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033A9" w:rsidP="000033A9" w:rsidRDefault="000033A9" w14:paraId="58AA9246" w14:textId="10B31DED">
      <w:pPr>
        <w:spacing w:after="0" w:line="240" w:lineRule="auto"/>
      </w:pPr>
    </w:p>
    <w:p w:rsidR="000033A9" w:rsidP="000033A9" w:rsidRDefault="000033A9" w14:paraId="22BA6B50" w14:textId="77777777">
      <w:pPr>
        <w:spacing w:after="0" w:line="240" w:lineRule="auto"/>
      </w:pPr>
    </w:p>
    <w:p w:rsidR="000033A9" w:rsidP="000033A9" w:rsidRDefault="000033A9" w14:paraId="64B39468" w14:textId="77777777">
      <w:pPr>
        <w:spacing w:after="0" w:line="240" w:lineRule="auto"/>
      </w:pPr>
    </w:p>
    <w:p w:rsidR="000033A9" w:rsidP="000033A9" w:rsidRDefault="000033A9" w14:paraId="58514A66" w14:textId="77777777">
      <w:pPr>
        <w:spacing w:after="0" w:line="240" w:lineRule="auto"/>
      </w:pPr>
    </w:p>
    <w:p w:rsidR="000033A9" w:rsidP="000033A9" w:rsidRDefault="000033A9" w14:paraId="41A0051E" w14:textId="77777777">
      <w:pPr>
        <w:spacing w:after="0" w:line="240" w:lineRule="auto"/>
      </w:pPr>
    </w:p>
    <w:p w:rsidR="000033A9" w:rsidP="000033A9" w:rsidRDefault="000033A9" w14:paraId="32F1367A" w14:textId="77777777">
      <w:pPr>
        <w:spacing w:after="0" w:line="240" w:lineRule="auto"/>
      </w:pPr>
    </w:p>
    <w:p w:rsidRPr="000033A9" w:rsidR="000033A9" w:rsidP="006B37E5" w:rsidRDefault="45AE0E76" w14:paraId="6AC3B358" w14:textId="4E4306BB">
      <w:pPr>
        <w:pStyle w:val="Cobra-Title"/>
        <w:rPr>
          <w:rFonts w:eastAsia="Courier Prime Code" w:cs="Courier Prime Code"/>
        </w:rPr>
      </w:pPr>
      <w:proofErr w:type="spellStart"/>
      <w:r w:rsidRPr="13B01D1C">
        <w:rPr>
          <w:rFonts w:eastAsia="Courier Prime Code" w:cs="Courier Prime Code"/>
        </w:rPr>
        <w:t>S</w:t>
      </w:r>
      <w:r w:rsidRPr="13B01D1C" w:rsidR="016BBCCA">
        <w:rPr>
          <w:rFonts w:eastAsia="Courier Prime Code" w:cs="Courier Prime Code"/>
        </w:rPr>
        <w:t>hipeur</w:t>
      </w:r>
      <w:proofErr w:type="spellEnd"/>
      <w:r w:rsidRPr="13B01D1C" w:rsidR="016BBCCA">
        <w:rPr>
          <w:rFonts w:eastAsia="Courier Prime Code" w:cs="Courier Prime Code"/>
        </w:rPr>
        <w:t xml:space="preserve"> </w:t>
      </w:r>
      <w:proofErr w:type="spellStart"/>
      <w:r w:rsidRPr="13B01D1C" w:rsidR="016BBCCA">
        <w:rPr>
          <w:rFonts w:eastAsia="Courier Prime Code" w:cs="Courier Prime Code"/>
        </w:rPr>
        <w:t>contre</w:t>
      </w:r>
      <w:r w:rsidRPr="13B01D1C" w:rsidR="193583D7">
        <w:rPr>
          <w:rFonts w:eastAsia="Courier Prime Code" w:cs="Courier Prime Code"/>
        </w:rPr>
        <w:t>-</w:t>
      </w:r>
      <w:proofErr w:type="gramStart"/>
      <w:r w:rsidRPr="13B01D1C" w:rsidR="016BBCCA">
        <w:rPr>
          <w:rFonts w:eastAsia="Courier Prime Code" w:cs="Courier Prime Code"/>
        </w:rPr>
        <w:t>attaque</w:t>
      </w:r>
      <w:proofErr w:type="spellEnd"/>
      <w:r w:rsidRPr="13B01D1C" w:rsidR="7D1465A4">
        <w:rPr>
          <w:rFonts w:eastAsia="Courier Prime Code" w:cs="Courier Prime Code"/>
        </w:rPr>
        <w:t xml:space="preserve"> </w:t>
      </w:r>
      <w:r w:rsidRPr="13B01D1C" w:rsidR="016BBCCA">
        <w:rPr>
          <w:rFonts w:eastAsia="Courier Prime Code" w:cs="Courier Prime Code"/>
        </w:rPr>
        <w:t>!</w:t>
      </w:r>
      <w:proofErr w:type="gramEnd"/>
    </w:p>
    <w:p w:rsidRPr="00FB5DDA" w:rsidR="000033A9" w:rsidP="00565587" w:rsidRDefault="000033A9" w14:paraId="70C42CAE" w14:textId="70AFBD9E">
      <w:pPr>
        <w:spacing w:after="0" w:line="240" w:lineRule="auto"/>
        <w:jc w:val="right"/>
        <w:rPr>
          <w:rFonts w:ascii="Clear Sans Light" w:hAnsi="Clear Sans Light" w:cs="Clear Sans Light"/>
          <w:sz w:val="16"/>
          <w:szCs w:val="16"/>
        </w:rPr>
      </w:pPr>
      <w:r w:rsidRPr="00FB5DDA">
        <w:rPr>
          <w:rFonts w:ascii="Clear Sans Light" w:hAnsi="Clear Sans Light" w:cs="Clear Sans Light"/>
          <w:sz w:val="16"/>
          <w:szCs w:val="16"/>
        </w:rPr>
        <w:t>version 1.</w:t>
      </w:r>
      <w:r w:rsidR="000F0B45">
        <w:rPr>
          <w:rFonts w:ascii="Clear Sans Light" w:hAnsi="Clear Sans Light" w:cs="Clear Sans Light"/>
          <w:sz w:val="16"/>
          <w:szCs w:val="16"/>
        </w:rPr>
        <w:t>4</w:t>
      </w:r>
    </w:p>
    <w:p w:rsidRPr="002442F8" w:rsidR="000033A9" w:rsidP="000033A9" w:rsidRDefault="000033A9" w14:paraId="30F2F6C3" w14:textId="77777777">
      <w:pPr>
        <w:spacing w:after="0" w:line="240" w:lineRule="auto"/>
        <w:rPr>
          <w:rFonts w:ascii="Clear Sans" w:hAnsi="Clear Sans" w:cs="Clear Sans"/>
        </w:rPr>
      </w:pPr>
    </w:p>
    <w:p w:rsidR="000033A9" w:rsidP="000033A9" w:rsidRDefault="000033A9" w14:paraId="73F171E0" w14:textId="77777777">
      <w:pPr>
        <w:spacing w:after="0" w:line="240" w:lineRule="auto"/>
        <w:rPr>
          <w:rFonts w:ascii="Clear Sans" w:hAnsi="Clear Sans" w:cs="Clear Sans"/>
        </w:rPr>
      </w:pPr>
    </w:p>
    <w:p w:rsidR="00BB7C52" w:rsidP="000033A9" w:rsidRDefault="00BB7C52" w14:paraId="10AA92D1" w14:textId="77777777">
      <w:pPr>
        <w:spacing w:after="0" w:line="240" w:lineRule="auto"/>
        <w:rPr>
          <w:rFonts w:ascii="Clear Sans" w:hAnsi="Clear Sans" w:cs="Clear Sans"/>
        </w:rPr>
      </w:pPr>
    </w:p>
    <w:p w:rsidR="00BB7C52" w:rsidP="000033A9" w:rsidRDefault="00BB7C52" w14:paraId="7ACF19E3" w14:textId="77777777">
      <w:pPr>
        <w:spacing w:after="0" w:line="240" w:lineRule="auto"/>
        <w:rPr>
          <w:rFonts w:ascii="Clear Sans" w:hAnsi="Clear Sans" w:cs="Clear Sans"/>
        </w:rPr>
      </w:pPr>
    </w:p>
    <w:p w:rsidR="00BB7C52" w:rsidP="000033A9" w:rsidRDefault="00BB7C52" w14:paraId="762121FB" w14:textId="77777777">
      <w:pPr>
        <w:spacing w:after="0" w:line="240" w:lineRule="auto"/>
        <w:rPr>
          <w:rFonts w:ascii="Clear Sans" w:hAnsi="Clear Sans" w:cs="Clear Sans"/>
        </w:rPr>
      </w:pPr>
    </w:p>
    <w:p w:rsidR="00BB7C52" w:rsidP="000033A9" w:rsidRDefault="00BB7C52" w14:paraId="70219896" w14:textId="77777777">
      <w:pPr>
        <w:spacing w:after="0" w:line="240" w:lineRule="auto"/>
        <w:rPr>
          <w:rFonts w:ascii="Clear Sans" w:hAnsi="Clear Sans" w:cs="Clear Sans"/>
        </w:rPr>
      </w:pPr>
    </w:p>
    <w:p w:rsidR="00BB7C52" w:rsidP="000033A9" w:rsidRDefault="00BB7C52" w14:paraId="53E79CD1" w14:textId="77777777">
      <w:pPr>
        <w:spacing w:after="0" w:line="240" w:lineRule="auto"/>
        <w:rPr>
          <w:rFonts w:ascii="Clear Sans" w:hAnsi="Clear Sans" w:cs="Clear Sans"/>
        </w:rPr>
      </w:pPr>
    </w:p>
    <w:p w:rsidR="00BB7C52" w:rsidP="000033A9" w:rsidRDefault="00BB7C52" w14:paraId="7777CE2C" w14:textId="77777777">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58241" behindDoc="1" locked="0" layoutInCell="1" allowOverlap="1" wp14:anchorId="1B768301" wp14:editId="2C8C87D8">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D59EA68">
        <w:rPr/>
        <w:t/>
      </w:r>
    </w:p>
    <w:p w:rsidR="00BB7C52" w:rsidP="000033A9" w:rsidRDefault="00BB7C52" w14:paraId="4A2D5C6E" w14:textId="77777777">
      <w:pPr>
        <w:spacing w:after="0" w:line="240" w:lineRule="auto"/>
        <w:rPr>
          <w:rFonts w:ascii="Clear Sans" w:hAnsi="Clear Sans" w:cs="Clear Sans"/>
        </w:rPr>
      </w:pPr>
    </w:p>
    <w:p w:rsidR="00BB7C52" w:rsidP="000033A9" w:rsidRDefault="00BB7C52" w14:paraId="493FB7E9" w14:textId="77777777">
      <w:pPr>
        <w:spacing w:after="0" w:line="240" w:lineRule="auto"/>
        <w:rPr>
          <w:rFonts w:ascii="Clear Sans" w:hAnsi="Clear Sans" w:cs="Clear Sans"/>
        </w:rPr>
      </w:pPr>
    </w:p>
    <w:p w:rsidRPr="002442F8" w:rsidR="00BB7C52" w:rsidP="000033A9" w:rsidRDefault="00BB7C52" w14:paraId="2C7F3838" w14:textId="77777777">
      <w:pPr>
        <w:spacing w:after="0" w:line="240" w:lineRule="auto"/>
        <w:rPr>
          <w:rFonts w:ascii="Clear Sans" w:hAnsi="Clear Sans" w:cs="Clear Sans"/>
        </w:rPr>
      </w:pPr>
    </w:p>
    <w:p w:rsidRPr="002442F8" w:rsidR="000033A9" w:rsidP="000033A9" w:rsidRDefault="000033A9" w14:paraId="279C7644" w14:textId="77777777">
      <w:pPr>
        <w:spacing w:after="0" w:line="240" w:lineRule="auto"/>
        <w:jc w:val="center"/>
        <w:rPr>
          <w:rFonts w:ascii="Clear Sans" w:hAnsi="Clear Sans" w:cs="Clear Sans"/>
          <w:noProof/>
        </w:rPr>
      </w:pPr>
    </w:p>
    <w:p w:rsidRPr="002442F8" w:rsidR="003E0F57" w:rsidP="000033A9" w:rsidRDefault="003E0F57" w14:paraId="3871D1D7" w14:textId="77777777">
      <w:pPr>
        <w:spacing w:after="0" w:line="240" w:lineRule="auto"/>
        <w:jc w:val="center"/>
        <w:rPr>
          <w:rFonts w:ascii="Clear Sans" w:hAnsi="Clear Sans" w:cs="Clear Sans"/>
        </w:rPr>
      </w:pPr>
    </w:p>
    <w:p w:rsidR="000033A9" w:rsidP="000033A9" w:rsidRDefault="000033A9" w14:paraId="018BF55C" w14:textId="77777777">
      <w:pPr>
        <w:spacing w:after="0" w:line="240" w:lineRule="auto"/>
        <w:jc w:val="center"/>
        <w:rPr>
          <w:rFonts w:ascii="Clear Sans" w:hAnsi="Clear Sans" w:cs="Clear Sans"/>
        </w:rPr>
      </w:pPr>
    </w:p>
    <w:p w:rsidR="00BE0E99" w:rsidRDefault="00BB7C52" w14:paraId="71506C23" w14:textId="77777777">
      <w:pPr>
        <w:rPr>
          <w:rFonts w:ascii="Clear Sans Light" w:hAnsi="Clear Sans Light" w:cs="Clear Sans Light"/>
        </w:rPr>
      </w:pPr>
      <w:r>
        <w:rPr>
          <w:rFonts w:ascii="Clear Sans Light" w:hAnsi="Clear Sans Light" w:cs="Clear Sans Light"/>
          <w:noProof/>
        </w:rPr>
        <w:drawing>
          <wp:anchor distT="0" distB="0" distL="114300" distR="114300" simplePos="0" relativeHeight="251658240" behindDoc="1" locked="0" layoutInCell="1" allowOverlap="1" wp14:anchorId="26443213" wp14:editId="2141DD1E">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rsidRPr="006B37E5" w:rsidR="000033A9" w:rsidP="006B37E5" w:rsidRDefault="136308BC" w14:paraId="355170E1" w14:textId="77777777">
      <w:pPr>
        <w:pStyle w:val="Cobra-Title1"/>
      </w:pPr>
      <w:r w:rsidRPr="006B37E5">
        <w:lastRenderedPageBreak/>
        <w:t>Introduction</w:t>
      </w:r>
    </w:p>
    <w:p w:rsidR="0095418B" w:rsidP="0067408C" w:rsidRDefault="0095418B" w14:paraId="106437FD" w14:textId="77777777">
      <w:pPr>
        <w:spacing w:after="0" w:line="240" w:lineRule="auto"/>
        <w:rPr>
          <w:rFonts w:ascii="Clear Sans" w:hAnsi="Clear Sans" w:cs="Clear Sans"/>
        </w:rPr>
      </w:pPr>
    </w:p>
    <w:p w:rsidR="00831822" w:rsidP="0067408C" w:rsidRDefault="00831822" w14:paraId="6FC4ACFD" w14:textId="77777777">
      <w:pPr>
        <w:spacing w:after="0" w:line="240" w:lineRule="auto"/>
        <w:rPr>
          <w:rFonts w:ascii="Clear Sans" w:hAnsi="Clear Sans" w:cs="Clear Sans"/>
        </w:rPr>
      </w:pPr>
    </w:p>
    <w:p w:rsidRPr="004E66C8" w:rsidR="1B92CC4F" w:rsidP="004C10EF" w:rsidRDefault="6E1CDDCC" w14:paraId="50726526" w14:textId="1FE3F00E">
      <w:pPr>
        <w:pStyle w:val="Cobra-Normal"/>
        <w:ind w:firstLine="360"/>
        <w:rPr>
          <w:rFonts w:eastAsia="Clear Sans Light"/>
          <w:color w:val="000000" w:themeColor="text1"/>
          <w:lang w:val="fr-FR"/>
        </w:rPr>
      </w:pPr>
      <w:r w:rsidRPr="37793025">
        <w:rPr>
          <w:rFonts w:eastAsia="Clear Sans Light"/>
          <w:color w:val="000000" w:themeColor="text1"/>
          <w:lang w:val="fr-FR"/>
        </w:rPr>
        <w:t xml:space="preserve">Après avoir essayé pendant plusieurs années de voler des affaires à </w:t>
      </w:r>
      <w:r w:rsidRPr="37793025" w:rsidR="2FAE9A43">
        <w:rPr>
          <w:rFonts w:eastAsia="Clear Sans Light"/>
          <w:color w:val="000000" w:themeColor="text1"/>
          <w:lang w:val="fr-FR"/>
        </w:rPr>
        <w:t>Nora</w:t>
      </w:r>
      <w:r w:rsidRPr="37793025">
        <w:rPr>
          <w:rFonts w:eastAsia="Clear Sans Light"/>
          <w:color w:val="000000" w:themeColor="text1"/>
          <w:lang w:val="fr-FR"/>
        </w:rPr>
        <w:t xml:space="preserve">, </w:t>
      </w:r>
      <w:proofErr w:type="spellStart"/>
      <w:r w:rsidRPr="37793025" w:rsidR="45AE0E76">
        <w:rPr>
          <w:rFonts w:eastAsia="Clear Sans Light"/>
          <w:color w:val="000000" w:themeColor="text1"/>
          <w:lang w:val="fr-FR"/>
        </w:rPr>
        <w:t>S</w:t>
      </w:r>
      <w:r w:rsidRPr="37793025">
        <w:rPr>
          <w:rFonts w:eastAsia="Clear Sans Light"/>
          <w:color w:val="000000" w:themeColor="text1"/>
          <w:lang w:val="fr-FR"/>
        </w:rPr>
        <w:t>hipeur</w:t>
      </w:r>
      <w:proofErr w:type="spellEnd"/>
      <w:r w:rsidRPr="37793025">
        <w:rPr>
          <w:rFonts w:eastAsia="Clear Sans Light"/>
          <w:color w:val="000000" w:themeColor="text1"/>
          <w:lang w:val="fr-FR"/>
        </w:rPr>
        <w:t xml:space="preserve"> en a eu marre de se ridiculiser et </w:t>
      </w:r>
      <w:r w:rsidRPr="37793025" w:rsidR="10C181EC">
        <w:rPr>
          <w:rFonts w:eastAsia="Clear Sans Light"/>
          <w:color w:val="000000" w:themeColor="text1"/>
          <w:lang w:val="fr-FR"/>
        </w:rPr>
        <w:t>a</w:t>
      </w:r>
      <w:r w:rsidRPr="37793025">
        <w:rPr>
          <w:rFonts w:eastAsia="Clear Sans Light"/>
          <w:color w:val="000000" w:themeColor="text1"/>
          <w:lang w:val="fr-FR"/>
        </w:rPr>
        <w:t xml:space="preserve"> commencé à chercher d’autre</w:t>
      </w:r>
      <w:r w:rsidRPr="37793025" w:rsidR="11A0E830">
        <w:rPr>
          <w:rFonts w:eastAsia="Clear Sans Light"/>
          <w:color w:val="000000" w:themeColor="text1"/>
          <w:lang w:val="fr-FR"/>
        </w:rPr>
        <w:t>s</w:t>
      </w:r>
      <w:r w:rsidRPr="37793025">
        <w:rPr>
          <w:rFonts w:eastAsia="Clear Sans Light"/>
          <w:color w:val="000000" w:themeColor="text1"/>
          <w:lang w:val="fr-FR"/>
        </w:rPr>
        <w:t xml:space="preserve"> cible</w:t>
      </w:r>
      <w:r w:rsidRPr="37793025" w:rsidR="079F1287">
        <w:rPr>
          <w:rFonts w:eastAsia="Clear Sans Light"/>
          <w:color w:val="000000" w:themeColor="text1"/>
          <w:lang w:val="fr-FR"/>
        </w:rPr>
        <w:t>s</w:t>
      </w:r>
      <w:r w:rsidRPr="37793025">
        <w:rPr>
          <w:rFonts w:eastAsia="Clear Sans Light"/>
          <w:color w:val="000000" w:themeColor="text1"/>
          <w:lang w:val="fr-FR"/>
        </w:rPr>
        <w:t>. Il se trouve que Mar</w:t>
      </w:r>
      <w:r w:rsidRPr="37793025" w:rsidR="02358056">
        <w:rPr>
          <w:rFonts w:eastAsia="Clear Sans Light"/>
          <w:color w:val="000000" w:themeColor="text1"/>
          <w:lang w:val="fr-FR"/>
        </w:rPr>
        <w:t>co</w:t>
      </w:r>
      <w:r w:rsidR="00774BA4">
        <w:rPr>
          <w:rFonts w:eastAsia="Clear Sans Light"/>
          <w:color w:val="000000" w:themeColor="text1"/>
          <w:lang w:val="fr-FR"/>
        </w:rPr>
        <w:t>,</w:t>
      </w:r>
      <w:r w:rsidRPr="37793025">
        <w:rPr>
          <w:rFonts w:eastAsia="Clear Sans Light"/>
          <w:color w:val="000000" w:themeColor="text1"/>
          <w:lang w:val="fr-FR"/>
        </w:rPr>
        <w:t xml:space="preserve"> un jeune plombier</w:t>
      </w:r>
      <w:r w:rsidRPr="37793025" w:rsidR="5D39AE1B">
        <w:rPr>
          <w:rFonts w:eastAsia="Clear Sans Light"/>
          <w:color w:val="000000" w:themeColor="text1"/>
          <w:lang w:val="fr-FR"/>
        </w:rPr>
        <w:t xml:space="preserve">, </w:t>
      </w:r>
      <w:r w:rsidRPr="37793025" w:rsidR="232EA0AA">
        <w:rPr>
          <w:rFonts w:eastAsia="Clear Sans Light"/>
          <w:color w:val="000000" w:themeColor="text1"/>
          <w:lang w:val="fr-FR"/>
        </w:rPr>
        <w:t>rencontre</w:t>
      </w:r>
      <w:r w:rsidRPr="37793025" w:rsidR="5D39AE1B">
        <w:rPr>
          <w:rFonts w:eastAsia="Clear Sans Light"/>
          <w:color w:val="000000" w:themeColor="text1"/>
          <w:lang w:val="fr-FR"/>
        </w:rPr>
        <w:t xml:space="preserve"> un succès fou auprès </w:t>
      </w:r>
      <w:r w:rsidRPr="37793025" w:rsidR="54A1BB2D">
        <w:rPr>
          <w:rFonts w:eastAsia="Clear Sans Light"/>
          <w:color w:val="000000" w:themeColor="text1"/>
          <w:lang w:val="fr-FR"/>
        </w:rPr>
        <w:t xml:space="preserve">des </w:t>
      </w:r>
      <w:r w:rsidRPr="37793025" w:rsidR="6FE6A9C4">
        <w:rPr>
          <w:rFonts w:eastAsia="Clear Sans Light"/>
          <w:color w:val="000000" w:themeColor="text1"/>
          <w:lang w:val="fr-FR"/>
        </w:rPr>
        <w:t>collectionneurs de pièces d’or.</w:t>
      </w:r>
      <w:r w:rsidRPr="37793025">
        <w:rPr>
          <w:rFonts w:eastAsia="Clear Sans Light"/>
          <w:color w:val="000000" w:themeColor="text1"/>
          <w:lang w:val="fr-FR"/>
        </w:rPr>
        <w:t xml:space="preserve"> Il a donc décidé de le kidnapper pour demander une rançon, pour cela, il a dû plonger dans l’univers 2D de ce dernier.</w:t>
      </w:r>
    </w:p>
    <w:p w:rsidR="1B92CC4F" w:rsidP="00C7043B" w:rsidRDefault="7A8B71D7" w14:paraId="6A024E38" w14:textId="343CFDFF">
      <w:pPr>
        <w:pStyle w:val="Cobra-Normal"/>
        <w:ind w:firstLine="360"/>
        <w:rPr>
          <w:rFonts w:eastAsia="Clear Sans Light"/>
          <w:color w:val="000000" w:themeColor="text1"/>
          <w:lang w:val="fr-FR"/>
        </w:rPr>
      </w:pPr>
      <w:r w:rsidRPr="3B41CC84">
        <w:rPr>
          <w:rFonts w:eastAsia="Clear Sans Light"/>
          <w:color w:val="000000" w:themeColor="text1"/>
          <w:lang w:val="fr-FR"/>
        </w:rPr>
        <w:t xml:space="preserve">Mais Nora ne compte pas laisser </w:t>
      </w:r>
      <w:proofErr w:type="spellStart"/>
      <w:r w:rsidRPr="3B41CC84" w:rsidR="7C743A36">
        <w:rPr>
          <w:rFonts w:eastAsia="Clear Sans Light"/>
          <w:color w:val="000000" w:themeColor="text1"/>
          <w:lang w:val="fr-FR"/>
        </w:rPr>
        <w:t>S</w:t>
      </w:r>
      <w:r w:rsidRPr="3B41CC84" w:rsidR="1E5B1C8F">
        <w:rPr>
          <w:rFonts w:eastAsia="Clear Sans Light"/>
          <w:color w:val="000000" w:themeColor="text1"/>
          <w:lang w:val="fr-FR"/>
        </w:rPr>
        <w:t>hipeur</w:t>
      </w:r>
      <w:proofErr w:type="spellEnd"/>
      <w:r w:rsidRPr="3B41CC84">
        <w:rPr>
          <w:rFonts w:eastAsia="Clear Sans Light"/>
          <w:color w:val="000000" w:themeColor="text1"/>
          <w:lang w:val="fr-FR"/>
        </w:rPr>
        <w:t xml:space="preserve"> terroriser d’autres </w:t>
      </w:r>
      <w:r w:rsidRPr="3B41CC84" w:rsidR="1A0C02C7">
        <w:rPr>
          <w:rFonts w:eastAsia="Clear Sans Light"/>
          <w:color w:val="000000" w:themeColor="text1"/>
          <w:lang w:val="fr-FR"/>
        </w:rPr>
        <w:t>u</w:t>
      </w:r>
      <w:r w:rsidRPr="3B41CC84" w:rsidR="1E5B1C8F">
        <w:rPr>
          <w:rFonts w:eastAsia="Clear Sans Light"/>
          <w:color w:val="000000" w:themeColor="text1"/>
          <w:lang w:val="fr-FR"/>
        </w:rPr>
        <w:t>nivers</w:t>
      </w:r>
      <w:r w:rsidRPr="3B41CC84">
        <w:rPr>
          <w:rFonts w:eastAsia="Clear Sans Light"/>
          <w:color w:val="000000" w:themeColor="text1"/>
          <w:lang w:val="fr-FR"/>
        </w:rPr>
        <w:t>, elle veut donc s'entraîner, pour entrer dans ce monde et délivrer Mar</w:t>
      </w:r>
      <w:r w:rsidRPr="3B41CC84" w:rsidR="67645E97">
        <w:rPr>
          <w:rFonts w:eastAsia="Clear Sans Light"/>
          <w:color w:val="000000" w:themeColor="text1"/>
          <w:lang w:val="fr-FR"/>
        </w:rPr>
        <w:t>co</w:t>
      </w:r>
      <w:r w:rsidRPr="3B41CC84">
        <w:rPr>
          <w:rFonts w:eastAsia="Clear Sans Light"/>
          <w:color w:val="000000" w:themeColor="text1"/>
          <w:lang w:val="fr-FR"/>
        </w:rPr>
        <w:t xml:space="preserve"> !</w:t>
      </w:r>
    </w:p>
    <w:p w:rsidR="00063DB0" w:rsidP="4695AEA4" w:rsidRDefault="00063DB0" w14:paraId="27F0DD4E" w14:textId="77777777">
      <w:pPr>
        <w:pStyle w:val="Cobra-Normal"/>
        <w:rPr>
          <w:rFonts w:ascii="Segoe UI" w:hAnsi="Segoe UI" w:eastAsia="Segoe UI" w:cs="Segoe UI"/>
          <w:color w:val="000000" w:themeColor="text1"/>
          <w:lang w:val="fr-FR"/>
        </w:rPr>
      </w:pPr>
    </w:p>
    <w:p w:rsidR="00A04ADF" w:rsidP="00A04ADF" w:rsidRDefault="6ECA098B" w14:paraId="600F4ED5" w14:textId="3686C6A5">
      <w:pPr>
        <w:pStyle w:val="Cobra-Normal"/>
        <w:jc w:val="center"/>
        <w:rPr>
          <w:rFonts w:ascii="Segoe UI" w:hAnsi="Segoe UI" w:eastAsia="Segoe UI" w:cs="Segoe UI"/>
          <w:color w:val="000000" w:themeColor="text1"/>
        </w:rPr>
      </w:pPr>
      <w:r>
        <w:rPr>
          <w:noProof/>
        </w:rPr>
        <w:drawing>
          <wp:inline distT="0" distB="0" distL="0" distR="0" wp14:anchorId="16035351" wp14:editId="44D83067">
            <wp:extent cx="4747258" cy="2670334"/>
            <wp:effectExtent l="0" t="0" r="0" b="0"/>
            <wp:docPr id="2" name="Image 2" descr="New Super Mario Bros. Wii - Dora Fight in the first Leve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7258" cy="2670334"/>
                    </a:xfrm>
                    <a:prstGeom prst="rect">
                      <a:avLst/>
                    </a:prstGeom>
                  </pic:spPr>
                </pic:pic>
              </a:graphicData>
            </a:graphic>
          </wp:inline>
        </w:drawing>
      </w:r>
      <w:r w:rsidR="001D5844">
        <w:rPr>
          <w:rFonts w:ascii="Segoe UI" w:hAnsi="Segoe UI" w:eastAsia="Segoe UI" w:cs="Segoe UI"/>
          <w:color w:val="000000" w:themeColor="text1"/>
        </w:rPr>
        <w:br/>
      </w:r>
      <w:r w:rsidRPr="4D59EA68" w:rsidR="00741A03">
        <w:rPr>
          <w:rFonts w:ascii="Segoe UI" w:hAnsi="Segoe UI" w:eastAsia="Segoe UI" w:cs="Segoe UI"/>
          <w:i w:val="1"/>
          <w:iCs w:val="1"/>
          <w:color w:val="383838"/>
          <w:sz w:val="18"/>
          <w:szCs w:val="18"/>
          <w:shd w:val="clear" w:color="auto" w:fill="FFFFFF"/>
          <w:lang w:val="fr-FR"/>
        </w:rPr>
        <w:t>Oui Nora a une grosse tête</w:t>
      </w:r>
    </w:p>
    <w:p w:rsidR="00063DB0" w:rsidP="4695AEA4" w:rsidRDefault="00063DB0" w14:paraId="51C25A9B" w14:textId="77777777">
      <w:pPr>
        <w:pStyle w:val="Cobra-Normal"/>
        <w:rPr>
          <w:rFonts w:ascii="Segoe UI" w:hAnsi="Segoe UI" w:eastAsia="Segoe UI" w:cs="Segoe UI"/>
          <w:color w:val="000000" w:themeColor="text1"/>
          <w:lang w:val="fr-FR"/>
        </w:rPr>
      </w:pPr>
    </w:p>
    <w:p w:rsidRPr="004E66C8" w:rsidR="1B92CC4F" w:rsidP="00966FD7" w:rsidRDefault="1B92CC4F" w14:paraId="7A2FB7EB" w14:textId="1F7E5154">
      <w:pPr>
        <w:pStyle w:val="Cobra-Normal"/>
        <w:ind w:firstLine="360"/>
        <w:rPr>
          <w:rFonts w:eastAsia="Clear Sans Light"/>
          <w:color w:val="000000" w:themeColor="text1"/>
          <w:lang w:val="fr-FR"/>
        </w:rPr>
      </w:pPr>
      <w:r w:rsidRPr="25FD75D3">
        <w:rPr>
          <w:rFonts w:eastAsia="Clear Sans Light"/>
          <w:color w:val="000000" w:themeColor="text1"/>
          <w:lang w:val="fr-FR"/>
        </w:rPr>
        <w:t xml:space="preserve">Votre objectif est de créer un monde d'entraînement 2D pour aider </w:t>
      </w:r>
      <w:r w:rsidRPr="25FD75D3" w:rsidR="00E8351B">
        <w:rPr>
          <w:rFonts w:eastAsia="Clear Sans Light"/>
          <w:color w:val="000000" w:themeColor="text1"/>
          <w:lang w:val="fr-FR"/>
        </w:rPr>
        <w:t>votre</w:t>
      </w:r>
      <w:r w:rsidRPr="25FD75D3">
        <w:rPr>
          <w:rFonts w:eastAsia="Clear Sans Light"/>
          <w:color w:val="000000" w:themeColor="text1"/>
          <w:lang w:val="fr-FR"/>
        </w:rPr>
        <w:t xml:space="preserve"> héroïne </w:t>
      </w:r>
      <w:r w:rsidRPr="25FD75D3" w:rsidR="3311A346">
        <w:rPr>
          <w:rFonts w:eastAsia="Clear Sans Light"/>
          <w:color w:val="000000" w:themeColor="text1"/>
          <w:lang w:val="fr-FR"/>
        </w:rPr>
        <w:t>Nora</w:t>
      </w:r>
      <w:r w:rsidRPr="25FD75D3">
        <w:rPr>
          <w:rFonts w:eastAsia="Clear Sans Light"/>
          <w:color w:val="000000" w:themeColor="text1"/>
          <w:lang w:val="fr-FR"/>
        </w:rPr>
        <w:t xml:space="preserve"> !</w:t>
      </w:r>
    </w:p>
    <w:p w:rsidRPr="009A410B" w:rsidR="00666E4D" w:rsidP="009A410B" w:rsidRDefault="00DC03B8" w14:paraId="28A6BD53" w14:textId="2F03A163">
      <w:pPr>
        <w:pStyle w:val="Cobra-Normal"/>
        <w:rPr>
          <w:rFonts w:ascii="Segoe UI" w:hAnsi="Segoe UI" w:eastAsia="Segoe UI" w:cs="Segoe UI"/>
          <w:color w:val="000000" w:themeColor="text1"/>
          <w:lang w:val="fr-FR"/>
        </w:rPr>
      </w:pPr>
      <w:r w:rsidRPr="004E66C8">
        <w:rPr>
          <w:rFonts w:ascii="Clear Sans" w:hAnsi="Clear Sans" w:cs="Clear Sans"/>
          <w:lang w:val="fr-FR"/>
        </w:rPr>
        <w:br w:type="page"/>
      </w:r>
    </w:p>
    <w:p w:rsidRPr="006B37E5" w:rsidR="00DC03B8" w:rsidP="006B37E5" w:rsidRDefault="464BA25A" w14:paraId="3F1F6B58" w14:textId="4FE6FE39">
      <w:pPr>
        <w:pStyle w:val="Cobra-Title1"/>
      </w:pPr>
      <w:proofErr w:type="spellStart"/>
      <w:r w:rsidRPr="006B37E5">
        <w:lastRenderedPageBreak/>
        <w:t>Consignes</w:t>
      </w:r>
      <w:proofErr w:type="spellEnd"/>
      <w:r w:rsidRPr="006B37E5" w:rsidR="00DC03B8">
        <w:br/>
      </w:r>
      <w:r w:rsidRPr="006B37E5" w:rsidR="00DC03B8">
        <w:br/>
      </w:r>
    </w:p>
    <w:p w:rsidRPr="004E66C8" w:rsidR="00273B26" w:rsidP="00273B26" w:rsidRDefault="00B95D59" w14:paraId="1CBE84F5" w14:textId="253CD582">
      <w:pPr>
        <w:pStyle w:val="Cobra-NormalTick"/>
        <w:rPr>
          <w:rFonts w:eastAsia="Clear Sans Light"/>
          <w:color w:val="000000" w:themeColor="text1"/>
          <w:lang w:val="fr-FR"/>
        </w:rPr>
      </w:pPr>
      <w:r w:rsidRPr="13B01D1C">
        <w:rPr>
          <w:rFonts w:eastAsia="Clear Sans Light"/>
          <w:color w:val="000000" w:themeColor="text1"/>
          <w:lang w:val="fr-FR"/>
        </w:rPr>
        <w:t xml:space="preserve">Si vous n’avez pas installé Unity, </w:t>
      </w:r>
      <w:r w:rsidRPr="13B01D1C" w:rsidR="009E60F7">
        <w:rPr>
          <w:rFonts w:eastAsia="Clear Sans Light"/>
          <w:color w:val="000000" w:themeColor="text1"/>
          <w:lang w:val="fr-FR"/>
        </w:rPr>
        <w:t>utilisez</w:t>
      </w:r>
      <w:r w:rsidRPr="13B01D1C">
        <w:rPr>
          <w:rFonts w:eastAsia="Clear Sans Light"/>
          <w:color w:val="000000" w:themeColor="text1"/>
          <w:lang w:val="fr-FR"/>
        </w:rPr>
        <w:t xml:space="preserve"> le document intitulé “Installation Unity”</w:t>
      </w:r>
      <w:r w:rsidR="0027365A">
        <w:rPr>
          <w:rFonts w:eastAsia="Clear Sans Light"/>
          <w:color w:val="000000" w:themeColor="text1"/>
          <w:lang w:val="fr-FR"/>
        </w:rPr>
        <w:t>.</w:t>
      </w:r>
    </w:p>
    <w:p w:rsidRPr="004E66C8" w:rsidR="004D5362" w:rsidP="00EF446D" w:rsidRDefault="004D5362" w14:paraId="21AEE9BB" w14:textId="1601322A">
      <w:pPr>
        <w:pStyle w:val="Cobra-NormalTick"/>
        <w:rPr>
          <w:rFonts w:eastAsia="Clear Sans Light"/>
          <w:color w:val="000000" w:themeColor="text1"/>
          <w:lang w:val="fr-FR"/>
        </w:rPr>
      </w:pPr>
      <w:r w:rsidRPr="13B01D1C">
        <w:rPr>
          <w:rFonts w:eastAsia="Clear Sans Light"/>
          <w:color w:val="000000" w:themeColor="text1"/>
          <w:lang w:val="fr-FR"/>
        </w:rPr>
        <w:t xml:space="preserve">Pour ce projet-là, il vous sera demandé de créer un repository </w:t>
      </w:r>
      <w:proofErr w:type="spellStart"/>
      <w:r w:rsidRPr="13B01D1C">
        <w:rPr>
          <w:rFonts w:eastAsia="Clear Sans Light"/>
          <w:color w:val="000000" w:themeColor="text1"/>
          <w:lang w:val="fr-FR"/>
        </w:rPr>
        <w:t>Github</w:t>
      </w:r>
      <w:proofErr w:type="spellEnd"/>
      <w:r w:rsidRPr="13B01D1C">
        <w:rPr>
          <w:rFonts w:eastAsia="Clear Sans Light"/>
          <w:color w:val="000000" w:themeColor="text1"/>
          <w:lang w:val="fr-FR"/>
        </w:rPr>
        <w:t xml:space="preserve"> avec le nom : </w:t>
      </w:r>
      <w:proofErr w:type="spellStart"/>
      <w:r w:rsidRPr="00966FD7">
        <w:rPr>
          <w:rFonts w:eastAsia="Clear Sans Light"/>
          <w:b/>
          <w:bCs/>
          <w:color w:val="000000" w:themeColor="text1"/>
          <w:lang w:val="fr-FR"/>
        </w:rPr>
        <w:t>coding_club_</w:t>
      </w:r>
      <w:r w:rsidRPr="00966FD7" w:rsidR="00477AE2">
        <w:rPr>
          <w:rFonts w:eastAsia="Clear Sans Light"/>
          <w:b/>
          <w:bCs/>
          <w:color w:val="000000" w:themeColor="text1"/>
          <w:lang w:val="fr-FR"/>
        </w:rPr>
        <w:t>S</w:t>
      </w:r>
      <w:r w:rsidRPr="00966FD7" w:rsidR="3CE12F0B">
        <w:rPr>
          <w:rFonts w:eastAsia="Clear Sans Light"/>
          <w:b/>
          <w:bCs/>
          <w:color w:val="000000" w:themeColor="text1"/>
          <w:lang w:val="fr-FR"/>
        </w:rPr>
        <w:t>hipeur</w:t>
      </w:r>
      <w:r w:rsidRPr="00966FD7" w:rsidR="001D068B">
        <w:rPr>
          <w:rFonts w:eastAsia="Clear Sans Light"/>
          <w:b/>
          <w:bCs/>
          <w:color w:val="000000" w:themeColor="text1"/>
          <w:lang w:val="fr-FR"/>
        </w:rPr>
        <w:t>ContreAttaque</w:t>
      </w:r>
      <w:proofErr w:type="spellEnd"/>
    </w:p>
    <w:p w:rsidRPr="004E66C8" w:rsidR="00273B26" w:rsidP="00273B26" w:rsidRDefault="00273B26" w14:paraId="4C52BA36" w14:textId="70207881">
      <w:pPr>
        <w:pStyle w:val="Cobra-NormalTick"/>
        <w:rPr>
          <w:rFonts w:eastAsia="Clear Sans Light"/>
          <w:color w:val="000000" w:themeColor="text1"/>
          <w:lang w:val="fr-FR"/>
        </w:rPr>
      </w:pPr>
      <w:r w:rsidRPr="13B01D1C">
        <w:rPr>
          <w:rFonts w:eastAsia="Clear Sans Light"/>
          <w:color w:val="000000" w:themeColor="text1"/>
          <w:lang w:val="fr-FR"/>
        </w:rPr>
        <w:t>En cas de question, pensez à demander de l’aide à votre voisin de droite. Puis de gauche. Demandez enfin à un Cobra si vous êtes toujours bloqué</w:t>
      </w:r>
      <w:r w:rsidRPr="13B01D1C" w:rsidR="616C7140">
        <w:rPr>
          <w:rFonts w:eastAsia="Clear Sans Light"/>
          <w:color w:val="000000" w:themeColor="text1"/>
          <w:lang w:val="fr-FR"/>
        </w:rPr>
        <w:t>(e)</w:t>
      </w:r>
      <w:r w:rsidRPr="13B01D1C" w:rsidR="30073CF6">
        <w:rPr>
          <w:rFonts w:eastAsia="Clear Sans Light"/>
          <w:color w:val="000000" w:themeColor="text1"/>
          <w:lang w:val="fr-FR"/>
        </w:rPr>
        <w:t>.</w:t>
      </w:r>
    </w:p>
    <w:p w:rsidRPr="004E66C8" w:rsidR="2529A3C9" w:rsidP="004D5362" w:rsidRDefault="19A4043C" w14:paraId="3F1D1C7B" w14:textId="541CF8A4">
      <w:pPr>
        <w:pStyle w:val="Cobra-NormalTick"/>
        <w:rPr>
          <w:rFonts w:asciiTheme="minorHAnsi" w:hAnsiTheme="minorHAnsi" w:eastAsiaTheme="minorEastAsia" w:cstheme="minorBidi"/>
          <w:color w:val="000000" w:themeColor="text1"/>
          <w:sz w:val="21"/>
          <w:szCs w:val="21"/>
          <w:lang w:val="fr-FR"/>
        </w:rPr>
      </w:pPr>
      <w:r w:rsidRPr="13B01D1C">
        <w:rPr>
          <w:rFonts w:eastAsia="Clear Sans Light"/>
          <w:color w:val="000000" w:themeColor="text1"/>
          <w:lang w:val="fr-FR"/>
        </w:rPr>
        <w:t>Vous avez tout à fait le droit d’utiliser internet pour trouver des réponses ou pour vous renseigner</w:t>
      </w:r>
      <w:r w:rsidRPr="2529A3C9">
        <w:rPr>
          <w:rFonts w:ascii="Arial" w:hAnsi="Arial" w:eastAsia="Arial" w:cs="Arial"/>
          <w:color w:val="000000" w:themeColor="text1"/>
          <w:sz w:val="21"/>
          <w:szCs w:val="21"/>
          <w:lang w:val="fr-FR"/>
        </w:rPr>
        <w:t>.</w:t>
      </w:r>
      <w:r w:rsidRPr="004E66C8" w:rsidR="2529A3C9">
        <w:rPr>
          <w:lang w:val="fr-FR"/>
        </w:rPr>
        <w:br w:type="page"/>
      </w:r>
    </w:p>
    <w:p w:rsidRPr="00C85C66" w:rsidR="00EDC108" w:rsidP="00C85C66" w:rsidRDefault="65EA9FC1" w14:paraId="611F006B" w14:textId="0340DA2E">
      <w:pPr>
        <w:pStyle w:val="Cobra-Title1"/>
      </w:pPr>
      <w:proofErr w:type="spellStart"/>
      <w:r w:rsidRPr="00C85C66">
        <w:lastRenderedPageBreak/>
        <w:t>En</w:t>
      </w:r>
      <w:proofErr w:type="spellEnd"/>
      <w:r w:rsidRPr="00C85C66">
        <w:t xml:space="preserve"> route </w:t>
      </w:r>
      <w:proofErr w:type="spellStart"/>
      <w:r w:rsidRPr="00C85C66">
        <w:t>vers</w:t>
      </w:r>
      <w:proofErr w:type="spellEnd"/>
      <w:r w:rsidRPr="00C85C66">
        <w:t xml:space="preserve"> </w:t>
      </w:r>
      <w:proofErr w:type="spellStart"/>
      <w:proofErr w:type="gramStart"/>
      <w:r w:rsidRPr="00C85C66">
        <w:t>l’aventure</w:t>
      </w:r>
      <w:proofErr w:type="spellEnd"/>
      <w:r w:rsidRPr="00C85C66">
        <w:t> !</w:t>
      </w:r>
      <w:proofErr w:type="gramEnd"/>
    </w:p>
    <w:p w:rsidR="2529A3C9" w:rsidP="2529A3C9" w:rsidRDefault="2529A3C9" w14:paraId="3D79708C" w14:textId="67B37595">
      <w:pPr>
        <w:spacing w:after="0" w:line="240" w:lineRule="auto"/>
        <w:ind w:left="1080" w:hanging="720"/>
        <w:rPr>
          <w:rFonts w:ascii="Segoe UI" w:hAnsi="Segoe UI" w:eastAsia="Segoe UI" w:cs="Segoe UI"/>
          <w:color w:val="000000" w:themeColor="text1"/>
          <w:sz w:val="24"/>
          <w:szCs w:val="24"/>
          <w:u w:val="single"/>
        </w:rPr>
      </w:pPr>
    </w:p>
    <w:p w:rsidR="00425E44" w:rsidP="2529A3C9" w:rsidRDefault="00425E44" w14:paraId="45319C92" w14:textId="77777777">
      <w:pPr>
        <w:spacing w:after="0" w:line="240" w:lineRule="auto"/>
        <w:ind w:left="1080" w:hanging="720"/>
        <w:rPr>
          <w:rFonts w:ascii="Segoe UI" w:hAnsi="Segoe UI" w:eastAsia="Segoe UI" w:cs="Segoe UI"/>
          <w:color w:val="000000" w:themeColor="text1"/>
          <w:sz w:val="24"/>
          <w:szCs w:val="24"/>
          <w:u w:val="single"/>
        </w:rPr>
      </w:pPr>
    </w:p>
    <w:p w:rsidRPr="004E66C8" w:rsidR="00EDC108" w:rsidP="00805161" w:rsidRDefault="3CE12F0B" w14:paraId="483B2647" w14:textId="211FD61E">
      <w:pPr>
        <w:pStyle w:val="Cobra-Normal"/>
        <w:ind w:firstLine="360"/>
        <w:rPr>
          <w:rFonts w:eastAsia="Clear Sans Light"/>
          <w:color w:val="000000" w:themeColor="text1"/>
          <w:lang w:val="fr-FR"/>
        </w:rPr>
      </w:pPr>
      <w:r w:rsidRPr="13B01D1C">
        <w:rPr>
          <w:rFonts w:eastAsia="Clear Sans Light"/>
          <w:color w:val="000000" w:themeColor="text1"/>
          <w:lang w:val="fr-FR"/>
        </w:rPr>
        <w:t>Nora</w:t>
      </w:r>
      <w:r w:rsidRPr="13B01D1C" w:rsidR="00EDC108">
        <w:rPr>
          <w:rFonts w:eastAsia="Clear Sans Light"/>
          <w:color w:val="000000" w:themeColor="text1"/>
          <w:lang w:val="fr-FR"/>
        </w:rPr>
        <w:t xml:space="preserve"> </w:t>
      </w:r>
      <w:r w:rsidRPr="13B01D1C" w:rsidR="037F741F">
        <w:rPr>
          <w:rFonts w:eastAsia="Clear Sans Light"/>
          <w:color w:val="000000" w:themeColor="text1"/>
          <w:lang w:val="fr-FR"/>
        </w:rPr>
        <w:t>a</w:t>
      </w:r>
      <w:r w:rsidRPr="13B01D1C" w:rsidR="00EDC108">
        <w:rPr>
          <w:rFonts w:eastAsia="Clear Sans Light"/>
          <w:color w:val="000000" w:themeColor="text1"/>
          <w:lang w:val="fr-FR"/>
        </w:rPr>
        <w:t xml:space="preserve"> vraiment besoin </w:t>
      </w:r>
      <w:r w:rsidRPr="13B01D1C" w:rsidR="12CD59CA">
        <w:rPr>
          <w:rFonts w:eastAsia="Clear Sans Light"/>
          <w:color w:val="000000" w:themeColor="text1"/>
          <w:lang w:val="fr-FR"/>
        </w:rPr>
        <w:t>d’</w:t>
      </w:r>
      <w:r w:rsidRPr="13B01D1C" w:rsidR="50840970">
        <w:rPr>
          <w:rFonts w:eastAsia="Clear Sans Light"/>
          <w:color w:val="000000" w:themeColor="text1"/>
          <w:lang w:val="fr-FR"/>
        </w:rPr>
        <w:t>aide</w:t>
      </w:r>
      <w:r w:rsidRPr="13B01D1C" w:rsidR="00EDC108">
        <w:rPr>
          <w:rFonts w:eastAsia="Clear Sans Light"/>
          <w:color w:val="000000" w:themeColor="text1"/>
          <w:lang w:val="fr-FR"/>
        </w:rPr>
        <w:t xml:space="preserve"> !</w:t>
      </w:r>
    </w:p>
    <w:p w:rsidRPr="004E66C8" w:rsidR="00EDC108" w:rsidP="00877609" w:rsidRDefault="00FF6AC4" w14:paraId="0844AB51" w14:textId="26A6FE44">
      <w:pPr>
        <w:pStyle w:val="Cobra-Normal"/>
        <w:ind w:firstLine="360"/>
        <w:rPr>
          <w:rFonts w:eastAsia="Clear Sans Light"/>
          <w:color w:val="000000" w:themeColor="text1"/>
          <w:lang w:val="fr-FR"/>
        </w:rPr>
      </w:pPr>
      <w:r>
        <w:rPr>
          <w:rFonts w:eastAsia="Clear Sans Light"/>
          <w:color w:val="000000" w:themeColor="text1"/>
          <w:lang w:val="fr-FR"/>
        </w:rPr>
        <w:t>V</w:t>
      </w:r>
      <w:r w:rsidRPr="37793025" w:rsidR="568A5E1E">
        <w:rPr>
          <w:rFonts w:eastAsia="Clear Sans Light"/>
          <w:color w:val="000000" w:themeColor="text1"/>
          <w:lang w:val="fr-FR"/>
        </w:rPr>
        <w:t xml:space="preserve">ous </w:t>
      </w:r>
      <w:r w:rsidRPr="37793025" w:rsidR="008A43F3">
        <w:rPr>
          <w:rFonts w:eastAsia="Clear Sans Light"/>
          <w:color w:val="000000" w:themeColor="text1"/>
          <w:lang w:val="fr-FR"/>
        </w:rPr>
        <w:t>ave</w:t>
      </w:r>
      <w:r w:rsidR="00E37527">
        <w:rPr>
          <w:rFonts w:eastAsia="Clear Sans Light"/>
          <w:color w:val="000000" w:themeColor="text1"/>
          <w:lang w:val="fr-FR"/>
        </w:rPr>
        <w:t>z</w:t>
      </w:r>
      <w:r w:rsidRPr="37793025" w:rsidR="008A43F3">
        <w:rPr>
          <w:rFonts w:eastAsia="Clear Sans Light"/>
          <w:color w:val="000000" w:themeColor="text1"/>
          <w:lang w:val="fr-FR"/>
        </w:rPr>
        <w:t xml:space="preserve"> à votre disposition</w:t>
      </w:r>
      <w:r w:rsidRPr="37793025" w:rsidR="568A5E1E">
        <w:rPr>
          <w:rFonts w:eastAsia="Clear Sans Light"/>
          <w:color w:val="000000" w:themeColor="text1"/>
          <w:lang w:val="fr-FR"/>
        </w:rPr>
        <w:t xml:space="preserve"> des pièces jointes, il s’agit pour la plupart des images pouvant vous servir </w:t>
      </w:r>
      <w:r w:rsidRPr="37793025" w:rsidR="5B9BCD3B">
        <w:rPr>
          <w:rFonts w:eastAsia="Clear Sans Light"/>
          <w:color w:val="000000" w:themeColor="text1"/>
          <w:lang w:val="fr-FR"/>
        </w:rPr>
        <w:t xml:space="preserve">à </w:t>
      </w:r>
      <w:r w:rsidRPr="37793025" w:rsidR="568A5E1E">
        <w:rPr>
          <w:rFonts w:eastAsia="Clear Sans Light"/>
          <w:color w:val="000000" w:themeColor="text1"/>
          <w:lang w:val="fr-FR"/>
        </w:rPr>
        <w:t xml:space="preserve">la réalisation de votre jeu. </w:t>
      </w:r>
      <w:r w:rsidRPr="37793025" w:rsidR="7FFA3B84">
        <w:rPr>
          <w:rFonts w:eastAsia="Clear Sans Light"/>
          <w:color w:val="000000" w:themeColor="text1"/>
          <w:lang w:val="fr-FR"/>
        </w:rPr>
        <w:t xml:space="preserve">Cependant </w:t>
      </w:r>
      <w:r w:rsidRPr="37793025" w:rsidR="008A43F3">
        <w:rPr>
          <w:rFonts w:eastAsia="Clear Sans Light"/>
          <w:color w:val="000000" w:themeColor="text1"/>
          <w:lang w:val="fr-FR"/>
        </w:rPr>
        <w:t>n’hésitez pas</w:t>
      </w:r>
      <w:r w:rsidRPr="37793025" w:rsidR="7FFA3B84">
        <w:rPr>
          <w:rFonts w:eastAsia="Clear Sans Light"/>
          <w:color w:val="000000" w:themeColor="text1"/>
          <w:lang w:val="fr-FR"/>
        </w:rPr>
        <w:t xml:space="preserve"> à utiliser vos propres images que vous aurez choisi</w:t>
      </w:r>
      <w:r w:rsidRPr="37793025" w:rsidR="344BE659">
        <w:rPr>
          <w:rFonts w:eastAsia="Clear Sans Light"/>
          <w:color w:val="000000" w:themeColor="text1"/>
          <w:lang w:val="fr-FR"/>
        </w:rPr>
        <w:t>es</w:t>
      </w:r>
      <w:r w:rsidRPr="37793025" w:rsidR="7FFA3B84">
        <w:rPr>
          <w:rFonts w:eastAsia="Clear Sans Light"/>
          <w:color w:val="000000" w:themeColor="text1"/>
          <w:lang w:val="fr-FR"/>
        </w:rPr>
        <w:t xml:space="preserve"> et trouvé</w:t>
      </w:r>
      <w:r w:rsidRPr="37793025" w:rsidR="4F9C48B0">
        <w:rPr>
          <w:rFonts w:eastAsia="Clear Sans Light"/>
          <w:color w:val="000000" w:themeColor="text1"/>
          <w:lang w:val="fr-FR"/>
        </w:rPr>
        <w:t>es</w:t>
      </w:r>
      <w:r w:rsidRPr="37793025" w:rsidR="7FFA3B84">
        <w:rPr>
          <w:rFonts w:eastAsia="Clear Sans Light"/>
          <w:color w:val="000000" w:themeColor="text1"/>
          <w:lang w:val="fr-FR"/>
        </w:rPr>
        <w:t xml:space="preserve"> sur internet.</w:t>
      </w:r>
    </w:p>
    <w:p w:rsidRPr="00837F7A" w:rsidR="00EDC108" w:rsidP="00837F7A" w:rsidRDefault="00025D6C" w14:paraId="4A8D2444" w14:textId="171CAE9B">
      <w:pPr>
        <w:pStyle w:val="Cobra-Annotation"/>
        <w:jc w:val="center"/>
        <w:rPr>
          <w:rFonts w:eastAsia="Clear Sans Light"/>
          <w:i w:val="0"/>
          <w:color w:val="FFA500"/>
          <w:sz w:val="22"/>
          <w:szCs w:val="22"/>
          <w:shd w:val="clear" w:color="auto" w:fill="auto"/>
          <w:lang w:val="fr-FR"/>
        </w:rPr>
      </w:pPr>
      <w:r w:rsidRPr="00837F7A">
        <w:rPr>
          <w:rFonts w:ascii="Segoe UI Emoji" w:hAnsi="Segoe UI Emoji" w:eastAsia="Clear Sans Light" w:cs="Segoe UI Emoji"/>
          <w:i w:val="0"/>
          <w:color w:val="FFA500"/>
          <w:sz w:val="22"/>
          <w:szCs w:val="22"/>
          <w:shd w:val="clear" w:color="auto" w:fill="auto"/>
          <w:lang w:val="fr-FR"/>
        </w:rPr>
        <w:t>⚠</w:t>
      </w:r>
      <w:r w:rsidRPr="00837F7A">
        <w:rPr>
          <w:rFonts w:eastAsia="Clear Sans Light"/>
          <w:i w:val="0"/>
          <w:color w:val="FFA500"/>
          <w:sz w:val="22"/>
          <w:szCs w:val="22"/>
          <w:shd w:val="clear" w:color="auto" w:fill="auto"/>
          <w:lang w:val="fr-FR"/>
        </w:rPr>
        <w:t xml:space="preserve"> </w:t>
      </w:r>
      <w:r w:rsidRPr="00837F7A" w:rsidR="00EDC108">
        <w:rPr>
          <w:rFonts w:eastAsia="Clear Sans Light"/>
          <w:b/>
          <w:bCs/>
          <w:i w:val="0"/>
          <w:color w:val="FFA500"/>
          <w:sz w:val="22"/>
          <w:szCs w:val="22"/>
          <w:shd w:val="clear" w:color="auto" w:fill="auto"/>
          <w:lang w:val="fr-FR"/>
        </w:rPr>
        <w:t>Attention</w:t>
      </w:r>
      <w:r w:rsidRPr="00837F7A" w:rsidR="00EDC108">
        <w:rPr>
          <w:rFonts w:eastAsia="Clear Sans Light"/>
          <w:i w:val="0"/>
          <w:color w:val="FFA500"/>
          <w:sz w:val="22"/>
          <w:szCs w:val="22"/>
          <w:shd w:val="clear" w:color="auto" w:fill="auto"/>
          <w:lang w:val="fr-FR"/>
        </w:rPr>
        <w:t xml:space="preserve"> : Vérifiez bien le format de vos images, s’il s’agit de l’extension jpeg</w:t>
      </w:r>
      <w:r w:rsidRPr="00837F7A" w:rsidR="3E1AC36A">
        <w:rPr>
          <w:rFonts w:eastAsia="Clear Sans Light"/>
          <w:i w:val="0"/>
          <w:color w:val="FFA500"/>
          <w:sz w:val="22"/>
          <w:szCs w:val="22"/>
          <w:shd w:val="clear" w:color="auto" w:fill="auto"/>
          <w:lang w:val="fr-FR"/>
        </w:rPr>
        <w:t>/jpg</w:t>
      </w:r>
      <w:r w:rsidRPr="00837F7A" w:rsidR="00EDC108">
        <w:rPr>
          <w:rFonts w:eastAsia="Clear Sans Light"/>
          <w:i w:val="0"/>
          <w:color w:val="FFA500"/>
          <w:sz w:val="22"/>
          <w:szCs w:val="22"/>
          <w:shd w:val="clear" w:color="auto" w:fill="auto"/>
          <w:lang w:val="fr-FR"/>
        </w:rPr>
        <w:t xml:space="preserve"> au lieu d’un png, elle apparaîtra entourée d’un rectangle blanc.</w:t>
      </w:r>
    </w:p>
    <w:p w:rsidRPr="004E66C8" w:rsidR="00EDC108" w:rsidP="00877609" w:rsidRDefault="00B521BE" w14:paraId="0C8A2AF3" w14:textId="40220174">
      <w:pPr>
        <w:pStyle w:val="Cobra-Normal"/>
        <w:ind w:firstLine="708"/>
        <w:rPr>
          <w:rFonts w:eastAsia="Clear Sans Light"/>
          <w:color w:val="000000" w:themeColor="text1"/>
          <w:lang w:val="fr-FR"/>
        </w:rPr>
      </w:pPr>
      <w:r>
        <w:rPr>
          <w:rFonts w:eastAsia="Clear Sans Light"/>
          <w:color w:val="000000" w:themeColor="text1"/>
          <w:lang w:val="fr-FR"/>
        </w:rPr>
        <w:t xml:space="preserve">Le </w:t>
      </w:r>
      <w:r w:rsidRPr="13B01D1C" w:rsidR="00EDC108">
        <w:rPr>
          <w:rFonts w:eastAsia="Clear Sans Light"/>
          <w:color w:val="000000" w:themeColor="text1"/>
          <w:lang w:val="fr-FR"/>
        </w:rPr>
        <w:t xml:space="preserve">personnage ne peut être modifié pour ce tutoriel car il contient un début de script permettant de pouvoir se déplacer dans le jeu </w:t>
      </w:r>
      <w:r w:rsidRPr="13B01D1C" w:rsidR="00CC2C63">
        <w:rPr>
          <w:rFonts w:eastAsia="Clear Sans Light"/>
          <w:color w:val="000000" w:themeColor="text1"/>
          <w:lang w:val="fr-FR"/>
        </w:rPr>
        <w:t>qui sera complété</w:t>
      </w:r>
      <w:r w:rsidRPr="13B01D1C" w:rsidR="00EDC108">
        <w:rPr>
          <w:rFonts w:eastAsia="Clear Sans Light"/>
          <w:color w:val="000000" w:themeColor="text1"/>
          <w:lang w:val="fr-FR"/>
        </w:rPr>
        <w:t xml:space="preserve"> au fur et à mesure.</w:t>
      </w:r>
    </w:p>
    <w:p w:rsidRPr="004E66C8" w:rsidR="007067DA" w:rsidP="4062DF2A" w:rsidRDefault="007067DA" w14:paraId="57D53058" w14:textId="77777777">
      <w:pPr>
        <w:pStyle w:val="Cobra-Normal"/>
        <w:rPr>
          <w:rFonts w:ascii="Segoe UI" w:hAnsi="Segoe UI" w:eastAsia="Segoe UI" w:cs="Segoe UI"/>
          <w:color w:val="000000" w:themeColor="text1"/>
          <w:lang w:val="fr-FR"/>
        </w:rPr>
      </w:pPr>
    </w:p>
    <w:p w:rsidRPr="001D5844" w:rsidR="00EDC108" w:rsidP="3B00FFFF" w:rsidRDefault="7813B79C" w14:paraId="7EB749B4" w14:textId="18403CDF">
      <w:pPr>
        <w:pStyle w:val="Cobra-Normal"/>
        <w:jc w:val="center"/>
        <w:rPr>
          <w:rFonts w:ascii="Segoe UI" w:hAnsi="Segoe UI" w:eastAsia="Segoe UI" w:cs="Segoe UI"/>
          <w:i/>
          <w:iCs/>
          <w:color w:val="383838"/>
          <w:sz w:val="18"/>
          <w:szCs w:val="18"/>
          <w:shd w:val="clear" w:color="auto" w:fill="FFFFFF"/>
          <w:lang w:val="fr-FR"/>
        </w:rPr>
      </w:pPr>
      <w:r>
        <w:rPr>
          <w:noProof/>
        </w:rPr>
        <w:drawing>
          <wp:inline distT="0" distB="0" distL="0" distR="0" wp14:anchorId="1854B55A" wp14:editId="2B7BED99">
            <wp:extent cx="4572000" cy="2676525"/>
            <wp:effectExtent l="0" t="0" r="0" b="0"/>
            <wp:docPr id="153742100" name="Picture 15374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421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r w:rsidR="001D5844">
        <w:rPr>
          <w:rFonts w:ascii="Segoe UI" w:hAnsi="Segoe UI" w:eastAsia="Segoe UI" w:cs="Segoe UI"/>
          <w:color w:val="000000" w:themeColor="text1"/>
        </w:rPr>
        <w:br/>
      </w:r>
      <w:r w:rsidRPr="4D59EA68" w:rsidR="001D5844">
        <w:rPr>
          <w:rFonts w:ascii="Segoe UI" w:hAnsi="Segoe UI" w:eastAsia="Segoe UI" w:cs="Segoe UI"/>
          <w:i w:val="1"/>
          <w:iCs w:val="1"/>
          <w:color w:val="383838"/>
          <w:sz w:val="18"/>
          <w:szCs w:val="18"/>
          <w:shd w:val="clear" w:color="auto" w:fill="FFFFFF"/>
          <w:lang w:val="fr-FR"/>
        </w:rPr>
        <w:t>Comparaison</w:t>
      </w:r>
      <w:r w:rsidRPr="4D59EA68" w:rsidR="00877609">
        <w:rPr>
          <w:rFonts w:ascii="Segoe UI" w:hAnsi="Segoe UI" w:eastAsia="Segoe UI" w:cs="Segoe UI"/>
          <w:i w:val="1"/>
          <w:iCs w:val="1"/>
          <w:color w:val="383838"/>
          <w:sz w:val="18"/>
          <w:szCs w:val="18"/>
          <w:shd w:val="clear" w:color="auto" w:fill="FFFFFF"/>
          <w:lang w:val="fr-FR"/>
        </w:rPr>
        <w:t xml:space="preserve"> de</w:t>
      </w:r>
      <w:r w:rsidRPr="4D59EA68" w:rsidR="001D5844">
        <w:rPr>
          <w:rFonts w:ascii="Segoe UI" w:hAnsi="Segoe UI" w:eastAsia="Segoe UI" w:cs="Segoe UI"/>
          <w:i w:val="1"/>
          <w:iCs w:val="1"/>
          <w:color w:val="383838"/>
          <w:sz w:val="18"/>
          <w:szCs w:val="18"/>
          <w:shd w:val="clear" w:color="auto" w:fill="FFFFFF"/>
          <w:lang w:val="fr-FR"/>
        </w:rPr>
        <w:t xml:space="preserve"> rendu jpg/png</w:t>
      </w:r>
    </w:p>
    <w:p w:rsidR="00381F22" w:rsidP="621A5A22" w:rsidRDefault="00381F22" w14:paraId="536C6208" w14:textId="4BE7BF7F">
      <w:pPr>
        <w:rPr>
          <w:u w:val="single"/>
        </w:rPr>
      </w:pPr>
      <w:r>
        <w:br w:type="page"/>
      </w:r>
    </w:p>
    <w:p w:rsidRPr="004E66C8" w:rsidR="26E82AC7" w:rsidP="006B37E5" w:rsidRDefault="4F1FA36B" w14:paraId="6188D58E" w14:textId="2DA99B62">
      <w:pPr>
        <w:pStyle w:val="Cobra-Titre2"/>
        <w:rPr>
          <w:lang w:val="fr-FR"/>
        </w:rPr>
      </w:pPr>
      <w:r w:rsidRPr="76DDCF67">
        <w:rPr>
          <w:lang w:val="fr-FR"/>
        </w:rPr>
        <w:lastRenderedPageBreak/>
        <w:t xml:space="preserve">Rentrez dans </w:t>
      </w:r>
      <w:r w:rsidRPr="76DDCF67" w:rsidR="3C6EDFA9">
        <w:rPr>
          <w:lang w:val="fr-FR"/>
        </w:rPr>
        <w:t>un tout nouvel</w:t>
      </w:r>
      <w:r w:rsidRPr="76DDCF67" w:rsidR="7D3B5B4B">
        <w:rPr>
          <w:lang w:val="fr-FR"/>
        </w:rPr>
        <w:t xml:space="preserve"> univers...</w:t>
      </w:r>
    </w:p>
    <w:p w:rsidRPr="004E66C8" w:rsidR="621A5A22" w:rsidP="621A5A22" w:rsidRDefault="621A5A22" w14:paraId="294511F6" w14:textId="42C9BABD">
      <w:pPr>
        <w:spacing w:after="0" w:line="240" w:lineRule="auto"/>
        <w:ind w:left="1080" w:hanging="720"/>
        <w:rPr>
          <w:rFonts w:ascii="Segoe UI" w:hAnsi="Segoe UI" w:eastAsia="Segoe UI" w:cs="Segoe UI"/>
          <w:color w:val="000000" w:themeColor="text1"/>
          <w:sz w:val="24"/>
          <w:szCs w:val="24"/>
          <w:u w:val="single"/>
          <w:lang w:val="fr-FR"/>
        </w:rPr>
      </w:pPr>
      <w:r>
        <w:br/>
      </w:r>
    </w:p>
    <w:p w:rsidRPr="004E66C8" w:rsidR="2DABA5C7" w:rsidP="00805161" w:rsidRDefault="00FB0353" w14:paraId="496938A4" w14:textId="798B4288">
      <w:pPr>
        <w:pStyle w:val="Cobra-Normal"/>
        <w:ind w:firstLine="360"/>
        <w:rPr>
          <w:rFonts w:eastAsia="Clear Sans Light"/>
          <w:color w:val="000000" w:themeColor="text1"/>
          <w:lang w:val="fr-FR"/>
        </w:rPr>
      </w:pPr>
      <w:r>
        <w:rPr>
          <w:rFonts w:eastAsia="Clear Sans Light"/>
          <w:color w:val="000000" w:themeColor="text1"/>
          <w:lang w:val="fr-FR"/>
        </w:rPr>
        <w:t xml:space="preserve">Dans un premier temps, commencez par créer un projet en 2D dans Unity Hub. </w:t>
      </w:r>
      <w:r>
        <w:rPr>
          <w:rFonts w:eastAsia="Clear Sans Light"/>
          <w:color w:val="000000" w:themeColor="text1"/>
          <w:lang w:val="fr-FR"/>
        </w:rPr>
        <w:t xml:space="preserve"> Une fois le projet lancé</w:t>
      </w:r>
      <w:r w:rsidRPr="37793025" w:rsidR="2DABA5C7">
        <w:rPr>
          <w:rFonts w:eastAsia="Clear Sans Light"/>
          <w:color w:val="000000" w:themeColor="text1"/>
          <w:lang w:val="fr-FR"/>
        </w:rPr>
        <w:t xml:space="preserve">, </w:t>
      </w:r>
      <w:r w:rsidRPr="37793025" w:rsidR="009E60F7">
        <w:rPr>
          <w:rFonts w:eastAsia="Clear Sans Light"/>
          <w:color w:val="000000" w:themeColor="text1"/>
          <w:lang w:val="fr-FR"/>
        </w:rPr>
        <w:t>il faut</w:t>
      </w:r>
      <w:r w:rsidRPr="37793025" w:rsidR="2DABA5C7">
        <w:rPr>
          <w:rFonts w:eastAsia="Clear Sans Light"/>
          <w:color w:val="000000" w:themeColor="text1"/>
          <w:lang w:val="fr-FR"/>
        </w:rPr>
        <w:t xml:space="preserve"> mettre en place l’arrière-plan de </w:t>
      </w:r>
      <w:r w:rsidRPr="37793025" w:rsidR="00E8351B">
        <w:rPr>
          <w:rFonts w:eastAsia="Clear Sans Light"/>
          <w:color w:val="000000" w:themeColor="text1"/>
          <w:lang w:val="fr-FR"/>
        </w:rPr>
        <w:t>votre</w:t>
      </w:r>
      <w:r w:rsidRPr="37793025" w:rsidR="2DABA5C7">
        <w:rPr>
          <w:rFonts w:eastAsia="Clear Sans Light"/>
          <w:color w:val="000000" w:themeColor="text1"/>
          <w:lang w:val="fr-FR"/>
        </w:rPr>
        <w:t xml:space="preserve"> jeu. Pour cela, vous avez à votre disposition deux images </w:t>
      </w:r>
      <w:r w:rsidRPr="37793025" w:rsidR="25A283BD">
        <w:rPr>
          <w:rFonts w:eastAsia="Clear Sans Light"/>
          <w:color w:val="000000" w:themeColor="text1"/>
          <w:lang w:val="fr-FR"/>
        </w:rPr>
        <w:t>nommées</w:t>
      </w:r>
      <w:r w:rsidRPr="37793025" w:rsidR="2DABA5C7">
        <w:rPr>
          <w:rFonts w:eastAsia="Clear Sans Light"/>
          <w:color w:val="000000" w:themeColor="text1"/>
          <w:lang w:val="fr-FR"/>
        </w:rPr>
        <w:t xml:space="preserve"> </w:t>
      </w:r>
      <w:r w:rsidRPr="37793025" w:rsidR="005F2BB2">
        <w:rPr>
          <w:rFonts w:eastAsia="Clear Sans Light"/>
          <w:b/>
          <w:bCs/>
          <w:color w:val="000000" w:themeColor="text1"/>
        </w:rPr>
        <w:t>”</w:t>
      </w:r>
      <w:r w:rsidRPr="37793025" w:rsidR="2DABA5C7">
        <w:rPr>
          <w:rFonts w:eastAsia="Clear Sans Light"/>
          <w:b/>
          <w:bCs/>
          <w:color w:val="000000" w:themeColor="text1"/>
          <w:lang w:val="fr-FR"/>
        </w:rPr>
        <w:t>background1</w:t>
      </w:r>
      <w:r w:rsidRPr="37793025" w:rsidR="005F2BB2">
        <w:rPr>
          <w:rFonts w:eastAsia="Clear Sans Light"/>
          <w:b/>
          <w:bCs/>
          <w:color w:val="000000" w:themeColor="text1"/>
        </w:rPr>
        <w:t>”</w:t>
      </w:r>
      <w:r w:rsidRPr="37793025" w:rsidR="2DABA5C7">
        <w:rPr>
          <w:rFonts w:eastAsia="Clear Sans Light"/>
          <w:color w:val="000000" w:themeColor="text1"/>
          <w:lang w:val="fr-FR"/>
        </w:rPr>
        <w:t xml:space="preserve"> et </w:t>
      </w:r>
      <w:r w:rsidRPr="37793025" w:rsidR="005F2BB2">
        <w:rPr>
          <w:rFonts w:eastAsia="Clear Sans Light"/>
          <w:b/>
          <w:bCs/>
          <w:color w:val="000000" w:themeColor="text1"/>
        </w:rPr>
        <w:t>”</w:t>
      </w:r>
      <w:r w:rsidRPr="37793025" w:rsidR="2DABA5C7">
        <w:rPr>
          <w:rFonts w:eastAsia="Clear Sans Light"/>
          <w:b/>
          <w:bCs/>
          <w:color w:val="000000" w:themeColor="text1"/>
          <w:lang w:val="fr-FR"/>
        </w:rPr>
        <w:t>background2</w:t>
      </w:r>
      <w:r w:rsidRPr="37793025" w:rsidR="005F2BB2">
        <w:rPr>
          <w:rFonts w:eastAsia="Clear Sans Light"/>
          <w:b/>
          <w:bCs/>
          <w:color w:val="000000" w:themeColor="text1"/>
        </w:rPr>
        <w:t>”</w:t>
      </w:r>
      <w:r w:rsidRPr="37793025" w:rsidR="2DABA5C7">
        <w:rPr>
          <w:rFonts w:eastAsia="Clear Sans Light"/>
          <w:color w:val="000000" w:themeColor="text1"/>
          <w:lang w:val="fr-FR"/>
        </w:rPr>
        <w:t>.</w:t>
      </w:r>
      <w:r w:rsidRPr="37793025" w:rsidR="7E2473DC">
        <w:rPr>
          <w:rFonts w:eastAsia="Clear Sans Light"/>
          <w:color w:val="000000" w:themeColor="text1"/>
          <w:lang w:val="fr-FR"/>
        </w:rPr>
        <w:t xml:space="preserve"> Choisissez</w:t>
      </w:r>
      <w:r w:rsidR="00CD6AB4">
        <w:rPr>
          <w:rFonts w:eastAsia="Clear Sans Light"/>
          <w:color w:val="000000" w:themeColor="text1"/>
          <w:lang w:val="fr-FR"/>
        </w:rPr>
        <w:t xml:space="preserve"> celle qui vous plait le plus</w:t>
      </w:r>
      <w:r w:rsidRPr="37793025" w:rsidR="7E2473DC">
        <w:rPr>
          <w:rFonts w:eastAsia="Clear Sans Light"/>
          <w:color w:val="000000" w:themeColor="text1"/>
          <w:lang w:val="fr-FR"/>
        </w:rPr>
        <w:t>.</w:t>
      </w:r>
    </w:p>
    <w:p w:rsidRPr="00584625" w:rsidR="00584625" w:rsidP="00877609" w:rsidRDefault="2DABA5C7" w14:paraId="3AF42DEF" w14:textId="689D2225">
      <w:pPr>
        <w:pStyle w:val="Cobra-Normal"/>
        <w:ind w:firstLine="360"/>
        <w:rPr>
          <w:rFonts w:eastAsia="Clear Sans Light"/>
          <w:color w:val="000000" w:themeColor="text1"/>
        </w:rPr>
      </w:pPr>
      <w:r w:rsidRPr="37793025">
        <w:rPr>
          <w:rFonts w:eastAsia="Clear Sans Light"/>
          <w:color w:val="000000" w:themeColor="text1"/>
          <w:lang w:val="fr-FR"/>
        </w:rPr>
        <w:t xml:space="preserve">Il va falloir dans un premier temps glisser l’image dans la fenêtre </w:t>
      </w:r>
      <w:r w:rsidRPr="37793025">
        <w:rPr>
          <w:rFonts w:eastAsia="Clear Sans Light"/>
          <w:i/>
          <w:iCs/>
          <w:lang w:val="fr-FR"/>
        </w:rPr>
        <w:t>Project</w:t>
      </w:r>
      <w:r w:rsidRPr="37793025">
        <w:rPr>
          <w:rFonts w:eastAsia="Clear Sans Light"/>
          <w:color w:val="000000" w:themeColor="text1"/>
          <w:lang w:val="fr-FR"/>
        </w:rPr>
        <w:t xml:space="preserve">. </w:t>
      </w:r>
      <w:r w:rsidRPr="37793025">
        <w:rPr>
          <w:rFonts w:eastAsia="Clear Sans Light"/>
          <w:color w:val="000000" w:themeColor="text1"/>
        </w:rPr>
        <w:t>Attention à bien l</w:t>
      </w:r>
      <w:r w:rsidRPr="37793025" w:rsidR="78420F9A">
        <w:rPr>
          <w:rFonts w:eastAsia="Clear Sans Light"/>
          <w:color w:val="000000" w:themeColor="text1"/>
        </w:rPr>
        <w:t>a</w:t>
      </w:r>
      <w:r w:rsidRPr="37793025">
        <w:rPr>
          <w:rFonts w:eastAsia="Clear Sans Light"/>
          <w:color w:val="000000" w:themeColor="text1"/>
        </w:rPr>
        <w:t xml:space="preserve"> </w:t>
      </w:r>
      <w:proofErr w:type="spellStart"/>
      <w:r w:rsidRPr="37793025">
        <w:rPr>
          <w:rFonts w:eastAsia="Clear Sans Light"/>
          <w:color w:val="000000" w:themeColor="text1"/>
        </w:rPr>
        <w:t>mettre</w:t>
      </w:r>
      <w:proofErr w:type="spellEnd"/>
      <w:r w:rsidRPr="37793025">
        <w:rPr>
          <w:rFonts w:eastAsia="Clear Sans Light"/>
          <w:color w:val="000000" w:themeColor="text1"/>
        </w:rPr>
        <w:t xml:space="preserve"> dans le dossier </w:t>
      </w:r>
      <w:r w:rsidRPr="37793025" w:rsidR="3CBBEC81">
        <w:rPr>
          <w:rFonts w:eastAsia="Clear Sans Light"/>
          <w:i/>
          <w:iCs/>
        </w:rPr>
        <w:t>Assets</w:t>
      </w:r>
      <w:r w:rsidRPr="37793025">
        <w:rPr>
          <w:rFonts w:eastAsia="Clear Sans Light"/>
          <w:color w:val="000000" w:themeColor="text1"/>
        </w:rPr>
        <w:t>.</w:t>
      </w:r>
    </w:p>
    <w:p w:rsidR="73C5038F" w:rsidP="73C5038F" w:rsidRDefault="73C5038F" w14:paraId="57165134" w14:textId="5C2774E2">
      <w:pPr>
        <w:pStyle w:val="Cobra-Normal"/>
        <w:rPr>
          <w:rFonts w:ascii="Segoe UI" w:hAnsi="Segoe UI" w:eastAsia="Segoe UI" w:cs="Segoe UI"/>
          <w:color w:val="000000" w:themeColor="text1"/>
        </w:rPr>
      </w:pPr>
    </w:p>
    <w:p w:rsidR="2DABA5C7" w:rsidP="00B102FB" w:rsidRDefault="2DABA5C7" w14:paraId="39695398" w14:textId="48BA0ACB">
      <w:pPr>
        <w:spacing w:line="240" w:lineRule="auto"/>
        <w:jc w:val="center"/>
        <w:rPr>
          <w:rFonts w:ascii="Segoe UI" w:hAnsi="Segoe UI" w:eastAsia="Segoe UI" w:cs="Segoe UI"/>
          <w:color w:val="000000" w:themeColor="text1"/>
        </w:rPr>
      </w:pPr>
      <w:r w:rsidR="2DABA5C7">
        <w:drawing>
          <wp:inline wp14:editId="345E1A23" wp14:anchorId="1D1C671F">
            <wp:extent cx="4572000" cy="1209675"/>
            <wp:effectExtent l="0" t="0" r="0" b="0"/>
            <wp:docPr id="1939931020" name="Picture 1939931020" title=""/>
            <wp:cNvGraphicFramePr>
              <a:graphicFrameLocks noChangeAspect="1"/>
            </wp:cNvGraphicFramePr>
            <a:graphic>
              <a:graphicData uri="http://schemas.openxmlformats.org/drawingml/2006/picture">
                <pic:pic>
                  <pic:nvPicPr>
                    <pic:cNvPr id="0" name="Picture 1939931020"/>
                    <pic:cNvPicPr/>
                  </pic:nvPicPr>
                  <pic:blipFill>
                    <a:blip r:embed="Rd1f89f67dc6343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209675"/>
                    </a:xfrm>
                    <a:prstGeom prst="rect">
                      <a:avLst/>
                    </a:prstGeom>
                  </pic:spPr>
                </pic:pic>
              </a:graphicData>
            </a:graphic>
          </wp:inline>
        </w:drawing>
      </w:r>
    </w:p>
    <w:p w:rsidRPr="004E66C8" w:rsidR="00584625" w:rsidP="73C5038F" w:rsidRDefault="003E3F0A" w14:paraId="7B6D7407" w14:textId="44DA894B">
      <w:pPr>
        <w:pStyle w:val="Cobra-Annotation"/>
        <w:jc w:val="center"/>
        <w:rPr>
          <w:rFonts w:ascii="Segoe UI" w:hAnsi="Segoe UI" w:eastAsia="Segoe UI" w:cs="Segoe UI"/>
          <w:lang w:val="fr-FR"/>
        </w:rPr>
      </w:pPr>
      <w:r>
        <w:rPr>
          <w:rFonts w:ascii="Segoe UI" w:hAnsi="Segoe UI" w:eastAsia="Segoe UI" w:cs="Segoe UI"/>
          <w:iCs/>
          <w:lang w:val="fr-FR"/>
        </w:rPr>
        <w:t xml:space="preserve">Dossiers et fichiers présents dans la </w:t>
      </w:r>
      <w:r w:rsidRPr="621A5A22" w:rsidR="2DABA5C7">
        <w:rPr>
          <w:rFonts w:ascii="Segoe UI" w:hAnsi="Segoe UI" w:eastAsia="Segoe UI" w:cs="Segoe UI"/>
          <w:iCs/>
          <w:lang w:val="fr-FR"/>
        </w:rPr>
        <w:t xml:space="preserve">Fenêtre </w:t>
      </w:r>
      <w:r w:rsidR="00B9132F">
        <w:rPr>
          <w:rFonts w:ascii="Segoe UI" w:hAnsi="Segoe UI" w:eastAsia="Segoe UI" w:cs="Segoe UI"/>
          <w:iCs/>
          <w:color w:val="000000" w:themeColor="text1"/>
          <w:lang w:val="fr-FR"/>
        </w:rPr>
        <w:t>P</w:t>
      </w:r>
      <w:r w:rsidRPr="621A5A22" w:rsidR="2DABA5C7">
        <w:rPr>
          <w:rFonts w:ascii="Segoe UI" w:hAnsi="Segoe UI" w:eastAsia="Segoe UI" w:cs="Segoe UI"/>
          <w:iCs/>
          <w:color w:val="000000" w:themeColor="text1"/>
          <w:lang w:val="fr-FR"/>
        </w:rPr>
        <w:t>roject</w:t>
      </w:r>
      <w:r w:rsidR="00B9132F">
        <w:rPr>
          <w:rFonts w:ascii="Segoe UI" w:hAnsi="Segoe UI" w:eastAsia="Segoe UI" w:cs="Segoe UI"/>
          <w:iCs/>
          <w:color w:val="000000" w:themeColor="text1"/>
          <w:lang w:val="fr-FR"/>
        </w:rPr>
        <w:t xml:space="preserve"> dans</w:t>
      </w:r>
      <w:r w:rsidRPr="621A5A22" w:rsidR="2DABA5C7">
        <w:rPr>
          <w:rFonts w:ascii="Segoe UI" w:hAnsi="Segoe UI" w:eastAsia="Segoe UI" w:cs="Segoe UI"/>
          <w:iCs/>
          <w:lang w:val="fr-FR"/>
        </w:rPr>
        <w:t xml:space="preserve"> </w:t>
      </w:r>
      <w:r w:rsidR="00B9132F">
        <w:rPr>
          <w:rFonts w:ascii="Segoe UI" w:hAnsi="Segoe UI" w:eastAsia="Segoe UI" w:cs="Segoe UI"/>
          <w:iCs/>
          <w:lang w:val="fr-FR"/>
        </w:rPr>
        <w:t>U</w:t>
      </w:r>
      <w:r w:rsidRPr="621A5A22" w:rsidR="2DABA5C7">
        <w:rPr>
          <w:rFonts w:ascii="Segoe UI" w:hAnsi="Segoe UI" w:eastAsia="Segoe UI" w:cs="Segoe UI"/>
          <w:iCs/>
          <w:lang w:val="fr-FR"/>
        </w:rPr>
        <w:t>nity</w:t>
      </w:r>
    </w:p>
    <w:p w:rsidR="73C5038F" w:rsidP="73C5038F" w:rsidRDefault="73C5038F" w14:paraId="36B45914" w14:textId="0CA5C8CB">
      <w:pPr>
        <w:pStyle w:val="Cobra-Annotation"/>
        <w:jc w:val="center"/>
        <w:rPr>
          <w:rFonts w:ascii="Segoe UI" w:hAnsi="Segoe UI" w:eastAsia="Segoe UI" w:cs="Segoe UI"/>
          <w:lang w:val="fr-FR"/>
        </w:rPr>
      </w:pPr>
    </w:p>
    <w:p w:rsidRPr="004E66C8" w:rsidR="2DABA5C7" w:rsidP="00877609" w:rsidRDefault="2DABA5C7" w14:paraId="0912AFE5" w14:textId="517555C0">
      <w:pPr>
        <w:pStyle w:val="Cobra-Normal"/>
        <w:ind w:firstLine="708"/>
        <w:rPr>
          <w:rFonts w:eastAsia="Clear Sans Light"/>
          <w:color w:val="000000" w:themeColor="text1"/>
          <w:lang w:val="fr-FR"/>
        </w:rPr>
      </w:pPr>
      <w:r w:rsidRPr="13B01D1C">
        <w:rPr>
          <w:rFonts w:eastAsia="Clear Sans Light"/>
          <w:color w:val="000000" w:themeColor="text1"/>
          <w:lang w:val="fr-FR"/>
        </w:rPr>
        <w:t xml:space="preserve">Ensuite, vous devez la glisser dans la </w:t>
      </w:r>
      <w:r w:rsidR="00DE2A54">
        <w:rPr>
          <w:rFonts w:eastAsia="Clear Sans Light"/>
          <w:color w:val="000000" w:themeColor="text1"/>
          <w:lang w:val="fr-FR"/>
        </w:rPr>
        <w:t>S</w:t>
      </w:r>
      <w:r w:rsidRPr="13B01D1C">
        <w:rPr>
          <w:rFonts w:eastAsia="Clear Sans Light"/>
          <w:color w:val="000000" w:themeColor="text1"/>
          <w:lang w:val="fr-FR"/>
        </w:rPr>
        <w:t xml:space="preserve">cène, à l’endroit où se trouve l’encadré blanc de la caméra.  En plus d’être présent dans la </w:t>
      </w:r>
      <w:r w:rsidR="00DE2A54">
        <w:rPr>
          <w:rFonts w:eastAsia="Clear Sans Light"/>
          <w:color w:val="000000" w:themeColor="text1"/>
          <w:lang w:val="fr-FR"/>
        </w:rPr>
        <w:t>S</w:t>
      </w:r>
      <w:r w:rsidRPr="13B01D1C">
        <w:rPr>
          <w:rFonts w:eastAsia="Clear Sans Light"/>
          <w:color w:val="000000" w:themeColor="text1"/>
          <w:lang w:val="fr-FR"/>
        </w:rPr>
        <w:t xml:space="preserve">cène, l'élément apparaît désormais dans la fenêtre de votre </w:t>
      </w:r>
      <w:r w:rsidR="00837F7A">
        <w:rPr>
          <w:rFonts w:eastAsia="Clear Sans Light"/>
          <w:i/>
          <w:lang w:val="fr-FR"/>
        </w:rPr>
        <w:t>h</w:t>
      </w:r>
      <w:r w:rsidRPr="13B01D1C">
        <w:rPr>
          <w:rFonts w:eastAsia="Clear Sans Light"/>
          <w:i/>
          <w:lang w:val="fr-FR"/>
        </w:rPr>
        <w:t>iérarchie</w:t>
      </w:r>
      <w:r w:rsidRPr="13B01D1C">
        <w:rPr>
          <w:rFonts w:eastAsia="Clear Sans Light"/>
          <w:color w:val="000000" w:themeColor="text1"/>
          <w:lang w:val="fr-FR"/>
        </w:rPr>
        <w:t>.</w:t>
      </w:r>
    </w:p>
    <w:p w:rsidR="73C5038F" w:rsidP="73C5038F" w:rsidRDefault="73C5038F" w14:paraId="161FC493" w14:textId="5839ED90">
      <w:pPr>
        <w:pStyle w:val="Cobra-Normal"/>
        <w:rPr>
          <w:rFonts w:ascii="Segoe UI" w:hAnsi="Segoe UI" w:eastAsia="Segoe UI" w:cs="Segoe UI"/>
          <w:color w:val="000000" w:themeColor="text1"/>
          <w:lang w:val="fr-FR"/>
        </w:rPr>
      </w:pPr>
    </w:p>
    <w:p w:rsidR="2DABA5C7" w:rsidP="00B102FB" w:rsidRDefault="2DABA5C7" w14:paraId="579C7096" w14:textId="47D95260">
      <w:pPr>
        <w:spacing w:line="240" w:lineRule="auto"/>
        <w:jc w:val="center"/>
        <w:rPr>
          <w:rFonts w:ascii="Segoe UI" w:hAnsi="Segoe UI" w:eastAsia="Segoe UI" w:cs="Segoe UI"/>
          <w:color w:val="000000" w:themeColor="text1"/>
        </w:rPr>
      </w:pPr>
      <w:r w:rsidR="2DABA5C7">
        <w:drawing>
          <wp:inline wp14:editId="3BE302C2" wp14:anchorId="65AC64D0">
            <wp:extent cx="4572000" cy="184785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ead914a316814a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847850"/>
                    </a:xfrm>
                    <a:prstGeom prst="rect">
                      <a:avLst/>
                    </a:prstGeom>
                  </pic:spPr>
                </pic:pic>
              </a:graphicData>
            </a:graphic>
          </wp:inline>
        </w:drawing>
      </w:r>
    </w:p>
    <w:p w:rsidRPr="004E66C8" w:rsidR="007072CB" w:rsidP="007072CB" w:rsidRDefault="003D5C95" w14:paraId="6DCBEA70" w14:textId="079D5879">
      <w:pPr>
        <w:pStyle w:val="Cobra-Annotation"/>
        <w:jc w:val="center"/>
        <w:rPr>
          <w:rFonts w:ascii="Segoe UI" w:hAnsi="Segoe UI" w:eastAsia="Segoe UI" w:cs="Segoe UI"/>
          <w:lang w:val="fr-FR"/>
        </w:rPr>
      </w:pPr>
      <w:r>
        <w:rPr>
          <w:rFonts w:ascii="Segoe UI" w:hAnsi="Segoe UI" w:eastAsia="Segoe UI" w:cs="Segoe UI"/>
          <w:iCs/>
          <w:lang w:val="fr-FR"/>
        </w:rPr>
        <w:t xml:space="preserve">Vue sur les </w:t>
      </w:r>
      <w:r w:rsidRPr="621A5A22" w:rsidR="2DABA5C7">
        <w:rPr>
          <w:rFonts w:ascii="Segoe UI" w:hAnsi="Segoe UI" w:eastAsia="Segoe UI" w:cs="Segoe UI"/>
          <w:iCs/>
          <w:lang w:val="fr-FR"/>
        </w:rPr>
        <w:t>Fenêtre</w:t>
      </w:r>
      <w:r>
        <w:rPr>
          <w:rFonts w:ascii="Segoe UI" w:hAnsi="Segoe UI" w:eastAsia="Segoe UI" w:cs="Segoe UI"/>
          <w:iCs/>
          <w:lang w:val="fr-FR"/>
        </w:rPr>
        <w:t>s</w:t>
      </w:r>
      <w:r w:rsidRPr="621A5A22" w:rsidR="2DABA5C7">
        <w:rPr>
          <w:rFonts w:ascii="Segoe UI" w:hAnsi="Segoe UI" w:eastAsia="Segoe UI" w:cs="Segoe UI"/>
          <w:iCs/>
          <w:lang w:val="fr-FR"/>
        </w:rPr>
        <w:t xml:space="preserve"> Hiérarchie et </w:t>
      </w:r>
      <w:r w:rsidR="00B9132F">
        <w:rPr>
          <w:rFonts w:ascii="Segoe UI" w:hAnsi="Segoe UI" w:eastAsia="Segoe UI" w:cs="Segoe UI"/>
          <w:iCs/>
          <w:lang w:val="fr-FR"/>
        </w:rPr>
        <w:t>S</w:t>
      </w:r>
      <w:r w:rsidRPr="621A5A22" w:rsidR="2DABA5C7">
        <w:rPr>
          <w:rFonts w:ascii="Segoe UI" w:hAnsi="Segoe UI" w:eastAsia="Segoe UI" w:cs="Segoe UI"/>
          <w:iCs/>
          <w:lang w:val="fr-FR"/>
        </w:rPr>
        <w:t>cène</w:t>
      </w:r>
    </w:p>
    <w:p w:rsidR="26E82AC7" w:rsidP="76DDCF67" w:rsidRDefault="26E82AC7" w14:paraId="0175DC03" w14:textId="3DE95BA9">
      <w:pPr>
        <w:pStyle w:val="Cobra-Annotation"/>
        <w:jc w:val="center"/>
        <w:rPr>
          <w:rFonts w:ascii="Segoe UI" w:hAnsi="Segoe UI" w:eastAsia="Segoe UI" w:cs="Segoe UI"/>
          <w:color w:val="FFA500"/>
          <w:lang w:val="fr-FR"/>
        </w:rPr>
      </w:pPr>
    </w:p>
    <w:p w:rsidRPr="00B9132F" w:rsidR="00B9132F" w:rsidP="00B9132F" w:rsidRDefault="42010BC2" w14:paraId="0D8089D2" w14:textId="14E486BB">
      <w:pPr>
        <w:pStyle w:val="Cobra-Normal"/>
        <w:rPr>
          <w:rFonts w:eastAsia="Clear Sans Light"/>
          <w:color w:val="FFA500"/>
          <w:lang w:val="fr-FR"/>
        </w:rPr>
      </w:pPr>
      <w:r w:rsidRPr="37793025">
        <w:rPr>
          <w:rFonts w:eastAsia="Clear Sans Light"/>
          <w:b/>
          <w:bCs/>
          <w:color w:val="FFA500"/>
          <w:lang w:val="fr-FR"/>
        </w:rPr>
        <w:t xml:space="preserve">⚠ </w:t>
      </w:r>
      <w:r w:rsidRPr="37793025" w:rsidR="7453392B">
        <w:rPr>
          <w:rFonts w:eastAsia="Clear Sans Light"/>
          <w:b/>
          <w:bCs/>
          <w:color w:val="FFA500"/>
          <w:lang w:val="fr-FR"/>
        </w:rPr>
        <w:t>Attention :</w:t>
      </w:r>
      <w:r w:rsidRPr="37793025" w:rsidR="301EA150">
        <w:rPr>
          <w:rFonts w:eastAsia="Clear Sans Light"/>
          <w:b/>
          <w:bCs/>
          <w:color w:val="FFA500"/>
          <w:lang w:val="fr-FR"/>
        </w:rPr>
        <w:t xml:space="preserve">il </w:t>
      </w:r>
      <w:r w:rsidRPr="37793025" w:rsidR="7453392B">
        <w:rPr>
          <w:rFonts w:eastAsia="Clear Sans Light"/>
          <w:color w:val="FFA500"/>
          <w:lang w:val="fr-FR"/>
        </w:rPr>
        <w:t>ne</w:t>
      </w:r>
      <w:r w:rsidRPr="37793025" w:rsidR="3F51CA6F">
        <w:rPr>
          <w:rFonts w:eastAsia="Clear Sans Light"/>
          <w:color w:val="FFA500"/>
          <w:lang w:val="fr-FR"/>
        </w:rPr>
        <w:t xml:space="preserve"> faut</w:t>
      </w:r>
      <w:r w:rsidRPr="37793025" w:rsidR="7453392B">
        <w:rPr>
          <w:rFonts w:eastAsia="Clear Sans Light"/>
          <w:color w:val="FFA500"/>
          <w:lang w:val="fr-FR"/>
        </w:rPr>
        <w:t xml:space="preserve"> pas supprimer la Main Camera, sans elle, vous ne pouvez pas avoir de rendu de votre jeu.</w:t>
      </w:r>
    </w:p>
    <w:p w:rsidRPr="004E66C8" w:rsidR="006E7899" w:rsidP="76DDCF67" w:rsidRDefault="006E7899" w14:paraId="3110FE1B" w14:textId="77777777">
      <w:pPr>
        <w:pStyle w:val="Cobra-Normal"/>
        <w:rPr>
          <w:rFonts w:eastAsia="Clear Sans Light"/>
          <w:color w:val="000000" w:themeColor="text1"/>
          <w:lang w:val="fr-FR"/>
        </w:rPr>
      </w:pPr>
    </w:p>
    <w:p w:rsidRPr="004E66C8" w:rsidR="621A5A22" w:rsidP="006E7899" w:rsidRDefault="2DABA5C7" w14:paraId="272628CD" w14:textId="313EFAF7">
      <w:pPr>
        <w:pStyle w:val="Cobra-Normal"/>
        <w:ind w:firstLine="708"/>
        <w:rPr>
          <w:rFonts w:eastAsia="Clear Sans Light"/>
          <w:color w:val="000000" w:themeColor="text1"/>
          <w:lang w:val="fr-FR"/>
        </w:rPr>
      </w:pPr>
      <w:r w:rsidRPr="7AA05E2A">
        <w:rPr>
          <w:rFonts w:eastAsia="Clear Sans Light"/>
          <w:color w:val="000000" w:themeColor="text1"/>
          <w:lang w:val="fr-FR"/>
        </w:rPr>
        <w:t>Félicitation</w:t>
      </w:r>
      <w:r w:rsidR="00ED26CC">
        <w:rPr>
          <w:rFonts w:eastAsia="Clear Sans Light"/>
          <w:color w:val="000000" w:themeColor="text1"/>
          <w:lang w:val="fr-FR"/>
        </w:rPr>
        <w:t>s,</w:t>
      </w:r>
      <w:r w:rsidRPr="13B01D1C">
        <w:rPr>
          <w:rFonts w:eastAsia="Clear Sans Light"/>
          <w:color w:val="000000" w:themeColor="text1"/>
          <w:lang w:val="fr-FR"/>
        </w:rPr>
        <w:t xml:space="preserve"> vous avez le fond de votre jeu !</w:t>
      </w:r>
    </w:p>
    <w:p w:rsidRPr="004E66C8" w:rsidR="2DABA5C7" w:rsidP="00877609" w:rsidRDefault="2DABA5C7" w14:paraId="108C79BD" w14:textId="45FBA110">
      <w:pPr>
        <w:pStyle w:val="Cobra-Normal"/>
        <w:ind w:firstLine="708"/>
        <w:rPr>
          <w:rFonts w:eastAsia="Clear Sans Light"/>
          <w:color w:val="000000" w:themeColor="text1"/>
          <w:lang w:val="fr-FR"/>
        </w:rPr>
      </w:pPr>
      <w:r w:rsidRPr="37793025">
        <w:rPr>
          <w:rFonts w:eastAsia="Clear Sans Light"/>
          <w:color w:val="000000" w:themeColor="text1"/>
          <w:lang w:val="fr-FR"/>
        </w:rPr>
        <w:t xml:space="preserve">Vous pouvez ensuite vérifier le résultat dans </w:t>
      </w:r>
      <w:r w:rsidRPr="37793025" w:rsidR="00BD2170">
        <w:rPr>
          <w:rFonts w:eastAsia="Clear Sans Light"/>
          <w:b/>
          <w:bCs/>
          <w:color w:val="000000" w:themeColor="text1"/>
        </w:rPr>
        <w:t>”</w:t>
      </w:r>
      <w:r w:rsidRPr="37793025">
        <w:rPr>
          <w:rFonts w:eastAsia="Clear Sans Light"/>
          <w:b/>
          <w:bCs/>
          <w:i/>
          <w:iCs/>
          <w:lang w:val="fr-FR"/>
        </w:rPr>
        <w:t>Game</w:t>
      </w:r>
      <w:r w:rsidRPr="37793025" w:rsidR="00BD2170">
        <w:rPr>
          <w:rFonts w:eastAsia="Clear Sans Light"/>
          <w:b/>
          <w:bCs/>
          <w:color w:val="000000" w:themeColor="text1"/>
        </w:rPr>
        <w:t>”</w:t>
      </w:r>
      <w:r w:rsidRPr="37793025">
        <w:rPr>
          <w:rFonts w:eastAsia="Clear Sans Light"/>
          <w:b/>
          <w:bCs/>
          <w:color w:val="FFA500"/>
          <w:lang w:val="fr-FR"/>
        </w:rPr>
        <w:t xml:space="preserve"> </w:t>
      </w:r>
      <w:r w:rsidRPr="37793025">
        <w:rPr>
          <w:rFonts w:eastAsia="Clear Sans Light"/>
          <w:color w:val="000000" w:themeColor="text1"/>
          <w:lang w:val="fr-FR"/>
        </w:rPr>
        <w:t xml:space="preserve">et réajuster </w:t>
      </w:r>
      <w:r w:rsidRPr="37793025" w:rsidR="498281E2">
        <w:rPr>
          <w:rFonts w:eastAsia="Clear Sans Light"/>
          <w:color w:val="000000" w:themeColor="text1"/>
          <w:lang w:val="fr-FR"/>
        </w:rPr>
        <w:t>la position de l’image si sa position n’est pas ajustée correct</w:t>
      </w:r>
      <w:r w:rsidRPr="37793025" w:rsidR="519E19FD">
        <w:rPr>
          <w:rFonts w:eastAsia="Clear Sans Light"/>
          <w:color w:val="000000" w:themeColor="text1"/>
          <w:lang w:val="fr-FR"/>
        </w:rPr>
        <w:t>ement</w:t>
      </w:r>
      <w:r w:rsidRPr="37793025">
        <w:rPr>
          <w:rFonts w:eastAsia="Clear Sans Light"/>
          <w:color w:val="000000" w:themeColor="text1"/>
          <w:lang w:val="fr-FR"/>
        </w:rPr>
        <w:t>.</w:t>
      </w:r>
    </w:p>
    <w:p w:rsidRPr="004E66C8" w:rsidR="621A5A22" w:rsidP="621A5A22" w:rsidRDefault="621A5A22" w14:paraId="1106777C" w14:textId="3596CFC3">
      <w:pPr>
        <w:spacing w:line="240" w:lineRule="auto"/>
        <w:jc w:val="both"/>
        <w:rPr>
          <w:rFonts w:ascii="Segoe UI" w:hAnsi="Segoe UI" w:eastAsia="Segoe UI" w:cs="Segoe UI"/>
          <w:color w:val="000000" w:themeColor="text1"/>
          <w:lang w:val="fr-FR"/>
        </w:rPr>
      </w:pPr>
    </w:p>
    <w:p w:rsidR="2DABA5C7" w:rsidP="006843C5" w:rsidRDefault="2DABA5C7" w14:paraId="0EA5D24C" w14:textId="5139D328">
      <w:pPr>
        <w:spacing w:line="240" w:lineRule="auto"/>
        <w:jc w:val="center"/>
        <w:rPr>
          <w:rFonts w:ascii="Segoe UI" w:hAnsi="Segoe UI" w:eastAsia="Segoe UI" w:cs="Segoe UI"/>
          <w:color w:val="000000" w:themeColor="text1"/>
        </w:rPr>
      </w:pPr>
      <w:r w:rsidR="2DABA5C7">
        <w:drawing>
          <wp:inline wp14:editId="3B6BA684" wp14:anchorId="32A9A168">
            <wp:extent cx="4572000" cy="270510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4729e1cd827541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05100"/>
                    </a:xfrm>
                    <a:prstGeom prst="rect">
                      <a:avLst/>
                    </a:prstGeom>
                  </pic:spPr>
                </pic:pic>
              </a:graphicData>
            </a:graphic>
          </wp:inline>
        </w:drawing>
      </w:r>
    </w:p>
    <w:p w:rsidRPr="004E66C8" w:rsidR="2DABA5C7" w:rsidP="621A5A22" w:rsidRDefault="6479BA6A" w14:paraId="1012866E" w14:textId="67D71BC4">
      <w:pPr>
        <w:pStyle w:val="Cobra-Annotation"/>
        <w:jc w:val="center"/>
        <w:rPr>
          <w:rFonts w:ascii="Segoe UI" w:hAnsi="Segoe UI" w:eastAsia="Segoe UI" w:cs="Segoe UI"/>
          <w:iCs/>
          <w:lang w:val="fr-FR"/>
        </w:rPr>
      </w:pPr>
      <w:r w:rsidRPr="293AEDC9">
        <w:rPr>
          <w:rFonts w:ascii="Segoe UI" w:hAnsi="Segoe UI" w:eastAsia="Segoe UI" w:cs="Segoe UI"/>
          <w:lang w:val="fr-FR"/>
        </w:rPr>
        <w:t xml:space="preserve">Vue sur la </w:t>
      </w:r>
      <w:r w:rsidRPr="779B3AD2">
        <w:rPr>
          <w:rFonts w:ascii="Segoe UI" w:hAnsi="Segoe UI" w:eastAsia="Segoe UI" w:cs="Segoe UI"/>
          <w:lang w:val="fr-FR"/>
        </w:rPr>
        <w:t>s</w:t>
      </w:r>
      <w:r w:rsidRPr="779B3AD2" w:rsidR="29E888D1">
        <w:rPr>
          <w:rFonts w:ascii="Segoe UI" w:hAnsi="Segoe UI" w:eastAsia="Segoe UI" w:cs="Segoe UI"/>
          <w:lang w:val="fr-FR"/>
        </w:rPr>
        <w:t>cène</w:t>
      </w:r>
      <w:r w:rsidRPr="621A5A22" w:rsidR="2DABA5C7">
        <w:rPr>
          <w:rFonts w:ascii="Segoe UI" w:hAnsi="Segoe UI" w:eastAsia="Segoe UI" w:cs="Segoe UI"/>
          <w:iCs/>
          <w:lang w:val="fr-FR"/>
        </w:rPr>
        <w:t xml:space="preserve"> Game</w:t>
      </w:r>
    </w:p>
    <w:p w:rsidRPr="004E66C8" w:rsidR="621A5A22" w:rsidP="621A5A22" w:rsidRDefault="621A5A22" w14:paraId="1779697F" w14:textId="3F685CA1">
      <w:pPr>
        <w:spacing w:line="240" w:lineRule="auto"/>
        <w:jc w:val="both"/>
        <w:rPr>
          <w:rFonts w:ascii="Segoe UI" w:hAnsi="Segoe UI" w:eastAsia="Segoe UI" w:cs="Segoe UI"/>
          <w:color w:val="000000" w:themeColor="text1"/>
          <w:lang w:val="fr-FR"/>
        </w:rPr>
      </w:pPr>
    </w:p>
    <w:p w:rsidRPr="00B840CD" w:rsidR="2DABA5C7" w:rsidP="00B840CD" w:rsidRDefault="2DABA5C7" w14:paraId="25C61C4B" w14:textId="24974581">
      <w:pPr>
        <w:pStyle w:val="Cobra-Normal"/>
        <w:ind w:firstLine="708"/>
        <w:rPr>
          <w:rFonts w:eastAsia="Clear Sans Light"/>
          <w:color w:val="000000" w:themeColor="text1"/>
          <w:lang w:val="fr-FR"/>
        </w:rPr>
      </w:pPr>
      <w:r w:rsidRPr="13B01D1C">
        <w:rPr>
          <w:rFonts w:eastAsia="Clear Sans Light"/>
          <w:color w:val="000000" w:themeColor="text1"/>
          <w:lang w:val="fr-FR"/>
        </w:rPr>
        <w:t xml:space="preserve">Maintenant, </w:t>
      </w:r>
      <w:r w:rsidRPr="13B01D1C" w:rsidR="00A1495F">
        <w:rPr>
          <w:rFonts w:eastAsia="Clear Sans Light"/>
          <w:color w:val="000000" w:themeColor="text1"/>
          <w:lang w:val="fr-FR"/>
        </w:rPr>
        <w:t>allez</w:t>
      </w:r>
      <w:r w:rsidRPr="13B01D1C" w:rsidR="3A82E261">
        <w:rPr>
          <w:rFonts w:eastAsia="Clear Sans Light"/>
          <w:color w:val="000000" w:themeColor="text1"/>
          <w:lang w:val="fr-FR"/>
        </w:rPr>
        <w:t xml:space="preserve"> dans la </w:t>
      </w:r>
      <w:r w:rsidRPr="13B01D1C">
        <w:rPr>
          <w:rFonts w:eastAsia="Clear Sans Light"/>
          <w:color w:val="000000" w:themeColor="text1"/>
          <w:lang w:val="fr-FR"/>
        </w:rPr>
        <w:t>fenêtre</w:t>
      </w:r>
      <w:r w:rsidRPr="13B01D1C">
        <w:rPr>
          <w:rFonts w:eastAsia="Clear Sans Light"/>
          <w:b/>
          <w:color w:val="000000" w:themeColor="text1"/>
          <w:lang w:val="fr-FR"/>
        </w:rPr>
        <w:t xml:space="preserve"> </w:t>
      </w:r>
      <w:r w:rsidRPr="5B231E02" w:rsidR="005F2BB2">
        <w:rPr>
          <w:rFonts w:eastAsia="Clear Sans Light"/>
          <w:b/>
          <w:bCs/>
          <w:color w:val="000000" w:themeColor="text1"/>
        </w:rPr>
        <w:t>”</w:t>
      </w:r>
      <w:proofErr w:type="spellStart"/>
      <w:r w:rsidRPr="7AA05E2A">
        <w:rPr>
          <w:rFonts w:eastAsia="Clear Sans Light"/>
          <w:b/>
          <w:lang w:val="fr-FR"/>
        </w:rPr>
        <w:t>Inspecto</w:t>
      </w:r>
      <w:r w:rsidR="005F2BB2">
        <w:rPr>
          <w:rFonts w:eastAsia="Clear Sans Light"/>
          <w:b/>
          <w:lang w:val="fr-FR"/>
        </w:rPr>
        <w:t>r</w:t>
      </w:r>
      <w:proofErr w:type="spellEnd"/>
      <w:r w:rsidRPr="5B231E02" w:rsidR="005F2BB2">
        <w:rPr>
          <w:rFonts w:eastAsia="Clear Sans Light"/>
          <w:b/>
          <w:bCs/>
          <w:color w:val="000000" w:themeColor="text1"/>
        </w:rPr>
        <w:t>”</w:t>
      </w:r>
      <w:r w:rsidRPr="13B01D1C">
        <w:rPr>
          <w:rFonts w:eastAsia="Clear Sans Light"/>
          <w:b/>
          <w:color w:val="FFA500"/>
          <w:lang w:val="fr-FR"/>
        </w:rPr>
        <w:t xml:space="preserve"> </w:t>
      </w:r>
      <w:r w:rsidRPr="13B01D1C">
        <w:rPr>
          <w:rFonts w:eastAsia="Clear Sans Light"/>
          <w:color w:val="000000" w:themeColor="text1"/>
          <w:lang w:val="fr-FR"/>
        </w:rPr>
        <w:t>afin de régler quelques propriétés. N’oubliez pas de sélectionner votre fond dans la hiérarchie afin qu’on puisse le modifier.</w:t>
      </w:r>
      <w:r w:rsidR="00B840CD">
        <w:rPr>
          <w:rFonts w:eastAsia="Clear Sans Light"/>
          <w:color w:val="000000" w:themeColor="text1"/>
          <w:lang w:val="fr-FR"/>
        </w:rPr>
        <w:t xml:space="preserve"> </w:t>
      </w:r>
      <w:r w:rsidRPr="13B01D1C">
        <w:rPr>
          <w:rFonts w:eastAsia="Clear Sans Light"/>
          <w:b/>
          <w:i/>
          <w:color w:val="000000" w:themeColor="text1"/>
          <w:lang w:val="fr-FR"/>
        </w:rPr>
        <w:t>L’objectif est de régler la position dans laquelle sera située l’image.</w:t>
      </w:r>
    </w:p>
    <w:p w:rsidRPr="004E66C8" w:rsidR="2DABA5C7" w:rsidP="00B9132F" w:rsidRDefault="4047E9A9" w14:paraId="6C16E229" w14:textId="3EE85A32">
      <w:pPr>
        <w:pStyle w:val="Cobra-Normal"/>
        <w:ind w:firstLine="708"/>
        <w:rPr>
          <w:rFonts w:eastAsia="Clear Sans Light"/>
          <w:color w:val="000000" w:themeColor="text1"/>
          <w:lang w:val="fr-FR"/>
        </w:rPr>
      </w:pPr>
      <w:r w:rsidRPr="13B01D1C">
        <w:rPr>
          <w:rFonts w:eastAsia="Clear Sans Light"/>
          <w:color w:val="000000" w:themeColor="text1"/>
          <w:lang w:val="fr-FR"/>
        </w:rPr>
        <w:t xml:space="preserve">Ensuite, </w:t>
      </w:r>
      <w:r w:rsidRPr="13B01D1C" w:rsidR="00A1495F">
        <w:rPr>
          <w:rFonts w:eastAsia="Clear Sans Light"/>
          <w:color w:val="000000" w:themeColor="text1"/>
          <w:lang w:val="fr-FR"/>
        </w:rPr>
        <w:t>rendez</w:t>
      </w:r>
      <w:r w:rsidRPr="13B01D1C" w:rsidR="003134B5">
        <w:rPr>
          <w:rFonts w:eastAsia="Clear Sans Light"/>
          <w:color w:val="000000" w:themeColor="text1"/>
          <w:lang w:val="fr-FR"/>
        </w:rPr>
        <w:t>-</w:t>
      </w:r>
      <w:r w:rsidRPr="13B01D1C" w:rsidR="00A1495F">
        <w:rPr>
          <w:rFonts w:eastAsia="Clear Sans Light"/>
          <w:color w:val="000000" w:themeColor="text1"/>
          <w:lang w:val="fr-FR"/>
        </w:rPr>
        <w:t>vous</w:t>
      </w:r>
      <w:r w:rsidRPr="13B01D1C" w:rsidR="2DABA5C7">
        <w:rPr>
          <w:rFonts w:eastAsia="Clear Sans Light"/>
          <w:color w:val="000000" w:themeColor="text1"/>
          <w:lang w:val="fr-FR"/>
        </w:rPr>
        <w:t xml:space="preserve"> dans le composant </w:t>
      </w:r>
      <w:r w:rsidRPr="5B231E02" w:rsidR="005F2BB2">
        <w:rPr>
          <w:rFonts w:eastAsia="Clear Sans Light"/>
          <w:b/>
          <w:bCs/>
          <w:color w:val="000000" w:themeColor="text1"/>
        </w:rPr>
        <w:t>”</w:t>
      </w:r>
      <w:r w:rsidRPr="13B01D1C" w:rsidR="2DABA5C7">
        <w:rPr>
          <w:rFonts w:eastAsia="Clear Sans Light"/>
          <w:b/>
          <w:lang w:val="fr-FR"/>
        </w:rPr>
        <w:t xml:space="preserve">Sprite </w:t>
      </w:r>
      <w:proofErr w:type="spellStart"/>
      <w:r w:rsidRPr="13B01D1C" w:rsidR="2DABA5C7">
        <w:rPr>
          <w:rFonts w:eastAsia="Clear Sans Light"/>
          <w:b/>
          <w:lang w:val="fr-FR"/>
        </w:rPr>
        <w:t>Renderer</w:t>
      </w:r>
      <w:proofErr w:type="spellEnd"/>
      <w:r w:rsidR="003E790A">
        <w:rPr>
          <w:rFonts w:eastAsia="Clear Sans Light"/>
          <w:color w:val="000000" w:themeColor="text1"/>
          <w:lang w:val="fr-FR"/>
        </w:rPr>
        <w:t> </w:t>
      </w:r>
      <w:r w:rsidRPr="5B231E02" w:rsidR="005F2BB2">
        <w:rPr>
          <w:rFonts w:eastAsia="Clear Sans Light"/>
          <w:b/>
          <w:bCs/>
          <w:color w:val="000000" w:themeColor="text1"/>
        </w:rPr>
        <w:t>”</w:t>
      </w:r>
      <w:r w:rsidRPr="13B01D1C" w:rsidR="2DABA5C7">
        <w:rPr>
          <w:rFonts w:eastAsia="Clear Sans Light"/>
          <w:color w:val="000000" w:themeColor="text1"/>
          <w:lang w:val="fr-FR"/>
        </w:rPr>
        <w:t xml:space="preserve">, puis </w:t>
      </w:r>
      <w:r w:rsidRPr="5B231E02" w:rsidR="005F2BB2">
        <w:rPr>
          <w:rFonts w:eastAsia="Clear Sans Light"/>
          <w:b/>
          <w:bCs/>
          <w:color w:val="000000" w:themeColor="text1"/>
        </w:rPr>
        <w:t>”</w:t>
      </w:r>
      <w:proofErr w:type="spellStart"/>
      <w:r w:rsidRPr="13B01D1C" w:rsidR="2DABA5C7">
        <w:rPr>
          <w:rFonts w:eastAsia="Clear Sans Light"/>
          <w:b/>
          <w:lang w:val="fr-FR"/>
        </w:rPr>
        <w:t>Additional</w:t>
      </w:r>
      <w:proofErr w:type="spellEnd"/>
      <w:r w:rsidRPr="13B01D1C" w:rsidR="2DABA5C7">
        <w:rPr>
          <w:rFonts w:eastAsia="Clear Sans Light"/>
          <w:b/>
          <w:lang w:val="fr-FR"/>
        </w:rPr>
        <w:t xml:space="preserve"> Settings</w:t>
      </w:r>
      <w:r w:rsidRPr="5B231E02" w:rsidR="005F2BB2">
        <w:rPr>
          <w:rFonts w:eastAsia="Clear Sans Light"/>
          <w:b/>
          <w:bCs/>
          <w:color w:val="000000" w:themeColor="text1"/>
        </w:rPr>
        <w:t>”</w:t>
      </w:r>
      <w:r w:rsidRPr="13B01D1C" w:rsidR="2DABA5C7">
        <w:rPr>
          <w:rFonts w:eastAsia="Clear Sans Light"/>
          <w:color w:val="000000" w:themeColor="text1"/>
          <w:lang w:val="fr-FR"/>
        </w:rPr>
        <w:t xml:space="preserve"> et modifi</w:t>
      </w:r>
      <w:r w:rsidR="00DA4ED4">
        <w:rPr>
          <w:rFonts w:eastAsia="Clear Sans Light"/>
          <w:color w:val="000000" w:themeColor="text1"/>
          <w:lang w:val="fr-FR"/>
        </w:rPr>
        <w:t>ez</w:t>
      </w:r>
      <w:r w:rsidRPr="13B01D1C" w:rsidR="2DABA5C7">
        <w:rPr>
          <w:rFonts w:eastAsia="Clear Sans Light"/>
          <w:color w:val="000000" w:themeColor="text1"/>
          <w:lang w:val="fr-FR"/>
        </w:rPr>
        <w:t xml:space="preserve"> la case </w:t>
      </w:r>
      <w:r w:rsidRPr="5B231E02" w:rsidR="005F2BB2">
        <w:rPr>
          <w:rFonts w:eastAsia="Clear Sans Light"/>
          <w:b/>
          <w:bCs/>
          <w:color w:val="000000" w:themeColor="text1"/>
        </w:rPr>
        <w:t>”</w:t>
      </w:r>
      <w:proofErr w:type="spellStart"/>
      <w:r w:rsidRPr="13B01D1C" w:rsidR="2DABA5C7">
        <w:rPr>
          <w:rFonts w:eastAsia="Clear Sans Light"/>
          <w:b/>
          <w:color w:val="000000" w:themeColor="text1"/>
          <w:lang w:val="fr-FR"/>
        </w:rPr>
        <w:t>Order</w:t>
      </w:r>
      <w:proofErr w:type="spellEnd"/>
      <w:r w:rsidRPr="13B01D1C" w:rsidR="2DABA5C7">
        <w:rPr>
          <w:rFonts w:eastAsia="Clear Sans Light"/>
          <w:b/>
          <w:color w:val="000000" w:themeColor="text1"/>
          <w:lang w:val="fr-FR"/>
        </w:rPr>
        <w:t xml:space="preserve"> in Layer</w:t>
      </w:r>
      <w:r w:rsidRPr="5B231E02" w:rsidR="005F2BB2">
        <w:rPr>
          <w:rFonts w:eastAsia="Clear Sans Light"/>
          <w:b/>
          <w:bCs/>
          <w:color w:val="000000" w:themeColor="text1"/>
        </w:rPr>
        <w:t>”</w:t>
      </w:r>
      <w:r w:rsidRPr="13B01D1C" w:rsidR="29E888D1">
        <w:rPr>
          <w:rFonts w:eastAsia="Clear Sans Light"/>
          <w:color w:val="000000" w:themeColor="text1"/>
          <w:lang w:val="fr-FR"/>
        </w:rPr>
        <w:t>.</w:t>
      </w:r>
    </w:p>
    <w:p w:rsidR="2DABA5C7" w:rsidP="621A5A22" w:rsidRDefault="2DABA5C7" w14:paraId="45706C06" w14:textId="733E904F">
      <w:pPr>
        <w:jc w:val="center"/>
        <w:rPr>
          <w:rFonts w:ascii="Calibri" w:hAnsi="Calibri" w:eastAsia="Calibri" w:cs="Calibri"/>
          <w:color w:val="000000" w:themeColor="text1"/>
        </w:rPr>
      </w:pPr>
      <w:r w:rsidR="2DABA5C7">
        <w:drawing>
          <wp:inline wp14:editId="7612177F" wp14:anchorId="39DFB395">
            <wp:extent cx="4362450" cy="457200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6016f12d46b14d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62450" cy="4572000"/>
                    </a:xfrm>
                    <a:prstGeom prst="rect">
                      <a:avLst/>
                    </a:prstGeom>
                  </pic:spPr>
                </pic:pic>
              </a:graphicData>
            </a:graphic>
          </wp:inline>
        </w:drawing>
      </w:r>
    </w:p>
    <w:p w:rsidRPr="004E66C8" w:rsidR="2DABA5C7" w:rsidP="621A5A22" w:rsidRDefault="7A51CD4B" w14:paraId="02E7023A" w14:textId="005F965E">
      <w:pPr>
        <w:pStyle w:val="Cobra-Annotation"/>
        <w:jc w:val="center"/>
        <w:rPr>
          <w:rFonts w:ascii="Segoe UI" w:hAnsi="Segoe UI" w:eastAsia="Segoe UI" w:cs="Segoe UI"/>
          <w:iCs/>
          <w:lang w:val="fr-FR"/>
        </w:rPr>
      </w:pPr>
      <w:r w:rsidRPr="7E54A9E5">
        <w:rPr>
          <w:rFonts w:ascii="Segoe UI" w:hAnsi="Segoe UI" w:eastAsia="Segoe UI" w:cs="Segoe UI"/>
          <w:lang w:val="fr-FR"/>
        </w:rPr>
        <w:t>Mise en évidence de “</w:t>
      </w:r>
      <w:proofErr w:type="spellStart"/>
      <w:r w:rsidR="00990398">
        <w:rPr>
          <w:rFonts w:ascii="Segoe UI" w:hAnsi="Segoe UI" w:eastAsia="Segoe UI" w:cs="Segoe UI"/>
          <w:lang w:val="fr-FR"/>
        </w:rPr>
        <w:t>O</w:t>
      </w:r>
      <w:r w:rsidRPr="7E54A9E5">
        <w:rPr>
          <w:rFonts w:ascii="Segoe UI" w:hAnsi="Segoe UI" w:eastAsia="Segoe UI" w:cs="Segoe UI"/>
          <w:lang w:val="fr-FR"/>
        </w:rPr>
        <w:t>rder</w:t>
      </w:r>
      <w:proofErr w:type="spellEnd"/>
      <w:r w:rsidRPr="7E54A9E5">
        <w:rPr>
          <w:rFonts w:ascii="Segoe UI" w:hAnsi="Segoe UI" w:eastAsia="Segoe UI" w:cs="Segoe UI"/>
          <w:lang w:val="fr-FR"/>
        </w:rPr>
        <w:t xml:space="preserve"> in layer’” dans l’</w:t>
      </w:r>
      <w:r w:rsidRPr="7E54A9E5" w:rsidR="29E888D1">
        <w:rPr>
          <w:rFonts w:ascii="Segoe UI" w:hAnsi="Segoe UI" w:eastAsia="Segoe UI" w:cs="Segoe UI"/>
          <w:lang w:val="fr-FR"/>
        </w:rPr>
        <w:t>Inspecteur</w:t>
      </w:r>
    </w:p>
    <w:p w:rsidRPr="004E66C8" w:rsidR="621A5A22" w:rsidP="621A5A22" w:rsidRDefault="621A5A22" w14:paraId="46D17DEE" w14:textId="12037BED">
      <w:pPr>
        <w:jc w:val="center"/>
        <w:rPr>
          <w:rFonts w:ascii="Calibri" w:hAnsi="Calibri" w:eastAsia="Calibri" w:cs="Calibri"/>
          <w:color w:val="000000" w:themeColor="text1"/>
          <w:sz w:val="20"/>
          <w:szCs w:val="20"/>
          <w:lang w:val="fr-FR"/>
        </w:rPr>
      </w:pPr>
    </w:p>
    <w:p w:rsidRPr="004E66C8" w:rsidR="2DABA5C7" w:rsidP="00DA4ED4" w:rsidRDefault="2DABA5C7" w14:paraId="0D5BA6B5" w14:textId="01B672B8">
      <w:pPr>
        <w:pStyle w:val="Cobra-Normal"/>
        <w:ind w:firstLine="708"/>
        <w:rPr>
          <w:rFonts w:eastAsia="Clear Sans Light"/>
          <w:color w:val="000000" w:themeColor="text1"/>
          <w:lang w:val="fr-FR"/>
        </w:rPr>
      </w:pPr>
      <w:r w:rsidRPr="37793025">
        <w:rPr>
          <w:rFonts w:eastAsia="Clear Sans Light"/>
          <w:color w:val="000000" w:themeColor="text1"/>
          <w:lang w:val="fr-FR"/>
        </w:rPr>
        <w:t>Plus la valeur est petite, plus</w:t>
      </w:r>
      <w:r w:rsidRPr="37793025" w:rsidR="7E94A20A">
        <w:rPr>
          <w:rFonts w:eastAsia="Clear Sans Light"/>
          <w:color w:val="000000" w:themeColor="text1"/>
          <w:lang w:val="fr-FR"/>
        </w:rPr>
        <w:t xml:space="preserve"> l’</w:t>
      </w:r>
      <w:r w:rsidRPr="37793025" w:rsidR="004B026F">
        <w:rPr>
          <w:rFonts w:eastAsia="Clear Sans Light"/>
          <w:color w:val="000000" w:themeColor="text1"/>
          <w:lang w:val="fr-FR"/>
        </w:rPr>
        <w:t>élément</w:t>
      </w:r>
      <w:r w:rsidRPr="37793025" w:rsidR="7E94A20A">
        <w:rPr>
          <w:rFonts w:eastAsia="Clear Sans Light"/>
          <w:color w:val="000000" w:themeColor="text1"/>
          <w:lang w:val="fr-FR"/>
        </w:rPr>
        <w:t xml:space="preserve"> </w:t>
      </w:r>
      <w:r w:rsidRPr="37793025">
        <w:rPr>
          <w:rFonts w:eastAsia="Clear Sans Light"/>
          <w:color w:val="000000" w:themeColor="text1"/>
          <w:lang w:val="fr-FR"/>
        </w:rPr>
        <w:t xml:space="preserve">sera éloigné. </w:t>
      </w:r>
      <w:r w:rsidRPr="37793025" w:rsidR="00A1495F">
        <w:rPr>
          <w:rFonts w:eastAsia="Clear Sans Light"/>
          <w:color w:val="000000" w:themeColor="text1"/>
          <w:lang w:val="fr-FR"/>
        </w:rPr>
        <w:t>Donnez</w:t>
      </w:r>
      <w:r w:rsidRPr="37793025" w:rsidR="00E4027E">
        <w:rPr>
          <w:rFonts w:eastAsia="Clear Sans Light"/>
          <w:color w:val="000000" w:themeColor="text1"/>
          <w:lang w:val="fr-FR"/>
        </w:rPr>
        <w:t>-</w:t>
      </w:r>
      <w:r w:rsidRPr="37793025" w:rsidR="00A1495F">
        <w:rPr>
          <w:rFonts w:eastAsia="Clear Sans Light"/>
          <w:color w:val="000000" w:themeColor="text1"/>
          <w:lang w:val="fr-FR"/>
        </w:rPr>
        <w:t>lui</w:t>
      </w:r>
      <w:r w:rsidRPr="37793025">
        <w:rPr>
          <w:rFonts w:eastAsia="Clear Sans Light"/>
          <w:color w:val="000000" w:themeColor="text1"/>
          <w:lang w:val="fr-FR"/>
        </w:rPr>
        <w:t xml:space="preserve"> la valeur de </w:t>
      </w:r>
      <w:r w:rsidRPr="37793025">
        <w:rPr>
          <w:rFonts w:eastAsia="Clear Sans Light"/>
          <w:b/>
          <w:bCs/>
          <w:color w:val="000000" w:themeColor="text1"/>
          <w:lang w:val="fr-FR"/>
        </w:rPr>
        <w:t>-1</w:t>
      </w:r>
      <w:r w:rsidRPr="37793025">
        <w:rPr>
          <w:rFonts w:eastAsia="Clear Sans Light"/>
          <w:color w:val="000000" w:themeColor="text1"/>
          <w:lang w:val="fr-FR"/>
        </w:rPr>
        <w:t xml:space="preserve"> afin d’être sûr que </w:t>
      </w:r>
      <w:r w:rsidRPr="37793025" w:rsidR="00E8351B">
        <w:rPr>
          <w:rFonts w:eastAsia="Clear Sans Light"/>
          <w:color w:val="000000" w:themeColor="text1"/>
          <w:lang w:val="fr-FR"/>
        </w:rPr>
        <w:t>vos</w:t>
      </w:r>
      <w:r w:rsidRPr="37793025" w:rsidR="003007FB">
        <w:rPr>
          <w:rFonts w:eastAsia="Clear Sans Light"/>
          <w:color w:val="000000" w:themeColor="text1"/>
          <w:lang w:val="fr-FR"/>
        </w:rPr>
        <w:t xml:space="preserve"> futurs</w:t>
      </w:r>
      <w:r w:rsidRPr="37793025">
        <w:rPr>
          <w:rFonts w:eastAsia="Clear Sans Light"/>
          <w:color w:val="000000" w:themeColor="text1"/>
          <w:lang w:val="fr-FR"/>
        </w:rPr>
        <w:t xml:space="preserve"> éléments ajout</w:t>
      </w:r>
      <w:r w:rsidRPr="37793025" w:rsidR="00C02E25">
        <w:rPr>
          <w:rFonts w:eastAsia="Clear Sans Light"/>
          <w:color w:val="000000" w:themeColor="text1"/>
          <w:lang w:val="fr-FR"/>
        </w:rPr>
        <w:t>és</w:t>
      </w:r>
      <w:r w:rsidRPr="37793025">
        <w:rPr>
          <w:rFonts w:eastAsia="Clear Sans Light"/>
          <w:color w:val="000000" w:themeColor="text1"/>
          <w:lang w:val="fr-FR"/>
        </w:rPr>
        <w:t xml:space="preserve"> ne passent pas derrière </w:t>
      </w:r>
      <w:r w:rsidRPr="37793025" w:rsidR="00E8351B">
        <w:rPr>
          <w:rFonts w:eastAsia="Clear Sans Light"/>
          <w:color w:val="000000" w:themeColor="text1"/>
          <w:lang w:val="fr-FR"/>
        </w:rPr>
        <w:t xml:space="preserve">votre </w:t>
      </w:r>
      <w:r w:rsidRPr="37793025">
        <w:rPr>
          <w:rFonts w:eastAsia="Clear Sans Light"/>
          <w:color w:val="000000" w:themeColor="text1"/>
          <w:lang w:val="fr-FR"/>
        </w:rPr>
        <w:t>fond.</w:t>
      </w:r>
    </w:p>
    <w:p w:rsidRPr="004E66C8" w:rsidR="001035F4" w:rsidP="001035F4" w:rsidRDefault="001035F4" w14:paraId="5ECD1A44" w14:textId="77777777">
      <w:pPr>
        <w:spacing w:line="240" w:lineRule="auto"/>
        <w:jc w:val="both"/>
        <w:rPr>
          <w:rFonts w:ascii="Segoe UI" w:hAnsi="Segoe UI" w:eastAsia="Segoe UI" w:cs="Segoe UI"/>
          <w:color w:val="000000" w:themeColor="text1"/>
          <w:lang w:val="fr-FR"/>
        </w:rPr>
      </w:pPr>
    </w:p>
    <w:p w:rsidRPr="004E66C8" w:rsidR="008F5C06" w:rsidP="001035F4" w:rsidRDefault="008F5C06" w14:paraId="6EDBBF2D" w14:textId="77777777">
      <w:pPr>
        <w:spacing w:line="240" w:lineRule="auto"/>
        <w:jc w:val="both"/>
        <w:rPr>
          <w:rFonts w:ascii="Segoe UI" w:hAnsi="Segoe UI" w:eastAsia="Segoe UI" w:cs="Segoe UI"/>
          <w:color w:val="000000" w:themeColor="text1"/>
          <w:lang w:val="fr-FR"/>
        </w:rPr>
      </w:pPr>
      <w:r>
        <w:rPr>
          <w:noProof/>
        </w:rPr>
        <w:drawing>
          <wp:anchor distT="0" distB="0" distL="114300" distR="114300" simplePos="0" relativeHeight="251658242" behindDoc="1" locked="0" layoutInCell="1" allowOverlap="1" wp14:anchorId="7521CA0C" wp14:editId="39E753D9">
            <wp:simplePos x="0" y="0"/>
            <wp:positionH relativeFrom="column">
              <wp:posOffset>3474085</wp:posOffset>
            </wp:positionH>
            <wp:positionV relativeFrom="paragraph">
              <wp:posOffset>58420</wp:posOffset>
            </wp:positionV>
            <wp:extent cx="2194560" cy="2194560"/>
            <wp:effectExtent l="0" t="0" r="0" b="0"/>
            <wp:wrapTight wrapText="bothSides">
              <wp:wrapPolygon edited="0">
                <wp:start x="9938" y="4688"/>
                <wp:lineTo x="9188" y="5438"/>
                <wp:lineTo x="8250" y="7688"/>
                <wp:lineTo x="4313" y="8813"/>
                <wp:lineTo x="3750" y="10313"/>
                <wp:lineTo x="4500" y="11063"/>
                <wp:lineTo x="4500" y="11438"/>
                <wp:lineTo x="5813" y="14063"/>
                <wp:lineTo x="5813" y="17063"/>
                <wp:lineTo x="6563" y="18188"/>
                <wp:lineTo x="14625" y="18188"/>
                <wp:lineTo x="14813" y="17813"/>
                <wp:lineTo x="15563" y="17063"/>
                <wp:lineTo x="15563" y="14063"/>
                <wp:lineTo x="17438" y="11063"/>
                <wp:lineTo x="17813" y="9750"/>
                <wp:lineTo x="16500" y="8813"/>
                <wp:lineTo x="13500" y="8063"/>
                <wp:lineTo x="12188" y="4688"/>
                <wp:lineTo x="9938" y="4688"/>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1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anchor>
        </w:drawing>
      </w:r>
      <w:r w:rsidRPr="004E66C8" w:rsidR="001C6ECF">
        <w:rPr>
          <w:rFonts w:ascii="Segoe UI" w:hAnsi="Segoe UI" w:eastAsia="Segoe UI" w:cs="Segoe UI"/>
          <w:color w:val="000000" w:themeColor="text1"/>
          <w:lang w:val="fr-FR"/>
        </w:rPr>
        <w:t xml:space="preserve">                                                                                                                                                                              </w:t>
      </w:r>
    </w:p>
    <w:p w:rsidRPr="004E66C8" w:rsidR="008F5C06" w:rsidP="001035F4" w:rsidRDefault="008F5C06" w14:paraId="255BE36D" w14:textId="77777777">
      <w:pPr>
        <w:spacing w:line="240" w:lineRule="auto"/>
        <w:jc w:val="both"/>
        <w:rPr>
          <w:rFonts w:ascii="Segoe UI" w:hAnsi="Segoe UI" w:eastAsia="Segoe UI" w:cs="Segoe UI"/>
          <w:color w:val="000000" w:themeColor="text1"/>
          <w:lang w:val="fr-FR"/>
        </w:rPr>
      </w:pPr>
    </w:p>
    <w:p w:rsidRPr="004E66C8" w:rsidR="008F5C06" w:rsidP="001035F4" w:rsidRDefault="008F5C06" w14:paraId="4DE49C9B" w14:textId="77777777">
      <w:pPr>
        <w:spacing w:line="240" w:lineRule="auto"/>
        <w:jc w:val="both"/>
        <w:rPr>
          <w:rFonts w:ascii="Segoe UI" w:hAnsi="Segoe UI" w:eastAsia="Segoe UI" w:cs="Segoe UI"/>
          <w:color w:val="000000" w:themeColor="text1"/>
          <w:sz w:val="36"/>
          <w:szCs w:val="36"/>
          <w:lang w:val="fr-FR"/>
        </w:rPr>
      </w:pPr>
    </w:p>
    <w:p w:rsidRPr="004E66C8" w:rsidR="008F5C06" w:rsidP="001035F4" w:rsidRDefault="001C6ECF" w14:paraId="272F507A" w14:textId="037A2295">
      <w:pPr>
        <w:spacing w:line="240" w:lineRule="auto"/>
        <w:jc w:val="both"/>
        <w:rPr>
          <w:rFonts w:ascii="Aharoni" w:hAnsi="Aharoni" w:eastAsia="Segoe UI" w:cs="Aharoni"/>
          <w:color w:val="000000" w:themeColor="text1"/>
          <w:sz w:val="36"/>
          <w:szCs w:val="36"/>
          <w:lang w:val="fr-FR"/>
        </w:rPr>
      </w:pPr>
      <w:r w:rsidRPr="004E66C8">
        <w:rPr>
          <w:rFonts w:hint="cs" w:ascii="Aharoni" w:hAnsi="Aharoni" w:eastAsia="Segoe UI" w:cs="Aharoni"/>
          <w:color w:val="000000" w:themeColor="text1"/>
          <w:sz w:val="36"/>
          <w:szCs w:val="36"/>
          <w:lang w:val="fr-FR"/>
        </w:rPr>
        <w:t>BRAVO</w:t>
      </w:r>
      <w:r w:rsidR="00B97C56">
        <w:rPr>
          <w:rFonts w:ascii="Aharoni" w:hAnsi="Aharoni" w:eastAsia="Segoe UI" w:cs="Aharoni"/>
          <w:color w:val="000000" w:themeColor="text1"/>
          <w:sz w:val="36"/>
          <w:szCs w:val="36"/>
          <w:lang w:val="fr-FR"/>
        </w:rPr>
        <w:t>, VO</w:t>
      </w:r>
      <w:r w:rsidRPr="004E66C8" w:rsidR="00762751">
        <w:rPr>
          <w:rFonts w:hint="cs" w:ascii="Aharoni" w:hAnsi="Aharoni" w:eastAsia="Segoe UI" w:cs="Aharoni"/>
          <w:color w:val="000000" w:themeColor="text1"/>
          <w:sz w:val="36"/>
          <w:szCs w:val="36"/>
          <w:lang w:val="fr-FR"/>
        </w:rPr>
        <w:t>US</w:t>
      </w:r>
      <w:r w:rsidRPr="004E66C8" w:rsidR="00A23BEE">
        <w:rPr>
          <w:rFonts w:ascii="Aharoni" w:hAnsi="Aharoni" w:eastAsia="Segoe UI" w:cs="Aharoni"/>
          <w:color w:val="000000" w:themeColor="text1"/>
          <w:sz w:val="36"/>
          <w:szCs w:val="36"/>
          <w:lang w:val="fr-FR"/>
        </w:rPr>
        <w:t xml:space="preserve"> AVEZ</w:t>
      </w:r>
      <w:r w:rsidRPr="004E66C8" w:rsidR="00762751">
        <w:rPr>
          <w:rFonts w:hint="cs" w:ascii="Aharoni" w:hAnsi="Aharoni" w:eastAsia="Segoe UI" w:cs="Aharoni"/>
          <w:color w:val="000000" w:themeColor="text1"/>
          <w:sz w:val="36"/>
          <w:szCs w:val="36"/>
          <w:lang w:val="fr-FR"/>
        </w:rPr>
        <w:t xml:space="preserve"> ATTEINT</w:t>
      </w:r>
    </w:p>
    <w:p w:rsidRPr="004E66C8" w:rsidR="621A5A22" w:rsidP="001035F4" w:rsidRDefault="7CFAC6FD" w14:paraId="5C1A2583" w14:textId="7511E9E6">
      <w:pPr>
        <w:spacing w:line="240" w:lineRule="auto"/>
        <w:jc w:val="both"/>
        <w:rPr>
          <w:rFonts w:ascii="Aharoni" w:hAnsi="Aharoni" w:eastAsia="Segoe UI" w:cs="Aharoni"/>
          <w:color w:val="000000" w:themeColor="text1"/>
          <w:sz w:val="36"/>
          <w:szCs w:val="36"/>
          <w:lang w:val="fr-FR"/>
        </w:rPr>
      </w:pPr>
      <w:r w:rsidRPr="76DDCF67">
        <w:rPr>
          <w:rFonts w:ascii="Aharoni" w:hAnsi="Aharoni" w:eastAsia="Segoe UI" w:cs="Aharoni"/>
          <w:color w:val="000000" w:themeColor="text1"/>
          <w:sz w:val="36"/>
          <w:szCs w:val="36"/>
          <w:lang w:val="fr-FR"/>
        </w:rPr>
        <w:t xml:space="preserve"> LE NIVEAU</w:t>
      </w:r>
      <w:r w:rsidRPr="76DDCF67" w:rsidR="447C34BE">
        <w:rPr>
          <w:rFonts w:ascii="Aharoni" w:hAnsi="Aharoni" w:eastAsia="Segoe UI" w:cs="Aharoni"/>
          <w:color w:val="000000" w:themeColor="text1"/>
          <w:sz w:val="36"/>
          <w:szCs w:val="36"/>
          <w:lang w:val="fr-FR"/>
        </w:rPr>
        <w:t xml:space="preserve"> </w:t>
      </w:r>
      <w:r w:rsidRPr="76DDCF67" w:rsidR="15BEAEF6">
        <w:rPr>
          <w:rFonts w:ascii="Aharoni" w:hAnsi="Aharoni" w:eastAsia="Segoe UI" w:cs="Aharoni"/>
          <w:color w:val="000000" w:themeColor="text1"/>
          <w:sz w:val="56"/>
          <w:szCs w:val="56"/>
          <w:lang w:val="fr-FR"/>
        </w:rPr>
        <w:t>1</w:t>
      </w:r>
      <w:r w:rsidR="00D20DAD">
        <w:rPr>
          <w:rFonts w:ascii="Aharoni" w:hAnsi="Aharoni" w:eastAsia="Segoe UI" w:cs="Aharoni"/>
          <w:color w:val="000000" w:themeColor="text1"/>
          <w:sz w:val="56"/>
          <w:szCs w:val="56"/>
          <w:lang w:val="fr-FR"/>
        </w:rPr>
        <w:t> !</w:t>
      </w:r>
    </w:p>
    <w:p w:rsidRPr="004E66C8" w:rsidR="621A5A22" w:rsidP="621A5A22" w:rsidRDefault="621A5A22" w14:paraId="7A075B93" w14:textId="5732D3FF">
      <w:pPr>
        <w:rPr>
          <w:lang w:val="fr-FR"/>
        </w:rPr>
      </w:pPr>
    </w:p>
    <w:p w:rsidRPr="004E66C8" w:rsidR="007E6B51" w:rsidP="76DDCF67" w:rsidRDefault="6E129B10" w14:paraId="472A0131" w14:textId="762A82A0">
      <w:pPr>
        <w:rPr>
          <w:rFonts w:ascii="Bitter" w:hAnsi="Bitter" w:eastAsia="Bitter" w:cs="Bitter"/>
          <w:lang w:val="fr-FR"/>
        </w:rPr>
      </w:pPr>
      <w:r w:rsidRPr="76DDCF67">
        <w:rPr>
          <w:lang w:val="fr-FR"/>
        </w:rPr>
        <w:br w:type="page"/>
      </w:r>
    </w:p>
    <w:p w:rsidR="007E6B51" w:rsidP="006B37E5" w:rsidRDefault="05BED327" w14:paraId="2E1650E2" w14:textId="02F399D8">
      <w:pPr>
        <w:pStyle w:val="Cobra-Titre2"/>
        <w:rPr>
          <w:u w:val="single"/>
        </w:rPr>
      </w:pPr>
      <w:r w:rsidRPr="7E54A9E5">
        <w:lastRenderedPageBreak/>
        <w:t xml:space="preserve">Nora </w:t>
      </w:r>
      <w:proofErr w:type="spellStart"/>
      <w:r w:rsidRPr="7E54A9E5">
        <w:t>est</w:t>
      </w:r>
      <w:proofErr w:type="spellEnd"/>
      <w:r w:rsidRPr="7E54A9E5">
        <w:t xml:space="preserve"> </w:t>
      </w:r>
      <w:proofErr w:type="spellStart"/>
      <w:r w:rsidRPr="7E54A9E5">
        <w:t>prête</w:t>
      </w:r>
      <w:proofErr w:type="spellEnd"/>
      <w:r w:rsidRPr="7E54A9E5">
        <w:t xml:space="preserve"> pour </w:t>
      </w:r>
      <w:proofErr w:type="spellStart"/>
      <w:proofErr w:type="gramStart"/>
      <w:r w:rsidRPr="7E54A9E5" w:rsidR="00891E4B">
        <w:t>l’</w:t>
      </w:r>
      <w:r w:rsidR="00891E4B">
        <w:t>entra</w:t>
      </w:r>
      <w:r w:rsidR="00CE4A83">
        <w:t>î</w:t>
      </w:r>
      <w:r w:rsidR="00891E4B">
        <w:t>nement</w:t>
      </w:r>
      <w:proofErr w:type="spellEnd"/>
      <w:r w:rsidRPr="7E54A9E5">
        <w:t xml:space="preserve"> !</w:t>
      </w:r>
      <w:proofErr w:type="gramEnd"/>
    </w:p>
    <w:p w:rsidR="007E6B51" w:rsidP="007E6B51" w:rsidRDefault="007E6B51" w14:paraId="1B66E92B" w14:textId="77777777">
      <w:pPr>
        <w:pStyle w:val="paragraph"/>
        <w:spacing w:before="0" w:beforeAutospacing="0" w:after="0" w:afterAutospacing="0"/>
        <w:textAlignment w:val="baseline"/>
        <w:rPr>
          <w:rStyle w:val="eop"/>
          <w:rFonts w:ascii="&amp;quot" w:hAnsi="&amp;quot"/>
        </w:rPr>
      </w:pPr>
      <w:r>
        <w:rPr>
          <w:rStyle w:val="eop"/>
          <w:rFonts w:ascii="&amp;quot" w:hAnsi="&amp;quot"/>
        </w:rPr>
        <w:t> </w:t>
      </w:r>
    </w:p>
    <w:p w:rsidR="00B14C45" w:rsidP="007E6B51" w:rsidRDefault="00B14C45" w14:paraId="2CEF6A30" w14:textId="411F1CC4">
      <w:pPr>
        <w:pStyle w:val="paragraph"/>
        <w:spacing w:before="0" w:beforeAutospacing="0" w:after="0" w:afterAutospacing="0"/>
        <w:textAlignment w:val="baseline"/>
        <w:rPr>
          <w:rFonts w:ascii="&amp;quot" w:hAnsi="&amp;quot"/>
          <w:sz w:val="18"/>
          <w:szCs w:val="18"/>
          <w:u w:val="single"/>
        </w:rPr>
      </w:pPr>
    </w:p>
    <w:p w:rsidR="006D6733" w:rsidP="00777FB5" w:rsidRDefault="007E6B51" w14:paraId="6B153D5E" w14:textId="411F1CC4">
      <w:pPr>
        <w:pStyle w:val="paragraph"/>
        <w:spacing w:before="0" w:beforeAutospacing="0" w:after="0" w:afterAutospacing="0"/>
        <w:ind w:firstLine="360"/>
        <w:jc w:val="both"/>
        <w:textAlignment w:val="baseline"/>
        <w:rPr>
          <w:rFonts w:ascii="Clear Sans Light" w:hAnsi="Clear Sans Light" w:eastAsia="Clear Sans Light" w:cs="Clear Sans Light"/>
          <w:color w:val="000000" w:themeColor="text1"/>
          <w:sz w:val="22"/>
          <w:szCs w:val="22"/>
        </w:rPr>
      </w:pPr>
      <w:r w:rsidRPr="13B01D1C">
        <w:rPr>
          <w:rFonts w:ascii="Clear Sans Light" w:hAnsi="Clear Sans Light" w:eastAsia="Clear Sans Light" w:cs="Clear Sans Light"/>
          <w:color w:val="000000" w:themeColor="text1"/>
          <w:sz w:val="22"/>
          <w:szCs w:val="22"/>
        </w:rPr>
        <w:t xml:space="preserve">Maintenant que </w:t>
      </w:r>
      <w:r w:rsidRPr="13B01D1C" w:rsidR="00E8351B">
        <w:rPr>
          <w:rFonts w:ascii="Clear Sans Light" w:hAnsi="Clear Sans Light" w:eastAsia="Clear Sans Light" w:cs="Clear Sans Light"/>
          <w:color w:val="000000" w:themeColor="text1"/>
          <w:sz w:val="22"/>
          <w:szCs w:val="22"/>
        </w:rPr>
        <w:t>votre</w:t>
      </w:r>
      <w:r w:rsidRPr="13B01D1C">
        <w:rPr>
          <w:rFonts w:ascii="Clear Sans Light" w:hAnsi="Clear Sans Light" w:eastAsia="Clear Sans Light" w:cs="Clear Sans Light"/>
          <w:color w:val="000000" w:themeColor="text1"/>
          <w:sz w:val="22"/>
          <w:szCs w:val="22"/>
        </w:rPr>
        <w:t xml:space="preserve"> arrière-plan est prêt, passons à l’étape suivante ! Vous allez désormais ajouter votre personnage </w:t>
      </w:r>
      <w:r w:rsidRPr="13B01D1C" w:rsidR="249AE0DE">
        <w:rPr>
          <w:rFonts w:ascii="Clear Sans Light" w:hAnsi="Clear Sans Light" w:eastAsia="Clear Sans Light" w:cs="Clear Sans Light"/>
          <w:color w:val="000000" w:themeColor="text1"/>
          <w:sz w:val="22"/>
          <w:szCs w:val="22"/>
        </w:rPr>
        <w:t>Nora</w:t>
      </w:r>
      <w:r w:rsidRPr="13B01D1C">
        <w:rPr>
          <w:rFonts w:ascii="Clear Sans Light" w:hAnsi="Clear Sans Light" w:eastAsia="Clear Sans Light" w:cs="Clear Sans Light"/>
          <w:color w:val="000000" w:themeColor="text1"/>
          <w:sz w:val="22"/>
          <w:szCs w:val="22"/>
        </w:rPr>
        <w:t xml:space="preserve"> dans votre futur triple A. </w:t>
      </w:r>
      <w:r w:rsidRPr="13B01D1C" w:rsidR="7FFA3B84">
        <w:rPr>
          <w:rFonts w:ascii="Clear Sans Light" w:hAnsi="Clear Sans Light" w:eastAsia="Clear Sans Light" w:cs="Clear Sans Light"/>
          <w:color w:val="000000" w:themeColor="text1"/>
          <w:sz w:val="22"/>
          <w:szCs w:val="22"/>
        </w:rPr>
        <w:t xml:space="preserve">Pour cela vous allez glisser le dossier </w:t>
      </w:r>
      <w:r w:rsidRPr="2CA6F170" w:rsidR="1EC39B9F">
        <w:rPr>
          <w:rFonts w:ascii="Clear Sans Light" w:hAnsi="Clear Sans Light" w:eastAsia="Clear Sans Light" w:cs="Clear Sans Light"/>
          <w:color w:val="000000" w:themeColor="text1"/>
          <w:sz w:val="22"/>
          <w:szCs w:val="22"/>
        </w:rPr>
        <w:t>“</w:t>
      </w:r>
      <w:r w:rsidRPr="13B01D1C" w:rsidR="7FFA3B84">
        <w:rPr>
          <w:rFonts w:ascii="Clear Sans Light" w:hAnsi="Clear Sans Light" w:eastAsia="Clear Sans Light" w:cs="Clear Sans Light"/>
          <w:b/>
          <w:color w:val="000000" w:themeColor="text1"/>
          <w:sz w:val="22"/>
          <w:szCs w:val="22"/>
        </w:rPr>
        <w:t>Personnage</w:t>
      </w:r>
      <w:r w:rsidRPr="5B231E02" w:rsidR="00813A5E">
        <w:rPr>
          <w:rFonts w:ascii="Clear Sans Light" w:hAnsi="Clear Sans Light" w:eastAsia="Clear Sans Light" w:cs="Clear Sans Light"/>
          <w:b/>
          <w:bCs/>
          <w:color w:val="000000" w:themeColor="text1"/>
          <w:sz w:val="22"/>
          <w:szCs w:val="22"/>
        </w:rPr>
        <w:t>”</w:t>
      </w:r>
      <w:r w:rsidRPr="13B01D1C" w:rsidR="7FFA3B84">
        <w:rPr>
          <w:rFonts w:ascii="Clear Sans Light" w:hAnsi="Clear Sans Light" w:eastAsia="Clear Sans Light" w:cs="Clear Sans Light"/>
          <w:color w:val="000000" w:themeColor="text1"/>
          <w:sz w:val="22"/>
          <w:szCs w:val="22"/>
        </w:rPr>
        <w:t xml:space="preserve"> dans votre fenêtre </w:t>
      </w:r>
      <w:r w:rsidRPr="569D7ABA" w:rsidR="04C81450">
        <w:rPr>
          <w:rFonts w:ascii="Clear Sans Light" w:hAnsi="Clear Sans Light" w:eastAsia="Clear Sans Light" w:cs="Clear Sans Light"/>
          <w:color w:val="000000" w:themeColor="text1"/>
          <w:sz w:val="22"/>
          <w:szCs w:val="22"/>
        </w:rPr>
        <w:t>“</w:t>
      </w:r>
      <w:r w:rsidR="00DE2A54">
        <w:rPr>
          <w:rFonts w:ascii="Clear Sans Light" w:hAnsi="Clear Sans Light" w:eastAsia="Clear Sans Light" w:cs="Clear Sans Light"/>
          <w:b/>
          <w:bCs/>
          <w:color w:val="000000" w:themeColor="text1"/>
          <w:sz w:val="22"/>
          <w:szCs w:val="22"/>
        </w:rPr>
        <w:t>P</w:t>
      </w:r>
      <w:r w:rsidRPr="2CA6F170" w:rsidR="7FFA3B84">
        <w:rPr>
          <w:rFonts w:ascii="Clear Sans Light" w:hAnsi="Clear Sans Light" w:eastAsia="Clear Sans Light" w:cs="Clear Sans Light"/>
          <w:b/>
          <w:bCs/>
          <w:color w:val="000000" w:themeColor="text1"/>
          <w:sz w:val="22"/>
          <w:szCs w:val="22"/>
        </w:rPr>
        <w:t>roject</w:t>
      </w:r>
      <w:r w:rsidRPr="2CA6F170" w:rsidR="6E984A54">
        <w:rPr>
          <w:rFonts w:ascii="Clear Sans Light" w:hAnsi="Clear Sans Light" w:eastAsia="Clear Sans Light" w:cs="Clear Sans Light"/>
          <w:b/>
          <w:bCs/>
          <w:color w:val="000000" w:themeColor="text1"/>
          <w:sz w:val="22"/>
          <w:szCs w:val="22"/>
        </w:rPr>
        <w:t>”</w:t>
      </w:r>
      <w:r w:rsidRPr="13B01D1C" w:rsidR="7FFA3B84">
        <w:rPr>
          <w:rFonts w:ascii="Clear Sans Light" w:hAnsi="Clear Sans Light" w:eastAsia="Clear Sans Light" w:cs="Clear Sans Light"/>
          <w:color w:val="000000" w:themeColor="text1"/>
          <w:sz w:val="22"/>
          <w:szCs w:val="22"/>
        </w:rPr>
        <w:t>, comme vous avez pu le faire pour votre fond.</w:t>
      </w:r>
    </w:p>
    <w:p w:rsidR="00B3715C" w:rsidP="00777FB5" w:rsidRDefault="00B3715C" w14:paraId="1392A0BF" w14:textId="77777777">
      <w:pPr>
        <w:pStyle w:val="paragraph"/>
        <w:spacing w:before="0" w:beforeAutospacing="0" w:after="0" w:afterAutospacing="0"/>
        <w:ind w:firstLine="360"/>
        <w:jc w:val="both"/>
        <w:textAlignment w:val="baseline"/>
        <w:rPr>
          <w:rFonts w:ascii="Clear Sans Light" w:hAnsi="Clear Sans Light" w:eastAsia="Clear Sans Light" w:cs="Clear Sans Light"/>
          <w:color w:val="000000" w:themeColor="text1"/>
          <w:sz w:val="22"/>
          <w:szCs w:val="22"/>
        </w:rPr>
      </w:pPr>
    </w:p>
    <w:p w:rsidR="48954526" w:rsidP="48954526" w:rsidRDefault="48954526" w14:paraId="5C31A256" w14:textId="411F1CC4">
      <w:pPr>
        <w:pStyle w:val="paragraph"/>
        <w:spacing w:before="0" w:beforeAutospacing="0" w:after="0" w:afterAutospacing="0"/>
        <w:jc w:val="both"/>
        <w:rPr>
          <w:rStyle w:val="eop"/>
          <w:rFonts w:ascii="&amp;quot" w:hAnsi="&amp;quot"/>
          <w:sz w:val="22"/>
          <w:szCs w:val="22"/>
        </w:rPr>
      </w:pPr>
    </w:p>
    <w:p w:rsidR="007E6B51" w:rsidP="511C61F6" w:rsidRDefault="007E6B51" w14:paraId="3B812D2C" w14:textId="274C9436">
      <w:pPr>
        <w:pStyle w:val="paragraph"/>
        <w:spacing w:before="0" w:beforeAutospacing="0" w:after="0" w:afterAutospacing="0"/>
        <w:jc w:val="center"/>
        <w:textAlignment w:val="baseline"/>
        <w:rPr>
          <w:rStyle w:val="eop"/>
          <w:rFonts w:ascii="&amp;quot" w:hAnsi="&amp;quot"/>
          <w:i/>
          <w:color w:val="383838"/>
          <w:sz w:val="18"/>
          <w:szCs w:val="18"/>
        </w:rPr>
      </w:pPr>
      <w:r>
        <w:rPr>
          <w:noProof/>
        </w:rPr>
        <w:drawing>
          <wp:inline distT="0" distB="0" distL="0" distR="0" wp14:anchorId="2378A9F0" wp14:editId="47A41457">
            <wp:extent cx="5737860" cy="15087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20">
                      <a:extLst>
                        <a:ext uri="{28A0092B-C50C-407E-A947-70E740481C1C}">
                          <a14:useLocalDpi xmlns:a14="http://schemas.microsoft.com/office/drawing/2010/main" val="0"/>
                        </a:ext>
                      </a:extLst>
                    </a:blip>
                    <a:stretch>
                      <a:fillRect/>
                    </a:stretch>
                  </pic:blipFill>
                  <pic:spPr>
                    <a:xfrm>
                      <a:off x="0" y="0"/>
                      <a:ext cx="5737860" cy="1508760"/>
                    </a:xfrm>
                    <a:prstGeom prst="rect">
                      <a:avLst/>
                    </a:prstGeom>
                  </pic:spPr>
                </pic:pic>
              </a:graphicData>
            </a:graphic>
          </wp:inline>
        </w:drawing>
      </w:r>
      <w:r w:rsidRPr="4D59EA68" w:rsidR="000A7926">
        <w:rPr>
          <w:rStyle w:val="normaltextrun"/>
          <w:rFonts w:ascii="Clear Sans Light" w:hAnsi="Clear Sans Light" w:cs="Clear Sans Light"/>
          <w:i w:val="1"/>
          <w:iCs w:val="1"/>
          <w:color w:val="383838"/>
          <w:sz w:val="18"/>
          <w:szCs w:val="18"/>
          <w:shd w:val="clear" w:color="auto" w:fill="FFFFFF"/>
        </w:rPr>
        <w:t>Aperçu</w:t>
      </w:r>
      <w:r w:rsidRPr="4D59EA68" w:rsidR="00207A10">
        <w:rPr>
          <w:rStyle w:val="normaltextrun"/>
          <w:rFonts w:ascii="Clear Sans Light" w:hAnsi="Clear Sans Light" w:cs="Clear Sans Light"/>
          <w:i w:val="1"/>
          <w:iCs w:val="1"/>
          <w:color w:val="383838"/>
          <w:sz w:val="18"/>
          <w:szCs w:val="18"/>
          <w:shd w:val="clear" w:color="auto" w:fill="FFFFFF"/>
        </w:rPr>
        <w:t xml:space="preserve"> de ce qu’il se passe dans tes Assets</w:t>
      </w:r>
    </w:p>
    <w:p w:rsidRPr="00EE277F" w:rsidR="00EE277F" w:rsidP="00EE277F" w:rsidRDefault="00EE277F" w14:paraId="2053A45C" w14:textId="77777777">
      <w:pPr>
        <w:pStyle w:val="paragraph"/>
        <w:spacing w:before="0" w:beforeAutospacing="0" w:after="0" w:afterAutospacing="0"/>
        <w:jc w:val="both"/>
        <w:textAlignment w:val="baseline"/>
        <w:rPr>
          <w:rStyle w:val="normaltextrun"/>
          <w:rFonts w:ascii="Clear Sans Light" w:hAnsi="Clear Sans Light" w:cs="Clear Sans Light"/>
          <w:sz w:val="22"/>
          <w:szCs w:val="22"/>
        </w:rPr>
      </w:pPr>
    </w:p>
    <w:p w:rsidR="511C61F6" w:rsidP="511C61F6" w:rsidRDefault="511C61F6" w14:paraId="1FF3E854" w14:textId="0326B1A5">
      <w:pPr>
        <w:pStyle w:val="paragraph"/>
        <w:spacing w:before="0" w:beforeAutospacing="0" w:after="0" w:afterAutospacing="0"/>
        <w:jc w:val="both"/>
        <w:rPr>
          <w:rStyle w:val="normaltextrun"/>
          <w:rFonts w:ascii="Clear Sans Light" w:hAnsi="Clear Sans Light" w:eastAsia="Clear Sans Light" w:cs="Clear Sans Light"/>
          <w:sz w:val="22"/>
          <w:szCs w:val="22"/>
        </w:rPr>
      </w:pPr>
    </w:p>
    <w:p w:rsidR="007E6B51" w:rsidP="008E6B5F" w:rsidRDefault="007E6B51" w14:paraId="65AECE0B" w14:textId="267B0637">
      <w:pPr>
        <w:pStyle w:val="paragraph"/>
        <w:spacing w:before="0" w:beforeAutospacing="0" w:after="0" w:afterAutospacing="0"/>
        <w:ind w:firstLine="708"/>
        <w:jc w:val="both"/>
        <w:textAlignment w:val="baseline"/>
        <w:rPr>
          <w:rFonts w:ascii="Clear Sans Light" w:hAnsi="Clear Sans Light" w:eastAsia="Clear Sans Light" w:cs="Clear Sans Light"/>
          <w:color w:val="000000" w:themeColor="text1"/>
          <w:sz w:val="22"/>
          <w:szCs w:val="22"/>
        </w:rPr>
      </w:pPr>
      <w:r w:rsidRPr="13B01D1C">
        <w:rPr>
          <w:rFonts w:ascii="Clear Sans Light" w:hAnsi="Clear Sans Light" w:eastAsia="Clear Sans Light" w:cs="Clear Sans Light"/>
          <w:color w:val="000000" w:themeColor="text1"/>
          <w:sz w:val="22"/>
          <w:szCs w:val="22"/>
        </w:rPr>
        <w:t xml:space="preserve">Allez dans le dossier </w:t>
      </w:r>
      <w:r w:rsidRPr="7EC44F49" w:rsidR="6E582CC8">
        <w:rPr>
          <w:rFonts w:ascii="Clear Sans Light" w:hAnsi="Clear Sans Light" w:eastAsia="Clear Sans Light" w:cs="Clear Sans Light"/>
          <w:color w:val="000000" w:themeColor="text1"/>
          <w:sz w:val="22"/>
          <w:szCs w:val="22"/>
        </w:rPr>
        <w:t>“</w:t>
      </w:r>
      <w:r w:rsidRPr="7EC44F49">
        <w:rPr>
          <w:rFonts w:ascii="Clear Sans Light" w:hAnsi="Clear Sans Light" w:eastAsia="Clear Sans Light" w:cs="Clear Sans Light"/>
          <w:b/>
          <w:bCs/>
          <w:color w:val="000000" w:themeColor="text1"/>
          <w:sz w:val="22"/>
          <w:szCs w:val="22"/>
        </w:rPr>
        <w:t>Personnage</w:t>
      </w:r>
      <w:r w:rsidRPr="5B231E02" w:rsidR="437C61EB">
        <w:rPr>
          <w:rFonts w:ascii="Clear Sans Light" w:hAnsi="Clear Sans Light" w:eastAsia="Clear Sans Light" w:cs="Clear Sans Light"/>
          <w:b/>
          <w:bCs/>
          <w:color w:val="000000" w:themeColor="text1"/>
          <w:sz w:val="22"/>
          <w:szCs w:val="22"/>
        </w:rPr>
        <w:t>”</w:t>
      </w:r>
      <w:r w:rsidRPr="5B231E02">
        <w:rPr>
          <w:rFonts w:ascii="Clear Sans Light" w:hAnsi="Clear Sans Light" w:eastAsia="Clear Sans Light" w:cs="Clear Sans Light"/>
          <w:color w:val="000000" w:themeColor="text1"/>
          <w:sz w:val="22"/>
          <w:szCs w:val="22"/>
        </w:rPr>
        <w:t>,</w:t>
      </w:r>
      <w:r w:rsidRPr="13B01D1C">
        <w:rPr>
          <w:rFonts w:ascii="Clear Sans Light" w:hAnsi="Clear Sans Light" w:eastAsia="Clear Sans Light" w:cs="Clear Sans Light"/>
          <w:color w:val="000000" w:themeColor="text1"/>
          <w:sz w:val="22"/>
          <w:szCs w:val="22"/>
        </w:rPr>
        <w:t xml:space="preserve"> puis </w:t>
      </w:r>
      <w:r w:rsidRPr="5B231E02" w:rsidR="68CD2A08">
        <w:rPr>
          <w:rFonts w:ascii="Clear Sans Light" w:hAnsi="Clear Sans Light" w:eastAsia="Clear Sans Light" w:cs="Clear Sans Light"/>
          <w:color w:val="000000" w:themeColor="text1"/>
          <w:sz w:val="22"/>
          <w:szCs w:val="22"/>
        </w:rPr>
        <w:t>“</w:t>
      </w:r>
      <w:proofErr w:type="spellStart"/>
      <w:r w:rsidRPr="5B231E02">
        <w:rPr>
          <w:rFonts w:ascii="Clear Sans Light" w:hAnsi="Clear Sans Light" w:eastAsia="Clear Sans Light" w:cs="Clear Sans Light"/>
          <w:b/>
          <w:bCs/>
          <w:color w:val="000000" w:themeColor="text1"/>
          <w:sz w:val="22"/>
          <w:szCs w:val="22"/>
        </w:rPr>
        <w:t>Prefabs</w:t>
      </w:r>
      <w:proofErr w:type="spellEnd"/>
      <w:r w:rsidRPr="5B231E02" w:rsidR="0A96F8D9">
        <w:rPr>
          <w:rFonts w:ascii="Clear Sans Light" w:hAnsi="Clear Sans Light" w:eastAsia="Clear Sans Light" w:cs="Clear Sans Light"/>
          <w:b/>
          <w:bCs/>
          <w:color w:val="000000" w:themeColor="text1"/>
          <w:sz w:val="22"/>
          <w:szCs w:val="22"/>
        </w:rPr>
        <w:t>”</w:t>
      </w:r>
      <w:r w:rsidRPr="13B01D1C">
        <w:rPr>
          <w:rFonts w:ascii="Clear Sans Light" w:hAnsi="Clear Sans Light" w:eastAsia="Clear Sans Light" w:cs="Clear Sans Light"/>
          <w:color w:val="000000" w:themeColor="text1"/>
          <w:sz w:val="22"/>
          <w:szCs w:val="22"/>
        </w:rPr>
        <w:t xml:space="preserve"> et vous devriez voir </w:t>
      </w:r>
      <w:r w:rsidRPr="13B01D1C" w:rsidR="00E8351B">
        <w:rPr>
          <w:rFonts w:ascii="Clear Sans Light" w:hAnsi="Clear Sans Light" w:eastAsia="Clear Sans Light" w:cs="Clear Sans Light"/>
          <w:color w:val="000000" w:themeColor="text1"/>
          <w:sz w:val="22"/>
          <w:szCs w:val="22"/>
        </w:rPr>
        <w:t>votre</w:t>
      </w:r>
      <w:r w:rsidRPr="13B01D1C">
        <w:rPr>
          <w:rFonts w:ascii="Clear Sans Light" w:hAnsi="Clear Sans Light" w:eastAsia="Clear Sans Light" w:cs="Clear Sans Light"/>
          <w:color w:val="000000" w:themeColor="text1"/>
          <w:sz w:val="22"/>
          <w:szCs w:val="22"/>
        </w:rPr>
        <w:t xml:space="preserve"> personnage. Oui </w:t>
      </w:r>
      <w:proofErr w:type="spellStart"/>
      <w:r w:rsidRPr="13B01D1C">
        <w:rPr>
          <w:rFonts w:ascii="Clear Sans Light" w:hAnsi="Clear Sans Light" w:eastAsia="Clear Sans Light" w:cs="Clear Sans Light"/>
          <w:color w:val="000000" w:themeColor="text1"/>
          <w:sz w:val="22"/>
          <w:szCs w:val="22"/>
        </w:rPr>
        <w:t>oui</w:t>
      </w:r>
      <w:proofErr w:type="spellEnd"/>
      <w:r w:rsidRPr="13B01D1C">
        <w:rPr>
          <w:rFonts w:ascii="Clear Sans Light" w:hAnsi="Clear Sans Light" w:eastAsia="Clear Sans Light" w:cs="Clear Sans Light"/>
          <w:color w:val="000000" w:themeColor="text1"/>
          <w:sz w:val="22"/>
          <w:szCs w:val="22"/>
        </w:rPr>
        <w:t xml:space="preserve">, </w:t>
      </w:r>
      <w:r w:rsidRPr="13B01D1C" w:rsidR="702FA546">
        <w:rPr>
          <w:rFonts w:ascii="Clear Sans Light" w:hAnsi="Clear Sans Light" w:eastAsia="Clear Sans Light" w:cs="Clear Sans Light"/>
          <w:color w:val="000000" w:themeColor="text1"/>
          <w:sz w:val="22"/>
          <w:szCs w:val="22"/>
        </w:rPr>
        <w:t>Nora</w:t>
      </w:r>
      <w:r w:rsidRPr="13B01D1C">
        <w:rPr>
          <w:rFonts w:ascii="Clear Sans Light" w:hAnsi="Clear Sans Light" w:eastAsia="Clear Sans Light" w:cs="Clear Sans Light"/>
          <w:color w:val="000000" w:themeColor="text1"/>
          <w:sz w:val="22"/>
          <w:szCs w:val="22"/>
        </w:rPr>
        <w:t xml:space="preserve"> a eu un relooking pendant le confinement ! </w:t>
      </w:r>
    </w:p>
    <w:p w:rsidR="00B3715C" w:rsidP="008E6B5F" w:rsidRDefault="00B3715C" w14:paraId="1D764D9A" w14:textId="77777777">
      <w:pPr>
        <w:pStyle w:val="paragraph"/>
        <w:spacing w:before="0" w:beforeAutospacing="0" w:after="0" w:afterAutospacing="0"/>
        <w:ind w:firstLine="708"/>
        <w:jc w:val="both"/>
        <w:textAlignment w:val="baseline"/>
        <w:rPr>
          <w:rFonts w:ascii="Clear Sans Light" w:hAnsi="Clear Sans Light" w:eastAsia="Clear Sans Light" w:cs="Clear Sans Light"/>
          <w:color w:val="000000" w:themeColor="text1"/>
          <w:sz w:val="22"/>
          <w:szCs w:val="22"/>
        </w:rPr>
      </w:pPr>
    </w:p>
    <w:p w:rsidR="007E6B51" w:rsidP="007E6B51" w:rsidRDefault="007E6B51" w14:paraId="4C4BC68F" w14:textId="77777777">
      <w:pPr>
        <w:pStyle w:val="paragraph"/>
        <w:spacing w:before="0" w:beforeAutospacing="0" w:after="0" w:afterAutospacing="0"/>
        <w:jc w:val="both"/>
        <w:textAlignment w:val="baseline"/>
        <w:rPr>
          <w:rFonts w:ascii="&amp;quot" w:hAnsi="&amp;quot"/>
          <w:sz w:val="18"/>
          <w:szCs w:val="18"/>
        </w:rPr>
      </w:pPr>
    </w:p>
    <w:p w:rsidRPr="00E8308C" w:rsidR="00E8308C" w:rsidP="00E8308C" w:rsidRDefault="007E6B51" w14:paraId="7E236CC2" w14:textId="56F05191">
      <w:pPr>
        <w:pStyle w:val="paragraph"/>
        <w:spacing w:before="0" w:beforeAutospacing="0" w:after="0" w:afterAutospacing="0"/>
        <w:jc w:val="center"/>
        <w:textAlignment w:val="baseline"/>
        <w:rPr>
          <w:rFonts w:ascii="&amp;quot" w:hAnsi="&amp;quot"/>
          <w:sz w:val="22"/>
          <w:szCs w:val="22"/>
        </w:rPr>
      </w:pPr>
      <w:r w:rsidR="007E6B51">
        <w:drawing>
          <wp:inline wp14:editId="59FBB8B9" wp14:anchorId="671C234B">
            <wp:extent cx="3322320" cy="1661160"/>
            <wp:effectExtent l="0" t="0" r="0" b="0"/>
            <wp:docPr id="7" name="Image 7" title=""/>
            <wp:cNvGraphicFramePr>
              <a:graphicFrameLocks noChangeAspect="1"/>
            </wp:cNvGraphicFramePr>
            <a:graphic>
              <a:graphicData uri="http://schemas.openxmlformats.org/drawingml/2006/picture">
                <pic:pic>
                  <pic:nvPicPr>
                    <pic:cNvPr id="0" name="Image 7"/>
                    <pic:cNvPicPr/>
                  </pic:nvPicPr>
                  <pic:blipFill>
                    <a:blip r:embed="R349e9a0f979342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22320" cy="1661160"/>
                    </a:xfrm>
                    <a:prstGeom prst="rect">
                      <a:avLst/>
                    </a:prstGeom>
                  </pic:spPr>
                </pic:pic>
              </a:graphicData>
            </a:graphic>
          </wp:inline>
        </w:drawing>
      </w:r>
      <w:r w:rsidRPr="4D59EA68" w:rsidR="007E6B51">
        <w:rPr>
          <w:rStyle w:val="eop"/>
          <w:rFonts w:ascii="&amp;quot" w:hAnsi="&amp;quot"/>
          <w:sz w:val="22"/>
          <w:szCs w:val="22"/>
        </w:rPr>
        <w:t> </w:t>
      </w:r>
    </w:p>
    <w:p w:rsidR="007E6B51" w:rsidP="007E6B51" w:rsidRDefault="00EA2F9A" w14:paraId="30105CD7" w14:textId="587A6107">
      <w:pPr>
        <w:pStyle w:val="paragraph"/>
        <w:shd w:val="clear" w:color="auto" w:fill="FFFFFF"/>
        <w:spacing w:before="0" w:beforeAutospacing="0" w:after="0" w:afterAutospacing="0"/>
        <w:jc w:val="center"/>
        <w:textAlignment w:val="baseline"/>
        <w:rPr>
          <w:rStyle w:val="eop"/>
          <w:rFonts w:ascii="&amp;quot" w:hAnsi="&amp;quot"/>
          <w:i/>
          <w:color w:val="383838"/>
          <w:sz w:val="18"/>
          <w:szCs w:val="18"/>
        </w:rPr>
      </w:pPr>
      <w:r>
        <w:rPr>
          <w:rStyle w:val="normaltextrun"/>
          <w:rFonts w:ascii="Clear Sans Light" w:hAnsi="Clear Sans Light" w:cs="Clear Sans Light"/>
          <w:i/>
          <w:iCs/>
          <w:color w:val="383838"/>
          <w:sz w:val="18"/>
          <w:szCs w:val="18"/>
          <w:shd w:val="clear" w:color="auto" w:fill="FFFFFF"/>
        </w:rPr>
        <w:t xml:space="preserve">Aperçu du dossier </w:t>
      </w:r>
      <w:proofErr w:type="spellStart"/>
      <w:r>
        <w:rPr>
          <w:rStyle w:val="normaltextrun"/>
          <w:rFonts w:ascii="Clear Sans Light" w:hAnsi="Clear Sans Light" w:cs="Clear Sans Light"/>
          <w:i/>
          <w:iCs/>
          <w:color w:val="383838"/>
          <w:sz w:val="18"/>
          <w:szCs w:val="18"/>
          <w:shd w:val="clear" w:color="auto" w:fill="FFFFFF"/>
        </w:rPr>
        <w:t>Prefab</w:t>
      </w:r>
      <w:proofErr w:type="spellEnd"/>
      <w:r>
        <w:rPr>
          <w:rStyle w:val="normaltextrun"/>
          <w:rFonts w:ascii="Clear Sans Light" w:hAnsi="Clear Sans Light" w:cs="Clear Sans Light"/>
          <w:i/>
          <w:iCs/>
          <w:color w:val="383838"/>
          <w:sz w:val="18"/>
          <w:szCs w:val="18"/>
          <w:shd w:val="clear" w:color="auto" w:fill="FFFFFF"/>
        </w:rPr>
        <w:t xml:space="preserve"> rangé dans les Assets</w:t>
      </w:r>
    </w:p>
    <w:p w:rsidR="00B3715C" w:rsidP="007E6B51" w:rsidRDefault="00B3715C" w14:paraId="33367756" w14:textId="77777777">
      <w:pPr>
        <w:pStyle w:val="paragraph"/>
        <w:shd w:val="clear" w:color="auto" w:fill="FFFFFF"/>
        <w:spacing w:before="0" w:beforeAutospacing="0" w:after="0" w:afterAutospacing="0"/>
        <w:jc w:val="center"/>
        <w:textAlignment w:val="baseline"/>
        <w:rPr>
          <w:rFonts w:ascii="&amp;quot" w:hAnsi="&amp;quot"/>
          <w:i/>
          <w:iCs/>
          <w:color w:val="383838"/>
          <w:sz w:val="18"/>
          <w:szCs w:val="18"/>
        </w:rPr>
      </w:pPr>
    </w:p>
    <w:p w:rsidR="007E6B51" w:rsidP="007E6B51" w:rsidRDefault="007E6B51" w14:paraId="7EC68270" w14:textId="77777777">
      <w:pPr>
        <w:pStyle w:val="paragraph"/>
        <w:shd w:val="clear" w:color="auto" w:fill="FFFFFF"/>
        <w:spacing w:before="0" w:beforeAutospacing="0" w:after="0" w:afterAutospacing="0"/>
        <w:textAlignment w:val="baseline"/>
        <w:rPr>
          <w:rFonts w:ascii="&amp;quot" w:hAnsi="&amp;quot"/>
          <w:i/>
          <w:iCs/>
          <w:color w:val="383838"/>
          <w:sz w:val="18"/>
          <w:szCs w:val="18"/>
        </w:rPr>
      </w:pPr>
      <w:r>
        <w:rPr>
          <w:rStyle w:val="eop"/>
          <w:rFonts w:ascii="&amp;quot" w:hAnsi="&amp;quot"/>
          <w:i/>
          <w:iCs/>
          <w:color w:val="383838"/>
          <w:sz w:val="18"/>
          <w:szCs w:val="18"/>
        </w:rPr>
        <w:t> </w:t>
      </w:r>
    </w:p>
    <w:p w:rsidR="007E6B51" w:rsidP="00EF446D" w:rsidRDefault="007E6B51" w14:paraId="2086F6D4" w14:textId="5CE8BCD5">
      <w:pPr>
        <w:pStyle w:val="paragraph"/>
        <w:numPr>
          <w:ilvl w:val="0"/>
          <w:numId w:val="5"/>
        </w:numPr>
        <w:spacing w:before="0" w:beforeAutospacing="0" w:after="0" w:afterAutospacing="0"/>
        <w:jc w:val="both"/>
        <w:textAlignment w:val="baseline"/>
        <w:rPr>
          <w:rFonts w:ascii="Clear Sans Light" w:hAnsi="Clear Sans Light" w:eastAsia="Clear Sans Light" w:cs="Clear Sans Light"/>
          <w:color w:val="000000" w:themeColor="text1"/>
          <w:sz w:val="22"/>
          <w:szCs w:val="22"/>
        </w:rPr>
      </w:pPr>
      <w:r w:rsidRPr="13B01D1C">
        <w:rPr>
          <w:rFonts w:ascii="Clear Sans Light" w:hAnsi="Clear Sans Light" w:eastAsia="Clear Sans Light" w:cs="Clear Sans Light"/>
          <w:color w:val="000000" w:themeColor="text1"/>
          <w:sz w:val="22"/>
          <w:szCs w:val="22"/>
        </w:rPr>
        <w:t xml:space="preserve">Il faut glisser le personnage dans la </w:t>
      </w:r>
      <w:r w:rsidR="00DE2A54">
        <w:rPr>
          <w:rFonts w:ascii="Clear Sans Light" w:hAnsi="Clear Sans Light" w:eastAsia="Clear Sans Light" w:cs="Clear Sans Light"/>
          <w:color w:val="000000" w:themeColor="text1"/>
          <w:sz w:val="22"/>
          <w:szCs w:val="22"/>
        </w:rPr>
        <w:t>S</w:t>
      </w:r>
      <w:r w:rsidRPr="13B01D1C">
        <w:rPr>
          <w:rFonts w:ascii="Clear Sans Light" w:hAnsi="Clear Sans Light" w:eastAsia="Clear Sans Light" w:cs="Clear Sans Light"/>
          <w:color w:val="000000" w:themeColor="text1"/>
          <w:sz w:val="22"/>
          <w:szCs w:val="22"/>
        </w:rPr>
        <w:t>cène afin de l’ajouter en jeu. </w:t>
      </w:r>
    </w:p>
    <w:p w:rsidR="007E6B51" w:rsidP="00EF446D" w:rsidRDefault="007E6B51" w14:paraId="4ED14D3C" w14:textId="5E96B077">
      <w:pPr>
        <w:pStyle w:val="paragraph"/>
        <w:numPr>
          <w:ilvl w:val="0"/>
          <w:numId w:val="5"/>
        </w:numPr>
        <w:spacing w:before="0" w:beforeAutospacing="0" w:after="0" w:afterAutospacing="0"/>
        <w:jc w:val="both"/>
        <w:textAlignment w:val="baseline"/>
        <w:rPr>
          <w:rFonts w:ascii="Clear Sans Light" w:hAnsi="Clear Sans Light" w:eastAsia="Clear Sans Light" w:cs="Clear Sans Light"/>
          <w:color w:val="000000" w:themeColor="text1"/>
          <w:sz w:val="22"/>
          <w:szCs w:val="22"/>
        </w:rPr>
      </w:pPr>
      <w:r w:rsidRPr="13B01D1C">
        <w:rPr>
          <w:rFonts w:ascii="Clear Sans Light" w:hAnsi="Clear Sans Light" w:eastAsia="Clear Sans Light" w:cs="Clear Sans Light"/>
          <w:color w:val="000000" w:themeColor="text1"/>
          <w:sz w:val="22"/>
          <w:szCs w:val="22"/>
        </w:rPr>
        <w:t>Ajuste</w:t>
      </w:r>
      <w:r w:rsidR="00B3715C">
        <w:rPr>
          <w:rFonts w:ascii="Clear Sans Light" w:hAnsi="Clear Sans Light" w:eastAsia="Clear Sans Light" w:cs="Clear Sans Light"/>
          <w:color w:val="000000" w:themeColor="text1"/>
          <w:sz w:val="22"/>
          <w:szCs w:val="22"/>
        </w:rPr>
        <w:t>z-</w:t>
      </w:r>
      <w:r w:rsidRPr="13B01D1C">
        <w:rPr>
          <w:rFonts w:ascii="Clear Sans Light" w:hAnsi="Clear Sans Light" w:eastAsia="Clear Sans Light" w:cs="Clear Sans Light"/>
          <w:color w:val="000000" w:themeColor="text1"/>
          <w:sz w:val="22"/>
          <w:szCs w:val="22"/>
        </w:rPr>
        <w:t xml:space="preserve">le afin qu’il soit à la bonne taille, sans le </w:t>
      </w:r>
      <w:r w:rsidRPr="13B01D1C" w:rsidR="5BBD996F">
        <w:rPr>
          <w:rFonts w:ascii="Clear Sans Light" w:hAnsi="Clear Sans Light" w:eastAsia="Clear Sans Light" w:cs="Clear Sans Light"/>
          <w:color w:val="000000" w:themeColor="text1"/>
          <w:sz w:val="22"/>
          <w:szCs w:val="22"/>
        </w:rPr>
        <w:t>déformer</w:t>
      </w:r>
      <w:r w:rsidR="00B3715C">
        <w:rPr>
          <w:rFonts w:ascii="Clear Sans Light" w:hAnsi="Clear Sans Light" w:eastAsia="Clear Sans Light" w:cs="Clear Sans Light"/>
          <w:color w:val="000000" w:themeColor="text1"/>
          <w:sz w:val="22"/>
          <w:szCs w:val="22"/>
        </w:rPr>
        <w:t>.</w:t>
      </w:r>
    </w:p>
    <w:p w:rsidR="00B3715C" w:rsidP="00B3715C" w:rsidRDefault="00B3715C" w14:paraId="58695BF5" w14:textId="77777777">
      <w:pPr>
        <w:pStyle w:val="paragraph"/>
        <w:spacing w:before="0" w:beforeAutospacing="0" w:after="0" w:afterAutospacing="0"/>
        <w:ind w:left="720"/>
        <w:jc w:val="both"/>
        <w:textAlignment w:val="baseline"/>
        <w:rPr>
          <w:rStyle w:val="eop"/>
          <w:rFonts w:ascii="Clear Sans Light" w:hAnsi="Clear Sans Light" w:eastAsia="Clear Sans Light" w:cs="Clear Sans Light"/>
          <w:color w:val="000000" w:themeColor="text1"/>
          <w:sz w:val="22"/>
          <w:szCs w:val="22"/>
        </w:rPr>
      </w:pPr>
    </w:p>
    <w:p w:rsidR="00E8308C" w:rsidP="70D179BD" w:rsidRDefault="00E8308C" w14:paraId="1F006604" w14:textId="77777777">
      <w:pPr>
        <w:pStyle w:val="paragraph"/>
        <w:spacing w:before="0" w:beforeAutospacing="0" w:after="0" w:afterAutospacing="0"/>
        <w:ind w:left="720"/>
        <w:jc w:val="both"/>
        <w:textAlignment w:val="baseline"/>
        <w:rPr>
          <w:rFonts w:ascii="Clear Sans Light" w:hAnsi="Clear Sans Light" w:cs="Clear Sans Light"/>
          <w:sz w:val="22"/>
          <w:szCs w:val="22"/>
        </w:rPr>
      </w:pPr>
    </w:p>
    <w:p w:rsidR="007E6B51" w:rsidP="007E6B51" w:rsidRDefault="007E6B51" w14:paraId="4E8CCD57" w14:textId="7762653A">
      <w:pPr>
        <w:pStyle w:val="paragraph"/>
        <w:spacing w:before="0" w:beforeAutospacing="0" w:after="0" w:afterAutospacing="0"/>
        <w:ind w:left="720" w:hanging="360"/>
        <w:jc w:val="center"/>
        <w:textAlignment w:val="baseline"/>
        <w:rPr>
          <w:rFonts w:ascii="&amp;quot" w:hAnsi="&amp;quot"/>
          <w:sz w:val="18"/>
          <w:szCs w:val="18"/>
        </w:rPr>
      </w:pPr>
      <w:r w:rsidR="007E6B51">
        <w:drawing>
          <wp:inline wp14:editId="38C83101" wp14:anchorId="3D82DC8C">
            <wp:extent cx="1089660" cy="1135380"/>
            <wp:effectExtent l="0" t="0" r="0" b="7620"/>
            <wp:docPr id="6" name="Image 6" title=""/>
            <wp:cNvGraphicFramePr>
              <a:graphicFrameLocks noChangeAspect="1"/>
            </wp:cNvGraphicFramePr>
            <a:graphic>
              <a:graphicData uri="http://schemas.openxmlformats.org/drawingml/2006/picture">
                <pic:pic>
                  <pic:nvPicPr>
                    <pic:cNvPr id="0" name="Image 6"/>
                    <pic:cNvPicPr/>
                  </pic:nvPicPr>
                  <pic:blipFill>
                    <a:blip r:embed="R0f7fcfb11f324e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89660" cy="1135380"/>
                    </a:xfrm>
                    <a:prstGeom prst="rect">
                      <a:avLst/>
                    </a:prstGeom>
                  </pic:spPr>
                </pic:pic>
              </a:graphicData>
            </a:graphic>
          </wp:inline>
        </w:drawing>
      </w:r>
      <w:r w:rsidRPr="4D59EA68" w:rsidR="007E6B51">
        <w:rPr>
          <w:rStyle w:val="eop"/>
          <w:rFonts w:ascii="&amp;quot" w:hAnsi="&amp;quot"/>
          <w:sz w:val="22"/>
          <w:szCs w:val="22"/>
        </w:rPr>
        <w:t> </w:t>
      </w:r>
    </w:p>
    <w:p w:rsidRPr="008A1938" w:rsidR="007E6B51" w:rsidP="008A1938" w:rsidRDefault="007E6B51" w14:paraId="0AAE5495" w14:textId="22C28A42">
      <w:pPr>
        <w:pStyle w:val="paragraph"/>
        <w:shd w:val="clear" w:color="auto" w:fill="FFFFFF"/>
        <w:spacing w:before="0" w:beforeAutospacing="0" w:after="0" w:afterAutospacing="0"/>
        <w:jc w:val="center"/>
        <w:textAlignment w:val="baseline"/>
        <w:rPr>
          <w:rStyle w:val="normaltextrun"/>
          <w:rFonts w:ascii="Clear Sans Light" w:hAnsi="Clear Sans Light" w:cs="Clear Sans Light"/>
          <w:i/>
          <w:iCs/>
          <w:color w:val="383838"/>
          <w:shd w:val="clear" w:color="auto" w:fill="FFFFFF"/>
        </w:rPr>
      </w:pPr>
      <w:r w:rsidRPr="008A1938">
        <w:rPr>
          <w:rStyle w:val="normaltextrun"/>
          <w:rFonts w:ascii="Clear Sans Light" w:hAnsi="Clear Sans Light" w:cs="Clear Sans Light"/>
          <w:i/>
          <w:iCs/>
          <w:color w:val="383838"/>
          <w:sz w:val="18"/>
          <w:szCs w:val="18"/>
          <w:shd w:val="clear" w:color="auto" w:fill="FFFFFF"/>
        </w:rPr>
        <w:t> </w:t>
      </w:r>
      <w:r w:rsidRPr="008A1938" w:rsidR="008A1938">
        <w:rPr>
          <w:rStyle w:val="normaltextrun"/>
          <w:rFonts w:ascii="Clear Sans Light" w:hAnsi="Clear Sans Light" w:cs="Clear Sans Light"/>
          <w:i/>
          <w:iCs/>
          <w:color w:val="383838"/>
          <w:sz w:val="18"/>
          <w:szCs w:val="18"/>
          <w:shd w:val="clear" w:color="auto" w:fill="FFFFFF"/>
        </w:rPr>
        <w:t>Zoom sur notre personnage</w:t>
      </w:r>
    </w:p>
    <w:p w:rsidR="1E2C3ADB" w:rsidRDefault="1E2C3ADB" w14:paraId="35C35BDF" w14:textId="06E09725">
      <w:r>
        <w:br w:type="page"/>
      </w:r>
    </w:p>
    <w:p w:rsidRPr="00CD5FBB" w:rsidR="007E6B51" w:rsidP="007E6B51" w:rsidRDefault="007E6B51" w14:paraId="5CEF80AA" w14:textId="77777777">
      <w:pPr>
        <w:pStyle w:val="paragraph"/>
        <w:spacing w:before="0" w:beforeAutospacing="0" w:after="0" w:afterAutospacing="0"/>
        <w:ind w:left="720" w:hanging="360"/>
        <w:jc w:val="center"/>
        <w:textAlignment w:val="baseline"/>
        <w:rPr>
          <w:rFonts w:ascii="Segoe UI" w:hAnsi="Segoe UI" w:cs="Segoe UI"/>
          <w:sz w:val="18"/>
          <w:szCs w:val="18"/>
        </w:rPr>
      </w:pPr>
      <w:r w:rsidRPr="00CD5FBB">
        <w:rPr>
          <w:rStyle w:val="eop"/>
          <w:rFonts w:ascii="Segoe UI" w:hAnsi="Segoe UI" w:cs="Segoe UI"/>
          <w:sz w:val="22"/>
          <w:szCs w:val="22"/>
        </w:rPr>
        <w:lastRenderedPageBreak/>
        <w:t> </w:t>
      </w:r>
    </w:p>
    <w:p w:rsidR="003E5786" w:rsidP="008E6B5F" w:rsidRDefault="7632550B" w14:paraId="496FA555" w14:textId="39BDE985">
      <w:pPr>
        <w:pStyle w:val="paragraph"/>
        <w:spacing w:before="0" w:beforeAutospacing="0" w:after="0" w:afterAutospacing="0"/>
        <w:ind w:firstLine="708"/>
        <w:textAlignment w:val="baseline"/>
        <w:rPr>
          <w:rFonts w:ascii="Clear Sans Light" w:hAnsi="Clear Sans Light" w:eastAsia="Clear Sans Light" w:cs="Clear Sans Light"/>
          <w:sz w:val="18"/>
          <w:szCs w:val="18"/>
        </w:rPr>
      </w:pPr>
      <w:r w:rsidRPr="13B01D1C">
        <w:rPr>
          <w:rStyle w:val="normaltextrun"/>
          <w:rFonts w:ascii="Clear Sans Light" w:hAnsi="Clear Sans Light" w:eastAsia="Clear Sans Light" w:cs="Clear Sans Light"/>
          <w:sz w:val="22"/>
          <w:szCs w:val="22"/>
        </w:rPr>
        <w:t xml:space="preserve">Maintenant que le personnage est à la bonne dimension, allons voir ses composants dans </w:t>
      </w:r>
      <w:r w:rsidRPr="7EC44F49" w:rsidR="14ACCC0D">
        <w:rPr>
          <w:rStyle w:val="normaltextrun"/>
          <w:rFonts w:ascii="Clear Sans Light" w:hAnsi="Clear Sans Light" w:eastAsia="Clear Sans Light" w:cs="Clear Sans Light"/>
          <w:sz w:val="22"/>
          <w:szCs w:val="22"/>
        </w:rPr>
        <w:t>“</w:t>
      </w:r>
      <w:proofErr w:type="spellStart"/>
      <w:r w:rsidRPr="1373E98E">
        <w:rPr>
          <w:rStyle w:val="normaltextrun"/>
          <w:rFonts w:ascii="Clear Sans Light" w:hAnsi="Clear Sans Light" w:eastAsia="Clear Sans Light" w:cs="Clear Sans Light"/>
          <w:b/>
          <w:bCs/>
          <w:i/>
          <w:iCs/>
          <w:sz w:val="22"/>
          <w:szCs w:val="22"/>
        </w:rPr>
        <w:t>Inspector</w:t>
      </w:r>
      <w:proofErr w:type="spellEnd"/>
      <w:r w:rsidRPr="7EC44F49" w:rsidR="4774D974">
        <w:rPr>
          <w:rStyle w:val="normaltextrun"/>
          <w:rFonts w:ascii="Clear Sans Light" w:hAnsi="Clear Sans Light" w:eastAsia="Clear Sans Light" w:cs="Clear Sans Light"/>
          <w:b/>
          <w:bCs/>
          <w:i/>
          <w:iCs/>
          <w:sz w:val="22"/>
          <w:szCs w:val="22"/>
        </w:rPr>
        <w:t>”</w:t>
      </w:r>
      <w:r w:rsidRPr="7EC44F49">
        <w:rPr>
          <w:rStyle w:val="normaltextrun"/>
          <w:rFonts w:ascii="Clear Sans Light" w:hAnsi="Clear Sans Light" w:eastAsia="Clear Sans Light" w:cs="Clear Sans Light"/>
          <w:b/>
          <w:bCs/>
          <w:sz w:val="22"/>
          <w:szCs w:val="22"/>
        </w:rPr>
        <w:t> :</w:t>
      </w:r>
      <w:r w:rsidRPr="13B01D1C">
        <w:rPr>
          <w:rStyle w:val="eop"/>
          <w:rFonts w:ascii="Clear Sans Light" w:hAnsi="Clear Sans Light" w:eastAsia="Clear Sans Light" w:cs="Clear Sans Light"/>
          <w:sz w:val="22"/>
          <w:szCs w:val="22"/>
        </w:rPr>
        <w:t> </w:t>
      </w:r>
    </w:p>
    <w:p w:rsidR="007E6B51" w:rsidP="1E2C3ADB" w:rsidRDefault="007E6B51" w14:paraId="7E116046" w14:textId="7038AD3B">
      <w:pPr>
        <w:pStyle w:val="paragraph"/>
        <w:spacing w:before="0" w:beforeAutospacing="0" w:after="0" w:afterAutospacing="0"/>
        <w:textAlignment w:val="baseline"/>
        <w:rPr>
          <w:rStyle w:val="eop"/>
          <w:rFonts w:ascii="Segoe UI" w:hAnsi="Segoe UI" w:cs="Segoe UI"/>
          <w:sz w:val="22"/>
          <w:szCs w:val="22"/>
        </w:rPr>
      </w:pPr>
    </w:p>
    <w:p w:rsidR="007E6B51" w:rsidP="007E6B51" w:rsidRDefault="3142FB05" w14:paraId="73773489" w14:textId="6F18A31F">
      <w:pPr>
        <w:pStyle w:val="paragraph"/>
        <w:spacing w:before="0" w:beforeAutospacing="0" w:after="0" w:afterAutospacing="0"/>
        <w:jc w:val="center"/>
        <w:textAlignment w:val="baseline"/>
        <w:rPr>
          <w:rFonts w:ascii="&amp;quot" w:hAnsi="&amp;quot"/>
          <w:sz w:val="18"/>
          <w:szCs w:val="18"/>
        </w:rPr>
      </w:pPr>
      <w:r w:rsidR="3142FB05">
        <w:drawing>
          <wp:inline wp14:editId="6814B056" wp14:anchorId="6053BAB4">
            <wp:extent cx="5052060" cy="6827518"/>
            <wp:effectExtent l="0" t="0" r="0" b="0"/>
            <wp:docPr id="5" name="Image 5" title=""/>
            <wp:cNvGraphicFramePr>
              <a:graphicFrameLocks noChangeAspect="1"/>
            </wp:cNvGraphicFramePr>
            <a:graphic>
              <a:graphicData uri="http://schemas.openxmlformats.org/drawingml/2006/picture">
                <pic:pic>
                  <pic:nvPicPr>
                    <pic:cNvPr id="0" name="Image 5"/>
                    <pic:cNvPicPr/>
                  </pic:nvPicPr>
                  <pic:blipFill>
                    <a:blip r:embed="R518cff3846354e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52060" cy="6827518"/>
                    </a:xfrm>
                    <a:prstGeom prst="rect">
                      <a:avLst/>
                    </a:prstGeom>
                  </pic:spPr>
                </pic:pic>
              </a:graphicData>
            </a:graphic>
          </wp:inline>
        </w:drawing>
      </w:r>
      <w:r w:rsidRPr="4D59EA68" w:rsidR="3142FB05">
        <w:rPr>
          <w:rStyle w:val="eop"/>
          <w:rFonts w:ascii="&amp;quot" w:hAnsi="&amp;quot"/>
          <w:sz w:val="22"/>
          <w:szCs w:val="22"/>
        </w:rPr>
        <w:t> </w:t>
      </w:r>
    </w:p>
    <w:p w:rsidR="007E6B51" w:rsidP="2DBD67B8" w:rsidRDefault="6266B99A" w14:paraId="3F275019" w14:textId="628C0208">
      <w:pPr>
        <w:pStyle w:val="paragraph"/>
        <w:shd w:val="clear" w:color="auto" w:fill="FFFFFF" w:themeFill="background1"/>
        <w:spacing w:before="0" w:beforeAutospacing="0" w:after="0" w:afterAutospacing="0"/>
        <w:jc w:val="center"/>
        <w:textAlignment w:val="baseline"/>
        <w:rPr>
          <w:rFonts w:ascii="&amp;quot" w:hAnsi="&amp;quot"/>
          <w:i/>
          <w:iCs/>
          <w:color w:val="383838"/>
          <w:sz w:val="18"/>
          <w:szCs w:val="18"/>
        </w:rPr>
      </w:pPr>
      <w:r w:rsidRPr="54498972">
        <w:rPr>
          <w:rStyle w:val="normaltextrun"/>
          <w:rFonts w:ascii="Clear Sans Light" w:hAnsi="Clear Sans Light" w:cs="Clear Sans Light"/>
          <w:i/>
          <w:iCs/>
          <w:color w:val="383838"/>
          <w:sz w:val="18"/>
          <w:szCs w:val="18"/>
          <w:shd w:val="clear" w:color="auto" w:fill="FFFFFF"/>
        </w:rPr>
        <w:t>Aperçu de l’</w:t>
      </w:r>
      <w:r w:rsidRPr="54498972" w:rsidR="7632550B">
        <w:rPr>
          <w:rStyle w:val="normaltextrun"/>
          <w:rFonts w:ascii="Clear Sans Light" w:hAnsi="Clear Sans Light" w:cs="Clear Sans Light"/>
          <w:i/>
          <w:iCs/>
          <w:color w:val="383838"/>
          <w:sz w:val="18"/>
          <w:szCs w:val="18"/>
          <w:shd w:val="clear" w:color="auto" w:fill="FFFFFF"/>
        </w:rPr>
        <w:t>Inspecteur</w:t>
      </w:r>
      <w:r w:rsidRPr="54498972" w:rsidR="7632550B">
        <w:rPr>
          <w:rStyle w:val="eop"/>
          <w:rFonts w:ascii="&amp;quot" w:hAnsi="&amp;quot"/>
          <w:i/>
          <w:iCs/>
          <w:color w:val="383838"/>
          <w:sz w:val="18"/>
          <w:szCs w:val="18"/>
        </w:rPr>
        <w:t> </w:t>
      </w:r>
    </w:p>
    <w:p w:rsidRPr="004E66C8" w:rsidR="007E6B51" w:rsidP="621A5A22" w:rsidRDefault="007E6B51" w14:paraId="189A59B3" w14:textId="77777777">
      <w:pPr>
        <w:rPr>
          <w:lang w:val="fr-FR"/>
        </w:rPr>
      </w:pPr>
    </w:p>
    <w:p w:rsidRPr="004E66C8" w:rsidR="00A23BEE" w:rsidP="621A5A22" w:rsidRDefault="00A23BEE" w14:paraId="40CE0C22" w14:textId="77777777">
      <w:pPr>
        <w:rPr>
          <w:lang w:val="fr-FR"/>
        </w:rPr>
      </w:pPr>
    </w:p>
    <w:p w:rsidRPr="004E66C8" w:rsidR="00A23BEE" w:rsidP="621A5A22" w:rsidRDefault="00A23BEE" w14:paraId="0E95E612" w14:textId="77777777">
      <w:pPr>
        <w:rPr>
          <w:lang w:val="fr-FR"/>
        </w:rPr>
      </w:pPr>
    </w:p>
    <w:p w:rsidRPr="004E66C8" w:rsidR="47234E9C" w:rsidP="47234E9C" w:rsidRDefault="47234E9C" w14:paraId="19D9CDAF" w14:textId="43C6E34D">
      <w:pPr>
        <w:rPr>
          <w:lang w:val="fr-FR"/>
        </w:rPr>
      </w:pPr>
    </w:p>
    <w:p w:rsidRPr="004E66C8" w:rsidR="586BBE49" w:rsidP="586BBE49" w:rsidRDefault="00A1495F" w14:paraId="601F8DD5" w14:textId="4CF1A189">
      <w:pPr>
        <w:pStyle w:val="Cobra-Normal"/>
        <w:rPr>
          <w:rFonts w:eastAsia="Clear Sans Light"/>
          <w:color w:val="000000" w:themeColor="text1"/>
          <w:lang w:val="fr-FR"/>
        </w:rPr>
      </w:pPr>
      <w:r w:rsidRPr="13B01D1C">
        <w:rPr>
          <w:rFonts w:eastAsia="Clear Sans Light"/>
          <w:color w:val="000000" w:themeColor="text1"/>
          <w:lang w:val="fr-FR"/>
        </w:rPr>
        <w:lastRenderedPageBreak/>
        <w:t>Il</w:t>
      </w:r>
      <w:r w:rsidRPr="13B01D1C" w:rsidR="586BBE49">
        <w:rPr>
          <w:rFonts w:eastAsia="Clear Sans Light"/>
          <w:color w:val="000000" w:themeColor="text1"/>
          <w:lang w:val="fr-FR"/>
        </w:rPr>
        <w:t xml:space="preserve"> y a trois composants :</w:t>
      </w:r>
    </w:p>
    <w:p w:rsidR="586BBE49" w:rsidP="00EF446D" w:rsidRDefault="586BBE49" w14:paraId="1BE51280" w14:textId="4BC85DBA">
      <w:pPr>
        <w:pStyle w:val="Cobra-Normal"/>
        <w:numPr>
          <w:ilvl w:val="0"/>
          <w:numId w:val="6"/>
        </w:numPr>
        <w:rPr>
          <w:rFonts w:eastAsia="Clear Sans Light"/>
          <w:color w:val="000000" w:themeColor="text1"/>
        </w:rPr>
      </w:pPr>
      <w:proofErr w:type="spellStart"/>
      <w:r w:rsidRPr="13B01D1C">
        <w:rPr>
          <w:rFonts w:eastAsia="Clear Sans Light"/>
          <w:color w:val="000000" w:themeColor="text1"/>
          <w:lang w:val="fr-FR"/>
        </w:rPr>
        <w:t>Rigidbody</w:t>
      </w:r>
      <w:proofErr w:type="spellEnd"/>
      <w:r w:rsidRPr="13B01D1C">
        <w:rPr>
          <w:rFonts w:eastAsia="Clear Sans Light"/>
          <w:color w:val="000000" w:themeColor="text1"/>
          <w:lang w:val="fr-FR"/>
        </w:rPr>
        <w:t xml:space="preserve"> 2D</w:t>
      </w:r>
    </w:p>
    <w:p w:rsidRPr="004E66C8" w:rsidR="586BBE49" w:rsidP="002D115C" w:rsidRDefault="586BBE49" w14:paraId="7052B335" w14:textId="7A628A35">
      <w:pPr>
        <w:pStyle w:val="Cobra-Normal"/>
        <w:ind w:firstLine="360"/>
        <w:rPr>
          <w:rFonts w:eastAsia="Clear Sans Light"/>
          <w:color w:val="000000" w:themeColor="text1"/>
          <w:lang w:val="fr-FR"/>
        </w:rPr>
      </w:pPr>
      <w:r w:rsidRPr="13B01D1C">
        <w:rPr>
          <w:rFonts w:eastAsia="Clear Sans Light"/>
          <w:color w:val="000000" w:themeColor="text1"/>
          <w:lang w:val="fr-FR"/>
        </w:rPr>
        <w:t>La présence de ce composant permet de simuler la physique sur cet objet ce qui le fait interagir avec la gravité, donc qui l’attire vers le sol.</w:t>
      </w:r>
    </w:p>
    <w:p w:rsidRPr="004E66C8" w:rsidR="586BBE49" w:rsidP="586BBE49" w:rsidRDefault="586BBE49" w14:paraId="72F03DF2" w14:textId="06AD9C55">
      <w:pPr>
        <w:spacing w:line="240" w:lineRule="auto"/>
        <w:jc w:val="both"/>
        <w:rPr>
          <w:rFonts w:ascii="Clear Sans Light" w:hAnsi="Clear Sans Light" w:eastAsia="Clear Sans Light" w:cs="Clear Sans Light"/>
          <w:color w:val="000000" w:themeColor="text1"/>
          <w:lang w:val="fr-FR"/>
        </w:rPr>
      </w:pPr>
    </w:p>
    <w:p w:rsidR="586BBE49" w:rsidP="00EF446D" w:rsidRDefault="586BBE49" w14:paraId="14AD5EB5" w14:textId="78298D20">
      <w:pPr>
        <w:pStyle w:val="Cobra-Normal"/>
        <w:numPr>
          <w:ilvl w:val="0"/>
          <w:numId w:val="7"/>
        </w:numPr>
        <w:rPr>
          <w:rFonts w:eastAsia="Clear Sans Light"/>
          <w:color w:val="000000" w:themeColor="text1"/>
        </w:rPr>
      </w:pPr>
      <w:r w:rsidRPr="13B01D1C">
        <w:rPr>
          <w:rFonts w:eastAsia="Clear Sans Light"/>
          <w:color w:val="000000" w:themeColor="text1"/>
          <w:lang w:val="fr-FR"/>
        </w:rPr>
        <w:t xml:space="preserve">Capsule </w:t>
      </w:r>
      <w:proofErr w:type="spellStart"/>
      <w:r w:rsidRPr="13B01D1C">
        <w:rPr>
          <w:rFonts w:eastAsia="Clear Sans Light"/>
          <w:color w:val="000000" w:themeColor="text1"/>
          <w:lang w:val="fr-FR"/>
        </w:rPr>
        <w:t>Collider</w:t>
      </w:r>
      <w:proofErr w:type="spellEnd"/>
      <w:r w:rsidRPr="13B01D1C">
        <w:rPr>
          <w:rFonts w:eastAsia="Clear Sans Light"/>
          <w:color w:val="000000" w:themeColor="text1"/>
          <w:lang w:val="fr-FR"/>
        </w:rPr>
        <w:t xml:space="preserve"> 2D</w:t>
      </w:r>
    </w:p>
    <w:p w:rsidRPr="004E66C8" w:rsidR="586BBE49" w:rsidP="002D115C" w:rsidRDefault="6E8C8393" w14:paraId="50BE8E0C" w14:textId="234EE8FB">
      <w:pPr>
        <w:pStyle w:val="Cobra-Normal"/>
        <w:ind w:firstLine="360"/>
        <w:rPr>
          <w:rFonts w:eastAsia="Clear Sans Light"/>
          <w:color w:val="000000" w:themeColor="text1"/>
          <w:lang w:val="fr-FR"/>
        </w:rPr>
      </w:pPr>
      <w:r w:rsidRPr="13B01D1C">
        <w:rPr>
          <w:rFonts w:eastAsia="Clear Sans Light"/>
          <w:color w:val="000000" w:themeColor="text1"/>
          <w:lang w:val="fr-FR"/>
        </w:rPr>
        <w:t>Il</w:t>
      </w:r>
      <w:r w:rsidRPr="13B01D1C" w:rsidR="586BBE49">
        <w:rPr>
          <w:rFonts w:eastAsia="Clear Sans Light"/>
          <w:color w:val="000000" w:themeColor="text1"/>
          <w:lang w:val="fr-FR"/>
        </w:rPr>
        <w:t xml:space="preserve"> s’agit de la zone de collision du personnage, cette zone délimite la zone d’interaction avec un autre objet.</w:t>
      </w:r>
    </w:p>
    <w:p w:rsidRPr="004E66C8" w:rsidR="586BBE49" w:rsidP="586BBE49" w:rsidRDefault="586BBE49" w14:paraId="5EDB5C1D" w14:textId="3E37DFE4">
      <w:pPr>
        <w:spacing w:line="240" w:lineRule="auto"/>
        <w:jc w:val="both"/>
        <w:rPr>
          <w:rFonts w:ascii="Clear Sans Light" w:hAnsi="Clear Sans Light" w:eastAsia="Clear Sans Light" w:cs="Clear Sans Light"/>
          <w:color w:val="000000" w:themeColor="text1"/>
          <w:lang w:val="fr-FR"/>
        </w:rPr>
      </w:pPr>
    </w:p>
    <w:p w:rsidR="586BBE49" w:rsidP="00EF446D" w:rsidRDefault="586BBE49" w14:paraId="3A446EAC" w14:textId="1FED31B6">
      <w:pPr>
        <w:pStyle w:val="Cobra-Normal"/>
        <w:numPr>
          <w:ilvl w:val="0"/>
          <w:numId w:val="8"/>
        </w:numPr>
        <w:rPr>
          <w:rFonts w:eastAsia="Clear Sans Light"/>
          <w:color w:val="000000" w:themeColor="text1"/>
        </w:rPr>
      </w:pPr>
      <w:r w:rsidRPr="13B01D1C">
        <w:rPr>
          <w:rFonts w:eastAsia="Clear Sans Light"/>
          <w:color w:val="000000" w:themeColor="text1"/>
          <w:lang w:val="fr-FR"/>
        </w:rPr>
        <w:t xml:space="preserve">Player Controller (Script) : </w:t>
      </w:r>
    </w:p>
    <w:p w:rsidRPr="004E66C8" w:rsidR="586BBE49" w:rsidP="002D115C" w:rsidRDefault="6E8C8393" w14:paraId="2C7A2DB7" w14:textId="30ED71BE">
      <w:pPr>
        <w:pStyle w:val="Cobra-Normal"/>
        <w:ind w:firstLine="360"/>
        <w:rPr>
          <w:rFonts w:eastAsia="Clear Sans Light"/>
          <w:color w:val="000000" w:themeColor="text1"/>
          <w:lang w:val="fr-FR"/>
        </w:rPr>
      </w:pPr>
      <w:r w:rsidRPr="13B01D1C">
        <w:rPr>
          <w:rFonts w:eastAsia="Clear Sans Light"/>
          <w:color w:val="000000" w:themeColor="text1"/>
          <w:lang w:val="fr-FR"/>
        </w:rPr>
        <w:t>C’est</w:t>
      </w:r>
      <w:r w:rsidRPr="13B01D1C" w:rsidR="586BBE49">
        <w:rPr>
          <w:rFonts w:eastAsia="Clear Sans Light"/>
          <w:color w:val="000000" w:themeColor="text1"/>
          <w:lang w:val="fr-FR"/>
        </w:rPr>
        <w:t xml:space="preserve"> ici que se trouve le code qui permet au personnage de bouger et sauter lorsque l’on appuie sur certaines touches, </w:t>
      </w:r>
      <w:r w:rsidRPr="13B01D1C" w:rsidR="00A1495F">
        <w:rPr>
          <w:rFonts w:eastAsia="Clear Sans Light"/>
          <w:color w:val="000000" w:themeColor="text1"/>
          <w:lang w:val="fr-FR"/>
        </w:rPr>
        <w:t>il sera complété</w:t>
      </w:r>
      <w:r w:rsidRPr="13B01D1C" w:rsidR="586BBE49">
        <w:rPr>
          <w:rFonts w:eastAsia="Clear Sans Light"/>
          <w:color w:val="000000" w:themeColor="text1"/>
          <w:lang w:val="fr-FR"/>
        </w:rPr>
        <w:t xml:space="preserve"> par la suite afin d’ajouter des actions à </w:t>
      </w:r>
      <w:r w:rsidRPr="13B01D1C" w:rsidR="00E8351B">
        <w:rPr>
          <w:rFonts w:eastAsia="Clear Sans Light"/>
          <w:color w:val="000000" w:themeColor="text1"/>
          <w:lang w:val="fr-FR"/>
        </w:rPr>
        <w:t>votre</w:t>
      </w:r>
      <w:r w:rsidRPr="13B01D1C" w:rsidR="586BBE49">
        <w:rPr>
          <w:rFonts w:eastAsia="Clear Sans Light"/>
          <w:color w:val="000000" w:themeColor="text1"/>
          <w:lang w:val="fr-FR"/>
        </w:rPr>
        <w:t xml:space="preserve"> héroïne.</w:t>
      </w:r>
    </w:p>
    <w:p w:rsidRPr="004E66C8" w:rsidR="586BBE49" w:rsidP="002D115C" w:rsidRDefault="586BBE49" w14:paraId="31590310" w14:textId="0771BB34">
      <w:pPr>
        <w:pStyle w:val="Cobra-Normal"/>
        <w:ind w:firstLine="360"/>
        <w:rPr>
          <w:rFonts w:eastAsia="Clear Sans Light"/>
          <w:color w:val="000000" w:themeColor="text1"/>
          <w:lang w:val="fr-FR"/>
        </w:rPr>
      </w:pPr>
      <w:r w:rsidRPr="13B01D1C">
        <w:rPr>
          <w:rFonts w:eastAsia="Clear Sans Light"/>
          <w:color w:val="000000" w:themeColor="text1"/>
          <w:lang w:val="fr-FR"/>
        </w:rPr>
        <w:t>Vous pouvez modifier les valeurs du script afin de régler les variables publiques présentes dans le script. Dans ce cas précis elles concernent la gravité, la vitesse et la hauteur de saut.</w:t>
      </w:r>
    </w:p>
    <w:p w:rsidRPr="004E66C8" w:rsidR="586BBE49" w:rsidP="586BBE49" w:rsidRDefault="586BBE49" w14:paraId="08232C4A" w14:textId="12AF3F70">
      <w:pPr>
        <w:spacing w:line="240" w:lineRule="auto"/>
        <w:jc w:val="both"/>
        <w:rPr>
          <w:rFonts w:ascii="Clear Sans Light" w:hAnsi="Clear Sans Light" w:eastAsia="Clear Sans Light" w:cs="Clear Sans Light"/>
          <w:color w:val="000000" w:themeColor="text1"/>
          <w:lang w:val="fr-FR"/>
        </w:rPr>
      </w:pPr>
    </w:p>
    <w:p w:rsidR="00881E43" w:rsidP="00881E43" w:rsidRDefault="586BBE49" w14:paraId="0F90F861" w14:textId="2E27AA6E">
      <w:pPr>
        <w:pStyle w:val="Cobra-Normal"/>
        <w:rPr>
          <w:rFonts w:eastAsia="Clear Sans Light"/>
          <w:color w:val="000000" w:themeColor="text1"/>
          <w:lang w:val="fr-FR"/>
        </w:rPr>
      </w:pPr>
      <w:r w:rsidRPr="13B01D1C">
        <w:rPr>
          <w:rFonts w:eastAsia="Clear Sans Light"/>
          <w:color w:val="000000" w:themeColor="text1"/>
          <w:lang w:val="fr-FR"/>
        </w:rPr>
        <w:t>Bien joué ! Vous avez votre personnage ! Mais...</w:t>
      </w:r>
      <w:r w:rsidR="00881E43">
        <w:rPr>
          <w:rFonts w:eastAsia="Clear Sans Light"/>
          <w:color w:val="000000" w:themeColor="text1"/>
          <w:lang w:val="fr-FR"/>
        </w:rPr>
        <w:t xml:space="preserve"> </w:t>
      </w:r>
    </w:p>
    <w:p w:rsidR="00881E43" w:rsidP="00881E43" w:rsidRDefault="00881E43" w14:paraId="2BB5FE08" w14:textId="77777777">
      <w:pPr>
        <w:pStyle w:val="Cobra-Normal"/>
        <w:rPr>
          <w:rFonts w:eastAsia="Clear Sans Light"/>
          <w:color w:val="000000" w:themeColor="text1"/>
          <w:lang w:val="fr-FR"/>
        </w:rPr>
      </w:pPr>
    </w:p>
    <w:p w:rsidR="00881E43" w:rsidP="00881E43" w:rsidRDefault="00881E43" w14:paraId="35EC15C2" w14:textId="77777777">
      <w:pPr>
        <w:pStyle w:val="Cobra-Normal"/>
        <w:rPr>
          <w:rFonts w:eastAsia="Clear Sans Light"/>
          <w:color w:val="000000" w:themeColor="text1"/>
          <w:lang w:val="fr-FR"/>
        </w:rPr>
      </w:pPr>
    </w:p>
    <w:p w:rsidR="00881E43" w:rsidP="00881E43" w:rsidRDefault="00881E43" w14:paraId="7CD7C983" w14:textId="77777777">
      <w:pPr>
        <w:pStyle w:val="Cobra-Normal"/>
        <w:rPr>
          <w:rFonts w:eastAsia="Clear Sans Light"/>
          <w:color w:val="000000" w:themeColor="text1"/>
          <w:lang w:val="fr-FR"/>
        </w:rPr>
      </w:pPr>
    </w:p>
    <w:p w:rsidR="00881E43" w:rsidP="00881E43" w:rsidRDefault="00881E43" w14:paraId="185EDB46" w14:textId="77777777">
      <w:pPr>
        <w:pStyle w:val="Cobra-Normal"/>
        <w:rPr>
          <w:rFonts w:eastAsia="Clear Sans Light"/>
          <w:color w:val="000000" w:themeColor="text1"/>
          <w:lang w:val="fr-FR"/>
        </w:rPr>
      </w:pPr>
    </w:p>
    <w:p w:rsidRPr="00881E43" w:rsidR="00881E43" w:rsidP="00881E43" w:rsidRDefault="00881E43" w14:paraId="4B9E925A" w14:textId="34027F2E">
      <w:pPr>
        <w:pStyle w:val="Cobra-Normal"/>
        <w:jc w:val="right"/>
        <w:rPr>
          <w:rFonts w:eastAsia="Clear Sans Light"/>
          <w:color w:val="000000" w:themeColor="text1"/>
        </w:rPr>
      </w:pPr>
      <w:r>
        <w:rPr>
          <w:rFonts w:eastAsia="Clear Sans Light"/>
          <w:color w:val="000000" w:themeColor="text1"/>
          <w:lang w:val="fr-FR"/>
        </w:rPr>
        <w:t>… Il est temps de demander la deuxième partie du sujet à ton Cobra !</w:t>
      </w:r>
    </w:p>
    <w:sectPr w:rsidRPr="00881E43" w:rsidR="00881E43" w:rsidSect="007B3BD9">
      <w:headerReference w:type="default" r:id="rId24"/>
      <w:footerReference w:type="default" r:id="rId25"/>
      <w:headerReference w:type="first" r:id="rId26"/>
      <w:footerReference w:type="first" r:id="rId27"/>
      <w:type w:val="continuous"/>
      <w:pgSz w:w="11906" w:h="16838" w:orient="portrait"/>
      <w:pgMar w:top="1417" w:right="1417" w:bottom="1417" w:left="1417" w:header="708" w:footer="708" w:gutter="0"/>
      <w:pgBorders w:offsetFrom="page">
        <w:top w:val="single" w:color="FFC000" w:themeColor="accent4" w:sz="4" w:space="24"/>
        <w:left w:val="single" w:color="FFC000" w:themeColor="accent4" w:sz="4" w:space="24"/>
        <w:bottom w:val="single" w:color="FFC000" w:themeColor="accent4" w:sz="4" w:space="24"/>
        <w:right w:val="single" w:color="FFC000" w:themeColor="accent4" w:sz="4"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0150" w:rsidP="00353C27" w:rsidRDefault="00D60150" w14:paraId="2ACE7CC4" w14:textId="77777777">
      <w:pPr>
        <w:spacing w:after="0" w:line="240" w:lineRule="auto"/>
      </w:pPr>
      <w:r>
        <w:separator/>
      </w:r>
    </w:p>
  </w:endnote>
  <w:endnote w:type="continuationSeparator" w:id="0">
    <w:p w:rsidR="00D60150" w:rsidP="00353C27" w:rsidRDefault="00D60150" w14:paraId="4B4519AF" w14:textId="77777777">
      <w:pPr>
        <w:spacing w:after="0" w:line="240" w:lineRule="auto"/>
      </w:pPr>
      <w:r>
        <w:continuationSeparator/>
      </w:r>
    </w:p>
  </w:endnote>
  <w:endnote w:type="continuationNotice" w:id="1">
    <w:p w:rsidR="00D60150" w:rsidRDefault="00D60150" w14:paraId="071E6FF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Prime Code">
    <w:altName w:val="Courier New"/>
    <w:charset w:val="00"/>
    <w:family w:val="modern"/>
    <w:pitch w:val="fixed"/>
    <w:sig w:usb0="00000007" w:usb1="00000000" w:usb2="00000000" w:usb3="00000000" w:csb0="00000093" w:csb1="00000000"/>
  </w:font>
  <w:font w:name="Bitter">
    <w:altName w:val="Calibri"/>
    <w:panose1 w:val="00000000000000000000"/>
    <w:charset w:val="00"/>
    <w:family w:val="modern"/>
    <w:notTrueType/>
    <w:pitch w:val="variable"/>
    <w:sig w:usb0="00000207" w:usb1="00000000" w:usb2="00000000" w:usb3="00000000" w:csb0="00000097" w:csb1="00000000"/>
  </w:font>
  <w:font w:name="Clear Sans">
    <w:altName w:val="Calibri"/>
    <w:charset w:val="00"/>
    <w:family w:val="swiss"/>
    <w:pitch w:val="variable"/>
    <w:sig w:usb0="A00002EF" w:usb1="500078FB" w:usb2="00000008" w:usb3="00000000" w:csb0="0000019F" w:csb1="00000000"/>
  </w:font>
  <w:font w:name="Clear Sans Light">
    <w:altName w:val="Calibri"/>
    <w:charset w:val="00"/>
    <w:family w:val="swiss"/>
    <w:pitch w:val="variable"/>
    <w:sig w:usb0="A00002EF" w:usb1="500078FB" w:usb2="00000008"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haroni">
    <w:charset w:val="B1"/>
    <w:family w:val="auto"/>
    <w:pitch w:val="variable"/>
    <w:sig w:usb0="00000803" w:usb1="00000000" w:usb2="00000000" w:usb3="00000000" w:csb0="00000021" w:csb1="00000000"/>
  </w:font>
  <w:font w:name="&amp;quo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6041732"/>
      <w:docPartObj>
        <w:docPartGallery w:val="Page Numbers (Bottom of Page)"/>
        <w:docPartUnique/>
      </w:docPartObj>
    </w:sdtPr>
    <w:sdtEndPr/>
    <w:sdtContent>
      <w:p w:rsidR="002A744A" w:rsidRDefault="002A744A" w14:paraId="08794C02" w14:textId="4615FB1C">
        <w:pPr>
          <w:pStyle w:val="Pieddepage"/>
          <w:jc w:val="right"/>
        </w:pPr>
        <w:r>
          <w:fldChar w:fldCharType="begin"/>
        </w:r>
        <w:r>
          <w:instrText>PAGE   \* MERGEFORMAT</w:instrText>
        </w:r>
        <w:r>
          <w:fldChar w:fldCharType="separate"/>
        </w:r>
        <w:r>
          <w:rPr>
            <w:lang w:val="fr-FR"/>
          </w:rPr>
          <w:t>2</w:t>
        </w:r>
        <w:r>
          <w:fldChar w:fldCharType="end"/>
        </w:r>
      </w:p>
    </w:sdtContent>
  </w:sdt>
  <w:p w:rsidRPr="00F129A3" w:rsidR="00F129A3" w:rsidP="006F7A13" w:rsidRDefault="00F129A3" w14:paraId="3065AF89"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23AEC63B" w:rsidTr="23AEC63B" w14:paraId="4BC3F2D5" w14:textId="77777777">
      <w:tc>
        <w:tcPr>
          <w:tcW w:w="3024" w:type="dxa"/>
        </w:tcPr>
        <w:p w:rsidR="23AEC63B" w:rsidP="23AEC63B" w:rsidRDefault="23AEC63B" w14:paraId="7424FD40" w14:textId="1E34E644">
          <w:pPr>
            <w:pStyle w:val="En-tte"/>
            <w:ind w:left="-115"/>
          </w:pPr>
        </w:p>
      </w:tc>
      <w:tc>
        <w:tcPr>
          <w:tcW w:w="3024" w:type="dxa"/>
        </w:tcPr>
        <w:p w:rsidR="23AEC63B" w:rsidP="23AEC63B" w:rsidRDefault="23AEC63B" w14:paraId="01D526AA" w14:textId="00688A96">
          <w:pPr>
            <w:pStyle w:val="En-tte"/>
            <w:jc w:val="center"/>
          </w:pPr>
        </w:p>
      </w:tc>
      <w:tc>
        <w:tcPr>
          <w:tcW w:w="3024" w:type="dxa"/>
        </w:tcPr>
        <w:p w:rsidR="23AEC63B" w:rsidP="23AEC63B" w:rsidRDefault="23AEC63B" w14:paraId="730506FC" w14:textId="19ACC2CF">
          <w:pPr>
            <w:pStyle w:val="En-tte"/>
            <w:ind w:right="-115"/>
            <w:jc w:val="right"/>
          </w:pPr>
        </w:p>
      </w:tc>
    </w:tr>
  </w:tbl>
  <w:p w:rsidR="000D6F4D" w:rsidRDefault="000D6F4D" w14:paraId="673C9BA5" w14:textId="25D6D4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0150" w:rsidP="00353C27" w:rsidRDefault="00D60150" w14:paraId="7D54F939" w14:textId="77777777">
      <w:pPr>
        <w:spacing w:after="0" w:line="240" w:lineRule="auto"/>
      </w:pPr>
      <w:r>
        <w:separator/>
      </w:r>
    </w:p>
  </w:footnote>
  <w:footnote w:type="continuationSeparator" w:id="0">
    <w:p w:rsidR="00D60150" w:rsidP="00353C27" w:rsidRDefault="00D60150" w14:paraId="0BC6F07E" w14:textId="77777777">
      <w:pPr>
        <w:spacing w:after="0" w:line="240" w:lineRule="auto"/>
      </w:pPr>
      <w:r>
        <w:continuationSeparator/>
      </w:r>
    </w:p>
  </w:footnote>
  <w:footnote w:type="continuationNotice" w:id="1">
    <w:p w:rsidR="00D60150" w:rsidRDefault="00D60150" w14:paraId="5554CB4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23AEC63B" w:rsidTr="23AEC63B" w14:paraId="7C29800D" w14:textId="77777777">
      <w:tc>
        <w:tcPr>
          <w:tcW w:w="3024" w:type="dxa"/>
        </w:tcPr>
        <w:p w:rsidR="23AEC63B" w:rsidP="23AEC63B" w:rsidRDefault="23AEC63B" w14:paraId="543225FC" w14:textId="784997A0">
          <w:pPr>
            <w:pStyle w:val="En-tte"/>
            <w:ind w:left="-115"/>
          </w:pPr>
        </w:p>
      </w:tc>
      <w:tc>
        <w:tcPr>
          <w:tcW w:w="3024" w:type="dxa"/>
        </w:tcPr>
        <w:p w:rsidR="23AEC63B" w:rsidP="23AEC63B" w:rsidRDefault="23AEC63B" w14:paraId="2BE9E157" w14:textId="6ADEEE73">
          <w:pPr>
            <w:pStyle w:val="En-tte"/>
            <w:jc w:val="center"/>
          </w:pPr>
        </w:p>
      </w:tc>
      <w:tc>
        <w:tcPr>
          <w:tcW w:w="3024" w:type="dxa"/>
        </w:tcPr>
        <w:p w:rsidR="23AEC63B" w:rsidP="23AEC63B" w:rsidRDefault="23AEC63B" w14:paraId="12F08B0D" w14:textId="107B42FA">
          <w:pPr>
            <w:pStyle w:val="En-tte"/>
            <w:ind w:right="-115"/>
            <w:jc w:val="right"/>
          </w:pPr>
        </w:p>
      </w:tc>
    </w:tr>
  </w:tbl>
  <w:p w:rsidR="000D6F4D" w:rsidRDefault="000D6F4D" w14:paraId="3BB51B14" w14:textId="3C2760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23AEC63B" w:rsidTr="23AEC63B" w14:paraId="3FFF3C6F" w14:textId="77777777">
      <w:tc>
        <w:tcPr>
          <w:tcW w:w="3024" w:type="dxa"/>
        </w:tcPr>
        <w:p w:rsidR="23AEC63B" w:rsidP="23AEC63B" w:rsidRDefault="23AEC63B" w14:paraId="5B856EA0" w14:textId="6C487B10">
          <w:pPr>
            <w:pStyle w:val="En-tte"/>
            <w:ind w:left="-115"/>
          </w:pPr>
        </w:p>
      </w:tc>
      <w:tc>
        <w:tcPr>
          <w:tcW w:w="3024" w:type="dxa"/>
        </w:tcPr>
        <w:p w:rsidR="23AEC63B" w:rsidP="23AEC63B" w:rsidRDefault="23AEC63B" w14:paraId="5A9F00C0" w14:textId="544232B1">
          <w:pPr>
            <w:pStyle w:val="En-tte"/>
            <w:jc w:val="center"/>
          </w:pPr>
        </w:p>
      </w:tc>
      <w:tc>
        <w:tcPr>
          <w:tcW w:w="3024" w:type="dxa"/>
        </w:tcPr>
        <w:p w:rsidR="23AEC63B" w:rsidP="23AEC63B" w:rsidRDefault="23AEC63B" w14:paraId="334030A2" w14:textId="02D7B10D">
          <w:pPr>
            <w:pStyle w:val="En-tte"/>
            <w:ind w:right="-115"/>
            <w:jc w:val="right"/>
          </w:pPr>
        </w:p>
      </w:tc>
    </w:tr>
  </w:tbl>
  <w:p w:rsidR="000D6F4D" w:rsidRDefault="000D6F4D" w14:paraId="0C3E1392" w14:textId="01A8F0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3307"/>
    <w:multiLevelType w:val="hybridMultilevel"/>
    <w:tmpl w:val="7EFE431E"/>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55B3121"/>
    <w:multiLevelType w:val="hybridMultilevel"/>
    <w:tmpl w:val="05944512"/>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06FC1752"/>
    <w:multiLevelType w:val="hybridMultilevel"/>
    <w:tmpl w:val="E3B2CB7E"/>
    <w:lvl w:ilvl="0" w:tplc="588C4FE6">
      <w:start w:val="1"/>
      <w:numFmt w:val="bullet"/>
      <w:pStyle w:val="Cobra-NormalTick"/>
      <w:lvlText w:val=""/>
      <w:lvlJc w:val="left"/>
      <w:pPr>
        <w:ind w:left="1069" w:hanging="360"/>
      </w:pPr>
      <w:rPr>
        <w:rFonts w:hint="default" w:ascii="Wingdings 2" w:hAnsi="Wingdings 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2E541926"/>
    <w:multiLevelType w:val="hybridMultilevel"/>
    <w:tmpl w:val="FFFFFFFF"/>
    <w:lvl w:ilvl="0" w:tplc="0CA21578">
      <w:start w:val="1"/>
      <w:numFmt w:val="decimal"/>
      <w:lvlText w:val="%1."/>
      <w:lvlJc w:val="left"/>
      <w:pPr>
        <w:ind w:left="720" w:hanging="360"/>
      </w:pPr>
    </w:lvl>
    <w:lvl w:ilvl="1" w:tplc="10EEC5E4">
      <w:start w:val="1"/>
      <w:numFmt w:val="lowerLetter"/>
      <w:lvlText w:val="%2."/>
      <w:lvlJc w:val="left"/>
      <w:pPr>
        <w:ind w:left="1440" w:hanging="360"/>
      </w:pPr>
    </w:lvl>
    <w:lvl w:ilvl="2" w:tplc="6D002F28">
      <w:start w:val="1"/>
      <w:numFmt w:val="lowerRoman"/>
      <w:lvlText w:val="%3."/>
      <w:lvlJc w:val="right"/>
      <w:pPr>
        <w:ind w:left="2160" w:hanging="180"/>
      </w:pPr>
    </w:lvl>
    <w:lvl w:ilvl="3" w:tplc="62501BD0">
      <w:start w:val="1"/>
      <w:numFmt w:val="decimal"/>
      <w:lvlText w:val="%4."/>
      <w:lvlJc w:val="left"/>
      <w:pPr>
        <w:ind w:left="2880" w:hanging="360"/>
      </w:pPr>
    </w:lvl>
    <w:lvl w:ilvl="4" w:tplc="6F8A5BF2">
      <w:start w:val="1"/>
      <w:numFmt w:val="lowerLetter"/>
      <w:lvlText w:val="%5."/>
      <w:lvlJc w:val="left"/>
      <w:pPr>
        <w:ind w:left="3600" w:hanging="360"/>
      </w:pPr>
    </w:lvl>
    <w:lvl w:ilvl="5" w:tplc="D3F028B6">
      <w:start w:val="1"/>
      <w:numFmt w:val="lowerRoman"/>
      <w:lvlText w:val="%6."/>
      <w:lvlJc w:val="right"/>
      <w:pPr>
        <w:ind w:left="4320" w:hanging="180"/>
      </w:pPr>
    </w:lvl>
    <w:lvl w:ilvl="6" w:tplc="11288F00">
      <w:start w:val="1"/>
      <w:numFmt w:val="decimal"/>
      <w:lvlText w:val="%7."/>
      <w:lvlJc w:val="left"/>
      <w:pPr>
        <w:ind w:left="5040" w:hanging="360"/>
      </w:pPr>
    </w:lvl>
    <w:lvl w:ilvl="7" w:tplc="69DA2702">
      <w:start w:val="1"/>
      <w:numFmt w:val="lowerLetter"/>
      <w:lvlText w:val="%8."/>
      <w:lvlJc w:val="left"/>
      <w:pPr>
        <w:ind w:left="5760" w:hanging="360"/>
      </w:pPr>
    </w:lvl>
    <w:lvl w:ilvl="8" w:tplc="0082F540">
      <w:start w:val="1"/>
      <w:numFmt w:val="lowerRoman"/>
      <w:lvlText w:val="%9."/>
      <w:lvlJc w:val="right"/>
      <w:pPr>
        <w:ind w:left="6480" w:hanging="180"/>
      </w:pPr>
    </w:lvl>
  </w:abstractNum>
  <w:abstractNum w:abstractNumId="4" w15:restartNumberingAfterBreak="0">
    <w:nsid w:val="445E1CB4"/>
    <w:multiLevelType w:val="hybridMultilevel"/>
    <w:tmpl w:val="9CAE6DC2"/>
    <w:lvl w:ilvl="0" w:tplc="1648385E">
      <w:start w:val="1"/>
      <w:numFmt w:val="lowerLetter"/>
      <w:lvlText w:val="%1."/>
      <w:lvlJc w:val="left"/>
      <w:pPr>
        <w:ind w:left="720" w:hanging="360"/>
      </w:pPr>
    </w:lvl>
    <w:lvl w:ilvl="1" w:tplc="C05861BA">
      <w:start w:val="1"/>
      <w:numFmt w:val="lowerLetter"/>
      <w:lvlText w:val="%2."/>
      <w:lvlJc w:val="left"/>
      <w:pPr>
        <w:ind w:left="1440" w:hanging="360"/>
      </w:pPr>
    </w:lvl>
    <w:lvl w:ilvl="2" w:tplc="9CD4E038">
      <w:start w:val="1"/>
      <w:numFmt w:val="lowerRoman"/>
      <w:lvlText w:val="%3."/>
      <w:lvlJc w:val="right"/>
      <w:pPr>
        <w:ind w:left="2160" w:hanging="180"/>
      </w:pPr>
    </w:lvl>
    <w:lvl w:ilvl="3" w:tplc="5E9C2142">
      <w:start w:val="1"/>
      <w:numFmt w:val="decimal"/>
      <w:lvlText w:val="%4."/>
      <w:lvlJc w:val="left"/>
      <w:pPr>
        <w:ind w:left="2880" w:hanging="360"/>
      </w:pPr>
    </w:lvl>
    <w:lvl w:ilvl="4" w:tplc="299A5122">
      <w:start w:val="1"/>
      <w:numFmt w:val="lowerLetter"/>
      <w:lvlText w:val="%5."/>
      <w:lvlJc w:val="left"/>
      <w:pPr>
        <w:ind w:left="3600" w:hanging="360"/>
      </w:pPr>
    </w:lvl>
    <w:lvl w:ilvl="5" w:tplc="129C64A2">
      <w:start w:val="1"/>
      <w:numFmt w:val="lowerRoman"/>
      <w:lvlText w:val="%6."/>
      <w:lvlJc w:val="right"/>
      <w:pPr>
        <w:ind w:left="4320" w:hanging="180"/>
      </w:pPr>
    </w:lvl>
    <w:lvl w:ilvl="6" w:tplc="316C7B04">
      <w:start w:val="1"/>
      <w:numFmt w:val="decimal"/>
      <w:lvlText w:val="%7."/>
      <w:lvlJc w:val="left"/>
      <w:pPr>
        <w:ind w:left="5040" w:hanging="360"/>
      </w:pPr>
    </w:lvl>
    <w:lvl w:ilvl="7" w:tplc="A5E25544">
      <w:start w:val="1"/>
      <w:numFmt w:val="lowerLetter"/>
      <w:lvlText w:val="%8."/>
      <w:lvlJc w:val="left"/>
      <w:pPr>
        <w:ind w:left="5760" w:hanging="360"/>
      </w:pPr>
    </w:lvl>
    <w:lvl w:ilvl="8" w:tplc="968AA2CC">
      <w:start w:val="1"/>
      <w:numFmt w:val="lowerRoman"/>
      <w:lvlText w:val="%9."/>
      <w:lvlJc w:val="right"/>
      <w:pPr>
        <w:ind w:left="6480" w:hanging="180"/>
      </w:pPr>
    </w:lvl>
  </w:abstractNum>
  <w:abstractNum w:abstractNumId="5" w15:restartNumberingAfterBreak="0">
    <w:nsid w:val="6ED11212"/>
    <w:multiLevelType w:val="hybridMultilevel"/>
    <w:tmpl w:val="C2769EA0"/>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6EDE0F4F"/>
    <w:multiLevelType w:val="hybridMultilevel"/>
    <w:tmpl w:val="C04EF232"/>
    <w:lvl w:ilvl="0" w:tplc="EDA45D78">
      <w:start w:val="1"/>
      <w:numFmt w:val="upperRoman"/>
      <w:pStyle w:val="Cobra-Title1"/>
      <w:lvlText w:val="%1."/>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7764859"/>
    <w:multiLevelType w:val="hybridMultilevel"/>
    <w:tmpl w:val="FFFFFFFF"/>
    <w:lvl w:ilvl="0" w:tplc="8E827A96">
      <w:start w:val="1"/>
      <w:numFmt w:val="lowerLetter"/>
      <w:lvlText w:val="%1."/>
      <w:lvlJc w:val="left"/>
      <w:pPr>
        <w:ind w:left="720" w:hanging="360"/>
      </w:pPr>
    </w:lvl>
    <w:lvl w:ilvl="1" w:tplc="438EE97E">
      <w:start w:val="1"/>
      <w:numFmt w:val="lowerLetter"/>
      <w:lvlText w:val="%2."/>
      <w:lvlJc w:val="left"/>
      <w:pPr>
        <w:ind w:left="1440" w:hanging="360"/>
      </w:pPr>
    </w:lvl>
    <w:lvl w:ilvl="2" w:tplc="091CE2C4">
      <w:start w:val="1"/>
      <w:numFmt w:val="lowerRoman"/>
      <w:lvlText w:val="%3."/>
      <w:lvlJc w:val="right"/>
      <w:pPr>
        <w:ind w:left="2160" w:hanging="180"/>
      </w:pPr>
    </w:lvl>
    <w:lvl w:ilvl="3" w:tplc="1A8274BE">
      <w:start w:val="1"/>
      <w:numFmt w:val="decimal"/>
      <w:lvlText w:val="%4."/>
      <w:lvlJc w:val="left"/>
      <w:pPr>
        <w:ind w:left="2880" w:hanging="360"/>
      </w:pPr>
    </w:lvl>
    <w:lvl w:ilvl="4" w:tplc="2392044C">
      <w:start w:val="1"/>
      <w:numFmt w:val="lowerLetter"/>
      <w:lvlText w:val="%5."/>
      <w:lvlJc w:val="left"/>
      <w:pPr>
        <w:ind w:left="3600" w:hanging="360"/>
      </w:pPr>
    </w:lvl>
    <w:lvl w:ilvl="5" w:tplc="5644D538">
      <w:start w:val="1"/>
      <w:numFmt w:val="lowerRoman"/>
      <w:lvlText w:val="%6."/>
      <w:lvlJc w:val="right"/>
      <w:pPr>
        <w:ind w:left="4320" w:hanging="180"/>
      </w:pPr>
    </w:lvl>
    <w:lvl w:ilvl="6" w:tplc="4E50CA06">
      <w:start w:val="1"/>
      <w:numFmt w:val="decimal"/>
      <w:lvlText w:val="%7."/>
      <w:lvlJc w:val="left"/>
      <w:pPr>
        <w:ind w:left="5040" w:hanging="360"/>
      </w:pPr>
    </w:lvl>
    <w:lvl w:ilvl="7" w:tplc="062E5982">
      <w:start w:val="1"/>
      <w:numFmt w:val="lowerLetter"/>
      <w:lvlText w:val="%8."/>
      <w:lvlJc w:val="left"/>
      <w:pPr>
        <w:ind w:left="5760" w:hanging="360"/>
      </w:pPr>
    </w:lvl>
    <w:lvl w:ilvl="8" w:tplc="306C15B2">
      <w:start w:val="1"/>
      <w:numFmt w:val="lowerRoman"/>
      <w:lvlText w:val="%9."/>
      <w:lvlJc w:val="right"/>
      <w:pPr>
        <w:ind w:left="6480" w:hanging="180"/>
      </w:pPr>
    </w:lvl>
  </w:abstractNum>
  <w:abstractNum w:abstractNumId="8" w15:restartNumberingAfterBreak="0">
    <w:nsid w:val="7B030792"/>
    <w:multiLevelType w:val="hybridMultilevel"/>
    <w:tmpl w:val="C4604C38"/>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4"/>
  </w:num>
  <w:num w:numId="2">
    <w:abstractNumId w:val="6"/>
  </w:num>
  <w:num w:numId="3">
    <w:abstractNumId w:val="2"/>
  </w:num>
  <w:num w:numId="4">
    <w:abstractNumId w:val="3"/>
  </w:num>
  <w:num w:numId="5">
    <w:abstractNumId w:val="8"/>
  </w:num>
  <w:num w:numId="6">
    <w:abstractNumId w:val="0"/>
  </w:num>
  <w:num w:numId="7">
    <w:abstractNumId w:val="5"/>
  </w:num>
  <w:num w:numId="8">
    <w:abstractNumId w:val="1"/>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attachedTemplate r:id="rId1"/>
  <w:trackRevisions w:val="false"/>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B0"/>
    <w:rsid w:val="0000052F"/>
    <w:rsid w:val="0000090A"/>
    <w:rsid w:val="00001322"/>
    <w:rsid w:val="00001CD8"/>
    <w:rsid w:val="000033A9"/>
    <w:rsid w:val="0000480B"/>
    <w:rsid w:val="000067D6"/>
    <w:rsid w:val="00011AC5"/>
    <w:rsid w:val="00012835"/>
    <w:rsid w:val="00013516"/>
    <w:rsid w:val="00016700"/>
    <w:rsid w:val="00025D6C"/>
    <w:rsid w:val="0002657E"/>
    <w:rsid w:val="00026DD0"/>
    <w:rsid w:val="0003210E"/>
    <w:rsid w:val="00032E95"/>
    <w:rsid w:val="00033FC1"/>
    <w:rsid w:val="000346F3"/>
    <w:rsid w:val="00036828"/>
    <w:rsid w:val="00036B35"/>
    <w:rsid w:val="0004198A"/>
    <w:rsid w:val="00046430"/>
    <w:rsid w:val="00052C7E"/>
    <w:rsid w:val="000572E1"/>
    <w:rsid w:val="0005738F"/>
    <w:rsid w:val="0006200F"/>
    <w:rsid w:val="00062403"/>
    <w:rsid w:val="000624A6"/>
    <w:rsid w:val="00063111"/>
    <w:rsid w:val="00063724"/>
    <w:rsid w:val="00063DB0"/>
    <w:rsid w:val="00071D45"/>
    <w:rsid w:val="00073BE0"/>
    <w:rsid w:val="0008235C"/>
    <w:rsid w:val="00083629"/>
    <w:rsid w:val="0008434F"/>
    <w:rsid w:val="0008553F"/>
    <w:rsid w:val="000874D8"/>
    <w:rsid w:val="00090A7F"/>
    <w:rsid w:val="000931FA"/>
    <w:rsid w:val="0009393E"/>
    <w:rsid w:val="00094A64"/>
    <w:rsid w:val="00095D4E"/>
    <w:rsid w:val="000A4B1F"/>
    <w:rsid w:val="000A4BDD"/>
    <w:rsid w:val="000A4ECB"/>
    <w:rsid w:val="000A71A8"/>
    <w:rsid w:val="000A7926"/>
    <w:rsid w:val="000B0825"/>
    <w:rsid w:val="000B1BEF"/>
    <w:rsid w:val="000B1C4C"/>
    <w:rsid w:val="000B494D"/>
    <w:rsid w:val="000B5C85"/>
    <w:rsid w:val="000B630A"/>
    <w:rsid w:val="000B680A"/>
    <w:rsid w:val="000C2EFB"/>
    <w:rsid w:val="000C3874"/>
    <w:rsid w:val="000C4A30"/>
    <w:rsid w:val="000C7356"/>
    <w:rsid w:val="000C769F"/>
    <w:rsid w:val="000D2230"/>
    <w:rsid w:val="000D3427"/>
    <w:rsid w:val="000D4962"/>
    <w:rsid w:val="000D4CEA"/>
    <w:rsid w:val="000D6F4D"/>
    <w:rsid w:val="000E1EFA"/>
    <w:rsid w:val="000E38C7"/>
    <w:rsid w:val="000E4B23"/>
    <w:rsid w:val="000E758A"/>
    <w:rsid w:val="000E770E"/>
    <w:rsid w:val="000F0B45"/>
    <w:rsid w:val="000F13BD"/>
    <w:rsid w:val="000F2504"/>
    <w:rsid w:val="000F2751"/>
    <w:rsid w:val="000F3FEA"/>
    <w:rsid w:val="000F51CF"/>
    <w:rsid w:val="000F549A"/>
    <w:rsid w:val="00100D9A"/>
    <w:rsid w:val="00100ECF"/>
    <w:rsid w:val="001035F4"/>
    <w:rsid w:val="00104DBE"/>
    <w:rsid w:val="00106142"/>
    <w:rsid w:val="00106497"/>
    <w:rsid w:val="00107FB3"/>
    <w:rsid w:val="00110AD0"/>
    <w:rsid w:val="00110F45"/>
    <w:rsid w:val="00112065"/>
    <w:rsid w:val="00112BEC"/>
    <w:rsid w:val="001144D6"/>
    <w:rsid w:val="00114876"/>
    <w:rsid w:val="001163FC"/>
    <w:rsid w:val="0011663B"/>
    <w:rsid w:val="00121B41"/>
    <w:rsid w:val="00122ED1"/>
    <w:rsid w:val="00125DD5"/>
    <w:rsid w:val="00132B7A"/>
    <w:rsid w:val="00134823"/>
    <w:rsid w:val="001369C2"/>
    <w:rsid w:val="00136DD2"/>
    <w:rsid w:val="0014222F"/>
    <w:rsid w:val="001427EB"/>
    <w:rsid w:val="0014282D"/>
    <w:rsid w:val="00144259"/>
    <w:rsid w:val="00144A01"/>
    <w:rsid w:val="0014674C"/>
    <w:rsid w:val="0015137C"/>
    <w:rsid w:val="0015659C"/>
    <w:rsid w:val="00161586"/>
    <w:rsid w:val="0016201F"/>
    <w:rsid w:val="00166610"/>
    <w:rsid w:val="00166A11"/>
    <w:rsid w:val="00170810"/>
    <w:rsid w:val="00170A80"/>
    <w:rsid w:val="00171E00"/>
    <w:rsid w:val="001726C1"/>
    <w:rsid w:val="00174C69"/>
    <w:rsid w:val="00176A7C"/>
    <w:rsid w:val="00182430"/>
    <w:rsid w:val="00183B59"/>
    <w:rsid w:val="00184109"/>
    <w:rsid w:val="001905F8"/>
    <w:rsid w:val="001917ED"/>
    <w:rsid w:val="00192E8B"/>
    <w:rsid w:val="001936F1"/>
    <w:rsid w:val="00195189"/>
    <w:rsid w:val="00195B1B"/>
    <w:rsid w:val="001972A1"/>
    <w:rsid w:val="001A443F"/>
    <w:rsid w:val="001B2136"/>
    <w:rsid w:val="001B36E8"/>
    <w:rsid w:val="001B436C"/>
    <w:rsid w:val="001B5491"/>
    <w:rsid w:val="001B6FF7"/>
    <w:rsid w:val="001B7029"/>
    <w:rsid w:val="001C3617"/>
    <w:rsid w:val="001C4FB8"/>
    <w:rsid w:val="001C5F15"/>
    <w:rsid w:val="001C6816"/>
    <w:rsid w:val="001C6ECF"/>
    <w:rsid w:val="001C7BEF"/>
    <w:rsid w:val="001D068B"/>
    <w:rsid w:val="001D55D8"/>
    <w:rsid w:val="001D5844"/>
    <w:rsid w:val="001D6043"/>
    <w:rsid w:val="001D64D4"/>
    <w:rsid w:val="001D6D43"/>
    <w:rsid w:val="001D76D7"/>
    <w:rsid w:val="001F05EC"/>
    <w:rsid w:val="001F0611"/>
    <w:rsid w:val="001F18E4"/>
    <w:rsid w:val="001F2781"/>
    <w:rsid w:val="001F2A01"/>
    <w:rsid w:val="001F4DF5"/>
    <w:rsid w:val="001F52D1"/>
    <w:rsid w:val="001F612A"/>
    <w:rsid w:val="001F71CB"/>
    <w:rsid w:val="00201328"/>
    <w:rsid w:val="002036E6"/>
    <w:rsid w:val="00206410"/>
    <w:rsid w:val="00207A10"/>
    <w:rsid w:val="00212A0C"/>
    <w:rsid w:val="002226D4"/>
    <w:rsid w:val="00224336"/>
    <w:rsid w:val="00232607"/>
    <w:rsid w:val="002337E9"/>
    <w:rsid w:val="00233DE5"/>
    <w:rsid w:val="002359B9"/>
    <w:rsid w:val="00236FF2"/>
    <w:rsid w:val="00237FA2"/>
    <w:rsid w:val="00241DD7"/>
    <w:rsid w:val="00244BD8"/>
    <w:rsid w:val="00247D8E"/>
    <w:rsid w:val="002509E2"/>
    <w:rsid w:val="00254DC8"/>
    <w:rsid w:val="00255233"/>
    <w:rsid w:val="00256A17"/>
    <w:rsid w:val="00260611"/>
    <w:rsid w:val="00261CC6"/>
    <w:rsid w:val="0026342B"/>
    <w:rsid w:val="0026462A"/>
    <w:rsid w:val="00264E4D"/>
    <w:rsid w:val="00270E31"/>
    <w:rsid w:val="002711F9"/>
    <w:rsid w:val="0027365A"/>
    <w:rsid w:val="00273B26"/>
    <w:rsid w:val="002818A8"/>
    <w:rsid w:val="002823DD"/>
    <w:rsid w:val="002828FC"/>
    <w:rsid w:val="00283CE7"/>
    <w:rsid w:val="00287C31"/>
    <w:rsid w:val="002904A8"/>
    <w:rsid w:val="00293507"/>
    <w:rsid w:val="002958A8"/>
    <w:rsid w:val="002961CE"/>
    <w:rsid w:val="00297265"/>
    <w:rsid w:val="002A0643"/>
    <w:rsid w:val="002A08BB"/>
    <w:rsid w:val="002A525A"/>
    <w:rsid w:val="002A744A"/>
    <w:rsid w:val="002B2043"/>
    <w:rsid w:val="002B5BA1"/>
    <w:rsid w:val="002B7F23"/>
    <w:rsid w:val="002C4D55"/>
    <w:rsid w:val="002D115C"/>
    <w:rsid w:val="002D6C2A"/>
    <w:rsid w:val="002E0E3B"/>
    <w:rsid w:val="002E1FDC"/>
    <w:rsid w:val="002E3896"/>
    <w:rsid w:val="002E654F"/>
    <w:rsid w:val="002E6A6B"/>
    <w:rsid w:val="002E761E"/>
    <w:rsid w:val="002F2033"/>
    <w:rsid w:val="002F2CDA"/>
    <w:rsid w:val="002F3A6F"/>
    <w:rsid w:val="002F3B1F"/>
    <w:rsid w:val="002F3B6E"/>
    <w:rsid w:val="0030050A"/>
    <w:rsid w:val="003007FB"/>
    <w:rsid w:val="003027B8"/>
    <w:rsid w:val="00303D66"/>
    <w:rsid w:val="0030775F"/>
    <w:rsid w:val="003129DC"/>
    <w:rsid w:val="003134B5"/>
    <w:rsid w:val="003134C0"/>
    <w:rsid w:val="00313CFB"/>
    <w:rsid w:val="00313D4D"/>
    <w:rsid w:val="003153D8"/>
    <w:rsid w:val="003173D1"/>
    <w:rsid w:val="00323A21"/>
    <w:rsid w:val="003260F3"/>
    <w:rsid w:val="0032622C"/>
    <w:rsid w:val="003271B1"/>
    <w:rsid w:val="00332327"/>
    <w:rsid w:val="00334808"/>
    <w:rsid w:val="00336337"/>
    <w:rsid w:val="00350EB0"/>
    <w:rsid w:val="003519DE"/>
    <w:rsid w:val="00351BBC"/>
    <w:rsid w:val="00352022"/>
    <w:rsid w:val="00352629"/>
    <w:rsid w:val="00353C27"/>
    <w:rsid w:val="00353D3E"/>
    <w:rsid w:val="00354F92"/>
    <w:rsid w:val="00355C01"/>
    <w:rsid w:val="00355C23"/>
    <w:rsid w:val="00355FEC"/>
    <w:rsid w:val="0035635F"/>
    <w:rsid w:val="00360C28"/>
    <w:rsid w:val="00360D4D"/>
    <w:rsid w:val="00364534"/>
    <w:rsid w:val="003654C3"/>
    <w:rsid w:val="00365D74"/>
    <w:rsid w:val="00366CCA"/>
    <w:rsid w:val="00370337"/>
    <w:rsid w:val="00374FEB"/>
    <w:rsid w:val="0037570A"/>
    <w:rsid w:val="00375C04"/>
    <w:rsid w:val="00376F25"/>
    <w:rsid w:val="003773CB"/>
    <w:rsid w:val="00381846"/>
    <w:rsid w:val="00381F22"/>
    <w:rsid w:val="0038253A"/>
    <w:rsid w:val="00384022"/>
    <w:rsid w:val="00385C88"/>
    <w:rsid w:val="003864D0"/>
    <w:rsid w:val="00390F74"/>
    <w:rsid w:val="003911FC"/>
    <w:rsid w:val="0039336D"/>
    <w:rsid w:val="00393FE6"/>
    <w:rsid w:val="00394DCB"/>
    <w:rsid w:val="00396A43"/>
    <w:rsid w:val="00397923"/>
    <w:rsid w:val="00397A2F"/>
    <w:rsid w:val="003A0F8E"/>
    <w:rsid w:val="003A3EC6"/>
    <w:rsid w:val="003A7D7D"/>
    <w:rsid w:val="003B017E"/>
    <w:rsid w:val="003B1B93"/>
    <w:rsid w:val="003B37F4"/>
    <w:rsid w:val="003B442D"/>
    <w:rsid w:val="003B48C2"/>
    <w:rsid w:val="003B4AD1"/>
    <w:rsid w:val="003B4D21"/>
    <w:rsid w:val="003B7D95"/>
    <w:rsid w:val="003C0F0F"/>
    <w:rsid w:val="003C1B72"/>
    <w:rsid w:val="003C2196"/>
    <w:rsid w:val="003C34CB"/>
    <w:rsid w:val="003C3E3D"/>
    <w:rsid w:val="003C4498"/>
    <w:rsid w:val="003D07A1"/>
    <w:rsid w:val="003D5C95"/>
    <w:rsid w:val="003D5F26"/>
    <w:rsid w:val="003E0F57"/>
    <w:rsid w:val="003E2CA8"/>
    <w:rsid w:val="003E368C"/>
    <w:rsid w:val="003E3A63"/>
    <w:rsid w:val="003E3F0A"/>
    <w:rsid w:val="003E4348"/>
    <w:rsid w:val="003E43B3"/>
    <w:rsid w:val="003E5786"/>
    <w:rsid w:val="003E712D"/>
    <w:rsid w:val="003E790A"/>
    <w:rsid w:val="003F3D28"/>
    <w:rsid w:val="00400A20"/>
    <w:rsid w:val="00400B6A"/>
    <w:rsid w:val="00401669"/>
    <w:rsid w:val="004039DA"/>
    <w:rsid w:val="00403ED8"/>
    <w:rsid w:val="00405810"/>
    <w:rsid w:val="004103C1"/>
    <w:rsid w:val="004200F6"/>
    <w:rsid w:val="00420985"/>
    <w:rsid w:val="00422FFE"/>
    <w:rsid w:val="00424C77"/>
    <w:rsid w:val="00425E44"/>
    <w:rsid w:val="00426334"/>
    <w:rsid w:val="00432B64"/>
    <w:rsid w:val="0043308A"/>
    <w:rsid w:val="00434F06"/>
    <w:rsid w:val="004367CB"/>
    <w:rsid w:val="004458DD"/>
    <w:rsid w:val="004476D7"/>
    <w:rsid w:val="00450067"/>
    <w:rsid w:val="00451C9F"/>
    <w:rsid w:val="00452A7F"/>
    <w:rsid w:val="004532D0"/>
    <w:rsid w:val="00460435"/>
    <w:rsid w:val="0046555F"/>
    <w:rsid w:val="00465F50"/>
    <w:rsid w:val="004663BE"/>
    <w:rsid w:val="0046700B"/>
    <w:rsid w:val="00467FB1"/>
    <w:rsid w:val="00472A25"/>
    <w:rsid w:val="00473120"/>
    <w:rsid w:val="00473424"/>
    <w:rsid w:val="00474B07"/>
    <w:rsid w:val="004752BF"/>
    <w:rsid w:val="00476A62"/>
    <w:rsid w:val="00477AE2"/>
    <w:rsid w:val="00481FBD"/>
    <w:rsid w:val="004824CA"/>
    <w:rsid w:val="00487782"/>
    <w:rsid w:val="004922D4"/>
    <w:rsid w:val="004925FA"/>
    <w:rsid w:val="00494FBC"/>
    <w:rsid w:val="00495B04"/>
    <w:rsid w:val="004978F5"/>
    <w:rsid w:val="004A2425"/>
    <w:rsid w:val="004A43B0"/>
    <w:rsid w:val="004A556C"/>
    <w:rsid w:val="004A6250"/>
    <w:rsid w:val="004A6293"/>
    <w:rsid w:val="004A69E5"/>
    <w:rsid w:val="004B026F"/>
    <w:rsid w:val="004B09AF"/>
    <w:rsid w:val="004B4729"/>
    <w:rsid w:val="004B6C98"/>
    <w:rsid w:val="004B70AB"/>
    <w:rsid w:val="004C07BD"/>
    <w:rsid w:val="004C10EF"/>
    <w:rsid w:val="004C277F"/>
    <w:rsid w:val="004C62C4"/>
    <w:rsid w:val="004C6DCF"/>
    <w:rsid w:val="004C74F2"/>
    <w:rsid w:val="004C7A66"/>
    <w:rsid w:val="004D05C3"/>
    <w:rsid w:val="004D1066"/>
    <w:rsid w:val="004D5362"/>
    <w:rsid w:val="004D5976"/>
    <w:rsid w:val="004D76E6"/>
    <w:rsid w:val="004E25B6"/>
    <w:rsid w:val="004E417C"/>
    <w:rsid w:val="004E5734"/>
    <w:rsid w:val="004E66C8"/>
    <w:rsid w:val="004F0387"/>
    <w:rsid w:val="004F17DB"/>
    <w:rsid w:val="004F1F8C"/>
    <w:rsid w:val="004F77C3"/>
    <w:rsid w:val="00503933"/>
    <w:rsid w:val="005041C6"/>
    <w:rsid w:val="005052EA"/>
    <w:rsid w:val="0050628E"/>
    <w:rsid w:val="00506583"/>
    <w:rsid w:val="00506743"/>
    <w:rsid w:val="00507197"/>
    <w:rsid w:val="00511F88"/>
    <w:rsid w:val="00514384"/>
    <w:rsid w:val="00514C64"/>
    <w:rsid w:val="0051504B"/>
    <w:rsid w:val="005203B8"/>
    <w:rsid w:val="0052253D"/>
    <w:rsid w:val="00525F6F"/>
    <w:rsid w:val="00526773"/>
    <w:rsid w:val="00527009"/>
    <w:rsid w:val="00530EE4"/>
    <w:rsid w:val="00541290"/>
    <w:rsid w:val="0054191E"/>
    <w:rsid w:val="00541AF5"/>
    <w:rsid w:val="00541D7C"/>
    <w:rsid w:val="00541FCF"/>
    <w:rsid w:val="00543E38"/>
    <w:rsid w:val="00551D17"/>
    <w:rsid w:val="005522FF"/>
    <w:rsid w:val="00557E93"/>
    <w:rsid w:val="00560DC1"/>
    <w:rsid w:val="00563B2D"/>
    <w:rsid w:val="00565587"/>
    <w:rsid w:val="005714CB"/>
    <w:rsid w:val="005719F4"/>
    <w:rsid w:val="00573C91"/>
    <w:rsid w:val="0057711D"/>
    <w:rsid w:val="005774CC"/>
    <w:rsid w:val="005828C3"/>
    <w:rsid w:val="00582AA2"/>
    <w:rsid w:val="005832AB"/>
    <w:rsid w:val="00583787"/>
    <w:rsid w:val="00584625"/>
    <w:rsid w:val="00584D0C"/>
    <w:rsid w:val="00592A46"/>
    <w:rsid w:val="005938F1"/>
    <w:rsid w:val="00594958"/>
    <w:rsid w:val="00595425"/>
    <w:rsid w:val="00596E25"/>
    <w:rsid w:val="005971B7"/>
    <w:rsid w:val="005974F8"/>
    <w:rsid w:val="005A02A5"/>
    <w:rsid w:val="005A1D04"/>
    <w:rsid w:val="005A518F"/>
    <w:rsid w:val="005B09F8"/>
    <w:rsid w:val="005B23BE"/>
    <w:rsid w:val="005B2432"/>
    <w:rsid w:val="005B2B96"/>
    <w:rsid w:val="005B2E6B"/>
    <w:rsid w:val="005B3BC7"/>
    <w:rsid w:val="005B40E6"/>
    <w:rsid w:val="005B5330"/>
    <w:rsid w:val="005B5CE1"/>
    <w:rsid w:val="005B5D4F"/>
    <w:rsid w:val="005C056D"/>
    <w:rsid w:val="005C40EA"/>
    <w:rsid w:val="005C4834"/>
    <w:rsid w:val="005C51F1"/>
    <w:rsid w:val="005C7AB6"/>
    <w:rsid w:val="005C7B39"/>
    <w:rsid w:val="005D067C"/>
    <w:rsid w:val="005D2789"/>
    <w:rsid w:val="005D5641"/>
    <w:rsid w:val="005E0FDF"/>
    <w:rsid w:val="005E15CB"/>
    <w:rsid w:val="005E1AD9"/>
    <w:rsid w:val="005E5FA6"/>
    <w:rsid w:val="005E64CB"/>
    <w:rsid w:val="005F02DC"/>
    <w:rsid w:val="005F2BB2"/>
    <w:rsid w:val="005F3C58"/>
    <w:rsid w:val="005F3EC5"/>
    <w:rsid w:val="005F435F"/>
    <w:rsid w:val="005F49A5"/>
    <w:rsid w:val="005F5018"/>
    <w:rsid w:val="005F5C45"/>
    <w:rsid w:val="005F6256"/>
    <w:rsid w:val="00601753"/>
    <w:rsid w:val="00601F48"/>
    <w:rsid w:val="00604E3F"/>
    <w:rsid w:val="00606C65"/>
    <w:rsid w:val="0060721C"/>
    <w:rsid w:val="0061160E"/>
    <w:rsid w:val="00612C7E"/>
    <w:rsid w:val="00613826"/>
    <w:rsid w:val="006140D5"/>
    <w:rsid w:val="00615F43"/>
    <w:rsid w:val="00617664"/>
    <w:rsid w:val="00620D5E"/>
    <w:rsid w:val="00621F79"/>
    <w:rsid w:val="006258DA"/>
    <w:rsid w:val="00625AFE"/>
    <w:rsid w:val="00630EAC"/>
    <w:rsid w:val="00631784"/>
    <w:rsid w:val="00631F54"/>
    <w:rsid w:val="0063222E"/>
    <w:rsid w:val="006334D5"/>
    <w:rsid w:val="006338A7"/>
    <w:rsid w:val="0063503B"/>
    <w:rsid w:val="00637A91"/>
    <w:rsid w:val="00640833"/>
    <w:rsid w:val="00640896"/>
    <w:rsid w:val="00642278"/>
    <w:rsid w:val="00655CFA"/>
    <w:rsid w:val="006560C2"/>
    <w:rsid w:val="00657D0D"/>
    <w:rsid w:val="00661100"/>
    <w:rsid w:val="00663A53"/>
    <w:rsid w:val="00665281"/>
    <w:rsid w:val="00666E4D"/>
    <w:rsid w:val="00673659"/>
    <w:rsid w:val="0067408C"/>
    <w:rsid w:val="00682A7A"/>
    <w:rsid w:val="006843C5"/>
    <w:rsid w:val="00685DE1"/>
    <w:rsid w:val="00686EB0"/>
    <w:rsid w:val="006906F9"/>
    <w:rsid w:val="006925EA"/>
    <w:rsid w:val="00692E3C"/>
    <w:rsid w:val="00693B08"/>
    <w:rsid w:val="0069535D"/>
    <w:rsid w:val="006A1656"/>
    <w:rsid w:val="006A2076"/>
    <w:rsid w:val="006A2830"/>
    <w:rsid w:val="006A2A4F"/>
    <w:rsid w:val="006A5B3D"/>
    <w:rsid w:val="006A69BF"/>
    <w:rsid w:val="006B01FE"/>
    <w:rsid w:val="006B0875"/>
    <w:rsid w:val="006B0F48"/>
    <w:rsid w:val="006B1428"/>
    <w:rsid w:val="006B256D"/>
    <w:rsid w:val="006B37E5"/>
    <w:rsid w:val="006B4353"/>
    <w:rsid w:val="006B4F0B"/>
    <w:rsid w:val="006B6C25"/>
    <w:rsid w:val="006B7C36"/>
    <w:rsid w:val="006C1614"/>
    <w:rsid w:val="006C317A"/>
    <w:rsid w:val="006D0C5A"/>
    <w:rsid w:val="006D1D26"/>
    <w:rsid w:val="006D301C"/>
    <w:rsid w:val="006D3F8B"/>
    <w:rsid w:val="006D411A"/>
    <w:rsid w:val="006D6733"/>
    <w:rsid w:val="006E0455"/>
    <w:rsid w:val="006E0B2B"/>
    <w:rsid w:val="006E0F7A"/>
    <w:rsid w:val="006E1E70"/>
    <w:rsid w:val="006E4D14"/>
    <w:rsid w:val="006E5795"/>
    <w:rsid w:val="006E7899"/>
    <w:rsid w:val="006F2768"/>
    <w:rsid w:val="006F364C"/>
    <w:rsid w:val="006F4429"/>
    <w:rsid w:val="006F585F"/>
    <w:rsid w:val="006F67DC"/>
    <w:rsid w:val="006F7554"/>
    <w:rsid w:val="006F7A13"/>
    <w:rsid w:val="00700BFA"/>
    <w:rsid w:val="007011D9"/>
    <w:rsid w:val="007017CD"/>
    <w:rsid w:val="00701F9B"/>
    <w:rsid w:val="00702F77"/>
    <w:rsid w:val="0070583B"/>
    <w:rsid w:val="00706327"/>
    <w:rsid w:val="007067DA"/>
    <w:rsid w:val="007072CB"/>
    <w:rsid w:val="00707905"/>
    <w:rsid w:val="00713B85"/>
    <w:rsid w:val="00713BED"/>
    <w:rsid w:val="007160B1"/>
    <w:rsid w:val="00720905"/>
    <w:rsid w:val="00721122"/>
    <w:rsid w:val="00721BDB"/>
    <w:rsid w:val="007225B4"/>
    <w:rsid w:val="00724877"/>
    <w:rsid w:val="00724BC3"/>
    <w:rsid w:val="007300A3"/>
    <w:rsid w:val="007303DA"/>
    <w:rsid w:val="007335B9"/>
    <w:rsid w:val="00734410"/>
    <w:rsid w:val="007344E0"/>
    <w:rsid w:val="00736E0E"/>
    <w:rsid w:val="00740836"/>
    <w:rsid w:val="00741A03"/>
    <w:rsid w:val="00742DBC"/>
    <w:rsid w:val="00743DAA"/>
    <w:rsid w:val="0074506D"/>
    <w:rsid w:val="00751515"/>
    <w:rsid w:val="00751C89"/>
    <w:rsid w:val="00753D34"/>
    <w:rsid w:val="007541BC"/>
    <w:rsid w:val="00754C55"/>
    <w:rsid w:val="00760A98"/>
    <w:rsid w:val="00760B52"/>
    <w:rsid w:val="00761411"/>
    <w:rsid w:val="00761953"/>
    <w:rsid w:val="00762751"/>
    <w:rsid w:val="00763DF9"/>
    <w:rsid w:val="00764034"/>
    <w:rsid w:val="007640F0"/>
    <w:rsid w:val="007675F1"/>
    <w:rsid w:val="00771983"/>
    <w:rsid w:val="0077421C"/>
    <w:rsid w:val="00774BA4"/>
    <w:rsid w:val="00777FB5"/>
    <w:rsid w:val="00787F60"/>
    <w:rsid w:val="00793D17"/>
    <w:rsid w:val="007945D4"/>
    <w:rsid w:val="00795A5E"/>
    <w:rsid w:val="007A2238"/>
    <w:rsid w:val="007A5A58"/>
    <w:rsid w:val="007B1AAF"/>
    <w:rsid w:val="007B2176"/>
    <w:rsid w:val="007B3BD9"/>
    <w:rsid w:val="007C0475"/>
    <w:rsid w:val="007C1EA4"/>
    <w:rsid w:val="007C4269"/>
    <w:rsid w:val="007D3F42"/>
    <w:rsid w:val="007D4802"/>
    <w:rsid w:val="007D5073"/>
    <w:rsid w:val="007D66FD"/>
    <w:rsid w:val="007D6E52"/>
    <w:rsid w:val="007E0343"/>
    <w:rsid w:val="007E0CF3"/>
    <w:rsid w:val="007E3A20"/>
    <w:rsid w:val="007E5DCE"/>
    <w:rsid w:val="007E68FB"/>
    <w:rsid w:val="007E6B51"/>
    <w:rsid w:val="007E747E"/>
    <w:rsid w:val="007F226E"/>
    <w:rsid w:val="007F28CE"/>
    <w:rsid w:val="007F2EDF"/>
    <w:rsid w:val="007F406B"/>
    <w:rsid w:val="007F55B1"/>
    <w:rsid w:val="007F56C9"/>
    <w:rsid w:val="0080171B"/>
    <w:rsid w:val="0080220C"/>
    <w:rsid w:val="008023C4"/>
    <w:rsid w:val="00802478"/>
    <w:rsid w:val="00802526"/>
    <w:rsid w:val="0080256C"/>
    <w:rsid w:val="00802E41"/>
    <w:rsid w:val="0080345B"/>
    <w:rsid w:val="008040E2"/>
    <w:rsid w:val="00805161"/>
    <w:rsid w:val="00806AC8"/>
    <w:rsid w:val="008072A0"/>
    <w:rsid w:val="00807ACC"/>
    <w:rsid w:val="00813531"/>
    <w:rsid w:val="00813A5E"/>
    <w:rsid w:val="00814A09"/>
    <w:rsid w:val="008202C6"/>
    <w:rsid w:val="00821C5B"/>
    <w:rsid w:val="00824003"/>
    <w:rsid w:val="0082484A"/>
    <w:rsid w:val="00825793"/>
    <w:rsid w:val="00825BB2"/>
    <w:rsid w:val="00826199"/>
    <w:rsid w:val="0083127D"/>
    <w:rsid w:val="00831822"/>
    <w:rsid w:val="0083554A"/>
    <w:rsid w:val="00836067"/>
    <w:rsid w:val="0083761D"/>
    <w:rsid w:val="00837F7A"/>
    <w:rsid w:val="008406E5"/>
    <w:rsid w:val="008440B0"/>
    <w:rsid w:val="008472C9"/>
    <w:rsid w:val="00853703"/>
    <w:rsid w:val="008632DB"/>
    <w:rsid w:val="00863A23"/>
    <w:rsid w:val="00864FCF"/>
    <w:rsid w:val="00865024"/>
    <w:rsid w:val="008659E5"/>
    <w:rsid w:val="0086661C"/>
    <w:rsid w:val="00866AEF"/>
    <w:rsid w:val="008716A0"/>
    <w:rsid w:val="00873781"/>
    <w:rsid w:val="00874435"/>
    <w:rsid w:val="00875219"/>
    <w:rsid w:val="00875788"/>
    <w:rsid w:val="0087674E"/>
    <w:rsid w:val="00877609"/>
    <w:rsid w:val="0088015D"/>
    <w:rsid w:val="00881E43"/>
    <w:rsid w:val="008820BD"/>
    <w:rsid w:val="00884382"/>
    <w:rsid w:val="008853A0"/>
    <w:rsid w:val="00891E07"/>
    <w:rsid w:val="00891E4B"/>
    <w:rsid w:val="0089279F"/>
    <w:rsid w:val="00895736"/>
    <w:rsid w:val="00895C0B"/>
    <w:rsid w:val="008A0D3A"/>
    <w:rsid w:val="008A0E0F"/>
    <w:rsid w:val="008A1216"/>
    <w:rsid w:val="008A1938"/>
    <w:rsid w:val="008A1BE3"/>
    <w:rsid w:val="008A228B"/>
    <w:rsid w:val="008A3D61"/>
    <w:rsid w:val="008A3F0F"/>
    <w:rsid w:val="008A43F3"/>
    <w:rsid w:val="008A5EF0"/>
    <w:rsid w:val="008A7727"/>
    <w:rsid w:val="008B08D7"/>
    <w:rsid w:val="008B1096"/>
    <w:rsid w:val="008B2DD6"/>
    <w:rsid w:val="008B45EC"/>
    <w:rsid w:val="008B51E3"/>
    <w:rsid w:val="008B6637"/>
    <w:rsid w:val="008C407B"/>
    <w:rsid w:val="008C4750"/>
    <w:rsid w:val="008C5EBC"/>
    <w:rsid w:val="008C612C"/>
    <w:rsid w:val="008D04B0"/>
    <w:rsid w:val="008D09BA"/>
    <w:rsid w:val="008D0B24"/>
    <w:rsid w:val="008D22B6"/>
    <w:rsid w:val="008D2469"/>
    <w:rsid w:val="008D2AA4"/>
    <w:rsid w:val="008D730C"/>
    <w:rsid w:val="008E1A82"/>
    <w:rsid w:val="008E5AAA"/>
    <w:rsid w:val="008E6B5F"/>
    <w:rsid w:val="008E7C8A"/>
    <w:rsid w:val="008F0553"/>
    <w:rsid w:val="008F16DE"/>
    <w:rsid w:val="008F2CF8"/>
    <w:rsid w:val="008F3821"/>
    <w:rsid w:val="008F53B1"/>
    <w:rsid w:val="008F5C06"/>
    <w:rsid w:val="00900798"/>
    <w:rsid w:val="009045D6"/>
    <w:rsid w:val="0090737D"/>
    <w:rsid w:val="009110A8"/>
    <w:rsid w:val="00911274"/>
    <w:rsid w:val="009205C5"/>
    <w:rsid w:val="00920EB9"/>
    <w:rsid w:val="0092148D"/>
    <w:rsid w:val="009231AC"/>
    <w:rsid w:val="00924D44"/>
    <w:rsid w:val="00925B11"/>
    <w:rsid w:val="009272BE"/>
    <w:rsid w:val="00932885"/>
    <w:rsid w:val="0093321E"/>
    <w:rsid w:val="00933DC7"/>
    <w:rsid w:val="0093483B"/>
    <w:rsid w:val="009374DA"/>
    <w:rsid w:val="009377B7"/>
    <w:rsid w:val="009410BC"/>
    <w:rsid w:val="009415C9"/>
    <w:rsid w:val="00941658"/>
    <w:rsid w:val="00944E35"/>
    <w:rsid w:val="00953BCF"/>
    <w:rsid w:val="0095418B"/>
    <w:rsid w:val="00957784"/>
    <w:rsid w:val="009629E5"/>
    <w:rsid w:val="00963D66"/>
    <w:rsid w:val="00964892"/>
    <w:rsid w:val="00965495"/>
    <w:rsid w:val="00965C9C"/>
    <w:rsid w:val="00966FD7"/>
    <w:rsid w:val="00970A06"/>
    <w:rsid w:val="00970A8E"/>
    <w:rsid w:val="0097205A"/>
    <w:rsid w:val="0097287C"/>
    <w:rsid w:val="00982CB8"/>
    <w:rsid w:val="00983096"/>
    <w:rsid w:val="009856BC"/>
    <w:rsid w:val="00990398"/>
    <w:rsid w:val="00991535"/>
    <w:rsid w:val="009928FE"/>
    <w:rsid w:val="00993452"/>
    <w:rsid w:val="00995ED4"/>
    <w:rsid w:val="009A28C6"/>
    <w:rsid w:val="009A3566"/>
    <w:rsid w:val="009A410B"/>
    <w:rsid w:val="009A68F3"/>
    <w:rsid w:val="009B020C"/>
    <w:rsid w:val="009B1DA5"/>
    <w:rsid w:val="009B5CF5"/>
    <w:rsid w:val="009C12CF"/>
    <w:rsid w:val="009C17BC"/>
    <w:rsid w:val="009C1FE2"/>
    <w:rsid w:val="009C21CA"/>
    <w:rsid w:val="009C2BFA"/>
    <w:rsid w:val="009C770D"/>
    <w:rsid w:val="009D03B5"/>
    <w:rsid w:val="009D3991"/>
    <w:rsid w:val="009D3EAD"/>
    <w:rsid w:val="009D4382"/>
    <w:rsid w:val="009E00C4"/>
    <w:rsid w:val="009E0D7D"/>
    <w:rsid w:val="009E41CC"/>
    <w:rsid w:val="009E4203"/>
    <w:rsid w:val="009E5780"/>
    <w:rsid w:val="009E5880"/>
    <w:rsid w:val="009E58E1"/>
    <w:rsid w:val="009E60F7"/>
    <w:rsid w:val="009E659F"/>
    <w:rsid w:val="009F02D2"/>
    <w:rsid w:val="009F26BE"/>
    <w:rsid w:val="009F34B8"/>
    <w:rsid w:val="009F7B14"/>
    <w:rsid w:val="00A01D04"/>
    <w:rsid w:val="00A04ADF"/>
    <w:rsid w:val="00A0500E"/>
    <w:rsid w:val="00A0593A"/>
    <w:rsid w:val="00A07122"/>
    <w:rsid w:val="00A1495F"/>
    <w:rsid w:val="00A14AAE"/>
    <w:rsid w:val="00A1521D"/>
    <w:rsid w:val="00A15F66"/>
    <w:rsid w:val="00A16368"/>
    <w:rsid w:val="00A16D9B"/>
    <w:rsid w:val="00A21406"/>
    <w:rsid w:val="00A22387"/>
    <w:rsid w:val="00A22F18"/>
    <w:rsid w:val="00A23BEE"/>
    <w:rsid w:val="00A245D1"/>
    <w:rsid w:val="00A25E0D"/>
    <w:rsid w:val="00A273E2"/>
    <w:rsid w:val="00A302BD"/>
    <w:rsid w:val="00A33520"/>
    <w:rsid w:val="00A336A0"/>
    <w:rsid w:val="00A34978"/>
    <w:rsid w:val="00A36581"/>
    <w:rsid w:val="00A42B13"/>
    <w:rsid w:val="00A46937"/>
    <w:rsid w:val="00A4765B"/>
    <w:rsid w:val="00A5152E"/>
    <w:rsid w:val="00A52501"/>
    <w:rsid w:val="00A538D6"/>
    <w:rsid w:val="00A53B54"/>
    <w:rsid w:val="00A5412F"/>
    <w:rsid w:val="00A54FAC"/>
    <w:rsid w:val="00A55B34"/>
    <w:rsid w:val="00A57D7A"/>
    <w:rsid w:val="00A60A95"/>
    <w:rsid w:val="00A61D67"/>
    <w:rsid w:val="00A634FD"/>
    <w:rsid w:val="00A65040"/>
    <w:rsid w:val="00A661C2"/>
    <w:rsid w:val="00A70E52"/>
    <w:rsid w:val="00A71575"/>
    <w:rsid w:val="00A75970"/>
    <w:rsid w:val="00A75FB3"/>
    <w:rsid w:val="00A81600"/>
    <w:rsid w:val="00A8187F"/>
    <w:rsid w:val="00A82A8E"/>
    <w:rsid w:val="00A83186"/>
    <w:rsid w:val="00A837D6"/>
    <w:rsid w:val="00A8574A"/>
    <w:rsid w:val="00A85D66"/>
    <w:rsid w:val="00A90427"/>
    <w:rsid w:val="00A90B72"/>
    <w:rsid w:val="00A95EF8"/>
    <w:rsid w:val="00A96342"/>
    <w:rsid w:val="00AA2931"/>
    <w:rsid w:val="00AA5C59"/>
    <w:rsid w:val="00AA5FB0"/>
    <w:rsid w:val="00AA63E1"/>
    <w:rsid w:val="00AA6EF9"/>
    <w:rsid w:val="00AB0FC2"/>
    <w:rsid w:val="00AB2509"/>
    <w:rsid w:val="00AB291B"/>
    <w:rsid w:val="00AB45A6"/>
    <w:rsid w:val="00AB6FD2"/>
    <w:rsid w:val="00AC0B48"/>
    <w:rsid w:val="00AC2558"/>
    <w:rsid w:val="00AC34BB"/>
    <w:rsid w:val="00AC4A87"/>
    <w:rsid w:val="00AC785A"/>
    <w:rsid w:val="00AD0AF6"/>
    <w:rsid w:val="00AD348F"/>
    <w:rsid w:val="00AD3601"/>
    <w:rsid w:val="00AD50EF"/>
    <w:rsid w:val="00AE18EC"/>
    <w:rsid w:val="00AE2356"/>
    <w:rsid w:val="00AE4BA1"/>
    <w:rsid w:val="00AE6811"/>
    <w:rsid w:val="00AE75AA"/>
    <w:rsid w:val="00AE79FD"/>
    <w:rsid w:val="00AF1074"/>
    <w:rsid w:val="00AF1AF2"/>
    <w:rsid w:val="00AF1EA4"/>
    <w:rsid w:val="00AF42CA"/>
    <w:rsid w:val="00AF4FFE"/>
    <w:rsid w:val="00AF6D03"/>
    <w:rsid w:val="00AF70F2"/>
    <w:rsid w:val="00AF7B56"/>
    <w:rsid w:val="00B002A4"/>
    <w:rsid w:val="00B05B71"/>
    <w:rsid w:val="00B068A6"/>
    <w:rsid w:val="00B0728C"/>
    <w:rsid w:val="00B1025D"/>
    <w:rsid w:val="00B102FB"/>
    <w:rsid w:val="00B12449"/>
    <w:rsid w:val="00B126ED"/>
    <w:rsid w:val="00B1330F"/>
    <w:rsid w:val="00B13D9F"/>
    <w:rsid w:val="00B14C45"/>
    <w:rsid w:val="00B17AC2"/>
    <w:rsid w:val="00B17EDD"/>
    <w:rsid w:val="00B23B31"/>
    <w:rsid w:val="00B23F74"/>
    <w:rsid w:val="00B30B76"/>
    <w:rsid w:val="00B30DFE"/>
    <w:rsid w:val="00B31115"/>
    <w:rsid w:val="00B32F25"/>
    <w:rsid w:val="00B34A52"/>
    <w:rsid w:val="00B34D91"/>
    <w:rsid w:val="00B35E92"/>
    <w:rsid w:val="00B36840"/>
    <w:rsid w:val="00B3715C"/>
    <w:rsid w:val="00B37753"/>
    <w:rsid w:val="00B40463"/>
    <w:rsid w:val="00B42375"/>
    <w:rsid w:val="00B428C8"/>
    <w:rsid w:val="00B4418E"/>
    <w:rsid w:val="00B45593"/>
    <w:rsid w:val="00B471C2"/>
    <w:rsid w:val="00B516B9"/>
    <w:rsid w:val="00B521BE"/>
    <w:rsid w:val="00B57A80"/>
    <w:rsid w:val="00B57B66"/>
    <w:rsid w:val="00B6341A"/>
    <w:rsid w:val="00B63CD2"/>
    <w:rsid w:val="00B64793"/>
    <w:rsid w:val="00B6550C"/>
    <w:rsid w:val="00B70820"/>
    <w:rsid w:val="00B70BF2"/>
    <w:rsid w:val="00B7152D"/>
    <w:rsid w:val="00B716F0"/>
    <w:rsid w:val="00B71DCB"/>
    <w:rsid w:val="00B7250B"/>
    <w:rsid w:val="00B74FD1"/>
    <w:rsid w:val="00B82942"/>
    <w:rsid w:val="00B83F9B"/>
    <w:rsid w:val="00B840CD"/>
    <w:rsid w:val="00B84694"/>
    <w:rsid w:val="00B855B7"/>
    <w:rsid w:val="00B86306"/>
    <w:rsid w:val="00B9132F"/>
    <w:rsid w:val="00B92EE4"/>
    <w:rsid w:val="00B93CBE"/>
    <w:rsid w:val="00B95D59"/>
    <w:rsid w:val="00B95E75"/>
    <w:rsid w:val="00B97C56"/>
    <w:rsid w:val="00BA5BDA"/>
    <w:rsid w:val="00BA7C88"/>
    <w:rsid w:val="00BB0698"/>
    <w:rsid w:val="00BB2A32"/>
    <w:rsid w:val="00BB432B"/>
    <w:rsid w:val="00BB7C52"/>
    <w:rsid w:val="00BC03A2"/>
    <w:rsid w:val="00BC05F3"/>
    <w:rsid w:val="00BC486B"/>
    <w:rsid w:val="00BC5D4B"/>
    <w:rsid w:val="00BC5E87"/>
    <w:rsid w:val="00BC70F5"/>
    <w:rsid w:val="00BC7127"/>
    <w:rsid w:val="00BD2170"/>
    <w:rsid w:val="00BD3081"/>
    <w:rsid w:val="00BD3F47"/>
    <w:rsid w:val="00BE0E99"/>
    <w:rsid w:val="00BE3048"/>
    <w:rsid w:val="00BE339A"/>
    <w:rsid w:val="00BE4FD6"/>
    <w:rsid w:val="00BE5F67"/>
    <w:rsid w:val="00BE7017"/>
    <w:rsid w:val="00BF5537"/>
    <w:rsid w:val="00BF6409"/>
    <w:rsid w:val="00C02739"/>
    <w:rsid w:val="00C02E25"/>
    <w:rsid w:val="00C05AB9"/>
    <w:rsid w:val="00C0674C"/>
    <w:rsid w:val="00C067A3"/>
    <w:rsid w:val="00C12549"/>
    <w:rsid w:val="00C13C8D"/>
    <w:rsid w:val="00C20358"/>
    <w:rsid w:val="00C21AEC"/>
    <w:rsid w:val="00C220FC"/>
    <w:rsid w:val="00C22D3E"/>
    <w:rsid w:val="00C24AE3"/>
    <w:rsid w:val="00C26408"/>
    <w:rsid w:val="00C26A06"/>
    <w:rsid w:val="00C2773F"/>
    <w:rsid w:val="00C304DF"/>
    <w:rsid w:val="00C30FB5"/>
    <w:rsid w:val="00C31699"/>
    <w:rsid w:val="00C37D01"/>
    <w:rsid w:val="00C44CA8"/>
    <w:rsid w:val="00C46861"/>
    <w:rsid w:val="00C5346F"/>
    <w:rsid w:val="00C54D73"/>
    <w:rsid w:val="00C5718D"/>
    <w:rsid w:val="00C615FE"/>
    <w:rsid w:val="00C63841"/>
    <w:rsid w:val="00C63FA8"/>
    <w:rsid w:val="00C6471C"/>
    <w:rsid w:val="00C64E8A"/>
    <w:rsid w:val="00C654B9"/>
    <w:rsid w:val="00C66043"/>
    <w:rsid w:val="00C67281"/>
    <w:rsid w:val="00C700B7"/>
    <w:rsid w:val="00C7043B"/>
    <w:rsid w:val="00C72EE5"/>
    <w:rsid w:val="00C730B3"/>
    <w:rsid w:val="00C767A0"/>
    <w:rsid w:val="00C76964"/>
    <w:rsid w:val="00C77D5E"/>
    <w:rsid w:val="00C80406"/>
    <w:rsid w:val="00C857F6"/>
    <w:rsid w:val="00C85C66"/>
    <w:rsid w:val="00C865A8"/>
    <w:rsid w:val="00C91250"/>
    <w:rsid w:val="00C91E18"/>
    <w:rsid w:val="00C96827"/>
    <w:rsid w:val="00CA0569"/>
    <w:rsid w:val="00CA0AAC"/>
    <w:rsid w:val="00CA0B9B"/>
    <w:rsid w:val="00CB04C5"/>
    <w:rsid w:val="00CB059B"/>
    <w:rsid w:val="00CC0804"/>
    <w:rsid w:val="00CC2C63"/>
    <w:rsid w:val="00CC3FB4"/>
    <w:rsid w:val="00CD027C"/>
    <w:rsid w:val="00CD18B5"/>
    <w:rsid w:val="00CD1C60"/>
    <w:rsid w:val="00CD2130"/>
    <w:rsid w:val="00CD5FBB"/>
    <w:rsid w:val="00CD6856"/>
    <w:rsid w:val="00CD6A13"/>
    <w:rsid w:val="00CD6AB4"/>
    <w:rsid w:val="00CE0211"/>
    <w:rsid w:val="00CE4A83"/>
    <w:rsid w:val="00CF24DB"/>
    <w:rsid w:val="00CF3C40"/>
    <w:rsid w:val="00D0061A"/>
    <w:rsid w:val="00D01A45"/>
    <w:rsid w:val="00D05066"/>
    <w:rsid w:val="00D052FD"/>
    <w:rsid w:val="00D054FC"/>
    <w:rsid w:val="00D07C7A"/>
    <w:rsid w:val="00D121C4"/>
    <w:rsid w:val="00D13E9C"/>
    <w:rsid w:val="00D15E41"/>
    <w:rsid w:val="00D161A7"/>
    <w:rsid w:val="00D20DAD"/>
    <w:rsid w:val="00D2123C"/>
    <w:rsid w:val="00D233B1"/>
    <w:rsid w:val="00D26C4E"/>
    <w:rsid w:val="00D27BED"/>
    <w:rsid w:val="00D31A75"/>
    <w:rsid w:val="00D31CC1"/>
    <w:rsid w:val="00D32124"/>
    <w:rsid w:val="00D3675F"/>
    <w:rsid w:val="00D37AF2"/>
    <w:rsid w:val="00D401AF"/>
    <w:rsid w:val="00D50CE8"/>
    <w:rsid w:val="00D5149A"/>
    <w:rsid w:val="00D55CCE"/>
    <w:rsid w:val="00D5721D"/>
    <w:rsid w:val="00D5793D"/>
    <w:rsid w:val="00D57D43"/>
    <w:rsid w:val="00D60150"/>
    <w:rsid w:val="00D62462"/>
    <w:rsid w:val="00D6506E"/>
    <w:rsid w:val="00D65DCE"/>
    <w:rsid w:val="00D710CF"/>
    <w:rsid w:val="00D761DD"/>
    <w:rsid w:val="00D77A79"/>
    <w:rsid w:val="00D8047B"/>
    <w:rsid w:val="00D810CA"/>
    <w:rsid w:val="00D8523F"/>
    <w:rsid w:val="00D85E3E"/>
    <w:rsid w:val="00D86468"/>
    <w:rsid w:val="00D86F5D"/>
    <w:rsid w:val="00D87EC9"/>
    <w:rsid w:val="00D901F5"/>
    <w:rsid w:val="00D903FF"/>
    <w:rsid w:val="00D90D79"/>
    <w:rsid w:val="00D9434B"/>
    <w:rsid w:val="00D95AA7"/>
    <w:rsid w:val="00DA08D0"/>
    <w:rsid w:val="00DA186A"/>
    <w:rsid w:val="00DA1D4E"/>
    <w:rsid w:val="00DA2F3D"/>
    <w:rsid w:val="00DA4ED4"/>
    <w:rsid w:val="00DA640D"/>
    <w:rsid w:val="00DB765A"/>
    <w:rsid w:val="00DC03B8"/>
    <w:rsid w:val="00DC1A92"/>
    <w:rsid w:val="00DC3B9C"/>
    <w:rsid w:val="00DC74AB"/>
    <w:rsid w:val="00DD12BC"/>
    <w:rsid w:val="00DD1DFE"/>
    <w:rsid w:val="00DD3072"/>
    <w:rsid w:val="00DD3324"/>
    <w:rsid w:val="00DD354B"/>
    <w:rsid w:val="00DD487A"/>
    <w:rsid w:val="00DD4D4E"/>
    <w:rsid w:val="00DD5101"/>
    <w:rsid w:val="00DD601C"/>
    <w:rsid w:val="00DD6D66"/>
    <w:rsid w:val="00DE0452"/>
    <w:rsid w:val="00DE1E85"/>
    <w:rsid w:val="00DE2A54"/>
    <w:rsid w:val="00DE467A"/>
    <w:rsid w:val="00DE5E94"/>
    <w:rsid w:val="00DF0B63"/>
    <w:rsid w:val="00DF2164"/>
    <w:rsid w:val="00DF37D2"/>
    <w:rsid w:val="00E00405"/>
    <w:rsid w:val="00E01AAB"/>
    <w:rsid w:val="00E01AFF"/>
    <w:rsid w:val="00E02D1F"/>
    <w:rsid w:val="00E03383"/>
    <w:rsid w:val="00E065EF"/>
    <w:rsid w:val="00E071CB"/>
    <w:rsid w:val="00E07400"/>
    <w:rsid w:val="00E077D1"/>
    <w:rsid w:val="00E10A56"/>
    <w:rsid w:val="00E13058"/>
    <w:rsid w:val="00E146D7"/>
    <w:rsid w:val="00E16150"/>
    <w:rsid w:val="00E22201"/>
    <w:rsid w:val="00E227D3"/>
    <w:rsid w:val="00E2487E"/>
    <w:rsid w:val="00E27AA3"/>
    <w:rsid w:val="00E30596"/>
    <w:rsid w:val="00E30CB1"/>
    <w:rsid w:val="00E3143E"/>
    <w:rsid w:val="00E347DD"/>
    <w:rsid w:val="00E3543D"/>
    <w:rsid w:val="00E37527"/>
    <w:rsid w:val="00E4027E"/>
    <w:rsid w:val="00E406A2"/>
    <w:rsid w:val="00E41795"/>
    <w:rsid w:val="00E4433F"/>
    <w:rsid w:val="00E44D32"/>
    <w:rsid w:val="00E507F4"/>
    <w:rsid w:val="00E52EB9"/>
    <w:rsid w:val="00E530C4"/>
    <w:rsid w:val="00E542DC"/>
    <w:rsid w:val="00E54373"/>
    <w:rsid w:val="00E54BEA"/>
    <w:rsid w:val="00E54C7E"/>
    <w:rsid w:val="00E553E5"/>
    <w:rsid w:val="00E554A6"/>
    <w:rsid w:val="00E5667E"/>
    <w:rsid w:val="00E575F3"/>
    <w:rsid w:val="00E62D78"/>
    <w:rsid w:val="00E65C98"/>
    <w:rsid w:val="00E66316"/>
    <w:rsid w:val="00E66C9B"/>
    <w:rsid w:val="00E67DC4"/>
    <w:rsid w:val="00E71093"/>
    <w:rsid w:val="00E71FBF"/>
    <w:rsid w:val="00E72A43"/>
    <w:rsid w:val="00E73F20"/>
    <w:rsid w:val="00E74698"/>
    <w:rsid w:val="00E81F41"/>
    <w:rsid w:val="00E8308C"/>
    <w:rsid w:val="00E83390"/>
    <w:rsid w:val="00E8351B"/>
    <w:rsid w:val="00E8479C"/>
    <w:rsid w:val="00E874C9"/>
    <w:rsid w:val="00E879E6"/>
    <w:rsid w:val="00E87D47"/>
    <w:rsid w:val="00E90339"/>
    <w:rsid w:val="00E90893"/>
    <w:rsid w:val="00E90933"/>
    <w:rsid w:val="00E91E59"/>
    <w:rsid w:val="00E93738"/>
    <w:rsid w:val="00E93E51"/>
    <w:rsid w:val="00E947D0"/>
    <w:rsid w:val="00E94A09"/>
    <w:rsid w:val="00E9687E"/>
    <w:rsid w:val="00E96FF4"/>
    <w:rsid w:val="00E976FF"/>
    <w:rsid w:val="00EA2F9A"/>
    <w:rsid w:val="00EA2FA8"/>
    <w:rsid w:val="00EA3106"/>
    <w:rsid w:val="00EA4EE5"/>
    <w:rsid w:val="00EA5734"/>
    <w:rsid w:val="00EA601B"/>
    <w:rsid w:val="00EB00B2"/>
    <w:rsid w:val="00EB067E"/>
    <w:rsid w:val="00EB07D3"/>
    <w:rsid w:val="00EB16CA"/>
    <w:rsid w:val="00EB648C"/>
    <w:rsid w:val="00EB73D3"/>
    <w:rsid w:val="00EB7C89"/>
    <w:rsid w:val="00EC3E7B"/>
    <w:rsid w:val="00EC47FF"/>
    <w:rsid w:val="00EC59C3"/>
    <w:rsid w:val="00ED26CC"/>
    <w:rsid w:val="00ED48D1"/>
    <w:rsid w:val="00ED62BE"/>
    <w:rsid w:val="00ED6311"/>
    <w:rsid w:val="00EDC108"/>
    <w:rsid w:val="00EE093C"/>
    <w:rsid w:val="00EE0957"/>
    <w:rsid w:val="00EE1977"/>
    <w:rsid w:val="00EE1B47"/>
    <w:rsid w:val="00EE2006"/>
    <w:rsid w:val="00EE277F"/>
    <w:rsid w:val="00EE2EDC"/>
    <w:rsid w:val="00EE32A4"/>
    <w:rsid w:val="00EE5211"/>
    <w:rsid w:val="00EE6352"/>
    <w:rsid w:val="00EF0130"/>
    <w:rsid w:val="00EF0185"/>
    <w:rsid w:val="00EF34FB"/>
    <w:rsid w:val="00EF446D"/>
    <w:rsid w:val="00EF784F"/>
    <w:rsid w:val="00F017A2"/>
    <w:rsid w:val="00F06859"/>
    <w:rsid w:val="00F10233"/>
    <w:rsid w:val="00F129A3"/>
    <w:rsid w:val="00F12EDE"/>
    <w:rsid w:val="00F14D29"/>
    <w:rsid w:val="00F22945"/>
    <w:rsid w:val="00F23E9D"/>
    <w:rsid w:val="00F24B03"/>
    <w:rsid w:val="00F30A5F"/>
    <w:rsid w:val="00F34818"/>
    <w:rsid w:val="00F355EA"/>
    <w:rsid w:val="00F36553"/>
    <w:rsid w:val="00F3789E"/>
    <w:rsid w:val="00F41F45"/>
    <w:rsid w:val="00F42583"/>
    <w:rsid w:val="00F42F7D"/>
    <w:rsid w:val="00F4517A"/>
    <w:rsid w:val="00F470E4"/>
    <w:rsid w:val="00F47214"/>
    <w:rsid w:val="00F47464"/>
    <w:rsid w:val="00F47707"/>
    <w:rsid w:val="00F5184B"/>
    <w:rsid w:val="00F528DE"/>
    <w:rsid w:val="00F56486"/>
    <w:rsid w:val="00F56BC7"/>
    <w:rsid w:val="00F60078"/>
    <w:rsid w:val="00F642CC"/>
    <w:rsid w:val="00F66F53"/>
    <w:rsid w:val="00F67F0A"/>
    <w:rsid w:val="00F71091"/>
    <w:rsid w:val="00F726B8"/>
    <w:rsid w:val="00F7279C"/>
    <w:rsid w:val="00F728D7"/>
    <w:rsid w:val="00F754A8"/>
    <w:rsid w:val="00F75EBD"/>
    <w:rsid w:val="00F76D39"/>
    <w:rsid w:val="00F80352"/>
    <w:rsid w:val="00F80EBA"/>
    <w:rsid w:val="00F81F58"/>
    <w:rsid w:val="00F8271F"/>
    <w:rsid w:val="00F83634"/>
    <w:rsid w:val="00F8386A"/>
    <w:rsid w:val="00F85CBF"/>
    <w:rsid w:val="00F90808"/>
    <w:rsid w:val="00F937C3"/>
    <w:rsid w:val="00F9429A"/>
    <w:rsid w:val="00F94CCA"/>
    <w:rsid w:val="00F9763B"/>
    <w:rsid w:val="00FA00AB"/>
    <w:rsid w:val="00FA0314"/>
    <w:rsid w:val="00FA4038"/>
    <w:rsid w:val="00FA5F42"/>
    <w:rsid w:val="00FA6960"/>
    <w:rsid w:val="00FA73CE"/>
    <w:rsid w:val="00FB0353"/>
    <w:rsid w:val="00FB1A4C"/>
    <w:rsid w:val="00FB5DDA"/>
    <w:rsid w:val="00FB5E66"/>
    <w:rsid w:val="00FBCBC6"/>
    <w:rsid w:val="00FC0D06"/>
    <w:rsid w:val="00FC3067"/>
    <w:rsid w:val="00FC394A"/>
    <w:rsid w:val="00FC42E9"/>
    <w:rsid w:val="00FC51F9"/>
    <w:rsid w:val="00FC78D6"/>
    <w:rsid w:val="00FD016C"/>
    <w:rsid w:val="00FD0DB1"/>
    <w:rsid w:val="00FD1C0E"/>
    <w:rsid w:val="00FD2DDD"/>
    <w:rsid w:val="00FD3F59"/>
    <w:rsid w:val="00FD49D2"/>
    <w:rsid w:val="00FE00CC"/>
    <w:rsid w:val="00FE0287"/>
    <w:rsid w:val="00FE17AA"/>
    <w:rsid w:val="00FE1EC1"/>
    <w:rsid w:val="00FE352E"/>
    <w:rsid w:val="00FE47EE"/>
    <w:rsid w:val="00FE54E6"/>
    <w:rsid w:val="00FE55AB"/>
    <w:rsid w:val="00FF00D9"/>
    <w:rsid w:val="00FF27C5"/>
    <w:rsid w:val="00FF6AC4"/>
    <w:rsid w:val="00FF6D54"/>
    <w:rsid w:val="00FF7068"/>
    <w:rsid w:val="00FF783B"/>
    <w:rsid w:val="012C426E"/>
    <w:rsid w:val="016BBCCA"/>
    <w:rsid w:val="01A64ACE"/>
    <w:rsid w:val="01E2C809"/>
    <w:rsid w:val="02358056"/>
    <w:rsid w:val="02B47DE7"/>
    <w:rsid w:val="02CA66D1"/>
    <w:rsid w:val="02FF355D"/>
    <w:rsid w:val="0344FB78"/>
    <w:rsid w:val="037F741F"/>
    <w:rsid w:val="043FC36A"/>
    <w:rsid w:val="04617F35"/>
    <w:rsid w:val="04C81450"/>
    <w:rsid w:val="04E08AAA"/>
    <w:rsid w:val="05101C5E"/>
    <w:rsid w:val="059B878F"/>
    <w:rsid w:val="05BED327"/>
    <w:rsid w:val="05D977BD"/>
    <w:rsid w:val="06483F4B"/>
    <w:rsid w:val="068A77E9"/>
    <w:rsid w:val="075FF90C"/>
    <w:rsid w:val="079F1287"/>
    <w:rsid w:val="07C18618"/>
    <w:rsid w:val="07C20A4F"/>
    <w:rsid w:val="084B07D7"/>
    <w:rsid w:val="08828D34"/>
    <w:rsid w:val="08B1DA4F"/>
    <w:rsid w:val="09678877"/>
    <w:rsid w:val="09847BE7"/>
    <w:rsid w:val="09A8135D"/>
    <w:rsid w:val="09E70D71"/>
    <w:rsid w:val="0A38CC87"/>
    <w:rsid w:val="0A5A3DC0"/>
    <w:rsid w:val="0A82845A"/>
    <w:rsid w:val="0A96F8D9"/>
    <w:rsid w:val="0ADE092C"/>
    <w:rsid w:val="0B2BDDBA"/>
    <w:rsid w:val="0BB6E02C"/>
    <w:rsid w:val="0C10C695"/>
    <w:rsid w:val="0C316794"/>
    <w:rsid w:val="0D32BDF1"/>
    <w:rsid w:val="0D6D9D03"/>
    <w:rsid w:val="0E86B8AB"/>
    <w:rsid w:val="0EAD698D"/>
    <w:rsid w:val="0F66B1DF"/>
    <w:rsid w:val="0FCE8186"/>
    <w:rsid w:val="0FE58F48"/>
    <w:rsid w:val="0FF893C9"/>
    <w:rsid w:val="0FFC902D"/>
    <w:rsid w:val="103D448B"/>
    <w:rsid w:val="108BCBCF"/>
    <w:rsid w:val="10C181EC"/>
    <w:rsid w:val="11100AC0"/>
    <w:rsid w:val="11A0E830"/>
    <w:rsid w:val="11B0DEF8"/>
    <w:rsid w:val="11D767F1"/>
    <w:rsid w:val="1235741B"/>
    <w:rsid w:val="126654A5"/>
    <w:rsid w:val="12A8FC26"/>
    <w:rsid w:val="12B225BC"/>
    <w:rsid w:val="12CD59CA"/>
    <w:rsid w:val="133DAEF8"/>
    <w:rsid w:val="136308BC"/>
    <w:rsid w:val="1373E98E"/>
    <w:rsid w:val="13B01D1C"/>
    <w:rsid w:val="14561FB8"/>
    <w:rsid w:val="145E4102"/>
    <w:rsid w:val="14ACCC0D"/>
    <w:rsid w:val="14B11696"/>
    <w:rsid w:val="151389CE"/>
    <w:rsid w:val="15BEAEF6"/>
    <w:rsid w:val="15E2BC7B"/>
    <w:rsid w:val="1622142F"/>
    <w:rsid w:val="1650BB44"/>
    <w:rsid w:val="16BBA127"/>
    <w:rsid w:val="16D9ECCB"/>
    <w:rsid w:val="1716366E"/>
    <w:rsid w:val="177CB613"/>
    <w:rsid w:val="18BEEBE3"/>
    <w:rsid w:val="192FA227"/>
    <w:rsid w:val="193583D7"/>
    <w:rsid w:val="19454759"/>
    <w:rsid w:val="199D4786"/>
    <w:rsid w:val="19A4043C"/>
    <w:rsid w:val="19AFF97C"/>
    <w:rsid w:val="19C03AD3"/>
    <w:rsid w:val="19DC81C1"/>
    <w:rsid w:val="1A0C02C7"/>
    <w:rsid w:val="1B0F1DE1"/>
    <w:rsid w:val="1B17D604"/>
    <w:rsid w:val="1B42469E"/>
    <w:rsid w:val="1B495277"/>
    <w:rsid w:val="1B577D44"/>
    <w:rsid w:val="1B92CC4F"/>
    <w:rsid w:val="1BEDA332"/>
    <w:rsid w:val="1BF038AE"/>
    <w:rsid w:val="1BFF16B7"/>
    <w:rsid w:val="1C22AA26"/>
    <w:rsid w:val="1C654417"/>
    <w:rsid w:val="1C9A5A3A"/>
    <w:rsid w:val="1CA48BF2"/>
    <w:rsid w:val="1CD15729"/>
    <w:rsid w:val="1CD360BF"/>
    <w:rsid w:val="1D3B1D03"/>
    <w:rsid w:val="1E2C3ADB"/>
    <w:rsid w:val="1E5B1C8F"/>
    <w:rsid w:val="1EC39B9F"/>
    <w:rsid w:val="1EE65B12"/>
    <w:rsid w:val="1F24099E"/>
    <w:rsid w:val="1F79EE88"/>
    <w:rsid w:val="1F967DCD"/>
    <w:rsid w:val="1FC8627E"/>
    <w:rsid w:val="1FD9733C"/>
    <w:rsid w:val="20193041"/>
    <w:rsid w:val="201C200F"/>
    <w:rsid w:val="2041B130"/>
    <w:rsid w:val="20AD16DC"/>
    <w:rsid w:val="20D9F698"/>
    <w:rsid w:val="20ED44EE"/>
    <w:rsid w:val="21541041"/>
    <w:rsid w:val="217CA1F2"/>
    <w:rsid w:val="21B645CB"/>
    <w:rsid w:val="220B04DF"/>
    <w:rsid w:val="220E987B"/>
    <w:rsid w:val="22AF0D5C"/>
    <w:rsid w:val="22BA1356"/>
    <w:rsid w:val="22BA21B3"/>
    <w:rsid w:val="232EA0AA"/>
    <w:rsid w:val="234623B0"/>
    <w:rsid w:val="23472538"/>
    <w:rsid w:val="235FE0CB"/>
    <w:rsid w:val="23816A74"/>
    <w:rsid w:val="2381BC8C"/>
    <w:rsid w:val="23AEC63B"/>
    <w:rsid w:val="23B34B1E"/>
    <w:rsid w:val="23B7AAC8"/>
    <w:rsid w:val="240047D4"/>
    <w:rsid w:val="2402F7AB"/>
    <w:rsid w:val="249AE0DE"/>
    <w:rsid w:val="24AF010C"/>
    <w:rsid w:val="2504C6AF"/>
    <w:rsid w:val="25210C26"/>
    <w:rsid w:val="2529A3C9"/>
    <w:rsid w:val="25A283BD"/>
    <w:rsid w:val="25D8DCCD"/>
    <w:rsid w:val="25FD75D3"/>
    <w:rsid w:val="260AE955"/>
    <w:rsid w:val="2671186F"/>
    <w:rsid w:val="26A31C23"/>
    <w:rsid w:val="26E82AC7"/>
    <w:rsid w:val="27137214"/>
    <w:rsid w:val="27780FF0"/>
    <w:rsid w:val="27CFB5D0"/>
    <w:rsid w:val="28360981"/>
    <w:rsid w:val="28943D5E"/>
    <w:rsid w:val="28C4D6A8"/>
    <w:rsid w:val="28C6B532"/>
    <w:rsid w:val="2937AF58"/>
    <w:rsid w:val="293AEDC9"/>
    <w:rsid w:val="2993EFD8"/>
    <w:rsid w:val="29D544F4"/>
    <w:rsid w:val="29E888D1"/>
    <w:rsid w:val="2A32D70A"/>
    <w:rsid w:val="2B2E0D38"/>
    <w:rsid w:val="2B7BED99"/>
    <w:rsid w:val="2B87656A"/>
    <w:rsid w:val="2B8DC111"/>
    <w:rsid w:val="2BB7930C"/>
    <w:rsid w:val="2C02EBA1"/>
    <w:rsid w:val="2C569251"/>
    <w:rsid w:val="2C98B69F"/>
    <w:rsid w:val="2CA6F170"/>
    <w:rsid w:val="2CE68A47"/>
    <w:rsid w:val="2D2E8F08"/>
    <w:rsid w:val="2D62E164"/>
    <w:rsid w:val="2D8685F2"/>
    <w:rsid w:val="2D9025E3"/>
    <w:rsid w:val="2DABA5C7"/>
    <w:rsid w:val="2DBD67B8"/>
    <w:rsid w:val="2E230BD6"/>
    <w:rsid w:val="2E5EBF6D"/>
    <w:rsid w:val="2E8789B2"/>
    <w:rsid w:val="2E91BF44"/>
    <w:rsid w:val="2F741468"/>
    <w:rsid w:val="2F800307"/>
    <w:rsid w:val="2F821E5E"/>
    <w:rsid w:val="2F8958F9"/>
    <w:rsid w:val="2FAB0BA2"/>
    <w:rsid w:val="2FAE9A43"/>
    <w:rsid w:val="2FBD9EB1"/>
    <w:rsid w:val="2FD7D7B1"/>
    <w:rsid w:val="30073CF6"/>
    <w:rsid w:val="300C7941"/>
    <w:rsid w:val="301EA150"/>
    <w:rsid w:val="30B2AF31"/>
    <w:rsid w:val="30D5AA08"/>
    <w:rsid w:val="311BC0F0"/>
    <w:rsid w:val="3142FB05"/>
    <w:rsid w:val="315FE7A1"/>
    <w:rsid w:val="319B99C8"/>
    <w:rsid w:val="319D410E"/>
    <w:rsid w:val="3202E34C"/>
    <w:rsid w:val="3231B45B"/>
    <w:rsid w:val="3238348D"/>
    <w:rsid w:val="3295E5A0"/>
    <w:rsid w:val="32F238FC"/>
    <w:rsid w:val="3311A346"/>
    <w:rsid w:val="331CD18A"/>
    <w:rsid w:val="336E951E"/>
    <w:rsid w:val="33E863A5"/>
    <w:rsid w:val="3420C85D"/>
    <w:rsid w:val="3449312A"/>
    <w:rsid w:val="344BE659"/>
    <w:rsid w:val="347ADEDE"/>
    <w:rsid w:val="34A8930A"/>
    <w:rsid w:val="34AF46F7"/>
    <w:rsid w:val="354CB6D0"/>
    <w:rsid w:val="35B7C963"/>
    <w:rsid w:val="35D7E8D7"/>
    <w:rsid w:val="36B61797"/>
    <w:rsid w:val="37161C2B"/>
    <w:rsid w:val="371CE96A"/>
    <w:rsid w:val="37556CDF"/>
    <w:rsid w:val="37793025"/>
    <w:rsid w:val="3806C205"/>
    <w:rsid w:val="38355732"/>
    <w:rsid w:val="386BEF13"/>
    <w:rsid w:val="3884C4CF"/>
    <w:rsid w:val="38909C56"/>
    <w:rsid w:val="389BE042"/>
    <w:rsid w:val="38BD909B"/>
    <w:rsid w:val="38F9586A"/>
    <w:rsid w:val="39270EAE"/>
    <w:rsid w:val="39DBEC5F"/>
    <w:rsid w:val="3A224E49"/>
    <w:rsid w:val="3A71239F"/>
    <w:rsid w:val="3A82E261"/>
    <w:rsid w:val="3AA9E346"/>
    <w:rsid w:val="3ABE51ED"/>
    <w:rsid w:val="3B00FFFF"/>
    <w:rsid w:val="3B2A9F3C"/>
    <w:rsid w:val="3B41CC84"/>
    <w:rsid w:val="3BAA6E8C"/>
    <w:rsid w:val="3BB6F614"/>
    <w:rsid w:val="3BCCD8DC"/>
    <w:rsid w:val="3BE97025"/>
    <w:rsid w:val="3C6EDFA9"/>
    <w:rsid w:val="3C8572FA"/>
    <w:rsid w:val="3CBBEC81"/>
    <w:rsid w:val="3CBD59D0"/>
    <w:rsid w:val="3CDDF647"/>
    <w:rsid w:val="3CE12F0B"/>
    <w:rsid w:val="3D09B5C8"/>
    <w:rsid w:val="3D1732F4"/>
    <w:rsid w:val="3D182D9A"/>
    <w:rsid w:val="3D4AF754"/>
    <w:rsid w:val="3D8D0233"/>
    <w:rsid w:val="3D912936"/>
    <w:rsid w:val="3E1AC36A"/>
    <w:rsid w:val="3E332E34"/>
    <w:rsid w:val="3E577D7B"/>
    <w:rsid w:val="3E632329"/>
    <w:rsid w:val="3E80F67F"/>
    <w:rsid w:val="3EDD8691"/>
    <w:rsid w:val="3EE4E6F7"/>
    <w:rsid w:val="3EE9CC17"/>
    <w:rsid w:val="3F174447"/>
    <w:rsid w:val="3F51CA6F"/>
    <w:rsid w:val="3F664A22"/>
    <w:rsid w:val="3FAE683B"/>
    <w:rsid w:val="3FC0EE7E"/>
    <w:rsid w:val="4047E9A9"/>
    <w:rsid w:val="405A0B3D"/>
    <w:rsid w:val="405E067E"/>
    <w:rsid w:val="4062DF2A"/>
    <w:rsid w:val="407A1A67"/>
    <w:rsid w:val="410BB05C"/>
    <w:rsid w:val="4113604E"/>
    <w:rsid w:val="41A23F34"/>
    <w:rsid w:val="42010BC2"/>
    <w:rsid w:val="42802064"/>
    <w:rsid w:val="42E656FA"/>
    <w:rsid w:val="4315CAA2"/>
    <w:rsid w:val="43464F69"/>
    <w:rsid w:val="437AC112"/>
    <w:rsid w:val="437C61EB"/>
    <w:rsid w:val="43A30825"/>
    <w:rsid w:val="43BB7D97"/>
    <w:rsid w:val="444AA21E"/>
    <w:rsid w:val="447C34BE"/>
    <w:rsid w:val="44888DFD"/>
    <w:rsid w:val="44C32EC5"/>
    <w:rsid w:val="44D83067"/>
    <w:rsid w:val="44FEA9EE"/>
    <w:rsid w:val="4561B881"/>
    <w:rsid w:val="45971101"/>
    <w:rsid w:val="45ACDE64"/>
    <w:rsid w:val="45AE0E76"/>
    <w:rsid w:val="45EEE0F6"/>
    <w:rsid w:val="461BBC30"/>
    <w:rsid w:val="464BA25A"/>
    <w:rsid w:val="467E4B73"/>
    <w:rsid w:val="4695AEA4"/>
    <w:rsid w:val="46DFD4AC"/>
    <w:rsid w:val="46F064DD"/>
    <w:rsid w:val="47234E9C"/>
    <w:rsid w:val="4774D974"/>
    <w:rsid w:val="47C43F95"/>
    <w:rsid w:val="47F31663"/>
    <w:rsid w:val="48021B0A"/>
    <w:rsid w:val="4803A0EB"/>
    <w:rsid w:val="48519907"/>
    <w:rsid w:val="48954526"/>
    <w:rsid w:val="48E519C2"/>
    <w:rsid w:val="4949FDC6"/>
    <w:rsid w:val="49720D97"/>
    <w:rsid w:val="497B18F9"/>
    <w:rsid w:val="498281E2"/>
    <w:rsid w:val="498BF957"/>
    <w:rsid w:val="49CF6C94"/>
    <w:rsid w:val="4A7F7E37"/>
    <w:rsid w:val="4A89C3D5"/>
    <w:rsid w:val="4B77F9E8"/>
    <w:rsid w:val="4B903179"/>
    <w:rsid w:val="4BDE8605"/>
    <w:rsid w:val="4D09C793"/>
    <w:rsid w:val="4D59EA68"/>
    <w:rsid w:val="4DF6242B"/>
    <w:rsid w:val="4E337C24"/>
    <w:rsid w:val="4E73784C"/>
    <w:rsid w:val="4EAAA84C"/>
    <w:rsid w:val="4F1FA36B"/>
    <w:rsid w:val="4F9C48B0"/>
    <w:rsid w:val="4F9F26A1"/>
    <w:rsid w:val="4FD62003"/>
    <w:rsid w:val="4FDF9ADC"/>
    <w:rsid w:val="4FE33B8D"/>
    <w:rsid w:val="50840970"/>
    <w:rsid w:val="50A35583"/>
    <w:rsid w:val="511C61F6"/>
    <w:rsid w:val="511F1C7D"/>
    <w:rsid w:val="515FF982"/>
    <w:rsid w:val="51688CFD"/>
    <w:rsid w:val="51695DE2"/>
    <w:rsid w:val="519E19FD"/>
    <w:rsid w:val="51D60ADE"/>
    <w:rsid w:val="5289A630"/>
    <w:rsid w:val="529DBFB6"/>
    <w:rsid w:val="52A09FC8"/>
    <w:rsid w:val="52CAD64F"/>
    <w:rsid w:val="534784D7"/>
    <w:rsid w:val="53563CF5"/>
    <w:rsid w:val="53827E5E"/>
    <w:rsid w:val="53A0E42D"/>
    <w:rsid w:val="53A4FEE7"/>
    <w:rsid w:val="53ACA12C"/>
    <w:rsid w:val="53D9150E"/>
    <w:rsid w:val="53FA43A0"/>
    <w:rsid w:val="541131AF"/>
    <w:rsid w:val="54498972"/>
    <w:rsid w:val="547493DF"/>
    <w:rsid w:val="54A1BB2D"/>
    <w:rsid w:val="54C09AAB"/>
    <w:rsid w:val="5528549E"/>
    <w:rsid w:val="552A58F0"/>
    <w:rsid w:val="566B0AF7"/>
    <w:rsid w:val="568A5E1E"/>
    <w:rsid w:val="569D7ABA"/>
    <w:rsid w:val="572F4CF4"/>
    <w:rsid w:val="573CAD0B"/>
    <w:rsid w:val="57418F06"/>
    <w:rsid w:val="57904573"/>
    <w:rsid w:val="57A42079"/>
    <w:rsid w:val="584DB7F8"/>
    <w:rsid w:val="5865BE42"/>
    <w:rsid w:val="586BBE49"/>
    <w:rsid w:val="58B40A92"/>
    <w:rsid w:val="59568D29"/>
    <w:rsid w:val="59A51403"/>
    <w:rsid w:val="59AD7E0E"/>
    <w:rsid w:val="59BA4A1C"/>
    <w:rsid w:val="59BE7404"/>
    <w:rsid w:val="5A4B59A2"/>
    <w:rsid w:val="5B231E02"/>
    <w:rsid w:val="5B871EC8"/>
    <w:rsid w:val="5B9BCD3B"/>
    <w:rsid w:val="5BACBD1E"/>
    <w:rsid w:val="5BBD996F"/>
    <w:rsid w:val="5BED8A7C"/>
    <w:rsid w:val="5BFB6167"/>
    <w:rsid w:val="5C47F6E8"/>
    <w:rsid w:val="5C76B8CB"/>
    <w:rsid w:val="5CF6ADFD"/>
    <w:rsid w:val="5D157C98"/>
    <w:rsid w:val="5D39AE1B"/>
    <w:rsid w:val="5D7D2ED5"/>
    <w:rsid w:val="5E405203"/>
    <w:rsid w:val="5EF8C4FA"/>
    <w:rsid w:val="5FF33BB9"/>
    <w:rsid w:val="60638A98"/>
    <w:rsid w:val="6089694D"/>
    <w:rsid w:val="60B600C9"/>
    <w:rsid w:val="60C76B37"/>
    <w:rsid w:val="61109A22"/>
    <w:rsid w:val="61256BD8"/>
    <w:rsid w:val="615041DF"/>
    <w:rsid w:val="6162B00C"/>
    <w:rsid w:val="616C7140"/>
    <w:rsid w:val="61894586"/>
    <w:rsid w:val="621A5A22"/>
    <w:rsid w:val="626241ED"/>
    <w:rsid w:val="6266B99A"/>
    <w:rsid w:val="6287B25C"/>
    <w:rsid w:val="62D736E2"/>
    <w:rsid w:val="631D7286"/>
    <w:rsid w:val="6346EAC1"/>
    <w:rsid w:val="63CEBB25"/>
    <w:rsid w:val="63D009C6"/>
    <w:rsid w:val="63F97B2E"/>
    <w:rsid w:val="63FDD48C"/>
    <w:rsid w:val="6479BA6A"/>
    <w:rsid w:val="64A5C9E6"/>
    <w:rsid w:val="65619D3E"/>
    <w:rsid w:val="65A7F27E"/>
    <w:rsid w:val="65EA9FC1"/>
    <w:rsid w:val="66DF108D"/>
    <w:rsid w:val="66E12002"/>
    <w:rsid w:val="673DAE29"/>
    <w:rsid w:val="675F7A32"/>
    <w:rsid w:val="67645E97"/>
    <w:rsid w:val="678C3947"/>
    <w:rsid w:val="67ED3039"/>
    <w:rsid w:val="681724C5"/>
    <w:rsid w:val="68460E58"/>
    <w:rsid w:val="684AA497"/>
    <w:rsid w:val="685BBEAB"/>
    <w:rsid w:val="688C9B53"/>
    <w:rsid w:val="688E0C28"/>
    <w:rsid w:val="68B27A4A"/>
    <w:rsid w:val="68CD2A08"/>
    <w:rsid w:val="6958C097"/>
    <w:rsid w:val="697C71E7"/>
    <w:rsid w:val="6981CAF2"/>
    <w:rsid w:val="69D0CD6D"/>
    <w:rsid w:val="69EDB0DD"/>
    <w:rsid w:val="6A489095"/>
    <w:rsid w:val="6A779116"/>
    <w:rsid w:val="6AA6A479"/>
    <w:rsid w:val="6AD92876"/>
    <w:rsid w:val="6AF58690"/>
    <w:rsid w:val="6B2A16F5"/>
    <w:rsid w:val="6B76D718"/>
    <w:rsid w:val="6BC75A6A"/>
    <w:rsid w:val="6C7994E7"/>
    <w:rsid w:val="6CA5E890"/>
    <w:rsid w:val="6D0938E0"/>
    <w:rsid w:val="6D90E6EF"/>
    <w:rsid w:val="6E129B10"/>
    <w:rsid w:val="6E1CDDCC"/>
    <w:rsid w:val="6E582CC8"/>
    <w:rsid w:val="6E8C8393"/>
    <w:rsid w:val="6E984A54"/>
    <w:rsid w:val="6ECA098B"/>
    <w:rsid w:val="6FA34878"/>
    <w:rsid w:val="6FD96D2F"/>
    <w:rsid w:val="6FE6A9C4"/>
    <w:rsid w:val="700CAADE"/>
    <w:rsid w:val="702FA546"/>
    <w:rsid w:val="7077E291"/>
    <w:rsid w:val="70CD5A99"/>
    <w:rsid w:val="70D179BD"/>
    <w:rsid w:val="70F4FA41"/>
    <w:rsid w:val="7200B8DD"/>
    <w:rsid w:val="724DD097"/>
    <w:rsid w:val="72F3FDC7"/>
    <w:rsid w:val="73C5038F"/>
    <w:rsid w:val="74230CB0"/>
    <w:rsid w:val="7453392B"/>
    <w:rsid w:val="74A6090E"/>
    <w:rsid w:val="7563307B"/>
    <w:rsid w:val="7581A677"/>
    <w:rsid w:val="761B88D1"/>
    <w:rsid w:val="7632550B"/>
    <w:rsid w:val="7660B1C5"/>
    <w:rsid w:val="7661C1CA"/>
    <w:rsid w:val="76DDCF67"/>
    <w:rsid w:val="76F6765E"/>
    <w:rsid w:val="76FB8237"/>
    <w:rsid w:val="772C12F7"/>
    <w:rsid w:val="773897C6"/>
    <w:rsid w:val="775A0EF6"/>
    <w:rsid w:val="775AF3FC"/>
    <w:rsid w:val="7780CD03"/>
    <w:rsid w:val="779B3AD2"/>
    <w:rsid w:val="77BC4685"/>
    <w:rsid w:val="77F8E0AC"/>
    <w:rsid w:val="780D91C5"/>
    <w:rsid w:val="7813B79C"/>
    <w:rsid w:val="781A3E5E"/>
    <w:rsid w:val="78420F9A"/>
    <w:rsid w:val="787C3AB8"/>
    <w:rsid w:val="788DE704"/>
    <w:rsid w:val="78AE4F2C"/>
    <w:rsid w:val="79896A13"/>
    <w:rsid w:val="79A9E325"/>
    <w:rsid w:val="79EC8C55"/>
    <w:rsid w:val="7A03D6F7"/>
    <w:rsid w:val="7A1CF7AF"/>
    <w:rsid w:val="7A26FBB0"/>
    <w:rsid w:val="7A51CD4B"/>
    <w:rsid w:val="7A6F2342"/>
    <w:rsid w:val="7A8B71D7"/>
    <w:rsid w:val="7A99A38A"/>
    <w:rsid w:val="7AA05E2A"/>
    <w:rsid w:val="7B2BAC34"/>
    <w:rsid w:val="7BB632EF"/>
    <w:rsid w:val="7C488FC8"/>
    <w:rsid w:val="7C530462"/>
    <w:rsid w:val="7C743A36"/>
    <w:rsid w:val="7CFAC6FD"/>
    <w:rsid w:val="7D1465A4"/>
    <w:rsid w:val="7D2BE135"/>
    <w:rsid w:val="7D3B5B4B"/>
    <w:rsid w:val="7E0611B5"/>
    <w:rsid w:val="7E23D198"/>
    <w:rsid w:val="7E2473DC"/>
    <w:rsid w:val="7E54A9E5"/>
    <w:rsid w:val="7E6AFE79"/>
    <w:rsid w:val="7E94A20A"/>
    <w:rsid w:val="7EC44F49"/>
    <w:rsid w:val="7F097AC1"/>
    <w:rsid w:val="7F2661C6"/>
    <w:rsid w:val="7FDF0609"/>
    <w:rsid w:val="7FFA3B8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BACE5A"/>
  <w15:chartTrackingRefBased/>
  <w15:docId w15:val="{5B29303E-46B5-42FE-9F95-B067FBF9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33A9"/>
    <w:rPr>
      <w:lang w:val="en-U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styleId="En-tteCar" w:customStyle="1">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styleId="Mentionnonrsolue1" w:customStyl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bra-Title" w:customStyle="1">
    <w:name w:val="Cobra - Title"/>
    <w:basedOn w:val="Normal"/>
    <w:link w:val="Cobra-TitleCar"/>
    <w:qFormat/>
    <w:rsid w:val="009E58E1"/>
    <w:pPr>
      <w:pBdr>
        <w:bottom w:val="single" w:color="auto" w:sz="12" w:space="1"/>
      </w:pBdr>
      <w:spacing w:after="0" w:line="240" w:lineRule="auto"/>
      <w:jc w:val="center"/>
    </w:pPr>
    <w:rPr>
      <w:rFonts w:ascii="Courier Prime Code" w:hAnsi="Courier Prime Code"/>
      <w:color w:val="FFC000" w:themeColor="accent4"/>
      <w:sz w:val="48"/>
      <w:szCs w:val="48"/>
    </w:rPr>
  </w:style>
  <w:style w:type="paragraph" w:styleId="Cobra-Title1" w:customStyle="1">
    <w:name w:val="Cobra - Title 1"/>
    <w:basedOn w:val="Paragraphedeliste"/>
    <w:link w:val="Cobra-Title1Car"/>
    <w:qFormat/>
    <w:rsid w:val="009E58E1"/>
    <w:pPr>
      <w:numPr>
        <w:numId w:val="2"/>
      </w:numPr>
      <w:spacing w:after="0" w:line="240" w:lineRule="auto"/>
    </w:pPr>
    <w:rPr>
      <w:rFonts w:ascii="Bitter" w:hAnsi="Bitter" w:cs="Clear Sans"/>
      <w:sz w:val="24"/>
      <w:szCs w:val="24"/>
      <w:u w:val="thick"/>
    </w:rPr>
  </w:style>
  <w:style w:type="character" w:styleId="Cobra-TitleCar" w:customStyle="1">
    <w:name w:val="Cobra - Title Car"/>
    <w:basedOn w:val="Policepardfaut"/>
    <w:link w:val="Cobra-Title"/>
    <w:rsid w:val="009E58E1"/>
    <w:rPr>
      <w:rFonts w:ascii="Courier Prime Code" w:hAnsi="Courier Prime Code"/>
      <w:color w:val="FFC000" w:themeColor="accent4"/>
      <w:sz w:val="48"/>
      <w:szCs w:val="48"/>
    </w:rPr>
  </w:style>
  <w:style w:type="paragraph" w:styleId="Cobra-Normal" w:customStyle="1">
    <w:name w:val="Cobra - Normal"/>
    <w:basedOn w:val="Normal"/>
    <w:link w:val="Cobra-NormalCar"/>
    <w:qFormat/>
    <w:rsid w:val="009E58E1"/>
    <w:pPr>
      <w:spacing w:line="240" w:lineRule="auto"/>
      <w:jc w:val="both"/>
    </w:pPr>
    <w:rPr>
      <w:rFonts w:ascii="Clear Sans Light" w:hAnsi="Clear Sans Light" w:cs="Clear Sans Light"/>
    </w:rPr>
  </w:style>
  <w:style w:type="character" w:styleId="ParagraphedelisteCar" w:customStyle="1">
    <w:name w:val="Paragraphe de liste Car"/>
    <w:basedOn w:val="Policepardfaut"/>
    <w:link w:val="Paragraphedeliste"/>
    <w:uiPriority w:val="34"/>
    <w:rsid w:val="009E58E1"/>
  </w:style>
  <w:style w:type="character" w:styleId="Cobra-Title1Car" w:customStyle="1">
    <w:name w:val="Cobra - Title 1 Car"/>
    <w:basedOn w:val="ParagraphedelisteCar"/>
    <w:link w:val="Cobra-Title1"/>
    <w:rsid w:val="009E58E1"/>
    <w:rPr>
      <w:rFonts w:ascii="Bitter" w:hAnsi="Bitter" w:cs="Clear Sans"/>
      <w:sz w:val="24"/>
      <w:szCs w:val="24"/>
      <w:u w:val="thick"/>
      <w:lang w:val="en-US"/>
    </w:rPr>
  </w:style>
  <w:style w:type="paragraph" w:styleId="Cobra-Titre2" w:customStyle="1">
    <w:name w:val="Cobra - Titre 2"/>
    <w:basedOn w:val="Paragraphedeliste"/>
    <w:link w:val="Cobra-Titre2Car"/>
    <w:qFormat/>
    <w:rsid w:val="009E58E1"/>
    <w:pPr>
      <w:numPr>
        <w:ilvl w:val="1"/>
        <w:numId w:val="2"/>
      </w:numPr>
      <w:spacing w:line="240" w:lineRule="auto"/>
      <w:jc w:val="both"/>
    </w:pPr>
    <w:rPr>
      <w:rFonts w:ascii="Bitter" w:hAnsi="Bitter" w:cs="Clear Sans Light"/>
    </w:rPr>
  </w:style>
  <w:style w:type="character" w:styleId="Cobra-NormalCar" w:customStyle="1">
    <w:name w:val="Cobra - Normal Car"/>
    <w:basedOn w:val="Policepardfaut"/>
    <w:link w:val="Cobra-Normal"/>
    <w:rsid w:val="009E58E1"/>
    <w:rPr>
      <w:rFonts w:ascii="Clear Sans Light" w:hAnsi="Clear Sans Light" w:cs="Clear Sans Light"/>
    </w:rPr>
  </w:style>
  <w:style w:type="paragraph" w:styleId="Cobra-Code" w:customStyle="1">
    <w:name w:val="Cobra - Code"/>
    <w:basedOn w:val="Cobra-Normal"/>
    <w:link w:val="Cobra-CodeCar"/>
    <w:autoRedefine/>
    <w:qFormat/>
    <w:rsid w:val="006F2768"/>
    <w:pPr>
      <w:shd w:val="solid" w:color="auto" w:fill="auto"/>
      <w:spacing w:before="240" w:after="280"/>
      <w:contextualSpacing/>
    </w:pPr>
    <w:rPr>
      <w:rFonts w:ascii="Courier Prime Code" w:hAnsi="Courier Prime Code"/>
      <w:color w:val="D9E2F3" w:themeColor="accent1" w:themeTint="33"/>
    </w:rPr>
  </w:style>
  <w:style w:type="character" w:styleId="Cobra-Titre2Car" w:customStyle="1">
    <w:name w:val="Cobra - Titre 2 Car"/>
    <w:basedOn w:val="ParagraphedelisteCar"/>
    <w:link w:val="Cobra-Titre2"/>
    <w:rsid w:val="009E58E1"/>
    <w:rPr>
      <w:rFonts w:ascii="Bitter" w:hAnsi="Bitter" w:cs="Clear Sans Light"/>
      <w:lang w:val="en-US"/>
    </w:rPr>
  </w:style>
  <w:style w:type="paragraph" w:styleId="Cobra-NormalTick" w:customStyle="1">
    <w:name w:val="Cobra - Normal Tick"/>
    <w:basedOn w:val="Cobra-Normal"/>
    <w:link w:val="Cobra-NormalTickCar"/>
    <w:qFormat/>
    <w:rsid w:val="00DA08D0"/>
    <w:pPr>
      <w:numPr>
        <w:numId w:val="3"/>
      </w:numPr>
    </w:pPr>
  </w:style>
  <w:style w:type="character" w:styleId="Cobra-CodeCar" w:customStyle="1">
    <w:name w:val="Cobra - Code Car"/>
    <w:basedOn w:val="Policepardfaut"/>
    <w:link w:val="Cobra-Code"/>
    <w:rsid w:val="006F2768"/>
    <w:rPr>
      <w:rFonts w:ascii="Courier Prime Code" w:hAnsi="Courier Prime Code" w:cs="Clear Sans Light"/>
      <w:color w:val="D9E2F3" w:themeColor="accent1" w:themeTint="33"/>
      <w:shd w:val="solid" w:color="auto" w:fill="auto"/>
    </w:rPr>
  </w:style>
  <w:style w:type="paragraph" w:styleId="Cobra-Annotation" w:customStyle="1">
    <w:name w:val="Cobra - Annotation"/>
    <w:basedOn w:val="Normal"/>
    <w:link w:val="Cobra-AnnotationCar"/>
    <w:autoRedefine/>
    <w:qFormat/>
    <w:rsid w:val="008F53B1"/>
    <w:pPr>
      <w:spacing w:line="240" w:lineRule="auto"/>
      <w:jc w:val="both"/>
    </w:pPr>
    <w:rPr>
      <w:rFonts w:ascii="Clear Sans Light" w:hAnsi="Clear Sans Light" w:cs="Clear Sans Light"/>
      <w:i/>
      <w:color w:val="383838"/>
      <w:sz w:val="18"/>
      <w:szCs w:val="18"/>
      <w:shd w:val="clear" w:color="auto" w:fill="FFFFFF"/>
    </w:rPr>
  </w:style>
  <w:style w:type="character" w:styleId="Cobra-NormalTickCar" w:customStyle="1">
    <w:name w:val="Cobra - Normal Tick Car"/>
    <w:basedOn w:val="Cobra-NormalCar"/>
    <w:link w:val="Cobra-NormalTick"/>
    <w:rsid w:val="00DA08D0"/>
    <w:rPr>
      <w:rFonts w:ascii="Clear Sans Light" w:hAnsi="Clear Sans Light" w:cs="Clear Sans Light"/>
      <w:lang w:val="en-US"/>
    </w:rPr>
  </w:style>
  <w:style w:type="character" w:styleId="Cobra-AnnotationCar" w:customStyle="1">
    <w:name w:val="Cobra - Annotation Car"/>
    <w:basedOn w:val="Policepardfaut"/>
    <w:link w:val="Cobra-Annotation"/>
    <w:rsid w:val="008F53B1"/>
    <w:rPr>
      <w:rFonts w:ascii="Clear Sans Light" w:hAnsi="Clear Sans Light" w:cs="Clear Sans Light"/>
      <w:i/>
      <w:color w:val="383838"/>
      <w:sz w:val="18"/>
      <w:szCs w:val="18"/>
    </w:rPr>
  </w:style>
  <w:style w:type="paragraph" w:styleId="paragraph" w:customStyle="1">
    <w:name w:val="paragraph"/>
    <w:basedOn w:val="Normal"/>
    <w:rsid w:val="00170810"/>
    <w:pPr>
      <w:spacing w:before="100" w:beforeAutospacing="1" w:after="100" w:afterAutospacing="1" w:line="240" w:lineRule="auto"/>
    </w:pPr>
    <w:rPr>
      <w:rFonts w:ascii="Times New Roman" w:hAnsi="Times New Roman" w:eastAsia="Times New Roman" w:cs="Times New Roman"/>
      <w:sz w:val="24"/>
      <w:szCs w:val="24"/>
      <w:lang w:val="fr-FR" w:eastAsia="fr-FR"/>
    </w:rPr>
  </w:style>
  <w:style w:type="character" w:styleId="normaltextrun" w:customStyle="1">
    <w:name w:val="normaltextrun"/>
    <w:basedOn w:val="Policepardfaut"/>
    <w:rsid w:val="007E6B51"/>
  </w:style>
  <w:style w:type="character" w:styleId="eop" w:customStyle="1">
    <w:name w:val="eop"/>
    <w:basedOn w:val="Policepardfaut"/>
    <w:rsid w:val="007E6B51"/>
  </w:style>
  <w:style w:type="paragraph" w:styleId="Sansinterligne">
    <w:name w:val="No Spacing"/>
    <w:uiPriority w:val="1"/>
    <w:qFormat/>
    <w:rsid w:val="00E81F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279971">
      <w:bodyDiv w:val="1"/>
      <w:marLeft w:val="0"/>
      <w:marRight w:val="0"/>
      <w:marTop w:val="0"/>
      <w:marBottom w:val="0"/>
      <w:divBdr>
        <w:top w:val="none" w:sz="0" w:space="0" w:color="auto"/>
        <w:left w:val="none" w:sz="0" w:space="0" w:color="auto"/>
        <w:bottom w:val="none" w:sz="0" w:space="0" w:color="auto"/>
        <w:right w:val="none" w:sz="0" w:space="0" w:color="auto"/>
      </w:divBdr>
    </w:div>
    <w:div w:id="1202744441">
      <w:bodyDiv w:val="1"/>
      <w:marLeft w:val="0"/>
      <w:marRight w:val="0"/>
      <w:marTop w:val="0"/>
      <w:marBottom w:val="0"/>
      <w:divBdr>
        <w:top w:val="none" w:sz="0" w:space="0" w:color="auto"/>
        <w:left w:val="none" w:sz="0" w:space="0" w:color="auto"/>
        <w:bottom w:val="none" w:sz="0" w:space="0" w:color="auto"/>
        <w:right w:val="none" w:sz="0" w:space="0" w:color="auto"/>
      </w:divBdr>
      <w:divsChild>
        <w:div w:id="76950340">
          <w:marLeft w:val="0"/>
          <w:marRight w:val="0"/>
          <w:marTop w:val="0"/>
          <w:marBottom w:val="0"/>
          <w:divBdr>
            <w:top w:val="none" w:sz="0" w:space="0" w:color="auto"/>
            <w:left w:val="none" w:sz="0" w:space="0" w:color="auto"/>
            <w:bottom w:val="none" w:sz="0" w:space="0" w:color="auto"/>
            <w:right w:val="none" w:sz="0" w:space="0" w:color="auto"/>
          </w:divBdr>
        </w:div>
        <w:div w:id="78790673">
          <w:marLeft w:val="0"/>
          <w:marRight w:val="0"/>
          <w:marTop w:val="0"/>
          <w:marBottom w:val="0"/>
          <w:divBdr>
            <w:top w:val="none" w:sz="0" w:space="0" w:color="auto"/>
            <w:left w:val="none" w:sz="0" w:space="0" w:color="auto"/>
            <w:bottom w:val="none" w:sz="0" w:space="0" w:color="auto"/>
            <w:right w:val="none" w:sz="0" w:space="0" w:color="auto"/>
          </w:divBdr>
        </w:div>
        <w:div w:id="634334141">
          <w:marLeft w:val="0"/>
          <w:marRight w:val="0"/>
          <w:marTop w:val="0"/>
          <w:marBottom w:val="0"/>
          <w:divBdr>
            <w:top w:val="none" w:sz="0" w:space="0" w:color="auto"/>
            <w:left w:val="none" w:sz="0" w:space="0" w:color="auto"/>
            <w:bottom w:val="none" w:sz="0" w:space="0" w:color="auto"/>
            <w:right w:val="none" w:sz="0" w:space="0" w:color="auto"/>
          </w:divBdr>
        </w:div>
        <w:div w:id="639652469">
          <w:marLeft w:val="0"/>
          <w:marRight w:val="0"/>
          <w:marTop w:val="0"/>
          <w:marBottom w:val="0"/>
          <w:divBdr>
            <w:top w:val="none" w:sz="0" w:space="0" w:color="auto"/>
            <w:left w:val="none" w:sz="0" w:space="0" w:color="auto"/>
            <w:bottom w:val="none" w:sz="0" w:space="0" w:color="auto"/>
            <w:right w:val="none" w:sz="0" w:space="0" w:color="auto"/>
          </w:divBdr>
        </w:div>
        <w:div w:id="1277711480">
          <w:marLeft w:val="0"/>
          <w:marRight w:val="0"/>
          <w:marTop w:val="0"/>
          <w:marBottom w:val="0"/>
          <w:divBdr>
            <w:top w:val="none" w:sz="0" w:space="0" w:color="auto"/>
            <w:left w:val="none" w:sz="0" w:space="0" w:color="auto"/>
            <w:bottom w:val="none" w:sz="0" w:space="0" w:color="auto"/>
            <w:right w:val="none" w:sz="0" w:space="0" w:color="auto"/>
          </w:divBdr>
        </w:div>
        <w:div w:id="1405105468">
          <w:marLeft w:val="0"/>
          <w:marRight w:val="0"/>
          <w:marTop w:val="0"/>
          <w:marBottom w:val="0"/>
          <w:divBdr>
            <w:top w:val="none" w:sz="0" w:space="0" w:color="auto"/>
            <w:left w:val="none" w:sz="0" w:space="0" w:color="auto"/>
            <w:bottom w:val="none" w:sz="0" w:space="0" w:color="auto"/>
            <w:right w:val="none" w:sz="0" w:space="0" w:color="auto"/>
          </w:divBdr>
        </w:div>
        <w:div w:id="1643389168">
          <w:marLeft w:val="0"/>
          <w:marRight w:val="0"/>
          <w:marTop w:val="0"/>
          <w:marBottom w:val="0"/>
          <w:divBdr>
            <w:top w:val="none" w:sz="0" w:space="0" w:color="auto"/>
            <w:left w:val="none" w:sz="0" w:space="0" w:color="auto"/>
            <w:bottom w:val="none" w:sz="0" w:space="0" w:color="auto"/>
            <w:right w:val="none" w:sz="0" w:space="0" w:color="auto"/>
          </w:divBdr>
        </w:div>
        <w:div w:id="1723937808">
          <w:marLeft w:val="0"/>
          <w:marRight w:val="0"/>
          <w:marTop w:val="0"/>
          <w:marBottom w:val="0"/>
          <w:divBdr>
            <w:top w:val="none" w:sz="0" w:space="0" w:color="auto"/>
            <w:left w:val="none" w:sz="0" w:space="0" w:color="auto"/>
            <w:bottom w:val="none" w:sz="0" w:space="0" w:color="auto"/>
            <w:right w:val="none" w:sz="0" w:space="0" w:color="auto"/>
          </w:divBdr>
        </w:div>
        <w:div w:id="1808354066">
          <w:marLeft w:val="0"/>
          <w:marRight w:val="0"/>
          <w:marTop w:val="0"/>
          <w:marBottom w:val="0"/>
          <w:divBdr>
            <w:top w:val="none" w:sz="0" w:space="0" w:color="auto"/>
            <w:left w:val="none" w:sz="0" w:space="0" w:color="auto"/>
            <w:bottom w:val="none" w:sz="0" w:space="0" w:color="auto"/>
            <w:right w:val="none" w:sz="0" w:space="0" w:color="auto"/>
          </w:divBdr>
        </w:div>
        <w:div w:id="18977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g" Id="rId13"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10.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g" Id="rId14" /><Relationship Type="http://schemas.openxmlformats.org/officeDocument/2006/relationships/footer" Target="footer2.xml" Id="rId27" /><Relationship Type="http://schemas.openxmlformats.org/officeDocument/2006/relationships/image" Target="/media/imagec.png" Id="Rd1f89f67dc63432c" /><Relationship Type="http://schemas.openxmlformats.org/officeDocument/2006/relationships/image" Target="/media/imaged.png" Id="Read914a316814ae4" /><Relationship Type="http://schemas.openxmlformats.org/officeDocument/2006/relationships/image" Target="/media/imagee.png" Id="R4729e1cd82754179" /><Relationship Type="http://schemas.openxmlformats.org/officeDocument/2006/relationships/image" Target="/media/imagef.png" Id="R6016f12d46b14dda" /><Relationship Type="http://schemas.openxmlformats.org/officeDocument/2006/relationships/image" Target="/media/image10.png" Id="R349e9a0f97934242" /><Relationship Type="http://schemas.openxmlformats.org/officeDocument/2006/relationships/image" Target="/media/image11.png" Id="R0f7fcfb11f324edb" /><Relationship Type="http://schemas.openxmlformats.org/officeDocument/2006/relationships/image" Target="/media/image12.png" Id="R518cff3846354ecb" /><Relationship Type="http://schemas.openxmlformats.org/officeDocument/2006/relationships/glossaryDocument" Target="/word/glossary/document.xml" Id="Raa225cd44a464d2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ya\AppData\Local\Packages\Microsoft.MicrosoftEdge_8wekyb3d8bbwe\TempState\Downloads\SUBJECTTEMPLATE%20(5).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24f727-1b5c-4ba8-962f-693607678c26}"/>
      </w:docPartPr>
      <w:docPartBody>
        <w:p w14:paraId="629A355D">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customXml/itemProps2.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3.xml><?xml version="1.0" encoding="utf-8"?>
<ds:datastoreItem xmlns:ds="http://schemas.openxmlformats.org/officeDocument/2006/customXml" ds:itemID="{122B16D9-7225-46AC-8B4B-A5C33985A82F}">
  <ds:schemaRefs>
    <ds:schemaRef ds:uri="http://purl.org/dc/terms/"/>
    <ds:schemaRef ds:uri="http://schemas.microsoft.com/office/2006/documentManagement/types"/>
    <ds:schemaRef ds:uri="http://www.w3.org/XML/1998/namespace"/>
    <ds:schemaRef ds:uri="http://purl.org/dc/elements/1.1/"/>
    <ds:schemaRef ds:uri="d95fd534-4c54-4d0d-8912-e74ddc1547df"/>
    <ds:schemaRef ds:uri="http://schemas.microsoft.com/office/infopath/2007/PartnerControls"/>
    <ds:schemaRef ds:uri="http://purl.org/dc/dcmitype/"/>
    <ds:schemaRef ds:uri="http://schemas.openxmlformats.org/package/2006/metadata/core-properties"/>
    <ds:schemaRef ds:uri="66b3f1f0-7b2c-4aa7-93d3-b6b8ac0717bf"/>
    <ds:schemaRef ds:uri="http://schemas.microsoft.com/office/2006/metadata/properties"/>
  </ds:schemaRefs>
</ds:datastoreItem>
</file>

<file path=customXml/itemProps4.xml><?xml version="1.0" encoding="utf-8"?>
<ds:datastoreItem xmlns:ds="http://schemas.openxmlformats.org/officeDocument/2006/customXml" ds:itemID="{0DF3B7C7-F4EA-468A-87BB-D6E464D432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SUBJECTTEMPLATE (5).dotx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Odilya SONGORO</dc:creator>
  <cp:keywords/>
  <dc:description/>
  <cp:lastModifiedBy>Kevin Bals</cp:lastModifiedBy>
  <cp:revision>361</cp:revision>
  <cp:lastPrinted>2020-01-01T17:04:00Z</cp:lastPrinted>
  <dcterms:created xsi:type="dcterms:W3CDTF">2020-10-09T03:26:00Z</dcterms:created>
  <dcterms:modified xsi:type="dcterms:W3CDTF">2021-06-24T08:52:39Z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