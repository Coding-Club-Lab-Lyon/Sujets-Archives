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812D1" w:rsidP="00B812D1" w:rsidRDefault="00B812D1" w14:paraId="7366DC14" w14:textId="77777777">
      <w:pPr>
        <w:spacing w:after="0" w:line="240" w:lineRule="auto"/>
      </w:pPr>
    </w:p>
    <w:p w:rsidR="00B812D1" w:rsidP="00B812D1" w:rsidRDefault="00B812D1" w14:paraId="4C15F3B6" w14:textId="77777777">
      <w:pPr>
        <w:spacing w:after="0" w:line="240" w:lineRule="auto"/>
      </w:pPr>
    </w:p>
    <w:p w:rsidR="00B812D1" w:rsidP="00B812D1" w:rsidRDefault="00B812D1" w14:paraId="01335E1E" w14:textId="77777777">
      <w:pPr>
        <w:spacing w:after="0" w:line="240" w:lineRule="auto"/>
      </w:pPr>
    </w:p>
    <w:p w:rsidR="00B812D1" w:rsidP="00B812D1" w:rsidRDefault="00B812D1" w14:paraId="6F71798A" w14:textId="77777777">
      <w:pPr>
        <w:spacing w:after="0" w:line="240" w:lineRule="auto"/>
      </w:pPr>
    </w:p>
    <w:p w:rsidR="00B812D1" w:rsidP="00B812D1" w:rsidRDefault="00B812D1" w14:paraId="6F50A0B6" w14:textId="77777777">
      <w:pPr>
        <w:spacing w:after="0" w:line="240" w:lineRule="auto"/>
      </w:pPr>
    </w:p>
    <w:p w:rsidR="00B812D1" w:rsidP="00B812D1" w:rsidRDefault="00B812D1" w14:paraId="03325072" w14:textId="77777777">
      <w:pPr>
        <w:spacing w:after="0" w:line="240" w:lineRule="auto"/>
      </w:pPr>
    </w:p>
    <w:p w:rsidRPr="00D377D9" w:rsidR="00B812D1" w:rsidP="00B812D1" w:rsidRDefault="000C57B6" w14:paraId="1EEA50E4" w14:textId="29C64A2C">
      <w:pPr>
        <w:pStyle w:val="Cobra-Title"/>
        <w:rPr>
          <w:lang w:val="fr-RE"/>
        </w:rPr>
      </w:pPr>
      <w:r>
        <w:rPr>
          <w:lang w:val="fr-RE"/>
        </w:rPr>
        <w:t xml:space="preserve">Le </w:t>
      </w:r>
      <w:proofErr w:type="spellStart"/>
      <w:r w:rsidRPr="43F9923B">
        <w:rPr>
          <w:lang w:val="fr-RE"/>
        </w:rPr>
        <w:t>Sneckers</w:t>
      </w:r>
      <w:proofErr w:type="spellEnd"/>
      <w:r w:rsidR="00C7691D">
        <w:rPr>
          <w:lang w:val="fr-RE"/>
        </w:rPr>
        <w:t xml:space="preserve"> </w:t>
      </w:r>
      <w:r>
        <w:rPr>
          <w:lang w:val="fr-RE"/>
        </w:rPr>
        <w:t>d’</w:t>
      </w:r>
      <w:r w:rsidR="00D55900">
        <w:rPr>
          <w:lang w:val="fr-RE"/>
        </w:rPr>
        <w:t xml:space="preserve">Elon </w:t>
      </w:r>
      <w:r>
        <w:rPr>
          <w:lang w:val="fr-RE"/>
        </w:rPr>
        <w:t>M</w:t>
      </w:r>
      <w:r w:rsidR="00D55900">
        <w:rPr>
          <w:lang w:val="fr-RE"/>
        </w:rPr>
        <w:t>ars</w:t>
      </w:r>
    </w:p>
    <w:p w:rsidRPr="00FB5DDA" w:rsidR="00B812D1" w:rsidP="00B812D1" w:rsidRDefault="00B812D1" w14:paraId="292B4904" w14:textId="621B0EDE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63CA20F1">
        <w:rPr>
          <w:rFonts w:ascii="Clear Sans Light" w:hAnsi="Clear Sans Light" w:cs="Clear Sans Light"/>
          <w:sz w:val="16"/>
          <w:szCs w:val="16"/>
        </w:rPr>
        <w:t xml:space="preserve"> </w:t>
      </w:r>
      <w:proofErr w:type="gramStart"/>
      <w:r w:rsidRPr="63CA20F1">
        <w:rPr>
          <w:rFonts w:ascii="Clear Sans Light" w:hAnsi="Clear Sans Light" w:cs="Clear Sans Light"/>
          <w:sz w:val="16"/>
          <w:szCs w:val="16"/>
        </w:rPr>
        <w:t>version</w:t>
      </w:r>
      <w:proofErr w:type="gramEnd"/>
      <w:r w:rsidRPr="63CA20F1">
        <w:rPr>
          <w:rFonts w:ascii="Clear Sans Light" w:hAnsi="Clear Sans Light" w:cs="Clear Sans Light"/>
          <w:sz w:val="16"/>
          <w:szCs w:val="16"/>
        </w:rPr>
        <w:t xml:space="preserve"> 1.</w:t>
      </w:r>
      <w:r w:rsidR="000C57B6">
        <w:rPr>
          <w:rFonts w:ascii="Clear Sans Light" w:hAnsi="Clear Sans Light" w:cs="Clear Sans Light"/>
          <w:sz w:val="16"/>
          <w:szCs w:val="16"/>
        </w:rPr>
        <w:t>3</w:t>
      </w:r>
    </w:p>
    <w:p w:rsidRPr="002442F8" w:rsidR="00B812D1" w:rsidP="00B812D1" w:rsidRDefault="00B812D1" w14:paraId="7C9CE003" w14:textId="77777777">
      <w:pPr>
        <w:spacing w:after="0" w:line="240" w:lineRule="auto"/>
        <w:rPr>
          <w:rFonts w:ascii="Clear Sans" w:hAnsi="Clear Sans" w:cs="Clear Sans"/>
        </w:rPr>
      </w:pPr>
    </w:p>
    <w:p w:rsidR="00B812D1" w:rsidP="00B812D1" w:rsidRDefault="00B812D1" w14:paraId="294AD0D2" w14:textId="77777777">
      <w:pPr>
        <w:spacing w:after="0" w:line="240" w:lineRule="auto"/>
        <w:rPr>
          <w:rFonts w:ascii="Clear Sans" w:hAnsi="Clear Sans" w:cs="Clear Sans"/>
        </w:rPr>
      </w:pPr>
    </w:p>
    <w:p w:rsidR="00B812D1" w:rsidP="00B812D1" w:rsidRDefault="00B812D1" w14:paraId="3639DA56" w14:textId="77777777">
      <w:pPr>
        <w:spacing w:after="0" w:line="240" w:lineRule="auto"/>
        <w:rPr>
          <w:rFonts w:ascii="Clear Sans" w:hAnsi="Clear Sans" w:cs="Clear Sans"/>
        </w:rPr>
      </w:pPr>
    </w:p>
    <w:p w:rsidR="00B812D1" w:rsidP="00B812D1" w:rsidRDefault="00B812D1" w14:paraId="6479EB1C" w14:textId="77777777">
      <w:pPr>
        <w:spacing w:after="0" w:line="240" w:lineRule="auto"/>
        <w:rPr>
          <w:rFonts w:ascii="Clear Sans" w:hAnsi="Clear Sans" w:cs="Clear Sans"/>
        </w:rPr>
      </w:pPr>
    </w:p>
    <w:p w:rsidR="00B812D1" w:rsidP="00B812D1" w:rsidRDefault="00B812D1" w14:paraId="343D7128" w14:textId="77777777">
      <w:pPr>
        <w:spacing w:after="0" w:line="240" w:lineRule="auto"/>
        <w:rPr>
          <w:rFonts w:ascii="Clear Sans" w:hAnsi="Clear Sans" w:cs="Clear Sans"/>
        </w:rPr>
      </w:pPr>
    </w:p>
    <w:p w:rsidR="00B812D1" w:rsidP="00B812D1" w:rsidRDefault="00B812D1" w14:paraId="342AD928" w14:textId="77777777">
      <w:pPr>
        <w:spacing w:after="0" w:line="240" w:lineRule="auto"/>
        <w:rPr>
          <w:rFonts w:ascii="Clear Sans" w:hAnsi="Clear Sans" w:cs="Clear Sans"/>
        </w:rPr>
      </w:pPr>
    </w:p>
    <w:p w:rsidR="00B812D1" w:rsidP="00B812D1" w:rsidRDefault="00B812D1" w14:paraId="6AD9B443" w14:textId="77777777">
      <w:pPr>
        <w:spacing w:after="0" w:line="240" w:lineRule="auto"/>
        <w:rPr>
          <w:rFonts w:ascii="Clear Sans" w:hAnsi="Clear Sans" w:cs="Clear Sans"/>
        </w:rPr>
      </w:pPr>
    </w:p>
    <w:p w:rsidR="00B812D1" w:rsidP="00B812D1" w:rsidRDefault="00B812D1" w14:paraId="3CE55B49" w14:textId="77777777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216C2EAA" wp14:editId="4E46F3A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2D1" w:rsidP="00B812D1" w:rsidRDefault="00B812D1" w14:paraId="45EBDD8E" w14:textId="77777777">
      <w:pPr>
        <w:spacing w:after="0" w:line="240" w:lineRule="auto"/>
        <w:rPr>
          <w:rFonts w:ascii="Clear Sans" w:hAnsi="Clear Sans" w:cs="Clear Sans"/>
        </w:rPr>
      </w:pPr>
    </w:p>
    <w:p w:rsidR="00B812D1" w:rsidP="00B812D1" w:rsidRDefault="00B812D1" w14:paraId="049F68DB" w14:textId="77777777">
      <w:pPr>
        <w:spacing w:after="0" w:line="240" w:lineRule="auto"/>
        <w:rPr>
          <w:rFonts w:ascii="Clear Sans" w:hAnsi="Clear Sans" w:cs="Clear Sans"/>
        </w:rPr>
      </w:pPr>
    </w:p>
    <w:p w:rsidRPr="002442F8" w:rsidR="00B812D1" w:rsidP="00B812D1" w:rsidRDefault="00B812D1" w14:paraId="72864BFC" w14:textId="77777777">
      <w:pPr>
        <w:spacing w:after="0" w:line="240" w:lineRule="auto"/>
        <w:rPr>
          <w:rFonts w:ascii="Clear Sans" w:hAnsi="Clear Sans" w:cs="Clear Sans"/>
        </w:rPr>
      </w:pPr>
    </w:p>
    <w:p w:rsidRPr="002442F8" w:rsidR="00B812D1" w:rsidP="00B812D1" w:rsidRDefault="00B812D1" w14:paraId="251DE5C1" w14:textId="77777777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:rsidRPr="002442F8" w:rsidR="00B812D1" w:rsidP="00B812D1" w:rsidRDefault="00B812D1" w14:paraId="0703E37A" w14:textId="77777777">
      <w:pPr>
        <w:spacing w:after="0" w:line="240" w:lineRule="auto"/>
        <w:jc w:val="center"/>
        <w:rPr>
          <w:rFonts w:ascii="Clear Sans" w:hAnsi="Clear Sans" w:cs="Clear Sans"/>
        </w:rPr>
      </w:pPr>
    </w:p>
    <w:p w:rsidR="00B812D1" w:rsidP="00B812D1" w:rsidRDefault="00B812D1" w14:paraId="3B3A61F0" w14:textId="77777777">
      <w:pPr>
        <w:spacing w:after="0" w:line="240" w:lineRule="auto"/>
        <w:jc w:val="center"/>
        <w:rPr>
          <w:rFonts w:ascii="Clear Sans" w:hAnsi="Clear Sans" w:cs="Clear Sans"/>
        </w:rPr>
      </w:pPr>
    </w:p>
    <w:p w:rsidR="00B812D1" w:rsidP="00B812D1" w:rsidRDefault="00B812D1" w14:paraId="24987582" w14:textId="77777777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12FDCA26" wp14:editId="2D40D90A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lear Sans Light" w:hAnsi="Clear Sans Light" w:cs="Clear Sans Light"/>
        </w:rPr>
        <w:br w:type="page"/>
      </w:r>
    </w:p>
    <w:p w:rsidR="00B812D1" w:rsidP="00B812D1" w:rsidRDefault="00B812D1" w14:paraId="07E0B207" w14:textId="3193CB16">
      <w:pPr>
        <w:pStyle w:val="Cobra-Title1"/>
        <w:suppressAutoHyphens w:val="0"/>
        <w:autoSpaceDN/>
        <w:textAlignment w:val="auto"/>
      </w:pPr>
      <w:r w:rsidRPr="00446BBC">
        <w:t>Introduction</w:t>
      </w:r>
    </w:p>
    <w:p w:rsidR="00A710DF" w:rsidP="00A710DF" w:rsidRDefault="00A710DF" w14:paraId="1CD5A75B" w14:textId="77777777">
      <w:pPr>
        <w:pStyle w:val="Cobra-Title1"/>
        <w:numPr>
          <w:ilvl w:val="0"/>
          <w:numId w:val="0"/>
        </w:numPr>
        <w:suppressAutoHyphens w:val="0"/>
        <w:autoSpaceDN/>
        <w:ind w:left="1080" w:hanging="720"/>
        <w:textAlignment w:val="auto"/>
      </w:pPr>
    </w:p>
    <w:p w:rsidR="00B812D1" w:rsidP="00B812D1" w:rsidRDefault="00B812D1" w14:paraId="0DE2C5D0" w14:textId="77777777">
      <w:pPr>
        <w:spacing w:after="0" w:line="240" w:lineRule="auto"/>
        <w:rPr>
          <w:rFonts w:ascii="Clear Sans" w:hAnsi="Clear Sans" w:cs="Clear Sans"/>
        </w:rPr>
      </w:pPr>
    </w:p>
    <w:p w:rsidRPr="0008031C" w:rsidR="006C0C43" w:rsidP="0008031C" w:rsidRDefault="006C0C43" w14:paraId="14A25A7C" w14:textId="4AAAA7B2">
      <w:pPr>
        <w:pStyle w:val="Cobra-Annotation"/>
      </w:pPr>
      <w:r w:rsidRPr="0008031C">
        <w:t>Elon Mars travaille pour une entreprise concurrente à celle o</w:t>
      </w:r>
      <w:r w:rsidR="005E2983">
        <w:t>ù</w:t>
      </w:r>
      <w:r w:rsidRPr="0008031C">
        <w:t xml:space="preserve"> Mark </w:t>
      </w:r>
      <w:proofErr w:type="spellStart"/>
      <w:r w:rsidRPr="0008031C">
        <w:t>Sugarberg</w:t>
      </w:r>
      <w:proofErr w:type="spellEnd"/>
      <w:r w:rsidRPr="0008031C">
        <w:t xml:space="preserve"> est employé. Jaloux de la réussite de son rival, il souhaite créer son propre jeu pour </w:t>
      </w:r>
      <w:r w:rsidR="007E05A9">
        <w:t>dépasser</w:t>
      </w:r>
      <w:r w:rsidRPr="0008031C">
        <w:t xml:space="preserve"> le </w:t>
      </w:r>
      <w:r w:rsidR="00F868BC">
        <w:t xml:space="preserve">succès du </w:t>
      </w:r>
      <w:r w:rsidRPr="0008031C" w:rsidR="00381E4F">
        <w:t>produit</w:t>
      </w:r>
      <w:r w:rsidRPr="0008031C" w:rsidR="5CE7C1A6">
        <w:t xml:space="preserve"> </w:t>
      </w:r>
      <w:r w:rsidRPr="0008031C">
        <w:t>de son ennemi jur</w:t>
      </w:r>
      <w:r w:rsidR="007E05A9">
        <w:t>é</w:t>
      </w:r>
      <w:r w:rsidRPr="0008031C">
        <w:t>. Pour cela, il a engagé une grande équipe de développeurs et vous en faites partie !</w:t>
      </w:r>
    </w:p>
    <w:p w:rsidR="00C54162" w:rsidP="00C54162" w:rsidRDefault="00A313FE" w14:paraId="43BEBB4B" w14:textId="5715F2C7">
      <w:pPr>
        <w:pStyle w:val="Cobra-Annotation"/>
      </w:pPr>
      <w:r>
        <w:t xml:space="preserve">Son idée </w:t>
      </w:r>
      <w:r w:rsidR="00B45A0C">
        <w:t xml:space="preserve">révolutionnaire </w:t>
      </w:r>
      <w:r w:rsidR="004D0014">
        <w:t xml:space="preserve">consiste à </w:t>
      </w:r>
      <w:r w:rsidR="00A23EA0">
        <w:t>créer un jeu dans lequel une forme de serpent appelée « </w:t>
      </w:r>
      <w:proofErr w:type="spellStart"/>
      <w:r w:rsidR="00A23EA0">
        <w:t>Sneckers</w:t>
      </w:r>
      <w:proofErr w:type="spellEnd"/>
      <w:r w:rsidR="00A23EA0">
        <w:t> » doit se nourrir pour grandir.</w:t>
      </w:r>
    </w:p>
    <w:p w:rsidRPr="008E2801" w:rsidR="00D5306B" w:rsidP="00C54162" w:rsidRDefault="00D5306B" w14:paraId="37D041B4" w14:textId="77777777">
      <w:pPr>
        <w:pStyle w:val="Cobra-Annotation"/>
      </w:pPr>
    </w:p>
    <w:p w:rsidRPr="00600F8D" w:rsidR="00B812D1" w:rsidP="00F83630" w:rsidRDefault="001752A8" w14:paraId="6E81423D" w14:textId="5608BA25">
      <w:pPr>
        <w:pStyle w:val="Cobra-Normal"/>
        <w:ind w:firstLine="360"/>
        <w:rPr>
          <w:shd w:val="clear" w:color="auto" w:fill="FFFFFF"/>
          <w:lang w:val="fr-RE"/>
        </w:rPr>
      </w:pPr>
      <w:r>
        <w:rPr>
          <w:shd w:val="clear" w:color="auto" w:fill="FFFFFF"/>
          <w:lang w:val="fr-RE"/>
        </w:rPr>
        <w:t xml:space="preserve">Vous allez utiliser </w:t>
      </w:r>
      <w:proofErr w:type="spellStart"/>
      <w:r w:rsidRPr="4A243858" w:rsidR="00B812D1">
        <w:rPr>
          <w:shd w:val="clear" w:color="auto" w:fill="FFFFFF"/>
          <w:lang w:val="fr-RE"/>
        </w:rPr>
        <w:t>Processing</w:t>
      </w:r>
      <w:proofErr w:type="spellEnd"/>
      <w:r w:rsidRPr="4A243858" w:rsidR="00B812D1">
        <w:rPr>
          <w:shd w:val="clear" w:color="auto" w:fill="FFFFFF"/>
          <w:lang w:val="fr-RE"/>
        </w:rPr>
        <w:t xml:space="preserve"> </w:t>
      </w:r>
      <w:r w:rsidR="008A1888">
        <w:rPr>
          <w:shd w:val="clear" w:color="auto" w:fill="FFFFFF"/>
          <w:lang w:val="fr-RE"/>
        </w:rPr>
        <w:t xml:space="preserve">pour </w:t>
      </w:r>
      <w:r w:rsidR="009F1947">
        <w:rPr>
          <w:shd w:val="clear" w:color="auto" w:fill="FFFFFF"/>
          <w:lang w:val="fr-RE"/>
        </w:rPr>
        <w:t xml:space="preserve">concrétiser son idée. </w:t>
      </w:r>
      <w:proofErr w:type="spellStart"/>
      <w:r w:rsidR="009F1947">
        <w:rPr>
          <w:shd w:val="clear" w:color="auto" w:fill="FFFFFF"/>
          <w:lang w:val="fr-RE"/>
        </w:rPr>
        <w:t>Processing</w:t>
      </w:r>
      <w:proofErr w:type="spellEnd"/>
      <w:r w:rsidR="009F1947">
        <w:rPr>
          <w:shd w:val="clear" w:color="auto" w:fill="FFFFFF"/>
          <w:lang w:val="fr-RE"/>
        </w:rPr>
        <w:t>, c’</w:t>
      </w:r>
      <w:r w:rsidRPr="4A243858" w:rsidR="00B812D1">
        <w:rPr>
          <w:shd w:val="clear" w:color="auto" w:fill="FFFFFF"/>
          <w:lang w:val="fr-RE"/>
        </w:rPr>
        <w:t>est un outil permettant d’apprendre à coder par la création graphique.</w:t>
      </w:r>
      <w:r w:rsidR="003568CE">
        <w:rPr>
          <w:shd w:val="clear" w:color="auto" w:fill="FFFFFF"/>
          <w:lang w:val="fr-RE"/>
        </w:rPr>
        <w:t xml:space="preserve"> </w:t>
      </w:r>
      <w:r w:rsidRPr="4A243858" w:rsidR="00B812D1">
        <w:rPr>
          <w:shd w:val="clear" w:color="auto" w:fill="FFFFFF"/>
          <w:lang w:val="fr-RE"/>
        </w:rPr>
        <w:t xml:space="preserve">Il est utilisé par des étudiants, artistes, chercheurs et curieux pour apprendre ou créer rapidement des </w:t>
      </w:r>
      <w:commentRangeStart w:id="0"/>
      <w:r w:rsidRPr="4A243858" w:rsidR="00B812D1">
        <w:rPr>
          <w:shd w:val="clear" w:color="auto" w:fill="FFFFFF"/>
          <w:lang w:val="fr-RE"/>
        </w:rPr>
        <w:t>visuels</w:t>
      </w:r>
      <w:commentRangeEnd w:id="0"/>
      <w:r w:rsidR="00C00856">
        <w:rPr>
          <w:rStyle w:val="CommentReference"/>
          <w:rFonts w:ascii="Calibri" w:hAnsi="Calibri" w:cs="Times New Roman"/>
        </w:rPr>
        <w:commentReference w:id="0"/>
      </w:r>
      <w:r w:rsidRPr="4A243858" w:rsidR="00B812D1">
        <w:rPr>
          <w:shd w:val="clear" w:color="auto" w:fill="FFFFFF"/>
          <w:lang w:val="fr-RE"/>
        </w:rPr>
        <w:t>.</w:t>
      </w:r>
    </w:p>
    <w:p w:rsidR="00B812D1" w:rsidP="00F44B1C" w:rsidRDefault="00B812D1" w14:paraId="3D39D060" w14:textId="25FC105D">
      <w:pPr>
        <w:pStyle w:val="Cobra-Normal"/>
        <w:ind w:firstLine="360"/>
        <w:rPr>
          <w:shd w:val="clear" w:color="auto" w:fill="FFFFFF"/>
          <w:lang w:val="fr-RE"/>
        </w:rPr>
      </w:pPr>
      <w:r w:rsidRPr="594FA7CD">
        <w:rPr>
          <w:shd w:val="clear" w:color="auto" w:fill="FFFFFF"/>
          <w:lang w:val="fr-RE"/>
        </w:rPr>
        <w:t xml:space="preserve">Par exemple, la chaîne YouTube </w:t>
      </w:r>
      <w:hyperlink w:history="1" r:id="rId17">
        <w:r w:rsidRPr="00520172">
          <w:rPr>
            <w:color w:val="5B9BD5" w:themeColor="accent5"/>
            <w:u w:val="single"/>
          </w:rPr>
          <w:t>Coding Train</w:t>
        </w:r>
      </w:hyperlink>
      <w:r w:rsidRPr="594FA7CD">
        <w:rPr>
          <w:shd w:val="clear" w:color="auto" w:fill="FFFFFF"/>
          <w:lang w:val="fr-RE"/>
        </w:rPr>
        <w:t xml:space="preserve">, qui fait la découverte de l’algorithmie, se sert souvent de </w:t>
      </w:r>
      <w:proofErr w:type="spellStart"/>
      <w:r w:rsidRPr="594FA7CD">
        <w:rPr>
          <w:shd w:val="clear" w:color="auto" w:fill="FFFFFF"/>
          <w:lang w:val="fr-RE"/>
        </w:rPr>
        <w:t>Processing</w:t>
      </w:r>
      <w:proofErr w:type="spellEnd"/>
      <w:r w:rsidRPr="594FA7CD">
        <w:rPr>
          <w:shd w:val="clear" w:color="auto" w:fill="FFFFFF"/>
          <w:lang w:val="fr-RE"/>
        </w:rPr>
        <w:t xml:space="preserve"> dans ses vidéos.</w:t>
      </w:r>
      <w:r w:rsidR="00D5362E">
        <w:rPr>
          <w:shd w:val="clear" w:color="auto" w:fill="FFFFFF"/>
          <w:lang w:val="fr-RE"/>
        </w:rPr>
        <w:t xml:space="preserve"> </w:t>
      </w:r>
      <w:r w:rsidR="00C8173F">
        <w:rPr>
          <w:shd w:val="clear" w:color="auto" w:fill="FFFFFF"/>
          <w:lang w:val="fr-RE"/>
        </w:rPr>
        <w:t>Allez y jeter un œil !</w:t>
      </w:r>
    </w:p>
    <w:p w:rsidR="00F44B1C" w:rsidRDefault="00F44B1C" w14:paraId="43B1575F" w14:textId="0571BDA5">
      <w:pPr>
        <w:suppressAutoHyphens w:val="0"/>
        <w:autoSpaceDN/>
        <w:spacing w:line="259" w:lineRule="auto"/>
        <w:textAlignment w:val="auto"/>
        <w:rPr>
          <w:rFonts w:ascii="Clear Sans Light" w:hAnsi="Clear Sans Light" w:cs="Clear Sans Light"/>
          <w:shd w:val="clear" w:color="auto" w:fill="FFFFFF"/>
          <w:lang w:val="fr-RE"/>
        </w:rPr>
      </w:pPr>
      <w:r>
        <w:rPr>
          <w:shd w:val="clear" w:color="auto" w:fill="FFFFFF"/>
          <w:lang w:val="fr-RE"/>
        </w:rPr>
        <w:br w:type="page"/>
      </w:r>
    </w:p>
    <w:p w:rsidR="00B812D1" w:rsidP="00B812D1" w:rsidRDefault="00B812D1" w14:paraId="121F93E6" w14:textId="77777777">
      <w:pPr>
        <w:pStyle w:val="Cobra-Title1"/>
        <w:suppressAutoHyphens w:val="0"/>
        <w:autoSpaceDN/>
        <w:textAlignment w:val="auto"/>
        <w:rPr>
          <w:shd w:val="clear" w:color="auto" w:fill="FFFFFF"/>
          <w:lang w:val="fr-RE"/>
        </w:rPr>
      </w:pPr>
      <w:r>
        <w:rPr>
          <w:shd w:val="clear" w:color="auto" w:fill="FFFFFF"/>
          <w:lang w:val="fr-RE"/>
        </w:rPr>
        <w:t>Consignes</w:t>
      </w:r>
    </w:p>
    <w:p w:rsidR="00B812D1" w:rsidP="00B812D1" w:rsidRDefault="00B812D1" w14:paraId="544DC268" w14:textId="77777777">
      <w:pPr>
        <w:pStyle w:val="Cobra-Title1"/>
        <w:numPr>
          <w:ilvl w:val="0"/>
          <w:numId w:val="0"/>
        </w:numPr>
        <w:rPr>
          <w:shd w:val="clear" w:color="auto" w:fill="FFFFFF"/>
          <w:lang w:val="fr-RE"/>
        </w:rPr>
      </w:pPr>
    </w:p>
    <w:p w:rsidR="00F44B1C" w:rsidP="00B812D1" w:rsidRDefault="00F44B1C" w14:paraId="1AD083E0" w14:textId="77777777">
      <w:pPr>
        <w:pStyle w:val="Cobra-Title1"/>
        <w:numPr>
          <w:ilvl w:val="0"/>
          <w:numId w:val="0"/>
        </w:numPr>
        <w:rPr>
          <w:shd w:val="clear" w:color="auto" w:fill="FFFFFF"/>
          <w:lang w:val="fr-RE"/>
        </w:rPr>
      </w:pPr>
    </w:p>
    <w:p w:rsidRPr="005F778F" w:rsidR="00B812D1" w:rsidP="00B812D1" w:rsidRDefault="00B812D1" w14:paraId="4627EE0A" w14:textId="45AF0E26">
      <w:pPr>
        <w:pStyle w:val="Cobra-NormalTick"/>
        <w:rPr>
          <w:lang w:val="fr-RE"/>
        </w:rPr>
      </w:pPr>
      <w:r w:rsidRPr="00EB4587">
        <w:rPr>
          <w:color w:val="000000"/>
          <w:shd w:val="clear" w:color="auto" w:fill="FFFFFF"/>
          <w:lang w:val="fr-RE"/>
        </w:rPr>
        <w:t xml:space="preserve">Pour ce projet-là, il vous </w:t>
      </w:r>
      <w:r w:rsidRPr="00EB4587" w:rsidR="00BA7F46">
        <w:rPr>
          <w:color w:val="000000"/>
          <w:shd w:val="clear" w:color="auto" w:fill="FFFFFF"/>
          <w:lang w:val="fr-RE"/>
        </w:rPr>
        <w:t>est</w:t>
      </w:r>
      <w:r w:rsidRPr="00EB4587">
        <w:rPr>
          <w:color w:val="000000"/>
          <w:shd w:val="clear" w:color="auto" w:fill="FFFFFF"/>
          <w:lang w:val="fr-RE"/>
        </w:rPr>
        <w:t xml:space="preserve"> </w:t>
      </w:r>
      <w:commentRangeStart w:id="1"/>
      <w:r w:rsidRPr="00EB4587">
        <w:rPr>
          <w:color w:val="000000"/>
          <w:shd w:val="clear" w:color="auto" w:fill="FFFFFF"/>
          <w:lang w:val="fr-RE"/>
        </w:rPr>
        <w:t>demandé</w:t>
      </w:r>
      <w:commentRangeEnd w:id="1"/>
      <w:r w:rsidRPr="00EB4587" w:rsidR="005501A5">
        <w:rPr>
          <w:rStyle w:val="CommentReference"/>
          <w:sz w:val="22"/>
          <w:szCs w:val="22"/>
        </w:rPr>
        <w:commentReference w:id="1"/>
      </w:r>
      <w:r w:rsidRPr="00EB4587">
        <w:rPr>
          <w:color w:val="000000"/>
          <w:shd w:val="clear" w:color="auto" w:fill="FFFFFF"/>
          <w:lang w:val="fr-RE"/>
        </w:rPr>
        <w:t xml:space="preserve"> de choisir comme nom du repository : </w:t>
      </w:r>
      <w:proofErr w:type="spellStart"/>
      <w:r w:rsidRPr="00EB4587">
        <w:rPr>
          <w:color w:val="FFFFFF" w:themeColor="background1"/>
          <w:highlight w:val="black"/>
          <w:shd w:val="clear" w:color="auto" w:fill="FFFFFF"/>
          <w:lang w:val="fr-RE"/>
        </w:rPr>
        <w:t>cc_</w:t>
      </w:r>
      <w:proofErr w:type="gramStart"/>
      <w:r w:rsidRPr="00EB4587" w:rsidR="00381E4F">
        <w:rPr>
          <w:color w:val="FFFFFF" w:themeColor="background1"/>
          <w:highlight w:val="black"/>
          <w:shd w:val="clear" w:color="auto" w:fill="FFFFFF"/>
          <w:lang w:val="fr-RE"/>
        </w:rPr>
        <w:t>Sneckers</w:t>
      </w:r>
      <w:proofErr w:type="spellEnd"/>
      <w:r w:rsidRPr="005652A1">
        <w:rPr>
          <w:highlight w:val="black"/>
          <w:shd w:val="clear" w:color="auto" w:fill="FFFFFF"/>
          <w:lang w:val="fr-RE"/>
        </w:rPr>
        <w:t>.</w:t>
      </w:r>
      <w:r w:rsidR="00E005FD">
        <w:t>.</w:t>
      </w:r>
      <w:proofErr w:type="gramEnd"/>
      <w:r w:rsidR="00E005FD">
        <w:t xml:space="preserve"> </w:t>
      </w:r>
      <w:r w:rsidRPr="005652A1" w:rsidR="005652A1">
        <w:rPr>
          <w:shd w:val="clear" w:color="auto" w:fill="FFFFFF"/>
          <w:lang w:val="fr-RE"/>
        </w:rPr>
        <w:t xml:space="preserve">Si vous ne savez pas utiliser </w:t>
      </w:r>
      <w:r w:rsidR="00E005FD">
        <w:rPr>
          <w:shd w:val="clear" w:color="auto" w:fill="FFFFFF"/>
          <w:lang w:val="fr-RE"/>
        </w:rPr>
        <w:t xml:space="preserve">git </w:t>
      </w:r>
      <w:r w:rsidR="00C5172A">
        <w:rPr>
          <w:shd w:val="clear" w:color="auto" w:fill="FFFFFF"/>
          <w:lang w:val="fr-RE"/>
        </w:rPr>
        <w:t>alle</w:t>
      </w:r>
      <w:r w:rsidR="00FC7FEA">
        <w:rPr>
          <w:shd w:val="clear" w:color="auto" w:fill="FFFFFF"/>
          <w:lang w:val="fr-RE"/>
        </w:rPr>
        <w:t>z</w:t>
      </w:r>
      <w:r w:rsidR="00C5172A">
        <w:rPr>
          <w:shd w:val="clear" w:color="auto" w:fill="FFFFFF"/>
          <w:lang w:val="fr-RE"/>
        </w:rPr>
        <w:t xml:space="preserve"> </w:t>
      </w:r>
      <w:r w:rsidR="00931C95">
        <w:rPr>
          <w:shd w:val="clear" w:color="auto" w:fill="FFFFFF"/>
          <w:lang w:val="fr-RE"/>
        </w:rPr>
        <w:t>lire</w:t>
      </w:r>
      <w:r w:rsidR="00C5172A">
        <w:rPr>
          <w:shd w:val="clear" w:color="auto" w:fill="FFFFFF"/>
          <w:lang w:val="fr-RE"/>
        </w:rPr>
        <w:t xml:space="preserve"> le tutoriel « </w:t>
      </w:r>
      <w:r w:rsidR="002D54AA">
        <w:rPr>
          <w:shd w:val="clear" w:color="auto" w:fill="FFFFFF"/>
          <w:lang w:val="fr-RE"/>
        </w:rPr>
        <w:t>Le coffre à jouet du petit git</w:t>
      </w:r>
      <w:r w:rsidR="006B5416">
        <w:rPr>
          <w:shd w:val="clear" w:color="auto" w:fill="FFFFFF"/>
          <w:lang w:val="fr-RE"/>
        </w:rPr>
        <w:t> ».</w:t>
      </w:r>
    </w:p>
    <w:p w:rsidRPr="0081651A" w:rsidR="0081651A" w:rsidP="00B812D1" w:rsidRDefault="0081651A" w14:paraId="52CE6944" w14:textId="4A3C2187">
      <w:pPr>
        <w:pStyle w:val="Cobra-NormalTick"/>
        <w:rPr>
          <w:lang w:val="fr-RE"/>
        </w:rPr>
      </w:pPr>
      <w:r>
        <w:rPr>
          <w:lang w:val="fr-RE"/>
        </w:rPr>
        <w:t xml:space="preserve">Vous devez installer </w:t>
      </w:r>
      <w:proofErr w:type="spellStart"/>
      <w:r>
        <w:rPr>
          <w:lang w:val="fr-RE"/>
        </w:rPr>
        <w:t>Processing</w:t>
      </w:r>
      <w:proofErr w:type="spellEnd"/>
      <w:r>
        <w:rPr>
          <w:lang w:val="fr-RE"/>
        </w:rPr>
        <w:t xml:space="preserve"> en </w:t>
      </w:r>
      <w:r w:rsidR="009F5051">
        <w:rPr>
          <w:lang w:val="fr-RE"/>
        </w:rPr>
        <w:t xml:space="preserve">le téléchargeant à ce </w:t>
      </w:r>
      <w:hyperlink w:history="1" r:id="rId18">
        <w:r w:rsidRPr="009F5051" w:rsidR="009F5051">
          <w:rPr>
            <w:rStyle w:val="Hyperlink"/>
            <w:lang w:val="fr-RE"/>
          </w:rPr>
          <w:t>lien</w:t>
        </w:r>
      </w:hyperlink>
      <w:r w:rsidR="009F5051">
        <w:rPr>
          <w:lang w:val="fr-RE"/>
        </w:rPr>
        <w:t>.</w:t>
      </w:r>
      <w:r w:rsidR="001455B0">
        <w:rPr>
          <w:lang w:val="fr-RE"/>
        </w:rPr>
        <w:t xml:space="preserve"> </w:t>
      </w:r>
    </w:p>
    <w:p w:rsidRPr="00EB4587" w:rsidR="00B812D1" w:rsidP="00B812D1" w:rsidRDefault="00B812D1" w14:paraId="04E3E2CF" w14:textId="569CA763">
      <w:pPr>
        <w:pStyle w:val="Cobra-NormalTick"/>
        <w:rPr>
          <w:lang w:val="fr-RE"/>
        </w:rPr>
      </w:pPr>
      <w:r w:rsidRPr="00EB4587">
        <w:rPr>
          <w:color w:val="000000"/>
          <w:shd w:val="clear" w:color="auto" w:fill="FFFFFF"/>
          <w:lang w:val="fr-RE"/>
        </w:rPr>
        <w:t xml:space="preserve">Vous pouvez utiliser la </w:t>
      </w:r>
      <w:commentRangeStart w:id="2"/>
      <w:r w:rsidRPr="00EB4587" w:rsidR="00086CDB">
        <w:fldChar w:fldCharType="begin"/>
      </w:r>
      <w:r w:rsidRPr="00EB4587" w:rsidR="00086CDB">
        <w:instrText xml:space="preserve"> HYPERLINK "https://processing.org/reference/" </w:instrText>
      </w:r>
      <w:r w:rsidRPr="00EB4587" w:rsidR="00086CDB">
        <w:fldChar w:fldCharType="separate"/>
      </w:r>
      <w:r w:rsidRPr="00EB4587" w:rsidR="00086CDB">
        <w:rPr>
          <w:rStyle w:val="Hyperlink"/>
          <w:shd w:val="clear" w:color="auto" w:fill="FFFFFF"/>
          <w:lang w:val="fr-RE"/>
        </w:rPr>
        <w:t>documentation</w:t>
      </w:r>
      <w:r w:rsidRPr="00EB4587" w:rsidR="00086CDB">
        <w:rPr>
          <w:rStyle w:val="Hyperlink"/>
          <w:shd w:val="clear" w:color="auto" w:fill="FFFFFF"/>
          <w:lang w:val="fr-RE"/>
        </w:rPr>
        <w:fldChar w:fldCharType="end"/>
      </w:r>
      <w:commentRangeEnd w:id="2"/>
      <w:r w:rsidRPr="00EB4587" w:rsidR="00086CDB">
        <w:rPr>
          <w:rStyle w:val="CommentReference"/>
          <w:sz w:val="22"/>
          <w:szCs w:val="22"/>
        </w:rPr>
        <w:commentReference w:id="2"/>
      </w:r>
      <w:r w:rsidRPr="00EB4587">
        <w:rPr>
          <w:color w:val="000000"/>
          <w:shd w:val="clear" w:color="auto" w:fill="FFFFFF"/>
          <w:lang w:val="fr-RE"/>
        </w:rPr>
        <w:t xml:space="preserve"> de </w:t>
      </w:r>
      <w:proofErr w:type="spellStart"/>
      <w:r w:rsidRPr="00EB4587">
        <w:rPr>
          <w:color w:val="000000"/>
          <w:shd w:val="clear" w:color="auto" w:fill="FFFFFF"/>
          <w:lang w:val="fr-RE"/>
        </w:rPr>
        <w:t>Processing</w:t>
      </w:r>
      <w:proofErr w:type="spellEnd"/>
      <w:r w:rsidRPr="00EB4587">
        <w:rPr>
          <w:color w:val="000000"/>
          <w:shd w:val="clear" w:color="auto" w:fill="FFFFFF"/>
          <w:lang w:val="fr-RE"/>
        </w:rPr>
        <w:t xml:space="preserve"> pour en apprendre plus</w:t>
      </w:r>
      <w:r w:rsidRPr="00EB4587" w:rsidR="00086CDB">
        <w:rPr>
          <w:color w:val="000000"/>
          <w:shd w:val="clear" w:color="auto" w:fill="FFFFFF"/>
          <w:lang w:val="fr-RE"/>
        </w:rPr>
        <w:t>.</w:t>
      </w:r>
    </w:p>
    <w:p w:rsidRPr="00EB4587" w:rsidR="00B812D1" w:rsidP="00B812D1" w:rsidRDefault="00B812D1" w14:paraId="685AA546" w14:textId="5789BB66">
      <w:pPr>
        <w:pStyle w:val="Cobra-Normal"/>
        <w:numPr>
          <w:ilvl w:val="0"/>
          <w:numId w:val="14"/>
        </w:numPr>
        <w:rPr>
          <w:lang w:val="fr-RE"/>
        </w:rPr>
      </w:pPr>
      <w:r w:rsidRPr="00EB4587">
        <w:rPr>
          <w:color w:val="000000"/>
          <w:shd w:val="clear" w:color="auto" w:fill="FFFFFF"/>
          <w:lang w:val="fr-RE"/>
        </w:rPr>
        <w:t>En cas de question, pensez à demander de l’aide à votre voisin de droite. Puis de gauche. Ou inversement. Puis demandez enfin à un Cobra si vous êtes toujours bloqué(e).</w:t>
      </w:r>
    </w:p>
    <w:p w:rsidRPr="0042738A" w:rsidR="00B812D1" w:rsidP="00B812D1" w:rsidRDefault="00B812D1" w14:paraId="2C53E0A0" w14:textId="77777777">
      <w:pPr>
        <w:pStyle w:val="Cobra-NormalTick"/>
        <w:numPr>
          <w:ilvl w:val="0"/>
          <w:numId w:val="0"/>
        </w:numPr>
        <w:ind w:left="360"/>
        <w:rPr>
          <w:shd w:val="clear" w:color="auto" w:fill="FFFFFF"/>
          <w:lang w:val="fr-RE"/>
        </w:rPr>
      </w:pPr>
    </w:p>
    <w:p w:rsidR="00B812D1" w:rsidP="00B812D1" w:rsidRDefault="00B812D1" w14:paraId="4F284CD1" w14:textId="5817D267">
      <w:pPr>
        <w:rPr>
          <w:rFonts w:ascii="Clear Sans Light" w:hAnsi="Clear Sans Light" w:cs="Clear Sans Light"/>
          <w:shd w:val="clear" w:color="auto" w:fill="FFFFFF"/>
          <w:lang w:val="fr-RE"/>
        </w:rPr>
      </w:pPr>
      <w:r>
        <w:rPr>
          <w:shd w:val="clear" w:color="auto" w:fill="FFFFFF"/>
          <w:lang w:val="fr-RE"/>
        </w:rPr>
        <w:br w:type="page"/>
      </w:r>
    </w:p>
    <w:p w:rsidR="00B812D1" w:rsidP="00B812D1" w:rsidRDefault="0051671C" w14:paraId="5C325B81" w14:textId="6B18350F">
      <w:pPr>
        <w:pStyle w:val="Cobra-Title1"/>
        <w:suppressAutoHyphens w:val="0"/>
        <w:autoSpaceDN/>
        <w:textAlignment w:val="auto"/>
        <w:rPr>
          <w:shd w:val="clear" w:color="auto" w:fill="FFFFFF"/>
          <w:lang w:val="fr-RE"/>
        </w:rPr>
      </w:pPr>
      <w:r>
        <w:rPr>
          <w:shd w:val="clear" w:color="auto" w:fill="FFFFFF"/>
          <w:lang w:val="fr-RE"/>
        </w:rPr>
        <w:t>L</w:t>
      </w:r>
      <w:r w:rsidR="00763836">
        <w:rPr>
          <w:shd w:val="clear" w:color="auto" w:fill="FFFFFF"/>
          <w:lang w:val="fr-RE"/>
        </w:rPr>
        <w:t>’</w:t>
      </w:r>
      <w:r>
        <w:rPr>
          <w:shd w:val="clear" w:color="auto" w:fill="FFFFFF"/>
          <w:lang w:val="fr-RE"/>
        </w:rPr>
        <w:t>e</w:t>
      </w:r>
      <w:r w:rsidR="00763836">
        <w:rPr>
          <w:shd w:val="clear" w:color="auto" w:fill="FFFFFF"/>
          <w:lang w:val="fr-RE"/>
        </w:rPr>
        <w:t>nclos du</w:t>
      </w:r>
      <w:r>
        <w:rPr>
          <w:shd w:val="clear" w:color="auto" w:fill="FFFFFF"/>
          <w:lang w:val="fr-RE"/>
        </w:rPr>
        <w:t xml:space="preserve"> </w:t>
      </w:r>
      <w:proofErr w:type="spellStart"/>
      <w:r w:rsidR="005575A7">
        <w:rPr>
          <w:shd w:val="clear" w:color="auto" w:fill="FFFFFF"/>
          <w:lang w:val="fr-RE"/>
        </w:rPr>
        <w:t>S</w:t>
      </w:r>
      <w:r w:rsidR="002D393A">
        <w:rPr>
          <w:shd w:val="clear" w:color="auto" w:fill="FFFFFF"/>
          <w:lang w:val="fr-RE"/>
        </w:rPr>
        <w:t>neckers</w:t>
      </w:r>
      <w:proofErr w:type="spellEnd"/>
      <w:r w:rsidR="002D393A">
        <w:rPr>
          <w:shd w:val="clear" w:color="auto" w:fill="FFFFFF"/>
          <w:lang w:val="fr-RE"/>
        </w:rPr>
        <w:t>.</w:t>
      </w:r>
    </w:p>
    <w:p w:rsidR="0051671C" w:rsidP="002D393A" w:rsidRDefault="0051671C" w14:paraId="2418F6CC" w14:textId="77777777">
      <w:pPr>
        <w:pStyle w:val="Cobra-Title1"/>
        <w:numPr>
          <w:ilvl w:val="0"/>
          <w:numId w:val="0"/>
        </w:numPr>
        <w:suppressAutoHyphens w:val="0"/>
        <w:autoSpaceDN/>
        <w:ind w:left="1080" w:hanging="720"/>
        <w:textAlignment w:val="auto"/>
        <w:rPr>
          <w:shd w:val="clear" w:color="auto" w:fill="FFFFFF"/>
          <w:lang w:val="fr-RE"/>
        </w:rPr>
      </w:pPr>
    </w:p>
    <w:p w:rsidR="002D393A" w:rsidP="00321770" w:rsidRDefault="002D393A" w14:paraId="346DC33D" w14:textId="77777777">
      <w:pPr>
        <w:pStyle w:val="Cobra-Title1"/>
        <w:numPr>
          <w:ilvl w:val="0"/>
          <w:numId w:val="0"/>
        </w:numPr>
        <w:suppressAutoHyphens w:val="0"/>
        <w:autoSpaceDN/>
        <w:textAlignment w:val="auto"/>
        <w:rPr>
          <w:shd w:val="clear" w:color="auto" w:fill="FFFFFF"/>
          <w:lang w:val="fr-RE"/>
        </w:rPr>
      </w:pPr>
    </w:p>
    <w:p w:rsidRPr="000F4E92" w:rsidR="002D393A" w:rsidP="003067B0" w:rsidRDefault="002D393A" w14:paraId="3599D8FB" w14:textId="77777777">
      <w:pPr>
        <w:pStyle w:val="Cobra-Normal"/>
        <w:ind w:firstLine="360"/>
      </w:pPr>
      <w:commentRangeStart w:id="3"/>
      <w:commentRangeStart w:id="4"/>
      <w:r w:rsidRPr="000F4E92">
        <w:t xml:space="preserve">Votre première mission est de créer un environnement pour votre </w:t>
      </w:r>
      <w:proofErr w:type="spellStart"/>
      <w:r w:rsidRPr="000F4E92">
        <w:t>Sneckers</w:t>
      </w:r>
      <w:proofErr w:type="spellEnd"/>
      <w:r w:rsidRPr="000F4E92">
        <w:t> !</w:t>
      </w:r>
      <w:commentRangeEnd w:id="3"/>
      <w:r w:rsidRPr="000F4E92">
        <w:rPr>
          <w:rStyle w:val="CommentReference"/>
          <w:sz w:val="22"/>
          <w:szCs w:val="22"/>
        </w:rPr>
        <w:commentReference w:id="3"/>
      </w:r>
      <w:commentRangeEnd w:id="4"/>
      <w:r w:rsidRPr="000F4E92">
        <w:rPr>
          <w:rStyle w:val="CommentReference"/>
          <w:sz w:val="22"/>
          <w:szCs w:val="22"/>
        </w:rPr>
        <w:commentReference w:id="4"/>
      </w:r>
    </w:p>
    <w:p w:rsidRPr="000F4E92" w:rsidR="0075439A" w:rsidP="00B812D1" w:rsidRDefault="0075439A" w14:paraId="23E02D32" w14:textId="77777777">
      <w:pPr>
        <w:pStyle w:val="Cobra-Normal"/>
        <w:rPr>
          <w:lang w:val="fr-RE"/>
        </w:rPr>
      </w:pPr>
    </w:p>
    <w:p w:rsidRPr="000F4E92" w:rsidR="00B812D1" w:rsidP="003067B0" w:rsidRDefault="008D482E" w14:paraId="0775ABC9" w14:textId="20BE7158">
      <w:pPr>
        <w:pStyle w:val="Cobra-Normal"/>
        <w:ind w:firstLine="360"/>
        <w:rPr>
          <w:lang w:val="fr-RE"/>
        </w:rPr>
      </w:pPr>
      <w:r w:rsidRPr="000F4E92">
        <w:rPr>
          <w:lang w:val="fr-RE"/>
        </w:rPr>
        <w:t xml:space="preserve">Sur </w:t>
      </w:r>
      <w:proofErr w:type="spellStart"/>
      <w:r w:rsidRPr="000F4E92" w:rsidR="004E11DF">
        <w:rPr>
          <w:lang w:val="fr-RE"/>
        </w:rPr>
        <w:t>Processing</w:t>
      </w:r>
      <w:proofErr w:type="spellEnd"/>
      <w:r w:rsidRPr="000F4E92" w:rsidR="004E11DF">
        <w:rPr>
          <w:lang w:val="fr-RE"/>
        </w:rPr>
        <w:t xml:space="preserve">, </w:t>
      </w:r>
      <w:r w:rsidRPr="000F4E92" w:rsidR="00B812D1">
        <w:rPr>
          <w:lang w:val="fr-RE"/>
        </w:rPr>
        <w:t xml:space="preserve">setup() et </w:t>
      </w:r>
      <w:proofErr w:type="spellStart"/>
      <w:r w:rsidRPr="000F4E92" w:rsidR="00B812D1">
        <w:rPr>
          <w:lang w:val="fr-RE"/>
        </w:rPr>
        <w:t>draw</w:t>
      </w:r>
      <w:proofErr w:type="spellEnd"/>
      <w:r w:rsidRPr="000F4E92" w:rsidR="00B812D1">
        <w:rPr>
          <w:lang w:val="fr-RE"/>
        </w:rPr>
        <w:t>() sont des fonctions particulières que vous devez écrire pour avoir du mouvement à l'écran.</w:t>
      </w:r>
      <w:r w:rsidRPr="000F4E92" w:rsidR="0075439A">
        <w:rPr>
          <w:lang w:val="fr-RE"/>
        </w:rPr>
        <w:t xml:space="preserve"> C'est l'une des </w:t>
      </w:r>
      <w:commentRangeStart w:id="5"/>
      <w:r w:rsidRPr="000F4E92" w:rsidR="0075439A">
        <w:rPr>
          <w:lang w:val="fr-RE"/>
        </w:rPr>
        <w:t>rares</w:t>
      </w:r>
      <w:commentRangeEnd w:id="5"/>
      <w:r w:rsidRPr="000F4E92" w:rsidR="0075439A">
        <w:rPr>
          <w:rStyle w:val="CommentReference"/>
          <w:sz w:val="22"/>
          <w:szCs w:val="22"/>
        </w:rPr>
        <w:commentReference w:id="5"/>
      </w:r>
      <w:r w:rsidRPr="000F4E92" w:rsidR="0075439A">
        <w:rPr>
          <w:lang w:val="fr-RE"/>
        </w:rPr>
        <w:t xml:space="preserve"> notions compliquées de </w:t>
      </w:r>
      <w:proofErr w:type="spellStart"/>
      <w:r w:rsidRPr="000F4E92" w:rsidR="0075439A">
        <w:rPr>
          <w:lang w:val="fr-RE"/>
        </w:rPr>
        <w:t>Processing</w:t>
      </w:r>
      <w:proofErr w:type="spellEnd"/>
      <w:r w:rsidRPr="000F4E92" w:rsidR="0075439A">
        <w:rPr>
          <w:lang w:val="fr-RE"/>
        </w:rPr>
        <w:t>.</w:t>
      </w:r>
    </w:p>
    <w:p w:rsidRPr="000F4E92" w:rsidR="00B812D1" w:rsidP="003067B0" w:rsidRDefault="00B812D1" w14:paraId="15CBF954" w14:textId="26B58D34">
      <w:pPr>
        <w:pStyle w:val="Cobra-Normal"/>
        <w:ind w:firstLine="360"/>
        <w:rPr>
          <w:lang w:val="fr-RE"/>
        </w:rPr>
      </w:pPr>
      <w:r w:rsidRPr="000F4E92">
        <w:rPr>
          <w:lang w:val="fr-RE"/>
        </w:rPr>
        <w:t>Commencez par écrire simplement :</w:t>
      </w:r>
    </w:p>
    <w:p w:rsidRPr="007B7D16" w:rsidR="00B812D1" w:rsidP="00B812D1" w:rsidRDefault="00B812D1" w14:paraId="2766A14C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 w:rsidRPr="007B7D16">
        <w:rPr>
          <w:rFonts w:ascii="Consolas" w:hAnsi="Consolas" w:eastAsia="Times New Roman"/>
          <w:color w:val="569CD6"/>
          <w:sz w:val="21"/>
          <w:szCs w:val="21"/>
          <w:lang w:val="en-US"/>
        </w:rPr>
        <w:t>void</w:t>
      </w:r>
      <w:r w:rsidRPr="007B7D16">
        <w:rPr>
          <w:rFonts w:ascii="Consolas" w:hAnsi="Consolas" w:eastAsia="Times New Roman"/>
          <w:color w:val="D4D4D4"/>
          <w:sz w:val="21"/>
          <w:szCs w:val="21"/>
          <w:lang w:val="en-US"/>
        </w:rPr>
        <w:t> </w:t>
      </w:r>
      <w:r w:rsidRPr="007B7D16">
        <w:rPr>
          <w:rFonts w:ascii="Consolas" w:hAnsi="Consolas" w:eastAsia="Times New Roman"/>
          <w:color w:val="DCDCAA"/>
          <w:sz w:val="21"/>
          <w:szCs w:val="21"/>
          <w:lang w:val="en-US"/>
        </w:rPr>
        <w:t>setup</w:t>
      </w:r>
      <w:r w:rsidRPr="007B7D16">
        <w:rPr>
          <w:rFonts w:ascii="Consolas" w:hAnsi="Consolas" w:eastAsia="Times New Roman"/>
          <w:color w:val="D4D4D4"/>
          <w:sz w:val="21"/>
          <w:szCs w:val="21"/>
          <w:lang w:val="en-US"/>
        </w:rPr>
        <w:t>()</w:t>
      </w:r>
    </w:p>
    <w:p w:rsidRPr="0075439A" w:rsidR="00B812D1" w:rsidP="00B812D1" w:rsidRDefault="00B812D1" w14:paraId="2746B14F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 w:rsidRPr="0075439A">
        <w:rPr>
          <w:rFonts w:ascii="Consolas" w:hAnsi="Consolas" w:eastAsia="Times New Roman"/>
          <w:color w:val="D4D4D4"/>
          <w:sz w:val="21"/>
          <w:szCs w:val="21"/>
          <w:lang w:val="en-US"/>
        </w:rPr>
        <w:t>{</w:t>
      </w:r>
    </w:p>
    <w:p w:rsidRPr="00B812D1" w:rsidR="00B812D1" w:rsidP="00B812D1" w:rsidRDefault="00B812D1" w14:paraId="5E0CEF3A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 w:rsidRPr="0075439A">
        <w:rPr>
          <w:rFonts w:ascii="Consolas" w:hAnsi="Consolas" w:eastAsia="Times New Roman"/>
          <w:color w:val="D4D4D4"/>
          <w:sz w:val="21"/>
          <w:szCs w:val="21"/>
          <w:lang w:val="en-US"/>
        </w:rPr>
        <w:t>  </w:t>
      </w:r>
      <w:r w:rsidRPr="00B812D1">
        <w:rPr>
          <w:rFonts w:ascii="Consolas" w:hAnsi="Consolas" w:eastAsia="Times New Roman"/>
          <w:color w:val="DCDCAA"/>
          <w:sz w:val="21"/>
          <w:szCs w:val="21"/>
          <w:lang w:val="en-US"/>
        </w:rPr>
        <w:t>size</w:t>
      </w:r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(</w:t>
      </w:r>
      <w:r w:rsidRPr="00B812D1">
        <w:rPr>
          <w:rFonts w:ascii="Consolas" w:hAnsi="Consolas" w:eastAsia="Times New Roman"/>
          <w:color w:val="B5CEA8"/>
          <w:sz w:val="21"/>
          <w:szCs w:val="21"/>
          <w:lang w:val="en-US"/>
        </w:rPr>
        <w:t>800</w:t>
      </w:r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, </w:t>
      </w:r>
      <w:r w:rsidRPr="00B812D1">
        <w:rPr>
          <w:rFonts w:ascii="Consolas" w:hAnsi="Consolas" w:eastAsia="Times New Roman"/>
          <w:color w:val="B5CEA8"/>
          <w:sz w:val="21"/>
          <w:szCs w:val="21"/>
          <w:lang w:val="en-US"/>
        </w:rPr>
        <w:t>800</w:t>
      </w:r>
      <w:proofErr w:type="gramStart"/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);</w:t>
      </w:r>
      <w:proofErr w:type="gramEnd"/>
    </w:p>
    <w:p w:rsidRPr="00B812D1" w:rsidR="00B812D1" w:rsidP="00B812D1" w:rsidRDefault="00B812D1" w14:paraId="31426182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  </w:t>
      </w:r>
      <w:r w:rsidRPr="00B812D1">
        <w:rPr>
          <w:rFonts w:ascii="Consolas" w:hAnsi="Consolas" w:eastAsia="Times New Roman"/>
          <w:color w:val="DCDCAA"/>
          <w:sz w:val="21"/>
          <w:szCs w:val="21"/>
          <w:lang w:val="en-US"/>
        </w:rPr>
        <w:t>background</w:t>
      </w:r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(</w:t>
      </w:r>
      <w:r w:rsidRPr="00B812D1">
        <w:rPr>
          <w:rFonts w:ascii="Consolas" w:hAnsi="Consolas" w:eastAsia="Times New Roman"/>
          <w:color w:val="B5CEA8"/>
          <w:sz w:val="21"/>
          <w:szCs w:val="21"/>
          <w:lang w:val="en-US"/>
        </w:rPr>
        <w:t>255</w:t>
      </w:r>
      <w:proofErr w:type="gramStart"/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);</w:t>
      </w:r>
      <w:proofErr w:type="gramEnd"/>
    </w:p>
    <w:p w:rsidRPr="00B812D1" w:rsidR="00B812D1" w:rsidP="00B812D1" w:rsidRDefault="00B812D1" w14:paraId="5AA37F1C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}</w:t>
      </w:r>
    </w:p>
    <w:p w:rsidRPr="00B812D1" w:rsidR="00B812D1" w:rsidP="00B812D1" w:rsidRDefault="00B812D1" w14:paraId="0C37BD96" w14:textId="58703121">
      <w:pPr>
        <w:pStyle w:val="Cobra-Normal"/>
        <w:spacing w:after="40"/>
        <w:rPr>
          <w:rFonts w:ascii="Clear Sans" w:hAnsi="Clear Sans" w:cs="Clear Sans"/>
          <w:sz w:val="24"/>
          <w:szCs w:val="24"/>
          <w:lang w:val="en-US"/>
        </w:rPr>
      </w:pPr>
    </w:p>
    <w:p w:rsidRPr="00B812D1" w:rsidR="00B812D1" w:rsidP="00B812D1" w:rsidRDefault="00B812D1" w14:paraId="1F1262B7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 w:rsidRPr="00B812D1">
        <w:rPr>
          <w:rFonts w:ascii="Consolas" w:hAnsi="Consolas" w:eastAsia="Times New Roman"/>
          <w:color w:val="569CD6"/>
          <w:sz w:val="21"/>
          <w:szCs w:val="21"/>
          <w:lang w:val="en-US"/>
        </w:rPr>
        <w:t>void</w:t>
      </w:r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 </w:t>
      </w:r>
      <w:r w:rsidRPr="00B812D1">
        <w:rPr>
          <w:rFonts w:ascii="Consolas" w:hAnsi="Consolas" w:eastAsia="Times New Roman"/>
          <w:color w:val="DCDCAA"/>
          <w:sz w:val="21"/>
          <w:szCs w:val="21"/>
          <w:lang w:val="en-US"/>
        </w:rPr>
        <w:t>draw</w:t>
      </w:r>
      <w:r w:rsidRPr="00B812D1">
        <w:rPr>
          <w:rFonts w:ascii="Consolas" w:hAnsi="Consolas" w:eastAsia="Times New Roman"/>
          <w:color w:val="D4D4D4"/>
          <w:sz w:val="21"/>
          <w:szCs w:val="21"/>
          <w:lang w:val="en-US"/>
        </w:rPr>
        <w:t>()</w:t>
      </w:r>
    </w:p>
    <w:p w:rsidRPr="00326843" w:rsidR="00B812D1" w:rsidP="00B812D1" w:rsidRDefault="00B812D1" w14:paraId="1F61C798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  <w:lang w:val="en-US"/>
        </w:rPr>
      </w:pPr>
      <w:r w:rsidRPr="00326843">
        <w:rPr>
          <w:rFonts w:ascii="Consolas" w:hAnsi="Consolas" w:eastAsia="Times New Roman"/>
          <w:color w:val="D4D4D4"/>
          <w:sz w:val="21"/>
          <w:szCs w:val="21"/>
          <w:lang w:val="en-US"/>
        </w:rPr>
        <w:t>{</w:t>
      </w:r>
    </w:p>
    <w:p w:rsidRPr="004A55BA" w:rsidR="00B812D1" w:rsidP="00B812D1" w:rsidRDefault="00B812D1" w14:paraId="0532E624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</w:rPr>
      </w:pPr>
      <w:r w:rsidRPr="00326843">
        <w:rPr>
          <w:rFonts w:ascii="Consolas" w:hAnsi="Consolas" w:eastAsia="Times New Roman"/>
          <w:color w:val="D4D4D4"/>
          <w:sz w:val="21"/>
          <w:szCs w:val="21"/>
          <w:lang w:val="en-US"/>
        </w:rPr>
        <w:t>  </w:t>
      </w:r>
      <w:r w:rsidRPr="004A55BA">
        <w:rPr>
          <w:rFonts w:ascii="Consolas" w:hAnsi="Consolas" w:eastAsia="Times New Roman"/>
          <w:color w:val="DCDCAA"/>
          <w:sz w:val="21"/>
          <w:szCs w:val="21"/>
        </w:rPr>
        <w:t>background</w:t>
      </w:r>
      <w:r w:rsidRPr="004A55BA">
        <w:rPr>
          <w:rFonts w:ascii="Consolas" w:hAnsi="Consolas" w:eastAsia="Times New Roman"/>
          <w:color w:val="D4D4D4"/>
          <w:sz w:val="21"/>
          <w:szCs w:val="21"/>
        </w:rPr>
        <w:t>(</w:t>
      </w:r>
      <w:r w:rsidRPr="004A55BA">
        <w:rPr>
          <w:rFonts w:ascii="Consolas" w:hAnsi="Consolas" w:eastAsia="Times New Roman"/>
          <w:color w:val="B5CEA8"/>
          <w:sz w:val="21"/>
          <w:szCs w:val="21"/>
        </w:rPr>
        <w:t>0</w:t>
      </w:r>
      <w:r w:rsidRPr="004A55BA">
        <w:rPr>
          <w:rFonts w:ascii="Consolas" w:hAnsi="Consolas" w:eastAsia="Times New Roman"/>
          <w:color w:val="D4D4D4"/>
          <w:sz w:val="21"/>
          <w:szCs w:val="21"/>
        </w:rPr>
        <w:t>);</w:t>
      </w:r>
    </w:p>
    <w:p w:rsidRPr="0075439A" w:rsidR="00B812D1" w:rsidP="00B812D1" w:rsidRDefault="00B812D1" w14:paraId="0CB3B757" w14:textId="77777777">
      <w:pPr>
        <w:shd w:val="clear" w:color="auto" w:fill="1E1E1E"/>
        <w:spacing w:after="0" w:line="285" w:lineRule="atLeast"/>
        <w:rPr>
          <w:rFonts w:ascii="Consolas" w:hAnsi="Consolas" w:eastAsia="Times New Roman"/>
          <w:color w:val="D4D4D4"/>
          <w:sz w:val="21"/>
          <w:szCs w:val="21"/>
        </w:rPr>
      </w:pPr>
      <w:r w:rsidRPr="0075439A">
        <w:rPr>
          <w:rFonts w:ascii="Consolas" w:hAnsi="Consolas" w:eastAsia="Times New Roman"/>
          <w:color w:val="D4D4D4"/>
          <w:sz w:val="21"/>
          <w:szCs w:val="21"/>
        </w:rPr>
        <w:t>}</w:t>
      </w:r>
    </w:p>
    <w:p w:rsidR="00B812D1" w:rsidP="00B812D1" w:rsidRDefault="00B812D1" w14:paraId="5507BFD4" w14:textId="77777777">
      <w:pPr>
        <w:spacing w:after="0"/>
        <w:ind w:left="7" w:right="-12"/>
      </w:pPr>
    </w:p>
    <w:p w:rsidRPr="00FC49AE" w:rsidR="00B812D1" w:rsidP="00FE108A" w:rsidRDefault="00B812D1" w14:paraId="13A8EFD1" w14:textId="64F4D296">
      <w:pPr>
        <w:pStyle w:val="Cobra-Annotation"/>
      </w:pPr>
      <w:r w:rsidRPr="00FC49AE">
        <w:t xml:space="preserve">Comme son nom l'indique, setup() </w:t>
      </w:r>
      <w:r w:rsidR="00F27C88">
        <w:t xml:space="preserve">(« </w:t>
      </w:r>
      <w:r w:rsidR="00F05964">
        <w:t>configu</w:t>
      </w:r>
      <w:r w:rsidR="00F27C88">
        <w:t xml:space="preserve">ration ») </w:t>
      </w:r>
      <w:r w:rsidRPr="00FC49AE">
        <w:t>sert à préparer le reste du programme. Il ne passera donc qu’une seule fois par cette fonction au tout début.</w:t>
      </w:r>
    </w:p>
    <w:p w:rsidRPr="00FC49AE" w:rsidR="00B812D1" w:rsidP="00FE108A" w:rsidRDefault="00B812D1" w14:paraId="7A74EEFD" w14:textId="16D1F803">
      <w:pPr>
        <w:pStyle w:val="Cobra-Annotation"/>
      </w:pPr>
      <w:r w:rsidRPr="00FC49AE">
        <w:t xml:space="preserve">A l'inverse, </w:t>
      </w:r>
      <w:proofErr w:type="spellStart"/>
      <w:r w:rsidRPr="00FC49AE">
        <w:t>draw</w:t>
      </w:r>
      <w:proofErr w:type="spellEnd"/>
      <w:r w:rsidRPr="00FC49AE">
        <w:t>() (</w:t>
      </w:r>
      <w:r w:rsidR="00F27C88">
        <w:t>« </w:t>
      </w:r>
      <w:r w:rsidRPr="00FC49AE">
        <w:t>dessin</w:t>
      </w:r>
      <w:r w:rsidR="00F27C88">
        <w:t> »</w:t>
      </w:r>
      <w:r w:rsidRPr="00FC49AE">
        <w:t>) est appelé plusieurs fois pour réafficher à chaque fois ce qu'on lui demande. Elle est appelée 60 fois par seconde !</w:t>
      </w:r>
    </w:p>
    <w:p w:rsidR="00B812D1" w:rsidP="00FE108A" w:rsidRDefault="00B812D1" w14:paraId="48DEF60F" w14:textId="3157897F">
      <w:pPr>
        <w:pStyle w:val="Cobra-Annotation"/>
      </w:pPr>
      <w:r w:rsidRPr="00FC49AE">
        <w:t>Tou</w:t>
      </w:r>
      <w:r w:rsidR="006450B7">
        <w:t>t</w:t>
      </w:r>
      <w:r w:rsidRPr="00FC49AE">
        <w:t xml:space="preserve"> notre programme va dépendre de ces fonctions car elles sont utilisées par </w:t>
      </w:r>
      <w:proofErr w:type="spellStart"/>
      <w:r w:rsidRPr="00FC49AE">
        <w:t>Processing</w:t>
      </w:r>
      <w:proofErr w:type="spellEnd"/>
      <w:r w:rsidRPr="00FC49AE">
        <w:t xml:space="preserve"> lui-même !</w:t>
      </w:r>
    </w:p>
    <w:p w:rsidRPr="005F1B34" w:rsidR="00EE6A2C" w:rsidP="00B812D1" w:rsidRDefault="00EE6A2C" w14:paraId="2375A4E6" w14:textId="77777777">
      <w:pPr>
        <w:pStyle w:val="Cobra-Normal"/>
      </w:pPr>
    </w:p>
    <w:p w:rsidRPr="00E97D03" w:rsidR="00B812D1" w:rsidP="00FE108A" w:rsidRDefault="005D24D4" w14:paraId="6D4A588A" w14:textId="492637B0">
      <w:pPr>
        <w:pStyle w:val="Cobra-Annotation"/>
        <w:rPr>
          <w:lang w:val="fr-RE"/>
        </w:rPr>
      </w:pPr>
      <w:r>
        <w:rPr>
          <w:lang w:val="fr-RE"/>
        </w:rPr>
        <w:t>Il est temps de</w:t>
      </w:r>
      <w:r w:rsidR="00162FAE">
        <w:rPr>
          <w:lang w:val="fr-RE"/>
        </w:rPr>
        <w:t xml:space="preserve"> passe</w:t>
      </w:r>
      <w:r>
        <w:rPr>
          <w:lang w:val="fr-RE"/>
        </w:rPr>
        <w:t>r</w:t>
      </w:r>
      <w:r w:rsidR="00162FAE">
        <w:rPr>
          <w:lang w:val="fr-RE"/>
        </w:rPr>
        <w:t xml:space="preserve"> aux choses sérieuses : f</w:t>
      </w:r>
      <w:r w:rsidRPr="00E97D03" w:rsidR="00B812D1">
        <w:rPr>
          <w:lang w:val="fr-RE"/>
        </w:rPr>
        <w:t>aites une fonction qui affiche une grille</w:t>
      </w:r>
      <w:r w:rsidR="00074A76">
        <w:rPr>
          <w:lang w:val="fr-RE"/>
        </w:rPr>
        <w:t xml:space="preserve"> verte</w:t>
      </w:r>
      <w:r w:rsidRPr="00E97D03" w:rsidR="00B812D1">
        <w:rPr>
          <w:lang w:val="fr-RE"/>
        </w:rPr>
        <w:t xml:space="preserve"> de </w:t>
      </w:r>
      <w:r w:rsidR="000F7382">
        <w:rPr>
          <w:lang w:val="fr-RE"/>
        </w:rPr>
        <w:t xml:space="preserve">10 </w:t>
      </w:r>
      <w:r w:rsidRPr="00E97D03" w:rsidR="00B812D1">
        <w:rPr>
          <w:lang w:val="fr-RE"/>
        </w:rPr>
        <w:t xml:space="preserve">cases </w:t>
      </w:r>
      <w:r w:rsidR="000F7382">
        <w:rPr>
          <w:lang w:val="fr-RE"/>
        </w:rPr>
        <w:t xml:space="preserve">par 10 cases </w:t>
      </w:r>
      <w:r w:rsidRPr="00E97D03" w:rsidR="00B812D1">
        <w:rPr>
          <w:lang w:val="fr-RE"/>
        </w:rPr>
        <w:t>et qui prend en paramètre le nombre de cases par ligne/colonne.</w:t>
      </w:r>
    </w:p>
    <w:p w:rsidR="002928C2" w:rsidP="00FE108A" w:rsidRDefault="00B812D1" w14:paraId="35A058CD" w14:textId="13F1F477">
      <w:pPr>
        <w:pStyle w:val="Cobra-Annotation"/>
        <w:rPr>
          <w:lang w:val="fr-RE"/>
        </w:rPr>
      </w:pPr>
      <w:commentRangeStart w:id="6"/>
      <w:r w:rsidRPr="00E97D03">
        <w:rPr>
          <w:lang w:val="fr-RE"/>
        </w:rPr>
        <w:t>Ensuite, il faut créer une variable pour retenir le score et une fonction pour l’afficher</w:t>
      </w:r>
      <w:r w:rsidRPr="00E97D03" w:rsidR="000943F5">
        <w:rPr>
          <w:lang w:val="fr-RE"/>
        </w:rPr>
        <w:t xml:space="preserve"> en haut à gauche de l’</w:t>
      </w:r>
      <w:r w:rsidRPr="00E97D03" w:rsidR="00D40E18">
        <w:rPr>
          <w:lang w:val="fr-RE"/>
        </w:rPr>
        <w:t>environnement</w:t>
      </w:r>
      <w:r w:rsidRPr="00E97D03">
        <w:rPr>
          <w:lang w:val="fr-RE"/>
        </w:rPr>
        <w:t>.</w:t>
      </w:r>
      <w:commentRangeEnd w:id="6"/>
      <w:r w:rsidRPr="00E97D03" w:rsidR="00257CB6">
        <w:rPr>
          <w:rStyle w:val="CommentReference"/>
          <w:sz w:val="22"/>
          <w:szCs w:val="22"/>
        </w:rPr>
        <w:commentReference w:id="6"/>
      </w:r>
    </w:p>
    <w:p w:rsidR="002928C2" w:rsidRDefault="002928C2" w14:paraId="443C2F8E" w14:textId="77777777">
      <w:pPr>
        <w:suppressAutoHyphens w:val="0"/>
        <w:autoSpaceDN/>
        <w:spacing w:line="259" w:lineRule="auto"/>
        <w:textAlignment w:val="auto"/>
        <w:rPr>
          <w:rFonts w:ascii="Clear Sans Light" w:hAnsi="Clear Sans Light" w:cs="Clear Sans Light"/>
          <w:lang w:val="fr-RE"/>
        </w:rPr>
      </w:pPr>
      <w:r>
        <w:rPr>
          <w:lang w:val="fr-RE"/>
        </w:rPr>
        <w:br w:type="page"/>
      </w:r>
    </w:p>
    <w:p w:rsidR="00B812D1" w:rsidP="00FE108A" w:rsidRDefault="00B812D1" w14:paraId="0948533D" w14:textId="491B3A59">
      <w:pPr>
        <w:pStyle w:val="Cobra-Annotation"/>
        <w:rPr>
          <w:lang w:val="fr-RE"/>
        </w:rPr>
      </w:pPr>
      <w:r w:rsidRPr="00E97D03">
        <w:rPr>
          <w:lang w:val="fr-RE"/>
        </w:rPr>
        <w:t>Vous devriez obtenir quelque chose comme ça :</w:t>
      </w:r>
    </w:p>
    <w:p w:rsidRPr="002928C2" w:rsidR="002928C2" w:rsidP="00B812D1" w:rsidRDefault="002928C2" w14:paraId="1E675672" w14:textId="77777777">
      <w:pPr>
        <w:pStyle w:val="Cobra-Normal"/>
        <w:rPr>
          <w:lang w:val="fr-RE"/>
        </w:rPr>
      </w:pPr>
    </w:p>
    <w:p w:rsidR="00C53B20" w:rsidP="0051671C" w:rsidRDefault="00B812D1" w14:paraId="48C2F6F0" w14:textId="77777777">
      <w:pPr>
        <w:pStyle w:val="Cobra-Normal"/>
        <w:keepNext/>
        <w:jc w:val="center"/>
      </w:pPr>
      <w:commentRangeStart w:id="7"/>
      <w:r>
        <w:rPr>
          <w:noProof/>
        </w:rPr>
        <w:drawing>
          <wp:inline distT="0" distB="0" distL="0" distR="0" wp14:anchorId="2BD3282E" wp14:editId="6C2C1EC8">
            <wp:extent cx="3684549" cy="3799489"/>
            <wp:effectExtent l="0" t="0" r="0" b="0"/>
            <wp:docPr id="159749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037" cy="38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20" w:rsidP="00B5584C" w:rsidRDefault="00462586" w14:paraId="7A883E62" w14:textId="4206D218">
      <w:pPr>
        <w:pStyle w:val="Caption"/>
        <w:ind w:left="2124"/>
      </w:pPr>
      <w:r>
        <w:t xml:space="preserve">Environnement pour le </w:t>
      </w:r>
      <w:proofErr w:type="spellStart"/>
      <w:r>
        <w:t>Sneckers</w:t>
      </w:r>
      <w:proofErr w:type="spellEnd"/>
      <w:r w:rsidR="001D5F1F">
        <w:t xml:space="preserve"> avec le score et </w:t>
      </w:r>
      <w:r w:rsidR="00D33679">
        <w:t>le quadrillag</w:t>
      </w:r>
      <w:r w:rsidR="00C02262">
        <w:t>e</w:t>
      </w:r>
      <w:r w:rsidR="00D33679">
        <w:t>.</w:t>
      </w:r>
    </w:p>
    <w:commentRangeEnd w:id="7"/>
    <w:p w:rsidR="00B812D1" w:rsidP="0051671C" w:rsidRDefault="00ED035D" w14:paraId="3F332BBD" w14:textId="2F18757B">
      <w:pPr>
        <w:pStyle w:val="Cobra-Normal"/>
        <w:rPr>
          <w:shd w:val="clear" w:color="auto" w:fill="FFFFFF"/>
          <w:lang w:val="fr-RE"/>
        </w:rPr>
      </w:pPr>
      <w:r>
        <w:rPr>
          <w:rStyle w:val="CommentReference"/>
          <w:rFonts w:ascii="Calibri" w:hAnsi="Calibri" w:cs="Times New Roman"/>
        </w:rPr>
        <w:commentReference w:id="7"/>
      </w:r>
    </w:p>
    <w:p w:rsidR="00C34DB1" w:rsidRDefault="00C34DB1" w14:paraId="57CBAE8C" w14:textId="77777777">
      <w:pPr>
        <w:suppressAutoHyphens w:val="0"/>
        <w:autoSpaceDN/>
        <w:spacing w:line="259" w:lineRule="auto"/>
        <w:textAlignment w:val="auto"/>
        <w:rPr>
          <w:rFonts w:ascii="Bitter" w:hAnsi="Bitter" w:cs="Clear Sans"/>
          <w:sz w:val="24"/>
          <w:szCs w:val="24"/>
          <w:u w:val="thick"/>
          <w:shd w:val="clear" w:color="auto" w:fill="FFFFFF"/>
          <w:lang w:val="fr-RE"/>
        </w:rPr>
      </w:pPr>
      <w:r>
        <w:rPr>
          <w:shd w:val="clear" w:color="auto" w:fill="FFFFFF"/>
          <w:lang w:val="fr-RE"/>
        </w:rPr>
        <w:br w:type="page"/>
      </w:r>
    </w:p>
    <w:p w:rsidR="00B812D1" w:rsidP="00B812D1" w:rsidRDefault="00B812D1" w14:paraId="7EAFC0CF" w14:textId="7C760C88">
      <w:pPr>
        <w:pStyle w:val="Cobra-Title1"/>
        <w:suppressAutoHyphens w:val="0"/>
        <w:autoSpaceDN/>
        <w:textAlignment w:val="auto"/>
        <w:rPr>
          <w:shd w:val="clear" w:color="auto" w:fill="FFFFFF"/>
          <w:lang w:val="fr-RE"/>
        </w:rPr>
      </w:pPr>
      <w:r>
        <w:rPr>
          <w:shd w:val="clear" w:color="auto" w:fill="FFFFFF"/>
          <w:lang w:val="fr-RE"/>
        </w:rPr>
        <w:t xml:space="preserve">La naissance du </w:t>
      </w:r>
      <w:proofErr w:type="spellStart"/>
      <w:r>
        <w:rPr>
          <w:shd w:val="clear" w:color="auto" w:fill="FFFFFF"/>
          <w:lang w:val="fr-RE"/>
        </w:rPr>
        <w:t>Sneckers</w:t>
      </w:r>
      <w:proofErr w:type="spellEnd"/>
    </w:p>
    <w:p w:rsidR="00C34DB1" w:rsidP="00C34DB1" w:rsidRDefault="00C34DB1" w14:paraId="1DE93414" w14:textId="77777777">
      <w:pPr>
        <w:pStyle w:val="Cobra-Title1"/>
        <w:numPr>
          <w:ilvl w:val="0"/>
          <w:numId w:val="0"/>
        </w:numPr>
        <w:suppressAutoHyphens w:val="0"/>
        <w:autoSpaceDN/>
        <w:ind w:left="1080" w:hanging="720"/>
        <w:textAlignment w:val="auto"/>
        <w:rPr>
          <w:shd w:val="clear" w:color="auto" w:fill="FFFFFF"/>
          <w:lang w:val="fr-RE"/>
        </w:rPr>
      </w:pPr>
    </w:p>
    <w:p w:rsidR="00B812D1" w:rsidP="00B812D1" w:rsidRDefault="00B812D1" w14:paraId="2454BBCA" w14:textId="77777777">
      <w:pPr>
        <w:pStyle w:val="Cobra-Title1"/>
        <w:numPr>
          <w:ilvl w:val="0"/>
          <w:numId w:val="0"/>
        </w:numPr>
        <w:rPr>
          <w:shd w:val="clear" w:color="auto" w:fill="FFFFFF"/>
          <w:lang w:val="fr-RE"/>
        </w:rPr>
      </w:pPr>
    </w:p>
    <w:p w:rsidR="00B812D1" w:rsidP="003067B0" w:rsidRDefault="00B812D1" w14:paraId="761FBFC7" w14:textId="031C02B0">
      <w:pPr>
        <w:pStyle w:val="Cobra-Normal"/>
        <w:ind w:firstLine="360"/>
      </w:pPr>
      <w:r w:rsidRPr="005F1B34">
        <w:t xml:space="preserve">Il est maintenant temps de créer le </w:t>
      </w:r>
      <w:proofErr w:type="spellStart"/>
      <w:r w:rsidRPr="005F1B34">
        <w:t>Sneckers</w:t>
      </w:r>
      <w:proofErr w:type="spellEnd"/>
      <w:r w:rsidRPr="005F1B34">
        <w:t xml:space="preserve"> et de le poser dans son nouvel environnement. </w:t>
      </w:r>
      <w:r w:rsidR="00EF5420">
        <w:t xml:space="preserve">On va commencer par </w:t>
      </w:r>
      <w:r w:rsidR="002A53A5">
        <w:t>écrire</w:t>
      </w:r>
      <w:r w:rsidR="00EF5420">
        <w:t xml:space="preserve"> une « </w:t>
      </w:r>
      <w:r w:rsidR="00F81103">
        <w:t>c</w:t>
      </w:r>
      <w:r w:rsidR="00EF5420">
        <w:t xml:space="preserve">lass » </w:t>
      </w:r>
      <w:r w:rsidR="00EC1ECB">
        <w:t xml:space="preserve">qui </w:t>
      </w:r>
      <w:r w:rsidR="00B20AF3">
        <w:t>vous</w:t>
      </w:r>
      <w:r w:rsidR="00EC1ECB">
        <w:t xml:space="preserve"> permettra de créer </w:t>
      </w:r>
      <w:r w:rsidR="002A53A5">
        <w:t>un</w:t>
      </w:r>
      <w:r w:rsidR="00EC1ECB">
        <w:t xml:space="preserve"> </w:t>
      </w:r>
      <w:proofErr w:type="spellStart"/>
      <w:r w:rsidR="00815856">
        <w:t>S</w:t>
      </w:r>
      <w:r w:rsidR="00EC1ECB">
        <w:t>neckers</w:t>
      </w:r>
      <w:proofErr w:type="spellEnd"/>
      <w:r w:rsidR="00496028">
        <w:t>.</w:t>
      </w:r>
    </w:p>
    <w:p w:rsidR="00686548" w:rsidP="00B812D1" w:rsidRDefault="00686548" w14:paraId="61408C46" w14:textId="77777777">
      <w:pPr>
        <w:pStyle w:val="Cobra-Normal"/>
      </w:pPr>
    </w:p>
    <w:p w:rsidR="00087E19" w:rsidP="003067B0" w:rsidRDefault="00686548" w14:paraId="61DFB2A3" w14:textId="77777777">
      <w:pPr>
        <w:pStyle w:val="Cobra-Normal"/>
        <w:ind w:firstLine="360"/>
      </w:pPr>
      <w:r>
        <w:t xml:space="preserve">En </w:t>
      </w:r>
      <w:proofErr w:type="spellStart"/>
      <w:r w:rsidR="00413904">
        <w:t>P</w:t>
      </w:r>
      <w:r>
        <w:t>rocessing</w:t>
      </w:r>
      <w:proofErr w:type="spellEnd"/>
      <w:r w:rsidR="0098321B">
        <w:t>,</w:t>
      </w:r>
      <w:r>
        <w:t xml:space="preserve"> une class ressemble au</w:t>
      </w:r>
      <w:r w:rsidR="00FF34C4">
        <w:t>x</w:t>
      </w:r>
      <w:r>
        <w:t xml:space="preserve"> quelques lignes ci-dessous.</w:t>
      </w:r>
      <w:r w:rsidR="0098321B">
        <w:t xml:space="preserve"> </w:t>
      </w:r>
      <w:r w:rsidR="00522427">
        <w:t xml:space="preserve">Elle se compose de variables, d’un « constructeur » et </w:t>
      </w:r>
      <w:r w:rsidR="00FF34C4">
        <w:t>de fonctions</w:t>
      </w:r>
      <w:r w:rsidR="00712C35">
        <w:t xml:space="preserve"> interne</w:t>
      </w:r>
      <w:r w:rsidR="00B1364D">
        <w:t>s</w:t>
      </w:r>
      <w:r w:rsidR="00FF34C4">
        <w:t>.</w:t>
      </w:r>
    </w:p>
    <w:p w:rsidR="00975612" w:rsidP="00B812D1" w:rsidRDefault="00340896" w14:paraId="1DF09FDE" w14:textId="575B3A7D">
      <w:pPr>
        <w:pStyle w:val="Cobra-Normal"/>
      </w:pPr>
      <w:r>
        <w:t xml:space="preserve"> </w:t>
      </w:r>
    </w:p>
    <w:p w:rsidRPr="00612A20" w:rsidR="00612A20" w:rsidP="00612A20" w:rsidRDefault="00612A20" w14:paraId="45181AEA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proofErr w:type="gramStart"/>
      <w:r w:rsidRPr="00612A20">
        <w:rPr>
          <w:rFonts w:ascii="Consolas" w:hAnsi="Consolas" w:eastAsia="Times New Roman"/>
          <w:color w:val="569CD6"/>
          <w:sz w:val="21"/>
          <w:szCs w:val="21"/>
          <w:lang w:eastAsia="fr-FR"/>
        </w:rPr>
        <w:t>class</w:t>
      </w:r>
      <w:proofErr w:type="gramEnd"/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</w:t>
      </w:r>
      <w:proofErr w:type="spellStart"/>
      <w:r w:rsidRPr="00612A20">
        <w:rPr>
          <w:rFonts w:ascii="Consolas" w:hAnsi="Consolas" w:eastAsia="Times New Roman"/>
          <w:color w:val="4EC9B0"/>
          <w:sz w:val="21"/>
          <w:szCs w:val="21"/>
          <w:lang w:eastAsia="fr-FR"/>
        </w:rPr>
        <w:t>Sneckers</w:t>
      </w:r>
      <w:proofErr w:type="spellEnd"/>
    </w:p>
    <w:p w:rsidRPr="00612A20" w:rsidR="00612A20" w:rsidP="00612A20" w:rsidRDefault="00612A20" w14:paraId="48CD5D12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{</w:t>
      </w:r>
    </w:p>
    <w:p w:rsidRPr="00612A20" w:rsidR="00612A20" w:rsidP="00612A20" w:rsidRDefault="00612A20" w14:paraId="0978621F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612A20">
        <w:rPr>
          <w:rFonts w:ascii="Consolas" w:hAnsi="Consolas" w:eastAsia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variable; </w:t>
      </w:r>
      <w:r w:rsidRPr="00612A20">
        <w:rPr>
          <w:rFonts w:ascii="Consolas" w:hAnsi="Consolas" w:eastAsia="Times New Roman"/>
          <w:color w:val="6A9955"/>
          <w:sz w:val="21"/>
          <w:szCs w:val="21"/>
          <w:lang w:eastAsia="fr-FR"/>
        </w:rPr>
        <w:t>// variable de la class</w:t>
      </w:r>
    </w:p>
    <w:p w:rsidRPr="00612A20" w:rsidR="00612A20" w:rsidP="00612A20" w:rsidRDefault="00612A20" w14:paraId="6A58E5EC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</w:p>
    <w:p w:rsidRPr="00612A20" w:rsidR="00612A20" w:rsidP="00612A20" w:rsidRDefault="00612A20" w14:paraId="6F798472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</w:t>
      </w:r>
      <w:r w:rsidRPr="00612A20">
        <w:rPr>
          <w:rFonts w:ascii="Consolas" w:hAnsi="Consolas" w:eastAsia="Times New Roman"/>
          <w:color w:val="6A9955"/>
          <w:sz w:val="21"/>
          <w:szCs w:val="21"/>
          <w:lang w:eastAsia="fr-FR"/>
        </w:rPr>
        <w:t>// Constructeur</w:t>
      </w:r>
    </w:p>
    <w:p w:rsidRPr="00612A20" w:rsidR="00612A20" w:rsidP="00612A20" w:rsidRDefault="00612A20" w14:paraId="23DAF0F8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</w:t>
      </w:r>
      <w:proofErr w:type="spellStart"/>
      <w:r w:rsidRPr="00612A20">
        <w:rPr>
          <w:rFonts w:ascii="Consolas" w:hAnsi="Consolas" w:eastAsia="Times New Roman"/>
          <w:color w:val="DCDCAA"/>
          <w:sz w:val="21"/>
          <w:szCs w:val="21"/>
          <w:lang w:eastAsia="fr-FR"/>
        </w:rPr>
        <w:t>Sneckers</w:t>
      </w:r>
      <w:proofErr w:type="spellEnd"/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(</w:t>
      </w:r>
      <w:proofErr w:type="spellStart"/>
      <w:r w:rsidRPr="00612A20">
        <w:rPr>
          <w:rFonts w:ascii="Consolas" w:hAnsi="Consolas" w:eastAsia="Times New Roman"/>
          <w:color w:val="569CD6"/>
          <w:sz w:val="21"/>
          <w:szCs w:val="21"/>
          <w:lang w:eastAsia="fr-FR"/>
        </w:rPr>
        <w:t>int</w:t>
      </w:r>
      <w:proofErr w:type="spellEnd"/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</w:t>
      </w:r>
      <w:r w:rsidRPr="00612A20">
        <w:rPr>
          <w:rFonts w:ascii="Consolas" w:hAnsi="Consolas" w:eastAsia="Times New Roman"/>
          <w:color w:val="9CDCFE"/>
          <w:sz w:val="21"/>
          <w:szCs w:val="21"/>
          <w:lang w:eastAsia="fr-FR"/>
        </w:rPr>
        <w:t>valeur</w:t>
      </w: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)</w:t>
      </w:r>
    </w:p>
    <w:p w:rsidRPr="00612A20" w:rsidR="00612A20" w:rsidP="00612A20" w:rsidRDefault="00612A20" w14:paraId="215B0EC5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{</w:t>
      </w:r>
    </w:p>
    <w:p w:rsidRPr="00612A20" w:rsidR="00612A20" w:rsidP="00612A20" w:rsidRDefault="00612A20" w14:paraId="3D5269A4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    </w:t>
      </w:r>
      <w:r w:rsidRPr="00612A20">
        <w:rPr>
          <w:rFonts w:ascii="Consolas" w:hAnsi="Consolas" w:eastAsia="Times New Roman"/>
          <w:color w:val="6A9955"/>
          <w:sz w:val="21"/>
          <w:szCs w:val="21"/>
          <w:lang w:eastAsia="fr-FR"/>
        </w:rPr>
        <w:t>// la variable </w:t>
      </w:r>
      <w:proofErr w:type="gramStart"/>
      <w:r w:rsidRPr="00612A20">
        <w:rPr>
          <w:rFonts w:ascii="Consolas" w:hAnsi="Consolas" w:eastAsia="Times New Roman"/>
          <w:color w:val="6A9955"/>
          <w:sz w:val="21"/>
          <w:szCs w:val="21"/>
          <w:lang w:eastAsia="fr-FR"/>
        </w:rPr>
        <w:t>prends</w:t>
      </w:r>
      <w:proofErr w:type="gramEnd"/>
      <w:r w:rsidRPr="00612A20">
        <w:rPr>
          <w:rFonts w:ascii="Consolas" w:hAnsi="Consolas" w:eastAsia="Times New Roman"/>
          <w:color w:val="6A9955"/>
          <w:sz w:val="21"/>
          <w:szCs w:val="21"/>
          <w:lang w:eastAsia="fr-FR"/>
        </w:rPr>
        <w:t> la valeur donné au constructeur</w:t>
      </w:r>
    </w:p>
    <w:p w:rsidRPr="00612A20" w:rsidR="00612A20" w:rsidP="00612A20" w:rsidRDefault="00612A20" w14:paraId="1DAB9CC2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variable</w:t>
      </w:r>
      <w:proofErr w:type="gramEnd"/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= valeur;</w:t>
      </w:r>
    </w:p>
    <w:p w:rsidRPr="00612A20" w:rsidR="00612A20" w:rsidP="00612A20" w:rsidRDefault="00612A20" w14:paraId="5BA992B2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}</w:t>
      </w:r>
    </w:p>
    <w:p w:rsidRPr="00612A20" w:rsidR="00612A20" w:rsidP="00612A20" w:rsidRDefault="00612A20" w14:paraId="136D96CD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</w:p>
    <w:p w:rsidRPr="00612A20" w:rsidR="00612A20" w:rsidP="00612A20" w:rsidRDefault="00612A20" w14:paraId="6E3EEBAB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</w:t>
      </w:r>
      <w:r w:rsidRPr="00612A20">
        <w:rPr>
          <w:rFonts w:ascii="Consolas" w:hAnsi="Consolas" w:eastAsia="Times New Roman"/>
          <w:color w:val="6A9955"/>
          <w:sz w:val="21"/>
          <w:szCs w:val="21"/>
          <w:lang w:eastAsia="fr-FR"/>
        </w:rPr>
        <w:t>// Fonction de la class</w:t>
      </w:r>
    </w:p>
    <w:p w:rsidRPr="004A55BA" w:rsidR="00612A20" w:rsidP="00612A20" w:rsidRDefault="00612A20" w14:paraId="7EE3FDF9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612A20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4A55BA">
        <w:rPr>
          <w:rFonts w:ascii="Consolas" w:hAnsi="Consolas" w:eastAsia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4A55BA">
        <w:rPr>
          <w:rFonts w:ascii="Consolas" w:hAnsi="Consolas" w:eastAsia="Times New Roman"/>
          <w:color w:val="D4D4D4"/>
          <w:sz w:val="21"/>
          <w:szCs w:val="21"/>
          <w:lang w:eastAsia="fr-FR"/>
        </w:rPr>
        <w:t> </w:t>
      </w:r>
      <w:proofErr w:type="spellStart"/>
      <w:r w:rsidRPr="004A55BA">
        <w:rPr>
          <w:rFonts w:ascii="Consolas" w:hAnsi="Consolas" w:eastAsia="Times New Roman"/>
          <w:color w:val="DCDCAA"/>
          <w:sz w:val="21"/>
          <w:szCs w:val="21"/>
          <w:lang w:eastAsia="fr-FR"/>
        </w:rPr>
        <w:t>do_something</w:t>
      </w:r>
      <w:proofErr w:type="spellEnd"/>
      <w:r w:rsidRPr="004A55BA">
        <w:rPr>
          <w:rFonts w:ascii="Consolas" w:hAnsi="Consolas" w:eastAsia="Times New Roman"/>
          <w:color w:val="D4D4D4"/>
          <w:sz w:val="21"/>
          <w:szCs w:val="21"/>
          <w:lang w:eastAsia="fr-FR"/>
        </w:rPr>
        <w:t>()</w:t>
      </w:r>
    </w:p>
    <w:p w:rsidRPr="004A55BA" w:rsidR="00612A20" w:rsidP="00612A20" w:rsidRDefault="00612A20" w14:paraId="0B93273B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4A55BA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{</w:t>
      </w:r>
    </w:p>
    <w:p w:rsidRPr="004A55BA" w:rsidR="00612A20" w:rsidP="00612A20" w:rsidRDefault="00612A20" w14:paraId="2754B9F5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4A55BA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    </w:t>
      </w:r>
      <w:r w:rsidRPr="004A55BA">
        <w:rPr>
          <w:rFonts w:ascii="Consolas" w:hAnsi="Consolas" w:eastAsia="Times New Roman"/>
          <w:color w:val="6A9955"/>
          <w:sz w:val="21"/>
          <w:szCs w:val="21"/>
          <w:lang w:eastAsia="fr-FR"/>
        </w:rPr>
        <w:t>// code</w:t>
      </w:r>
    </w:p>
    <w:p w:rsidRPr="004A55BA" w:rsidR="00612A20" w:rsidP="00612A20" w:rsidRDefault="00612A20" w14:paraId="786EB654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4A55BA">
        <w:rPr>
          <w:rFonts w:ascii="Consolas" w:hAnsi="Consolas" w:eastAsia="Times New Roman"/>
          <w:color w:val="D4D4D4"/>
          <w:sz w:val="21"/>
          <w:szCs w:val="21"/>
          <w:lang w:eastAsia="fr-FR"/>
        </w:rPr>
        <w:t>    }</w:t>
      </w:r>
    </w:p>
    <w:p w:rsidRPr="004A55BA" w:rsidR="00612A20" w:rsidP="00612A20" w:rsidRDefault="00612A20" w14:paraId="4A55BBE9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4A55BA">
        <w:rPr>
          <w:rFonts w:ascii="Consolas" w:hAnsi="Consolas" w:eastAsia="Times New Roman"/>
          <w:color w:val="D4D4D4"/>
          <w:sz w:val="21"/>
          <w:szCs w:val="21"/>
          <w:lang w:eastAsia="fr-FR"/>
        </w:rPr>
        <w:t>}</w:t>
      </w:r>
    </w:p>
    <w:p w:rsidR="00FC1341" w:rsidP="00FC1341" w:rsidRDefault="00FC1341" w14:paraId="0043C75A" w14:textId="77777777">
      <w:pPr>
        <w:pStyle w:val="Cobra-NormalTick"/>
        <w:numPr>
          <w:ilvl w:val="0"/>
          <w:numId w:val="0"/>
        </w:numPr>
        <w:suppressAutoHyphens w:val="0"/>
        <w:autoSpaceDN/>
        <w:textAlignment w:val="auto"/>
      </w:pPr>
    </w:p>
    <w:p w:rsidRPr="00FC1341" w:rsidR="00612A20" w:rsidP="00FE108A" w:rsidRDefault="00FC1341" w14:paraId="2BC9E7C3" w14:textId="182BEECB">
      <w:pPr>
        <w:pStyle w:val="Cobra-Annotation"/>
      </w:pPr>
      <w:r>
        <w:t xml:space="preserve">Le </w:t>
      </w:r>
      <w:proofErr w:type="spellStart"/>
      <w:r>
        <w:t>Sneckers</w:t>
      </w:r>
      <w:proofErr w:type="spellEnd"/>
      <w:r>
        <w:t xml:space="preserve"> est un « objet »</w:t>
      </w:r>
      <w:r w:rsidR="003664F0">
        <w:t>,</w:t>
      </w:r>
      <w:r>
        <w:t xml:space="preserve"> il </w:t>
      </w:r>
      <w:r w:rsidRPr="005F1B34">
        <w:t>doit pouvoir être cré</w:t>
      </w:r>
      <w:r w:rsidR="00B67671">
        <w:t>é</w:t>
      </w:r>
      <w:r w:rsidRPr="005F1B34">
        <w:t xml:space="preserve"> par la class</w:t>
      </w:r>
      <w:r>
        <w:t xml:space="preserve"> grâce au</w:t>
      </w:r>
      <w:r w:rsidRPr="005F1B34">
        <w:t xml:space="preserve"> constructeur. </w:t>
      </w:r>
      <w:r w:rsidR="00EA16B0">
        <w:t>Une</w:t>
      </w:r>
      <w:r w:rsidR="007D4459">
        <w:t xml:space="preserve"> </w:t>
      </w:r>
      <w:proofErr w:type="spellStart"/>
      <w:r w:rsidR="007D4459">
        <w:t>class</w:t>
      </w:r>
      <w:proofErr w:type="spellEnd"/>
      <w:r w:rsidR="007D4459">
        <w:t xml:space="preserve"> est une sorte de moule pour créer des objets</w:t>
      </w:r>
      <w:r w:rsidR="008269AD">
        <w:t>.</w:t>
      </w:r>
      <w:r w:rsidR="007D4459">
        <w:t xml:space="preserve"> </w:t>
      </w:r>
      <w:r w:rsidR="008269AD">
        <w:t>O</w:t>
      </w:r>
      <w:r w:rsidR="000A4CAA">
        <w:t xml:space="preserve">n </w:t>
      </w:r>
      <w:r w:rsidR="00CD3C0F">
        <w:t>écrit donc des indication</w:t>
      </w:r>
      <w:r w:rsidR="006D3B6E">
        <w:t>s</w:t>
      </w:r>
      <w:r w:rsidR="00CD3C0F">
        <w:t xml:space="preserve"> sur </w:t>
      </w:r>
      <w:r w:rsidR="00CD2A08">
        <w:t>le fonctionnement d’</w:t>
      </w:r>
      <w:r w:rsidR="00CD3C0F">
        <w:t xml:space="preserve">un </w:t>
      </w:r>
      <w:proofErr w:type="spellStart"/>
      <w:r w:rsidR="00CD3C0F">
        <w:t>Snecker</w:t>
      </w:r>
      <w:r w:rsidR="00CD2A08">
        <w:t>s</w:t>
      </w:r>
      <w:proofErr w:type="spellEnd"/>
      <w:r w:rsidR="00CD3C0F">
        <w:t>.</w:t>
      </w:r>
    </w:p>
    <w:p w:rsidR="00447BB5" w:rsidP="00FE108A" w:rsidRDefault="00447BB5" w14:paraId="69C638E0" w14:textId="77777777">
      <w:pPr>
        <w:pStyle w:val="Cobra-Annotation"/>
      </w:pPr>
    </w:p>
    <w:p w:rsidR="00B812D1" w:rsidP="00FE108A" w:rsidRDefault="00CA3E7C" w14:paraId="70B7E7C4" w14:textId="573A11B5">
      <w:pPr>
        <w:pStyle w:val="Cobra-Annotation"/>
      </w:pPr>
      <w:r w:rsidRPr="00CA3E7C">
        <w:t xml:space="preserve">Le </w:t>
      </w:r>
      <w:proofErr w:type="spellStart"/>
      <w:r w:rsidRPr="00CA3E7C">
        <w:t>Sneckers</w:t>
      </w:r>
      <w:proofErr w:type="spellEnd"/>
      <w:r w:rsidRPr="00CA3E7C">
        <w:t xml:space="preserve"> a besoin d</w:t>
      </w:r>
      <w:r>
        <w:t>e deux variables :</w:t>
      </w:r>
    </w:p>
    <w:p w:rsidR="00346182" w:rsidP="00FE108A" w:rsidRDefault="00DE7485" w14:paraId="3A292519" w14:textId="2DAE882E">
      <w:pPr>
        <w:pStyle w:val="Cobra-NormalTick"/>
        <w:rPr>
          <w:rStyle w:val="Cobra-NormalTickCar"/>
        </w:rPr>
      </w:pPr>
      <w:r>
        <w:t>D’abord</w:t>
      </w:r>
      <w:r w:rsidR="001359A8">
        <w:t>,</w:t>
      </w:r>
      <w:r>
        <w:t xml:space="preserve"> il doit pouvoir se situer </w:t>
      </w:r>
      <w:r w:rsidR="00901A69">
        <w:t>dans le quadrillage du terrain. Vous pouvez imaginer le corps</w:t>
      </w:r>
      <w:r w:rsidR="00576791">
        <w:t xml:space="preserve"> du</w:t>
      </w:r>
      <w:r w:rsidR="00901A69">
        <w:t xml:space="preserve"> </w:t>
      </w:r>
      <w:proofErr w:type="spellStart"/>
      <w:r w:rsidR="00901A69">
        <w:t>Sneckers</w:t>
      </w:r>
      <w:proofErr w:type="spellEnd"/>
      <w:r w:rsidR="00901A69">
        <w:t xml:space="preserve"> </w:t>
      </w:r>
      <w:r w:rsidR="00361157">
        <w:t>comme un</w:t>
      </w:r>
      <w:r w:rsidR="00644A98">
        <w:t xml:space="preserve">e liste de positions par lesquelles </w:t>
      </w:r>
      <w:r w:rsidR="00AE2D79">
        <w:t xml:space="preserve">il </w:t>
      </w:r>
      <w:r w:rsidR="00644A98">
        <w:t>passe.</w:t>
      </w:r>
      <w:r w:rsidR="00346182">
        <w:t xml:space="preserve"> Vous allez utiliser </w:t>
      </w:r>
      <w:r w:rsidR="00316FF8">
        <w:t xml:space="preserve">les </w:t>
      </w:r>
      <w:hyperlink w:history="1" r:id="rId20">
        <w:proofErr w:type="spellStart"/>
        <w:r w:rsidRPr="001359A8" w:rsidR="00316FF8">
          <w:rPr>
            <w:rStyle w:val="Hyperlink"/>
          </w:rPr>
          <w:t>ArrayList</w:t>
        </w:r>
        <w:proofErr w:type="spellEnd"/>
      </w:hyperlink>
      <w:r w:rsidR="00316FF8">
        <w:t xml:space="preserve"> de </w:t>
      </w:r>
      <w:proofErr w:type="spellStart"/>
      <w:r w:rsidR="00316FF8">
        <w:t>Processing</w:t>
      </w:r>
      <w:proofErr w:type="spellEnd"/>
      <w:r w:rsidR="00E07749">
        <w:t xml:space="preserve"> pour </w:t>
      </w:r>
      <w:r w:rsidR="00652F5F">
        <w:t xml:space="preserve">le </w:t>
      </w:r>
      <w:r w:rsidR="00E07749">
        <w:t>représenter</w:t>
      </w:r>
      <w:r w:rsidR="001359A8">
        <w:t>.</w:t>
      </w:r>
      <w:r w:rsidR="00B450FA">
        <w:t xml:space="preserve"> Commencez par un serpent de </w:t>
      </w:r>
      <w:r w:rsidR="00623E66">
        <w:t>3</w:t>
      </w:r>
      <w:r w:rsidR="00B450FA">
        <w:t xml:space="preserve"> carrés.</w:t>
      </w:r>
    </w:p>
    <w:p w:rsidR="00B812D1" w:rsidP="00FE108A" w:rsidRDefault="00B812D1" w14:paraId="7945A00A" w14:textId="00EFCB3D">
      <w:pPr>
        <w:pStyle w:val="Cobra-NormalTick"/>
      </w:pPr>
      <w:r w:rsidRPr="005F1B34">
        <w:t xml:space="preserve">Il faut aussi qu’il sache dans quelle direction il va pour ne pas se perdre. Réfléchissez au fonctionnement des </w:t>
      </w:r>
      <w:r w:rsidRPr="001161D2">
        <w:t xml:space="preserve">directions et créez une variable pour garder la direction </w:t>
      </w:r>
      <w:r w:rsidR="0089056C">
        <w:t>en cours</w:t>
      </w:r>
      <w:r w:rsidRPr="001161D2">
        <w:t>.</w:t>
      </w:r>
    </w:p>
    <w:p w:rsidR="00A677A3" w:rsidRDefault="00A677A3" w14:paraId="6B20751F" w14:textId="75317190">
      <w:pPr>
        <w:suppressAutoHyphens w:val="0"/>
        <w:autoSpaceDN/>
        <w:spacing w:line="259" w:lineRule="auto"/>
        <w:textAlignment w:val="auto"/>
        <w:rPr>
          <w:rFonts w:ascii="Clear Sans Light" w:hAnsi="Clear Sans Light" w:cs="Clear Sans Light"/>
        </w:rPr>
      </w:pPr>
      <w:r>
        <w:br w:type="page"/>
      </w:r>
    </w:p>
    <w:p w:rsidRPr="001161D2" w:rsidR="00FC1341" w:rsidP="00FE108A" w:rsidRDefault="00CB1A70" w14:paraId="1D1FCFD5" w14:textId="3531FE36">
      <w:pPr>
        <w:pStyle w:val="Cobra-Annotation"/>
      </w:pPr>
      <w:r w:rsidRPr="001161D2">
        <w:t>C</w:t>
      </w:r>
      <w:r w:rsidRPr="001161D2" w:rsidR="00FC1341">
        <w:t>rée</w:t>
      </w:r>
      <w:r>
        <w:t>z aussi</w:t>
      </w:r>
      <w:r w:rsidRPr="001161D2" w:rsidR="00FC1341">
        <w:t xml:space="preserve"> des fonctions pour donner vie au </w:t>
      </w:r>
      <w:proofErr w:type="spellStart"/>
      <w:r w:rsidRPr="001161D2" w:rsidR="00B812D1">
        <w:t>Sneckers</w:t>
      </w:r>
      <w:proofErr w:type="spellEnd"/>
      <w:r w:rsidR="00A5641E">
        <w:t> :</w:t>
      </w:r>
    </w:p>
    <w:p w:rsidR="009573C7" w:rsidP="004731C1" w:rsidRDefault="00C21870" w14:paraId="3BFFE468" w14:textId="72862CE3">
      <w:pPr>
        <w:pStyle w:val="Cobra-NormalTick"/>
        <w:rPr>
          <w:rFonts w:ascii="Consolas" w:hAnsi="Consolas" w:eastAsia="Times New Roman" w:cs="Times New Roman"/>
          <w:color w:val="569CD6"/>
          <w:sz w:val="21"/>
          <w:szCs w:val="21"/>
          <w:lang w:eastAsia="fr-FR"/>
        </w:rPr>
      </w:pPr>
      <w:r>
        <w:t>Il faut</w:t>
      </w:r>
      <w:r w:rsidRPr="001161D2" w:rsidR="00BA1EAB">
        <w:t xml:space="preserve"> une fonction pour qu’il soit affiché sur son environnement et au bon endroit !</w:t>
      </w:r>
      <w:r w:rsidR="00AC37F5">
        <w:t xml:space="preserve"> Commencez par positionner sa tête</w:t>
      </w:r>
      <w:r w:rsidR="005F37DA">
        <w:t>, soit le premier élément de la liste,</w:t>
      </w:r>
      <w:r w:rsidR="00AC37F5">
        <w:t xml:space="preserve"> au centre de la fenêtre et son corps vers le bas.</w:t>
      </w:r>
      <w:r w:rsidR="0003693F">
        <w:t xml:space="preserve"> Soyez créatif sur les formes et les couleurs de votre </w:t>
      </w:r>
      <w:proofErr w:type="spellStart"/>
      <w:r w:rsidR="00F950B4">
        <w:t>S</w:t>
      </w:r>
      <w:r w:rsidR="0003693F">
        <w:t>neckers</w:t>
      </w:r>
      <w:proofErr w:type="spellEnd"/>
      <w:r w:rsidR="0003693F">
        <w:t> !</w:t>
      </w:r>
    </w:p>
    <w:p w:rsidRPr="009573C7" w:rsidR="009573C7" w:rsidP="00A5641E" w:rsidRDefault="00B812D1" w14:paraId="657D0FA5" w14:textId="44053B75">
      <w:pPr>
        <w:pStyle w:val="Cobra-NormalTick"/>
      </w:pPr>
      <w:r w:rsidRPr="001161D2">
        <w:t xml:space="preserve">Pour se déplacer, le </w:t>
      </w:r>
      <w:proofErr w:type="spellStart"/>
      <w:r w:rsidRPr="001161D2">
        <w:t>Sneckers</w:t>
      </w:r>
      <w:proofErr w:type="spellEnd"/>
      <w:r w:rsidRPr="001161D2">
        <w:t xml:space="preserve"> </w:t>
      </w:r>
      <w:r w:rsidR="00584727">
        <w:t xml:space="preserve">remplace </w:t>
      </w:r>
      <w:r w:rsidRPr="001161D2">
        <w:t xml:space="preserve">chacun des éléments de son corps </w:t>
      </w:r>
      <w:r w:rsidR="00584727">
        <w:t>par le suivant</w:t>
      </w:r>
      <w:r w:rsidRPr="001161D2">
        <w:t xml:space="preserve">, sauf le premier qui </w:t>
      </w:r>
      <w:r w:rsidR="00365CD8">
        <w:t>avance d’une case</w:t>
      </w:r>
      <w:r w:rsidRPr="001161D2">
        <w:t xml:space="preserve"> vers sa direction.</w:t>
      </w:r>
      <w:r w:rsidRPr="001161D2" w:rsidR="001B46D5">
        <w:t xml:space="preserve"> Faites une fonction pour </w:t>
      </w:r>
      <w:r w:rsidRPr="001161D2" w:rsidR="00314F6C">
        <w:t>ça !</w:t>
      </w:r>
    </w:p>
    <w:p w:rsidRPr="005F1B34" w:rsidR="00B812D1" w:rsidP="00A5641E" w:rsidRDefault="00B812D1" w14:paraId="08497AD6" w14:textId="15635101">
      <w:pPr>
        <w:pStyle w:val="Cobra-NormalTick"/>
      </w:pPr>
      <w:r w:rsidRPr="001161D2">
        <w:t xml:space="preserve">Lorsque le </w:t>
      </w:r>
      <w:proofErr w:type="spellStart"/>
      <w:r w:rsidRPr="001161D2">
        <w:t>Sneckers</w:t>
      </w:r>
      <w:proofErr w:type="spellEnd"/>
      <w:r w:rsidRPr="001161D2">
        <w:t xml:space="preserve"> mange, il doit pouvoir agrandir son corps d’un élément.</w:t>
      </w:r>
      <w:r w:rsidRPr="001161D2" w:rsidR="00BC244D">
        <w:t xml:space="preserve"> Heureusement</w:t>
      </w:r>
      <w:r w:rsidRPr="001161D2" w:rsidR="00273FB7">
        <w:t>,</w:t>
      </w:r>
      <w:r w:rsidRPr="001161D2" w:rsidR="00BC244D">
        <w:t xml:space="preserve"> l’</w:t>
      </w:r>
      <w:proofErr w:type="spellStart"/>
      <w:r w:rsidRPr="001161D2" w:rsidR="00BC244D">
        <w:t>ArrayList</w:t>
      </w:r>
      <w:proofErr w:type="spellEnd"/>
      <w:r w:rsidRPr="001161D2" w:rsidR="00BC244D">
        <w:t xml:space="preserve"> que vous avez</w:t>
      </w:r>
      <w:r w:rsidR="00BC244D">
        <w:t xml:space="preserve"> utilisé </w:t>
      </w:r>
      <w:r w:rsidR="00711D19">
        <w:t xml:space="preserve">contient </w:t>
      </w:r>
      <w:r w:rsidR="00273FB7">
        <w:t>une fonction que vous pouvez utiliser pour ça.</w:t>
      </w:r>
    </w:p>
    <w:p w:rsidRPr="00B463B6" w:rsidR="00B463B6" w:rsidP="00A5641E" w:rsidRDefault="00B812D1" w14:paraId="239174DB" w14:textId="30AA9CC8">
      <w:pPr>
        <w:pStyle w:val="Cobra-NormalTick"/>
      </w:pPr>
      <w:r w:rsidRPr="005F1B34">
        <w:t xml:space="preserve">Enfin, le </w:t>
      </w:r>
      <w:proofErr w:type="spellStart"/>
      <w:r w:rsidR="009F71AB">
        <w:t>Sneckers</w:t>
      </w:r>
      <w:proofErr w:type="spellEnd"/>
      <w:r w:rsidR="009F71AB">
        <w:t xml:space="preserve"> doit </w:t>
      </w:r>
      <w:r w:rsidR="005815E3">
        <w:t>repérer s</w:t>
      </w:r>
      <w:r w:rsidR="003B4A5A">
        <w:t>’</w:t>
      </w:r>
      <w:r w:rsidR="005815E3">
        <w:t>il a touché un mur ou s</w:t>
      </w:r>
      <w:r w:rsidR="003B4A5A">
        <w:t>’</w:t>
      </w:r>
      <w:r w:rsidR="005815E3">
        <w:t>il s’est mordu la queue</w:t>
      </w:r>
      <w:r w:rsidRPr="005F1B34">
        <w:t>.</w:t>
      </w:r>
      <w:r w:rsidR="00A06344">
        <w:t xml:space="preserve"> A ce moment</w:t>
      </w:r>
      <w:r w:rsidR="00D8458C">
        <w:t>-</w:t>
      </w:r>
      <w:r w:rsidR="00A06344">
        <w:t>là, la partie est perdue.</w:t>
      </w:r>
      <w:r w:rsidRPr="005F1B34">
        <w:t xml:space="preserve"> </w:t>
      </w:r>
      <w:r w:rsidR="00055F5D">
        <w:t>N’oubliez pas que l</w:t>
      </w:r>
      <w:r w:rsidRPr="005F1B34">
        <w:t>a tête est l’élément le plus important.</w:t>
      </w:r>
    </w:p>
    <w:p w:rsidRPr="002202B8" w:rsidR="00560F3C" w:rsidP="00FE108A" w:rsidRDefault="002202B8" w14:paraId="4EF7AA88" w14:textId="65FCD38C">
      <w:pPr>
        <w:pStyle w:val="Cobra-Annotation"/>
      </w:pPr>
      <w:r w:rsidRPr="002202B8">
        <w:t>Voici les p</w:t>
      </w:r>
      <w:r>
        <w:t>rototypes des fonctions que vous devez créer</w:t>
      </w:r>
      <w:r w:rsidR="00934B0E">
        <w:t> :</w:t>
      </w:r>
    </w:p>
    <w:p w:rsidRPr="004A55BA" w:rsidR="00BE27A0" w:rsidP="00BE27A0" w:rsidRDefault="00BE27A0" w14:paraId="298B976D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4A55BA">
        <w:rPr>
          <w:rFonts w:ascii="Consolas" w:hAnsi="Consolas" w:eastAsia="Times New Roman"/>
          <w:color w:val="569CD6"/>
          <w:sz w:val="21"/>
          <w:szCs w:val="21"/>
          <w:lang w:val="en-US" w:eastAsia="fr-FR"/>
        </w:rPr>
        <w:t>class</w:t>
      </w:r>
      <w:r w:rsidRPr="004A55BA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4A55BA">
        <w:rPr>
          <w:rFonts w:ascii="Consolas" w:hAnsi="Consolas" w:eastAsia="Times New Roman"/>
          <w:color w:val="4EC9B0"/>
          <w:sz w:val="21"/>
          <w:szCs w:val="21"/>
          <w:lang w:val="en-US" w:eastAsia="fr-FR"/>
        </w:rPr>
        <w:t>Sneckers</w:t>
      </w:r>
      <w:proofErr w:type="spellEnd"/>
    </w:p>
    <w:p w:rsidRPr="002202B8" w:rsidR="00BE27A0" w:rsidP="00BE27A0" w:rsidRDefault="00BE27A0" w14:paraId="6B3CF72E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2202B8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{</w:t>
      </w:r>
    </w:p>
    <w:p w:rsidR="00BE27A0" w:rsidP="00BE27A0" w:rsidRDefault="00BE27A0" w14:paraId="16FEE2FA" w14:textId="7682B080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2202B8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ab/>
      </w:r>
      <w:r w:rsidRPr="002202B8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/</w:t>
      </w:r>
      <w:r w:rsidRPr="002202B8" w:rsidR="009E41AF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*</w:t>
      </w:r>
      <w:r w:rsidRPr="002202B8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……</w:t>
      </w:r>
      <w:r w:rsidRPr="002202B8" w:rsidR="009E41AF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*</w:t>
      </w:r>
      <w:r w:rsidRPr="002202B8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/</w:t>
      </w:r>
    </w:p>
    <w:p w:rsidRPr="002202B8" w:rsidR="00EA2408" w:rsidP="00BE27A0" w:rsidRDefault="00EA2408" w14:paraId="2C16F6F6" w14:textId="32827D7F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proofErr w:type="spellStart"/>
      <w:r w:rsidRPr="004A55BA">
        <w:rPr>
          <w:rFonts w:ascii="Consolas" w:hAnsi="Consolas" w:eastAsia="Times New Roman"/>
          <w:color w:val="DCDCAA"/>
          <w:sz w:val="21"/>
          <w:szCs w:val="21"/>
          <w:lang w:val="en-US" w:eastAsia="fr-FR"/>
        </w:rPr>
        <w:t>Sneckers</w:t>
      </w:r>
      <w:proofErr w:type="spellEnd"/>
      <w:r w:rsidRPr="004A55BA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()</w:t>
      </w:r>
    </w:p>
    <w:p w:rsidR="00FC296F" w:rsidP="00560F3C" w:rsidRDefault="00560F3C" w14:paraId="3D58139F" w14:textId="4BAB250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612A20">
        <w:rPr>
          <w:rFonts w:ascii="Consolas" w:hAnsi="Consolas" w:eastAsia="Times New Roman"/>
          <w:color w:val="569CD6"/>
          <w:sz w:val="21"/>
          <w:szCs w:val="21"/>
          <w:lang w:val="en-US" w:eastAsia="fr-FR"/>
        </w:rPr>
        <w:t>void</w:t>
      </w:r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 </w:t>
      </w:r>
      <w:r>
        <w:rPr>
          <w:rFonts w:ascii="Consolas" w:hAnsi="Consolas" w:eastAsia="Times New Roman"/>
          <w:color w:val="DCDCAA"/>
          <w:sz w:val="21"/>
          <w:szCs w:val="21"/>
          <w:lang w:val="en-US" w:eastAsia="fr-FR"/>
        </w:rPr>
        <w:t>display</w:t>
      </w:r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()</w:t>
      </w:r>
    </w:p>
    <w:p w:rsidRPr="00FC296F" w:rsidR="00FC296F" w:rsidP="00560F3C" w:rsidRDefault="00FC296F" w14:paraId="42DBD950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vanish/>
          <w:color w:val="D4D4D4"/>
          <w:sz w:val="21"/>
          <w:szCs w:val="21"/>
          <w:lang w:val="en-US" w:eastAsia="fr-FR"/>
          <w:specVanish/>
        </w:rPr>
      </w:pPr>
    </w:p>
    <w:p w:rsidRPr="00477D3A" w:rsidR="00560F3C" w:rsidP="00560F3C" w:rsidRDefault="00560F3C" w14:paraId="0F2B1F27" w14:textId="2CB8BA43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612A20">
        <w:rPr>
          <w:rFonts w:ascii="Consolas" w:hAnsi="Consolas" w:eastAsia="Times New Roman"/>
          <w:color w:val="569CD6"/>
          <w:sz w:val="21"/>
          <w:szCs w:val="21"/>
          <w:lang w:val="en-US" w:eastAsia="fr-FR"/>
        </w:rPr>
        <w:t>void</w:t>
      </w:r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 </w:t>
      </w:r>
      <w:r>
        <w:rPr>
          <w:rFonts w:ascii="Consolas" w:hAnsi="Consolas" w:eastAsia="Times New Roman"/>
          <w:color w:val="DCDCAA"/>
          <w:sz w:val="21"/>
          <w:szCs w:val="21"/>
          <w:lang w:val="en-US" w:eastAsia="fr-FR"/>
        </w:rPr>
        <w:t>move</w:t>
      </w:r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()</w:t>
      </w:r>
    </w:p>
    <w:p w:rsidRPr="00477D3A" w:rsidR="00560F3C" w:rsidP="00560F3C" w:rsidRDefault="00560F3C" w14:paraId="0EB1195C" w14:textId="773FD50E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proofErr w:type="gramStart"/>
      <w:r w:rsidRPr="00612A20">
        <w:rPr>
          <w:rFonts w:ascii="Consolas" w:hAnsi="Consolas" w:eastAsia="Times New Roman"/>
          <w:color w:val="569CD6"/>
          <w:sz w:val="21"/>
          <w:szCs w:val="21"/>
          <w:lang w:val="en-US" w:eastAsia="fr-FR"/>
        </w:rPr>
        <w:t>void</w:t>
      </w:r>
      <w:proofErr w:type="gramEnd"/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 </w:t>
      </w:r>
      <w:r w:rsidR="00751148">
        <w:rPr>
          <w:rFonts w:ascii="Consolas" w:hAnsi="Consolas" w:eastAsia="Times New Roman"/>
          <w:color w:val="DCDCAA"/>
          <w:sz w:val="21"/>
          <w:szCs w:val="21"/>
          <w:lang w:val="en-US" w:eastAsia="fr-FR"/>
        </w:rPr>
        <w:t>eat</w:t>
      </w:r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()</w:t>
      </w:r>
    </w:p>
    <w:p w:rsidR="00560F3C" w:rsidP="00560F3C" w:rsidRDefault="00560F3C" w14:paraId="135DC3BF" w14:textId="1389C470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proofErr w:type="gramStart"/>
      <w:r w:rsidRPr="00612A20">
        <w:rPr>
          <w:rFonts w:ascii="Consolas" w:hAnsi="Consolas" w:eastAsia="Times New Roman"/>
          <w:color w:val="569CD6"/>
          <w:sz w:val="21"/>
          <w:szCs w:val="21"/>
          <w:lang w:val="en-US" w:eastAsia="fr-FR"/>
        </w:rPr>
        <w:t>void</w:t>
      </w:r>
      <w:proofErr w:type="gramEnd"/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 </w:t>
      </w:r>
      <w:r w:rsidR="00554ADA">
        <w:rPr>
          <w:rFonts w:ascii="Consolas" w:hAnsi="Consolas" w:eastAsia="Times New Roman"/>
          <w:color w:val="DCDCAA"/>
          <w:sz w:val="21"/>
          <w:szCs w:val="21"/>
          <w:lang w:val="en-US" w:eastAsia="fr-FR"/>
        </w:rPr>
        <w:t>lose</w:t>
      </w:r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()</w:t>
      </w:r>
    </w:p>
    <w:p w:rsidRPr="004A55BA" w:rsidR="00BE27A0" w:rsidP="00560F3C" w:rsidRDefault="00BE27A0" w14:paraId="554C03F0" w14:textId="603FFCD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4A55BA">
        <w:rPr>
          <w:rFonts w:ascii="Consolas" w:hAnsi="Consolas" w:eastAsia="Times New Roman"/>
          <w:color w:val="D4D4D4"/>
          <w:sz w:val="21"/>
          <w:szCs w:val="21"/>
          <w:lang w:eastAsia="fr-FR"/>
        </w:rPr>
        <w:t>}</w:t>
      </w:r>
    </w:p>
    <w:p w:rsidRPr="004A55BA" w:rsidR="00560F3C" w:rsidP="00273FB7" w:rsidRDefault="00560F3C" w14:paraId="756135F3" w14:textId="77777777">
      <w:pPr>
        <w:pStyle w:val="Cobra-NormalTick"/>
        <w:numPr>
          <w:ilvl w:val="0"/>
          <w:numId w:val="0"/>
        </w:numPr>
        <w:suppressAutoHyphens w:val="0"/>
        <w:autoSpaceDN/>
        <w:textAlignment w:val="auto"/>
      </w:pPr>
    </w:p>
    <w:p w:rsidR="0049221E" w:rsidP="00055654" w:rsidRDefault="001E773D" w14:paraId="295A20A0" w14:textId="4B981F06">
      <w:pPr>
        <w:pStyle w:val="Cobra-Annotation"/>
      </w:pPr>
      <w:r>
        <w:t xml:space="preserve">Maintenant que le moule à </w:t>
      </w:r>
      <w:proofErr w:type="spellStart"/>
      <w:r>
        <w:t>Sneckers</w:t>
      </w:r>
      <w:proofErr w:type="spellEnd"/>
      <w:r>
        <w:t xml:space="preserve"> est </w:t>
      </w:r>
      <w:r w:rsidR="00AB3D5A">
        <w:t>prêt,</w:t>
      </w:r>
      <w:r>
        <w:t xml:space="preserve"> </w:t>
      </w:r>
      <w:r w:rsidR="00B96C07">
        <w:t xml:space="preserve">vous pouvez enfin en </w:t>
      </w:r>
      <w:r w:rsidR="004F2740">
        <w:t xml:space="preserve">générer </w:t>
      </w:r>
      <w:r w:rsidR="00B96C07">
        <w:t xml:space="preserve">un </w:t>
      </w:r>
      <w:r w:rsidR="00B74E71">
        <w:t>et le placer dans son environnement.</w:t>
      </w:r>
      <w:r w:rsidR="0049221E">
        <w:t xml:space="preserve"> Avec </w:t>
      </w:r>
      <w:proofErr w:type="spellStart"/>
      <w:r w:rsidR="0049221E">
        <w:t>Processing</w:t>
      </w:r>
      <w:proofErr w:type="spellEnd"/>
      <w:r w:rsidR="0049221E">
        <w:t xml:space="preserve">, </w:t>
      </w:r>
      <w:proofErr w:type="gramStart"/>
      <w:r w:rsidR="0049221E">
        <w:t>on</w:t>
      </w:r>
      <w:proofErr w:type="gramEnd"/>
      <w:r w:rsidR="0049221E">
        <w:t xml:space="preserve"> cré</w:t>
      </w:r>
      <w:r w:rsidR="00FA7352">
        <w:t>ée</w:t>
      </w:r>
      <w:r w:rsidR="0049221E">
        <w:t xml:space="preserve"> un objet </w:t>
      </w:r>
      <w:r w:rsidR="0081235C">
        <w:t>de la manière suivante :</w:t>
      </w:r>
    </w:p>
    <w:p w:rsidRPr="00B57332" w:rsidR="0081235C" w:rsidP="00B57332" w:rsidRDefault="00B57332" w14:paraId="69F7E4CB" w14:textId="72C1B71F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proofErr w:type="spellStart"/>
      <w:r w:rsidRPr="00B57332">
        <w:rPr>
          <w:rFonts w:ascii="Consolas" w:hAnsi="Consolas" w:eastAsia="Times New Roman"/>
          <w:color w:val="569CD6"/>
          <w:sz w:val="21"/>
          <w:szCs w:val="21"/>
          <w:lang w:eastAsia="fr-FR"/>
        </w:rPr>
        <w:t>Sneckers</w:t>
      </w:r>
      <w:proofErr w:type="spellEnd"/>
      <w:r w:rsidRPr="00B57332">
        <w:rPr>
          <w:rFonts w:ascii="Consolas" w:hAnsi="Consolas" w:eastAsia="Times New Roman"/>
          <w:color w:val="D4D4D4"/>
          <w:sz w:val="21"/>
          <w:szCs w:val="21"/>
          <w:lang w:eastAsia="fr-FR"/>
        </w:rPr>
        <w:t> </w:t>
      </w:r>
      <w:proofErr w:type="spellStart"/>
      <w:r w:rsidRPr="00B57332">
        <w:rPr>
          <w:rFonts w:ascii="Consolas" w:hAnsi="Consolas" w:eastAsia="Times New Roman"/>
          <w:color w:val="D4D4D4"/>
          <w:sz w:val="21"/>
          <w:szCs w:val="21"/>
          <w:lang w:eastAsia="fr-FR"/>
        </w:rPr>
        <w:t>snek</w:t>
      </w:r>
      <w:proofErr w:type="spellEnd"/>
      <w:r w:rsidRPr="00B57332">
        <w:rPr>
          <w:rFonts w:ascii="Consolas" w:hAnsi="Consolas" w:eastAsia="Times New Roman"/>
          <w:color w:val="D4D4D4"/>
          <w:sz w:val="21"/>
          <w:szCs w:val="21"/>
          <w:lang w:eastAsia="fr-FR"/>
        </w:rPr>
        <w:t> = </w:t>
      </w:r>
      <w:r w:rsidRPr="00B57332">
        <w:rPr>
          <w:rFonts w:ascii="Consolas" w:hAnsi="Consolas" w:eastAsia="Times New Roman"/>
          <w:color w:val="C586C0"/>
          <w:sz w:val="21"/>
          <w:szCs w:val="21"/>
          <w:lang w:eastAsia="fr-FR"/>
        </w:rPr>
        <w:t>new</w:t>
      </w:r>
      <w:r w:rsidRPr="00B57332">
        <w:rPr>
          <w:rFonts w:ascii="Consolas" w:hAnsi="Consolas" w:eastAsia="Times New Roman"/>
          <w:color w:val="D4D4D4"/>
          <w:sz w:val="21"/>
          <w:szCs w:val="21"/>
          <w:lang w:eastAsia="fr-FR"/>
        </w:rPr>
        <w:t> </w:t>
      </w:r>
      <w:proofErr w:type="spellStart"/>
      <w:r w:rsidRPr="00B57332">
        <w:rPr>
          <w:rFonts w:ascii="Consolas" w:hAnsi="Consolas" w:eastAsia="Times New Roman"/>
          <w:color w:val="569CD6"/>
          <w:sz w:val="21"/>
          <w:szCs w:val="21"/>
          <w:lang w:eastAsia="fr-FR"/>
        </w:rPr>
        <w:t>Sneckers</w:t>
      </w:r>
      <w:proofErr w:type="spellEnd"/>
      <w:r w:rsidRPr="00B57332">
        <w:rPr>
          <w:rFonts w:ascii="Consolas" w:hAnsi="Consolas" w:eastAsia="Times New Roman"/>
          <w:color w:val="D4D4D4"/>
          <w:sz w:val="21"/>
          <w:szCs w:val="21"/>
          <w:lang w:eastAsia="fr-FR"/>
        </w:rPr>
        <w:t>();</w:t>
      </w:r>
    </w:p>
    <w:p w:rsidR="00B57332" w:rsidP="00B812D1" w:rsidRDefault="00B57332" w14:paraId="31EC586F" w14:textId="77777777">
      <w:pPr>
        <w:pStyle w:val="Cobra-Normal"/>
      </w:pPr>
    </w:p>
    <w:p w:rsidR="00B812D1" w:rsidP="00FE108A" w:rsidRDefault="00B812D1" w14:paraId="228B7444" w14:textId="00FB8D3E">
      <w:pPr>
        <w:pStyle w:val="Cobra-Annotation"/>
      </w:pPr>
      <w:r w:rsidRPr="005F1B34">
        <w:t>Bon, tout ça c’est bien</w:t>
      </w:r>
      <w:r w:rsidR="00734C10">
        <w:t>,</w:t>
      </w:r>
      <w:r w:rsidRPr="005F1B34">
        <w:t xml:space="preserve"> mais le serpent ne bouge que dans la direction donnée à la construction, </w:t>
      </w:r>
      <w:proofErr w:type="gramStart"/>
      <w:r w:rsidRPr="005F1B34">
        <w:t>c’est pas</w:t>
      </w:r>
      <w:proofErr w:type="gramEnd"/>
      <w:r w:rsidRPr="005F1B34">
        <w:t xml:space="preserve"> </w:t>
      </w:r>
      <w:r w:rsidR="001013FF">
        <w:t>terrible</w:t>
      </w:r>
      <w:r w:rsidRPr="005F1B34">
        <w:t>… Changez la valeur de la direction en fonction d’un appui de touche.</w:t>
      </w:r>
      <w:r w:rsidR="009D2432">
        <w:t xml:space="preserve"> Utilisez la fonction </w:t>
      </w:r>
      <w:hyperlink w:history="1" r:id="rId21">
        <w:proofErr w:type="spellStart"/>
        <w:r w:rsidR="009D2432">
          <w:rPr>
            <w:rStyle w:val="Hyperlink"/>
          </w:rPr>
          <w:t>k</w:t>
        </w:r>
        <w:r w:rsidRPr="009D2432" w:rsidR="009D2432">
          <w:rPr>
            <w:rStyle w:val="Hyperlink"/>
          </w:rPr>
          <w:t>eyPressed</w:t>
        </w:r>
        <w:proofErr w:type="spellEnd"/>
      </w:hyperlink>
      <w:r w:rsidR="009D2432">
        <w:t xml:space="preserve"> de </w:t>
      </w:r>
      <w:proofErr w:type="spellStart"/>
      <w:r w:rsidR="009D2432">
        <w:t>Processing</w:t>
      </w:r>
      <w:proofErr w:type="spellEnd"/>
      <w:r w:rsidR="009D2432">
        <w:t xml:space="preserve">, elle fonctionne comme </w:t>
      </w:r>
      <w:proofErr w:type="spellStart"/>
      <w:r w:rsidR="009D2432">
        <w:t>draw</w:t>
      </w:r>
      <w:proofErr w:type="spellEnd"/>
      <w:r w:rsidR="009D2432">
        <w:t xml:space="preserve">() mais </w:t>
      </w:r>
      <w:r w:rsidR="004648C3">
        <w:t>n’est appelée que si une touche du clavier est appuyée.</w:t>
      </w:r>
      <w:r w:rsidR="00464699">
        <w:t xml:space="preserve"> </w:t>
      </w:r>
      <w:r w:rsidR="002C496C">
        <w:t xml:space="preserve">Vous trouverez quelle touche est utilisée grâce à la valeur de </w:t>
      </w:r>
      <w:hyperlink w:history="1" r:id="rId22">
        <w:r w:rsidRPr="002C496C" w:rsidR="002C496C">
          <w:rPr>
            <w:rStyle w:val="Hyperlink"/>
          </w:rPr>
          <w:t>key</w:t>
        </w:r>
      </w:hyperlink>
      <w:r w:rsidR="002C496C">
        <w:t> </w:t>
      </w:r>
      <w:r w:rsidR="002C496C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2C496C" w:rsidRDefault="002C496C" w14:paraId="0DF1D143" w14:textId="6768E7B0">
      <w:pPr>
        <w:suppressAutoHyphens w:val="0"/>
        <w:autoSpaceDN/>
        <w:spacing w:line="259" w:lineRule="auto"/>
        <w:textAlignment w:val="auto"/>
        <w:rPr>
          <w:rFonts w:ascii="Clear Sans Light" w:hAnsi="Clear Sans Light" w:cs="Clear Sans Light"/>
        </w:rPr>
      </w:pPr>
      <w:r>
        <w:br w:type="page"/>
      </w:r>
    </w:p>
    <w:p w:rsidR="00B812D1" w:rsidP="00B812D1" w:rsidRDefault="00B812D1" w14:paraId="453510E5" w14:textId="77777777">
      <w:pPr>
        <w:pStyle w:val="Cobra-Title1"/>
        <w:suppressAutoHyphens w:val="0"/>
        <w:autoSpaceDN/>
        <w:textAlignment w:val="auto"/>
      </w:pPr>
      <w:r>
        <w:t xml:space="preserve">Le </w:t>
      </w:r>
      <w:proofErr w:type="spellStart"/>
      <w:r>
        <w:t>Sneckers</w:t>
      </w:r>
      <w:proofErr w:type="spellEnd"/>
      <w:r>
        <w:t xml:space="preserve"> doit se nourrir</w:t>
      </w:r>
    </w:p>
    <w:p w:rsidR="00B812D1" w:rsidP="00B812D1" w:rsidRDefault="00B812D1" w14:paraId="351ADED5" w14:textId="77777777">
      <w:pPr>
        <w:pStyle w:val="Cobra-Title1"/>
        <w:numPr>
          <w:ilvl w:val="0"/>
          <w:numId w:val="0"/>
        </w:numPr>
      </w:pPr>
    </w:p>
    <w:p w:rsidR="004229F6" w:rsidP="00B812D1" w:rsidRDefault="004229F6" w14:paraId="2D3EEF0B" w14:textId="77777777">
      <w:pPr>
        <w:pStyle w:val="Cobra-Title1"/>
        <w:numPr>
          <w:ilvl w:val="0"/>
          <w:numId w:val="0"/>
        </w:numPr>
      </w:pPr>
    </w:p>
    <w:p w:rsidRPr="005F1B34" w:rsidR="00B812D1" w:rsidP="00FE108A" w:rsidRDefault="00B812D1" w14:paraId="1E918028" w14:textId="604C82D1">
      <w:pPr>
        <w:pStyle w:val="Cobra-Annotation"/>
      </w:pPr>
      <w:r w:rsidRPr="005F1B34">
        <w:t xml:space="preserve">Il est temps de nourrir le </w:t>
      </w:r>
      <w:proofErr w:type="spellStart"/>
      <w:r w:rsidRPr="005F1B34">
        <w:t>Sneckers</w:t>
      </w:r>
      <w:proofErr w:type="spellEnd"/>
      <w:r w:rsidRPr="005F1B34">
        <w:t xml:space="preserve">, effectivement même si ce dernier est </w:t>
      </w:r>
      <w:r w:rsidR="00181C5D">
        <w:t>numérique</w:t>
      </w:r>
      <w:r w:rsidRPr="005F1B34">
        <w:t xml:space="preserve">, il doit quand même se sustenter pour survivre et grandir. Pour </w:t>
      </w:r>
      <w:r w:rsidR="002E28C1">
        <w:t>c</w:t>
      </w:r>
      <w:r w:rsidRPr="005F1B34">
        <w:t>e faire</w:t>
      </w:r>
      <w:r w:rsidR="007322F7">
        <w:t>,</w:t>
      </w:r>
      <w:r w:rsidRPr="005F1B34">
        <w:t xml:space="preserve"> </w:t>
      </w:r>
      <w:r w:rsidR="00B20AF3">
        <w:t>v</w:t>
      </w:r>
      <w:r w:rsidRPr="005F1B34">
        <w:t>ous dev</w:t>
      </w:r>
      <w:r w:rsidR="00B20AF3">
        <w:t>ez</w:t>
      </w:r>
      <w:r w:rsidRPr="005F1B34">
        <w:t xml:space="preserve"> créer un nouvel objet</w:t>
      </w:r>
      <w:r w:rsidR="007322F7">
        <w:t> :</w:t>
      </w:r>
      <w:r w:rsidR="00214D81">
        <w:t xml:space="preserve"> Ourson </w:t>
      </w:r>
      <w:r w:rsidRPr="005F1B34">
        <w:t>!</w:t>
      </w:r>
    </w:p>
    <w:p w:rsidR="005870D9" w:rsidP="005870D9" w:rsidRDefault="00B812D1" w14:paraId="4699356E" w14:textId="3B4CFBF8">
      <w:pPr>
        <w:pStyle w:val="Cobra-Annotation"/>
      </w:pPr>
      <w:r w:rsidRPr="005F1B34">
        <w:t xml:space="preserve">Chaque ourson en guimauve </w:t>
      </w:r>
      <w:r w:rsidR="00314D4E">
        <w:t>doit</w:t>
      </w:r>
      <w:r w:rsidRPr="005F1B34">
        <w:t xml:space="preserve"> juste conna</w:t>
      </w:r>
      <w:r w:rsidR="00384DD4">
        <w:t>î</w:t>
      </w:r>
      <w:r w:rsidRPr="005F1B34">
        <w:t xml:space="preserve">tre sa </w:t>
      </w:r>
      <w:r w:rsidRPr="005F1B34">
        <w:rPr>
          <w:b/>
          <w:bCs/>
        </w:rPr>
        <w:t>position</w:t>
      </w:r>
      <w:r w:rsidRPr="005F1B34">
        <w:t>.</w:t>
      </w:r>
      <w:r w:rsidR="007B42CC">
        <w:t xml:space="preserve"> </w:t>
      </w:r>
      <w:r w:rsidRPr="005F1B34">
        <w:t xml:space="preserve">Pour </w:t>
      </w:r>
      <w:r w:rsidRPr="005F1B34">
        <w:rPr>
          <w:b/>
          <w:bCs/>
        </w:rPr>
        <w:t>construire</w:t>
      </w:r>
      <w:r w:rsidRPr="005F1B34">
        <w:t xml:space="preserve"> un ourson, il faut donc</w:t>
      </w:r>
      <w:r w:rsidR="005870D9">
        <w:t xml:space="preserve"> q</w:t>
      </w:r>
      <w:r w:rsidRPr="005F1B34">
        <w:t xml:space="preserve">u’il se donne une </w:t>
      </w:r>
      <w:r w:rsidRPr="005F1B34">
        <w:rPr>
          <w:b/>
          <w:bCs/>
        </w:rPr>
        <w:t>position</w:t>
      </w:r>
      <w:r w:rsidRPr="005F1B34">
        <w:t xml:space="preserve"> aléatoire</w:t>
      </w:r>
      <w:r w:rsidR="005870D9">
        <w:t>.</w:t>
      </w:r>
    </w:p>
    <w:p w:rsidR="00A94696" w:rsidP="005870D9" w:rsidRDefault="00A94696" w14:paraId="730F114A" w14:textId="77777777">
      <w:pPr>
        <w:pStyle w:val="Cobra-Annotation"/>
      </w:pPr>
    </w:p>
    <w:p w:rsidR="00A94696" w:rsidP="00A94696" w:rsidRDefault="00A94696" w14:paraId="4EC0930E" w14:textId="119D1574">
      <w:pPr>
        <w:pStyle w:val="Cobra-Annotation"/>
      </w:pPr>
      <w:r w:rsidRPr="001161D2">
        <w:t>Crée</w:t>
      </w:r>
      <w:r>
        <w:t>z</w:t>
      </w:r>
      <w:r w:rsidR="00431B0C">
        <w:t>-leur</w:t>
      </w:r>
      <w:r>
        <w:t xml:space="preserve"> aussi deux fonctions</w:t>
      </w:r>
      <w:r w:rsidR="00181F7A">
        <w:t xml:space="preserve"> </w:t>
      </w:r>
      <w:r>
        <w:t>:</w:t>
      </w:r>
    </w:p>
    <w:p w:rsidRPr="005F1B34" w:rsidR="00B812D1" w:rsidP="00A94696" w:rsidRDefault="00B812D1" w14:paraId="4723E720" w14:textId="6AC299F5">
      <w:pPr>
        <w:pStyle w:val="Cobra-NormalTick"/>
      </w:pPr>
      <w:r w:rsidRPr="005F1B34">
        <w:t xml:space="preserve">L’ourson doit pouvoir s’afficher à la bonne </w:t>
      </w:r>
      <w:r w:rsidRPr="005F1B34">
        <w:rPr>
          <w:b/>
          <w:bCs/>
        </w:rPr>
        <w:t>position</w:t>
      </w:r>
      <w:r w:rsidRPr="005F1B34">
        <w:t xml:space="preserve"> dans la grille.</w:t>
      </w:r>
    </w:p>
    <w:p w:rsidR="00793C4C" w:rsidP="00793C4C" w:rsidRDefault="00B812D1" w14:paraId="0484CB79" w14:textId="1C322821">
      <w:pPr>
        <w:pStyle w:val="Cobra-NormalTick"/>
      </w:pPr>
      <w:r w:rsidRPr="005F1B34">
        <w:t>Evidemment, un ourson en guimauve ça doit pouvoir être mangé ! Pour ça, il faut lui indiquer la position de la bouche qui tente d</w:t>
      </w:r>
      <w:r w:rsidR="00B67671">
        <w:t>e le</w:t>
      </w:r>
      <w:r w:rsidRPr="005F1B34">
        <w:t xml:space="preserve"> croquer et lui répondre si oui ou non elle a attrapé l’ourson.</w:t>
      </w:r>
    </w:p>
    <w:p w:rsidRPr="00793C4C" w:rsidR="00793C4C" w:rsidP="00793C4C" w:rsidRDefault="00793C4C" w14:paraId="4CA4AB2E" w14:textId="580A564B">
      <w:pPr>
        <w:pStyle w:val="Cobra-Annotation"/>
      </w:pPr>
      <w:r w:rsidRPr="00793C4C">
        <w:t>Votre class ressemblera donc à</w:t>
      </w:r>
      <w:r>
        <w:t xml:space="preserve"> ceci :</w:t>
      </w:r>
    </w:p>
    <w:p w:rsidRPr="00793C4C" w:rsidR="00793C4C" w:rsidP="00793C4C" w:rsidRDefault="00793C4C" w14:paraId="7B25C8F5" w14:textId="2B8766F0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793C4C">
        <w:rPr>
          <w:rFonts w:ascii="Consolas" w:hAnsi="Consolas" w:eastAsia="Times New Roman"/>
          <w:color w:val="569CD6"/>
          <w:sz w:val="21"/>
          <w:szCs w:val="21"/>
          <w:lang w:val="en-US" w:eastAsia="fr-FR"/>
        </w:rPr>
        <w:t>class</w:t>
      </w:r>
      <w:r w:rsidRPr="00793C4C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793C4C">
        <w:rPr>
          <w:rFonts w:ascii="Consolas" w:hAnsi="Consolas" w:eastAsia="Times New Roman"/>
          <w:color w:val="4EC9B0"/>
          <w:sz w:val="21"/>
          <w:szCs w:val="21"/>
          <w:lang w:val="en-US" w:eastAsia="fr-FR"/>
        </w:rPr>
        <w:t>Ourson</w:t>
      </w:r>
      <w:proofErr w:type="spellEnd"/>
    </w:p>
    <w:p w:rsidRPr="002202B8" w:rsidR="00793C4C" w:rsidP="00793C4C" w:rsidRDefault="00793C4C" w14:paraId="739B5371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2202B8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{</w:t>
      </w:r>
    </w:p>
    <w:p w:rsidR="00793C4C" w:rsidP="00793C4C" w:rsidRDefault="00793C4C" w14:paraId="28DCFA62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2202B8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ab/>
      </w:r>
      <w:r w:rsidRPr="002202B8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/*……*/</w:t>
      </w:r>
    </w:p>
    <w:p w:rsidRPr="002202B8" w:rsidR="00793C4C" w:rsidP="00793C4C" w:rsidRDefault="00793C4C" w14:paraId="407E3D78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proofErr w:type="spellStart"/>
      <w:r>
        <w:rPr>
          <w:rFonts w:ascii="Consolas" w:hAnsi="Consolas" w:eastAsia="Times New Roman"/>
          <w:color w:val="DCDCAA"/>
          <w:sz w:val="21"/>
          <w:szCs w:val="21"/>
          <w:lang w:val="en-US" w:eastAsia="fr-FR"/>
        </w:rPr>
        <w:t>Ourson</w:t>
      </w:r>
      <w:proofErr w:type="spellEnd"/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()</w:t>
      </w:r>
    </w:p>
    <w:p w:rsidR="00793C4C" w:rsidP="00793C4C" w:rsidRDefault="00793C4C" w14:paraId="46090374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val="en-US" w:eastAsia="fr-FR"/>
        </w:rPr>
      </w:pPr>
      <w:r w:rsidRPr="00612A20">
        <w:rPr>
          <w:rFonts w:ascii="Consolas" w:hAnsi="Consolas" w:eastAsia="Times New Roman"/>
          <w:color w:val="569CD6"/>
          <w:sz w:val="21"/>
          <w:szCs w:val="21"/>
          <w:lang w:val="en-US" w:eastAsia="fr-FR"/>
        </w:rPr>
        <w:t>void</w:t>
      </w:r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 </w:t>
      </w:r>
      <w:r>
        <w:rPr>
          <w:rFonts w:ascii="Consolas" w:hAnsi="Consolas" w:eastAsia="Times New Roman"/>
          <w:color w:val="DCDCAA"/>
          <w:sz w:val="21"/>
          <w:szCs w:val="21"/>
          <w:lang w:val="en-US" w:eastAsia="fr-FR"/>
        </w:rPr>
        <w:t>display</w:t>
      </w:r>
      <w:r w:rsidRPr="00612A20">
        <w:rPr>
          <w:rFonts w:ascii="Consolas" w:hAnsi="Consolas" w:eastAsia="Times New Roman"/>
          <w:color w:val="D4D4D4"/>
          <w:sz w:val="21"/>
          <w:szCs w:val="21"/>
          <w:lang w:val="en-US" w:eastAsia="fr-FR"/>
        </w:rPr>
        <w:t>()</w:t>
      </w:r>
    </w:p>
    <w:p w:rsidRPr="00FC296F" w:rsidR="00793C4C" w:rsidP="00793C4C" w:rsidRDefault="00793C4C" w14:paraId="62D65154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vanish/>
          <w:color w:val="D4D4D4"/>
          <w:sz w:val="21"/>
          <w:szCs w:val="21"/>
          <w:lang w:val="en-US" w:eastAsia="fr-FR"/>
          <w:specVanish/>
        </w:rPr>
      </w:pPr>
    </w:p>
    <w:p w:rsidRPr="000603E3" w:rsidR="00793C4C" w:rsidP="00793C4C" w:rsidRDefault="00793C4C" w14:paraId="52FAFBB3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603E3">
        <w:rPr>
          <w:rFonts w:ascii="Consolas" w:hAnsi="Consolas" w:eastAsia="Times New Roman"/>
          <w:color w:val="569CD6"/>
          <w:sz w:val="21"/>
          <w:szCs w:val="21"/>
          <w:lang w:eastAsia="fr-FR"/>
        </w:rPr>
        <w:t>void</w:t>
      </w:r>
      <w:proofErr w:type="spellEnd"/>
      <w:proofErr w:type="gramEnd"/>
      <w:r w:rsidRPr="000603E3">
        <w:rPr>
          <w:rFonts w:ascii="Consolas" w:hAnsi="Consolas" w:eastAsia="Times New Roman"/>
          <w:color w:val="D4D4D4"/>
          <w:sz w:val="21"/>
          <w:szCs w:val="21"/>
          <w:lang w:eastAsia="fr-FR"/>
        </w:rPr>
        <w:t> </w:t>
      </w:r>
      <w:proofErr w:type="spellStart"/>
      <w:r w:rsidRPr="000603E3">
        <w:rPr>
          <w:rFonts w:ascii="Consolas" w:hAnsi="Consolas" w:eastAsia="Times New Roman"/>
          <w:color w:val="DCDCAA"/>
          <w:sz w:val="21"/>
          <w:szCs w:val="21"/>
          <w:lang w:eastAsia="fr-FR"/>
        </w:rPr>
        <w:t>beEaten</w:t>
      </w:r>
      <w:proofErr w:type="spellEnd"/>
      <w:r w:rsidRPr="000603E3">
        <w:rPr>
          <w:rFonts w:ascii="Consolas" w:hAnsi="Consolas" w:eastAsia="Times New Roman"/>
          <w:color w:val="D4D4D4"/>
          <w:sz w:val="21"/>
          <w:szCs w:val="21"/>
          <w:lang w:eastAsia="fr-FR"/>
        </w:rPr>
        <w:t>()</w:t>
      </w:r>
    </w:p>
    <w:p w:rsidRPr="000603E3" w:rsidR="00793C4C" w:rsidP="00793C4C" w:rsidRDefault="00793C4C" w14:paraId="0196E95C" w14:textId="77777777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hAnsi="Consolas" w:eastAsia="Times New Roman"/>
          <w:color w:val="D4D4D4"/>
          <w:sz w:val="21"/>
          <w:szCs w:val="21"/>
          <w:lang w:eastAsia="fr-FR"/>
        </w:rPr>
      </w:pPr>
      <w:r w:rsidRPr="000603E3">
        <w:rPr>
          <w:rFonts w:ascii="Consolas" w:hAnsi="Consolas" w:eastAsia="Times New Roman"/>
          <w:color w:val="D4D4D4"/>
          <w:sz w:val="21"/>
          <w:szCs w:val="21"/>
          <w:lang w:eastAsia="fr-FR"/>
        </w:rPr>
        <w:t>}</w:t>
      </w:r>
    </w:p>
    <w:p w:rsidRPr="005F1B34" w:rsidR="002A0157" w:rsidP="002A0157" w:rsidRDefault="002A0157" w14:paraId="28453BC9" w14:textId="77777777">
      <w:pPr>
        <w:pStyle w:val="Cobra-NormalTick"/>
        <w:numPr>
          <w:ilvl w:val="0"/>
          <w:numId w:val="0"/>
        </w:numPr>
        <w:ind w:left="720" w:hanging="360"/>
      </w:pPr>
    </w:p>
    <w:p w:rsidR="00B812D1" w:rsidP="002A0157" w:rsidRDefault="00B812D1" w14:paraId="70BA6B94" w14:textId="5E75D9AE">
      <w:pPr>
        <w:pStyle w:val="Cobra-Annotation"/>
      </w:pPr>
      <w:r w:rsidRPr="005F1B34">
        <w:t>N’oubliez pas de poser un ourson</w:t>
      </w:r>
      <w:r w:rsidR="00C54C56">
        <w:t xml:space="preserve"> au début du jeu </w:t>
      </w:r>
      <w:r w:rsidR="000603E3">
        <w:t>et d’en rajouter</w:t>
      </w:r>
      <w:r w:rsidR="00C81C01">
        <w:t xml:space="preserve"> un</w:t>
      </w:r>
      <w:r w:rsidR="000603E3">
        <w:t xml:space="preserve"> à chaque fois que </w:t>
      </w:r>
      <w:r w:rsidR="00666B8F">
        <w:t xml:space="preserve">qu’il </w:t>
      </w:r>
      <w:r w:rsidR="0006187D">
        <w:t>est mangé</w:t>
      </w:r>
      <w:r w:rsidR="00E458C5">
        <w:t>.</w:t>
      </w:r>
      <w:r w:rsidRPr="005F1B34">
        <w:t> Si vous pouvez manger l’ourson sans le faire dispara</w:t>
      </w:r>
      <w:r w:rsidR="002964F8">
        <w:t>î</w:t>
      </w:r>
      <w:r w:rsidRPr="005F1B34">
        <w:t xml:space="preserve">tre, c’est </w:t>
      </w:r>
      <w:r w:rsidR="00816B58">
        <w:t>qu’il vous manque</w:t>
      </w:r>
      <w:r w:rsidRPr="005F1B34">
        <w:t xml:space="preserve"> quelque chose dans votre programme.</w:t>
      </w:r>
    </w:p>
    <w:p w:rsidRPr="005F1B34" w:rsidR="0012502B" w:rsidP="00FE108A" w:rsidRDefault="0012502B" w14:paraId="71EFB5D9" w14:textId="35900E90">
      <w:pPr>
        <w:pStyle w:val="Cobra-Annotation"/>
      </w:pPr>
      <w:r>
        <w:t xml:space="preserve">Lorsque le serpent mange un ourson, c’est qu’il </w:t>
      </w:r>
      <w:r w:rsidR="00651EB7">
        <w:t>progresse</w:t>
      </w:r>
      <w:r w:rsidR="00702492">
        <w:t>.</w:t>
      </w:r>
      <w:r w:rsidR="00651EB7">
        <w:t xml:space="preserve"> </w:t>
      </w:r>
      <w:r w:rsidR="00702492">
        <w:t>P</w:t>
      </w:r>
      <w:r w:rsidR="00651EB7">
        <w:t>ensez à augmenter son score en conséquence !</w:t>
      </w:r>
    </w:p>
    <w:p w:rsidRPr="005F1B34" w:rsidR="00B812D1" w:rsidP="00FE108A" w:rsidRDefault="00B812D1" w14:paraId="1CAC0100" w14:textId="19212308">
      <w:pPr>
        <w:pStyle w:val="Cobra-Annotation"/>
      </w:pPr>
      <w:r w:rsidRPr="005F1B34">
        <w:t xml:space="preserve">Et voilà, vous pouvez maintenant jouer et faire grandir votre </w:t>
      </w:r>
      <w:proofErr w:type="spellStart"/>
      <w:r w:rsidRPr="005F1B34">
        <w:t>Sneckers</w:t>
      </w:r>
      <w:proofErr w:type="spellEnd"/>
      <w:r w:rsidRPr="005F1B34">
        <w:t xml:space="preserve"> jusqu’à remplir la fenêtre !</w:t>
      </w:r>
    </w:p>
    <w:p w:rsidR="00B812D1" w:rsidP="00B812D1" w:rsidRDefault="00B812D1" w14:paraId="479C1116" w14:textId="77777777">
      <w:pPr>
        <w:pStyle w:val="Cobra-Title1"/>
        <w:numPr>
          <w:ilvl w:val="0"/>
          <w:numId w:val="0"/>
        </w:numPr>
      </w:pPr>
    </w:p>
    <w:p w:rsidR="00B812D1" w:rsidP="00B812D1" w:rsidRDefault="00B812D1" w14:paraId="49485A53" w14:textId="77777777">
      <w:pPr>
        <w:pStyle w:val="Cobra-Title1"/>
        <w:numPr>
          <w:ilvl w:val="0"/>
          <w:numId w:val="0"/>
        </w:numPr>
      </w:pPr>
    </w:p>
    <w:p w:rsidR="00B812D1" w:rsidP="00B812D1" w:rsidRDefault="00F30474" w14:paraId="4E31342E" w14:textId="08AB5562">
      <w:pPr>
        <w:pStyle w:val="Cobra-Title1"/>
        <w:numPr>
          <w:ilvl w:val="0"/>
          <w:numId w:val="0"/>
        </w:numPr>
      </w:pPr>
      <w:r w:rsidRPr="00F30474">
        <w:rPr>
          <w:noProof/>
        </w:rPr>
        <w:drawing>
          <wp:inline distT="0" distB="0" distL="0" distR="0" wp14:anchorId="1FAE5B46" wp14:editId="2694AB8A">
            <wp:extent cx="5760720" cy="5940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D1" w:rsidP="00DE1812" w:rsidRDefault="00F30474" w14:paraId="669343E3" w14:textId="2DF910D5">
      <w:pPr>
        <w:pStyle w:val="Quote"/>
      </w:pPr>
      <w:r w:rsidRPr="0049005E">
        <w:rPr>
          <w:rStyle w:val="SubtleEmphasis"/>
          <w:i/>
          <w:iCs/>
        </w:rPr>
        <w:t xml:space="preserve">Exemple de </w:t>
      </w:r>
      <w:r w:rsidR="0049005E">
        <w:rPr>
          <w:rStyle w:val="SubtleEmphasis"/>
          <w:i/>
          <w:iCs/>
        </w:rPr>
        <w:t xml:space="preserve">jeu de </w:t>
      </w:r>
      <w:proofErr w:type="spellStart"/>
      <w:r w:rsidR="0049005E">
        <w:rPr>
          <w:rStyle w:val="SubtleEmphasis"/>
          <w:i/>
          <w:iCs/>
        </w:rPr>
        <w:t>Sneckers</w:t>
      </w:r>
      <w:proofErr w:type="spellEnd"/>
      <w:r w:rsidR="0049005E">
        <w:rPr>
          <w:rStyle w:val="SubtleEmphasis"/>
          <w:i/>
          <w:iCs/>
        </w:rPr>
        <w:t xml:space="preserve"> terminé</w:t>
      </w:r>
      <w:r w:rsidR="004535F8">
        <w:rPr>
          <w:rStyle w:val="SubtleEmphasis"/>
          <w:i/>
          <w:iCs/>
        </w:rPr>
        <w:t>.</w:t>
      </w:r>
    </w:p>
    <w:p w:rsidR="00DE1812" w:rsidRDefault="00DE1812" w14:paraId="099DEF64" w14:textId="77777777">
      <w:pPr>
        <w:suppressAutoHyphens w:val="0"/>
        <w:autoSpaceDN/>
        <w:spacing w:line="259" w:lineRule="auto"/>
        <w:textAlignment w:val="auto"/>
        <w:rPr>
          <w:rFonts w:ascii="Bitter" w:hAnsi="Bitter" w:cs="Clear Sans"/>
          <w:sz w:val="24"/>
          <w:szCs w:val="24"/>
          <w:u w:val="thick"/>
        </w:rPr>
      </w:pPr>
      <w:r>
        <w:br w:type="page"/>
      </w:r>
    </w:p>
    <w:p w:rsidR="00B812D1" w:rsidP="00B812D1" w:rsidRDefault="00170E29" w14:paraId="451308A8" w14:textId="470799A3">
      <w:pPr>
        <w:pStyle w:val="Cobra-Title1"/>
        <w:suppressAutoHyphens w:val="0"/>
        <w:autoSpaceDN/>
        <w:textAlignment w:val="auto"/>
      </w:pPr>
      <w:r>
        <w:t>Conclusion</w:t>
      </w:r>
    </w:p>
    <w:p w:rsidR="00B812D1" w:rsidP="00B812D1" w:rsidRDefault="00B812D1" w14:paraId="0036A74D" w14:textId="77777777">
      <w:pPr>
        <w:pStyle w:val="Cobra-Title1"/>
        <w:numPr>
          <w:ilvl w:val="0"/>
          <w:numId w:val="0"/>
        </w:numPr>
      </w:pPr>
    </w:p>
    <w:p w:rsidR="009F0497" w:rsidP="00B812D1" w:rsidRDefault="009F0497" w14:paraId="65388D76" w14:textId="77777777">
      <w:pPr>
        <w:pStyle w:val="Cobra-Title1"/>
        <w:numPr>
          <w:ilvl w:val="0"/>
          <w:numId w:val="0"/>
        </w:numPr>
      </w:pPr>
    </w:p>
    <w:p w:rsidR="00B812D1" w:rsidP="00FE108A" w:rsidRDefault="00B812D1" w14:paraId="433E42A5" w14:textId="76FAD38D">
      <w:pPr>
        <w:pStyle w:val="Cobra-Annotation"/>
        <w:rPr>
          <w:lang w:val="fr-RE"/>
        </w:rPr>
      </w:pPr>
      <w:r w:rsidRPr="00A62AA5">
        <w:rPr>
          <w:lang w:val="fr-RE"/>
        </w:rPr>
        <w:t>Elon Mar</w:t>
      </w:r>
      <w:r>
        <w:rPr>
          <w:lang w:val="fr-RE"/>
        </w:rPr>
        <w:t>s est satisfait du travail que vous avez fourni ! Le jeu est bien parti pour devenir populaire dans le monde entier ! Cependant, Elon Mars revient vers vous</w:t>
      </w:r>
      <w:r w:rsidR="00785252">
        <w:rPr>
          <w:lang w:val="fr-RE"/>
        </w:rPr>
        <w:t xml:space="preserve">, </w:t>
      </w:r>
      <w:r>
        <w:rPr>
          <w:lang w:val="fr-RE"/>
        </w:rPr>
        <w:t xml:space="preserve">il voudrait que le jeu </w:t>
      </w:r>
      <w:r w:rsidR="00045193">
        <w:rPr>
          <w:lang w:val="fr-RE"/>
        </w:rPr>
        <w:t>c</w:t>
      </w:r>
      <w:r>
        <w:rPr>
          <w:lang w:val="fr-RE"/>
        </w:rPr>
        <w:t xml:space="preserve">ontinue de gagner en popularité ! Pour ce faire, il vous demande </w:t>
      </w:r>
      <w:r w:rsidR="00C07BFF">
        <w:rPr>
          <w:lang w:val="fr-RE"/>
        </w:rPr>
        <w:t>d’</w:t>
      </w:r>
      <w:r>
        <w:rPr>
          <w:lang w:val="fr-RE"/>
        </w:rPr>
        <w:t>améliorer le jeu pour qu’il soit plus attractif.</w:t>
      </w:r>
    </w:p>
    <w:p w:rsidR="00B812D1" w:rsidP="00FE108A" w:rsidRDefault="00B812D1" w14:paraId="5B42EF54" w14:textId="6E7A430B">
      <w:pPr>
        <w:pStyle w:val="Cobra-Annotation"/>
        <w:rPr>
          <w:rStyle w:val="Hyperlink"/>
          <w:rFonts w:ascii="Clear Sans" w:hAnsi="Clear Sans" w:cs="Clear Sans"/>
          <w:sz w:val="24"/>
          <w:szCs w:val="24"/>
          <w:lang w:val="fr-RE"/>
        </w:rPr>
      </w:pPr>
      <w:r>
        <w:rPr>
          <w:lang w:val="fr-RE"/>
        </w:rPr>
        <w:t xml:space="preserve">Pour </w:t>
      </w:r>
      <w:r w:rsidR="00907979">
        <w:rPr>
          <w:lang w:val="fr-RE"/>
        </w:rPr>
        <w:t>ça</w:t>
      </w:r>
      <w:r>
        <w:rPr>
          <w:lang w:val="fr-RE"/>
        </w:rPr>
        <w:t xml:space="preserve">, il a </w:t>
      </w:r>
      <w:r w:rsidR="0071184C">
        <w:rPr>
          <w:lang w:val="fr-RE"/>
        </w:rPr>
        <w:t>déjà</w:t>
      </w:r>
      <w:r>
        <w:rPr>
          <w:lang w:val="fr-RE"/>
        </w:rPr>
        <w:t xml:space="preserve"> quelques idées, Elon veux que le jeu ait un « écran titre » au lieu de commencer directement</w:t>
      </w:r>
      <w:r w:rsidR="00E372A4">
        <w:rPr>
          <w:lang w:val="fr-RE"/>
        </w:rPr>
        <w:t>.</w:t>
      </w:r>
      <w:r>
        <w:rPr>
          <w:lang w:val="fr-RE"/>
        </w:rPr>
        <w:t xml:space="preserve"> </w:t>
      </w:r>
      <w:r w:rsidR="00E372A4">
        <w:rPr>
          <w:lang w:val="fr-RE"/>
        </w:rPr>
        <w:t>I</w:t>
      </w:r>
      <w:r>
        <w:rPr>
          <w:lang w:val="fr-RE"/>
        </w:rPr>
        <w:t>l vous donne aussi le logo qu’il voudrait utiliser</w:t>
      </w:r>
      <w:r w:rsidR="00240EEE">
        <w:rPr>
          <w:lang w:val="fr-RE"/>
        </w:rPr>
        <w:t xml:space="preserve"> et que vous pourrez trouver </w:t>
      </w:r>
      <w:hyperlink w:history="1" r:id="rId24">
        <w:r w:rsidRPr="00172FB7">
          <w:rPr>
            <w:rStyle w:val="Hyperlink"/>
            <w:rFonts w:ascii="Clear Sans" w:hAnsi="Clear Sans" w:cs="Clear Sans"/>
            <w:sz w:val="24"/>
            <w:szCs w:val="24"/>
            <w:lang w:val="fr-RE"/>
          </w:rPr>
          <w:t>ici</w:t>
        </w:r>
      </w:hyperlink>
      <w:r w:rsidR="000D271B">
        <w:rPr>
          <w:lang w:val="fr-RE"/>
        </w:rPr>
        <w:t>.</w:t>
      </w:r>
    </w:p>
    <w:p w:rsidRPr="005F1B34" w:rsidR="00B812D1" w:rsidP="00B812D1" w:rsidRDefault="00B812D1" w14:paraId="1EB51711" w14:textId="556DE63C">
      <w:pPr>
        <w:pStyle w:val="Cobra-Normal"/>
        <w:rPr>
          <w:lang w:val="fr-RE"/>
        </w:rPr>
      </w:pPr>
    </w:p>
    <w:p w:rsidR="008A2C67" w:rsidP="008A2C67" w:rsidRDefault="00B812D1" w14:paraId="32B4D886" w14:textId="77777777">
      <w:pPr>
        <w:pStyle w:val="Cobra-Normal"/>
        <w:keepNext/>
        <w:jc w:val="center"/>
      </w:pPr>
      <w:r>
        <w:rPr>
          <w:noProof/>
        </w:rPr>
        <w:drawing>
          <wp:inline distT="0" distB="0" distL="0" distR="0" wp14:anchorId="1649437E" wp14:editId="6394EFF7">
            <wp:extent cx="3190875" cy="857250"/>
            <wp:effectExtent l="0" t="0" r="9525" b="0"/>
            <wp:docPr id="53037988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4A" w:rsidP="00170E29" w:rsidRDefault="00004EEB" w14:paraId="119A4675" w14:textId="4DF81EB7">
      <w:pPr>
        <w:pStyle w:val="Caption"/>
        <w:jc w:val="center"/>
        <w:rPr>
          <w:lang w:val="fr-RE"/>
        </w:rPr>
      </w:pPr>
      <w:r>
        <w:t>Exemple</w:t>
      </w:r>
      <w:r w:rsidR="008A2C67">
        <w:t xml:space="preserve"> de titre</w:t>
      </w:r>
    </w:p>
    <w:p w:rsidR="00FB744A" w:rsidP="00FE108A" w:rsidRDefault="00FB744A" w14:paraId="621846DD" w14:textId="77777777">
      <w:pPr>
        <w:pStyle w:val="Cobra-Annotation"/>
        <w:rPr>
          <w:lang w:val="fr-RE"/>
        </w:rPr>
      </w:pPr>
    </w:p>
    <w:p w:rsidR="00B812D1" w:rsidP="00FE108A" w:rsidRDefault="00B812D1" w14:paraId="6AEF6A29" w14:textId="14A92C36">
      <w:pPr>
        <w:pStyle w:val="Cobra-Annotation"/>
        <w:rPr>
          <w:lang w:val="fr-RE"/>
        </w:rPr>
      </w:pPr>
      <w:r>
        <w:rPr>
          <w:lang w:val="fr-RE"/>
        </w:rPr>
        <w:t xml:space="preserve">Voilà des idées de bonus que vous pouvez réaliser mais vous pouvez aussi être créatif et en </w:t>
      </w:r>
      <w:r w:rsidR="00747DFA">
        <w:rPr>
          <w:lang w:val="fr-RE"/>
        </w:rPr>
        <w:t>imaginer vous</w:t>
      </w:r>
      <w:r w:rsidR="006A13A1">
        <w:rPr>
          <w:lang w:val="fr-RE"/>
        </w:rPr>
        <w:t>-</w:t>
      </w:r>
      <w:r w:rsidR="00747DFA">
        <w:rPr>
          <w:lang w:val="fr-RE"/>
        </w:rPr>
        <w:t>même</w:t>
      </w:r>
      <w:r w:rsidR="00490FB8">
        <w:rPr>
          <w:lang w:val="fr-RE"/>
        </w:rPr>
        <w:t> :</w:t>
      </w:r>
    </w:p>
    <w:p w:rsidR="002B4049" w:rsidP="002B4049" w:rsidRDefault="002B4049" w14:paraId="70CD2C08" w14:textId="54F78214">
      <w:pPr>
        <w:pStyle w:val="Cobra-NormalTick"/>
        <w:suppressAutoHyphens w:val="0"/>
        <w:autoSpaceDN/>
        <w:textAlignment w:val="auto"/>
        <w:rPr>
          <w:lang w:val="fr-RE"/>
        </w:rPr>
      </w:pPr>
      <w:r>
        <w:rPr>
          <w:lang w:val="fr-RE"/>
        </w:rPr>
        <w:t xml:space="preserve">Le </w:t>
      </w:r>
      <w:proofErr w:type="spellStart"/>
      <w:r>
        <w:rPr>
          <w:lang w:val="fr-RE"/>
        </w:rPr>
        <w:t>Sneckers</w:t>
      </w:r>
      <w:proofErr w:type="spellEnd"/>
      <w:r w:rsidR="00C178C1">
        <w:rPr>
          <w:lang w:val="fr-RE"/>
        </w:rPr>
        <w:t xml:space="preserve"> </w:t>
      </w:r>
      <w:r w:rsidR="00915A00">
        <w:rPr>
          <w:lang w:val="fr-RE"/>
        </w:rPr>
        <w:t>rétréci</w:t>
      </w:r>
      <w:r w:rsidR="00D71C8F">
        <w:rPr>
          <w:lang w:val="fr-RE"/>
        </w:rPr>
        <w:t>t</w:t>
      </w:r>
      <w:r>
        <w:rPr>
          <w:lang w:val="fr-RE"/>
        </w:rPr>
        <w:t xml:space="preserve"> s’il ne se nourrit pas assez vite ou s’il se mord la </w:t>
      </w:r>
      <w:commentRangeStart w:id="8"/>
      <w:r>
        <w:rPr>
          <w:lang w:val="fr-RE"/>
        </w:rPr>
        <w:t>queue</w:t>
      </w:r>
      <w:commentRangeEnd w:id="8"/>
      <w:r>
        <w:rPr>
          <w:rStyle w:val="CommentReference"/>
          <w:rFonts w:ascii="Calibri" w:hAnsi="Calibri" w:cs="Times New Roman"/>
        </w:rPr>
        <w:commentReference w:id="8"/>
      </w:r>
      <w:r>
        <w:rPr>
          <w:lang w:val="fr-RE"/>
        </w:rPr>
        <w:t>.</w:t>
      </w:r>
    </w:p>
    <w:p w:rsidRPr="00623559" w:rsidR="002B4049" w:rsidP="002B4049" w:rsidRDefault="002B4049" w14:paraId="60677313" w14:textId="77777777">
      <w:pPr>
        <w:pStyle w:val="Cobra-NormalTick"/>
        <w:suppressAutoHyphens w:val="0"/>
        <w:autoSpaceDN/>
        <w:textAlignment w:val="auto"/>
        <w:rPr>
          <w:lang w:val="fr-RE"/>
        </w:rPr>
      </w:pPr>
      <w:r w:rsidRPr="00623559">
        <w:rPr>
          <w:lang w:val="fr-RE"/>
        </w:rPr>
        <w:t>Créer un Menu pour afficher le score entre deux parties</w:t>
      </w:r>
      <w:r>
        <w:rPr>
          <w:lang w:val="fr-RE"/>
        </w:rPr>
        <w:t xml:space="preserve"> et faire des pauses.</w:t>
      </w:r>
    </w:p>
    <w:p w:rsidRPr="00CA5332" w:rsidR="002B4049" w:rsidP="002B4049" w:rsidRDefault="002B4049" w14:paraId="7306960B" w14:textId="77777777">
      <w:pPr>
        <w:pStyle w:val="Cobra-NormalTick"/>
        <w:suppressAutoHyphens w:val="0"/>
        <w:autoSpaceDN/>
        <w:textAlignment w:val="auto"/>
        <w:rPr>
          <w:lang w:val="fr-RE"/>
        </w:rPr>
      </w:pPr>
      <w:r>
        <w:rPr>
          <w:lang w:val="fr-RE"/>
        </w:rPr>
        <w:t xml:space="preserve">Permettre au joueur de personnaliser l’environnement et son </w:t>
      </w:r>
      <w:proofErr w:type="spellStart"/>
      <w:r>
        <w:rPr>
          <w:lang w:val="fr-RE"/>
        </w:rPr>
        <w:t>Sneckers</w:t>
      </w:r>
      <w:proofErr w:type="spellEnd"/>
      <w:r>
        <w:rPr>
          <w:lang w:val="fr-RE"/>
        </w:rPr>
        <w:t>.</w:t>
      </w:r>
    </w:p>
    <w:p w:rsidR="00136E48" w:rsidP="00136E48" w:rsidRDefault="00136E48" w14:paraId="04DBA2CE" w14:textId="27608572">
      <w:pPr>
        <w:pStyle w:val="Cobra-NormalTick"/>
        <w:suppressAutoHyphens w:val="0"/>
        <w:autoSpaceDN/>
        <w:textAlignment w:val="auto"/>
        <w:rPr>
          <w:lang w:val="fr-RE"/>
        </w:rPr>
      </w:pPr>
      <w:r>
        <w:rPr>
          <w:lang w:val="fr-RE"/>
        </w:rPr>
        <w:t xml:space="preserve">Plus le </w:t>
      </w:r>
      <w:proofErr w:type="spellStart"/>
      <w:r>
        <w:rPr>
          <w:lang w:val="fr-RE"/>
        </w:rPr>
        <w:t>Sneckers</w:t>
      </w:r>
      <w:proofErr w:type="spellEnd"/>
      <w:r>
        <w:rPr>
          <w:lang w:val="fr-RE"/>
        </w:rPr>
        <w:t xml:space="preserve"> grandit plus il devient </w:t>
      </w:r>
      <w:r w:rsidR="00303007">
        <w:rPr>
          <w:lang w:val="fr-RE"/>
        </w:rPr>
        <w:t>ra</w:t>
      </w:r>
      <w:r>
        <w:rPr>
          <w:lang w:val="fr-RE"/>
        </w:rPr>
        <w:t>pide.</w:t>
      </w:r>
    </w:p>
    <w:p w:rsidR="00B812D1" w:rsidP="00B812D1" w:rsidRDefault="00B812D1" w14:paraId="7B7016B2" w14:textId="23C13B0C">
      <w:pPr>
        <w:pStyle w:val="Cobra-NormalTick"/>
        <w:suppressAutoHyphens w:val="0"/>
        <w:autoSpaceDN/>
        <w:textAlignment w:val="auto"/>
        <w:rPr>
          <w:lang w:val="fr-RE"/>
        </w:rPr>
      </w:pPr>
      <w:r>
        <w:rPr>
          <w:lang w:val="fr-RE"/>
        </w:rPr>
        <w:t>Ajouter de la musique</w:t>
      </w:r>
      <w:r w:rsidR="004C11AA">
        <w:rPr>
          <w:lang w:val="fr-RE"/>
        </w:rPr>
        <w:t>.</w:t>
      </w:r>
    </w:p>
    <w:p w:rsidRPr="00B812D1" w:rsidR="00CC308A" w:rsidP="00B812D1" w:rsidRDefault="00CC308A" w14:paraId="4EC49592" w14:textId="77777777">
      <w:pPr>
        <w:rPr>
          <w:lang w:val="fr-RE"/>
        </w:rPr>
      </w:pPr>
    </w:p>
    <w:sectPr w:rsidRPr="00B812D1" w:rsidR="00CC308A" w:rsidSect="00F658C6">
      <w:headerReference w:type="even" r:id="rId26"/>
      <w:footerReference w:type="default" r:id="rId27"/>
      <w:type w:val="continuous"/>
      <w:pgSz w:w="11906" w:h="16838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HDv" w:author="Héloïse De villepin" w:date="2020-07-29T17:59:00Z" w:id="0">
    <w:p w:rsidR="00C00856" w:rsidRDefault="00C00856" w14:paraId="72A0566A" w14:textId="5B60FF18">
      <w:pPr>
        <w:pStyle w:val="CommentText"/>
      </w:pPr>
      <w:r>
        <w:rPr>
          <w:rStyle w:val="CommentReference"/>
        </w:rPr>
        <w:annotationRef/>
      </w:r>
      <w:proofErr w:type="gramStart"/>
      <w:r w:rsidR="0022561C">
        <w:t>racontez</w:t>
      </w:r>
      <w:proofErr w:type="gramEnd"/>
      <w:r w:rsidR="0022561C">
        <w:t xml:space="preserve"> une histoire, une anecdote cool, débutez l’histoire du sujet</w:t>
      </w:r>
    </w:p>
  </w:comment>
  <w:comment w:initials="HDv" w:author="Héloïse De villepin" w:date="2020-07-29T18:05:00Z" w:id="1">
    <w:p w:rsidR="005501A5" w:rsidRDefault="005501A5" w14:paraId="351E3F6E" w14:textId="42C5E0F8">
      <w:pPr>
        <w:pStyle w:val="CommentText"/>
      </w:pPr>
      <w:r>
        <w:rPr>
          <w:rStyle w:val="CommentReference"/>
        </w:rPr>
        <w:annotationRef/>
      </w:r>
      <w:proofErr w:type="gramStart"/>
      <w:r>
        <w:t>mauvaise</w:t>
      </w:r>
      <w:proofErr w:type="gramEnd"/>
      <w:r>
        <w:t xml:space="preserve"> police</w:t>
      </w:r>
    </w:p>
  </w:comment>
  <w:comment w:initials="HDv" w:author="Héloïse De villepin" w:date="2020-07-29T18:04:00Z" w:id="2">
    <w:p w:rsidR="00086CDB" w:rsidP="00086CDB" w:rsidRDefault="00086CDB" w14:paraId="6453F90B" w14:textId="77777777">
      <w:pPr>
        <w:pStyle w:val="CommentText"/>
      </w:pPr>
      <w:r>
        <w:rPr>
          <w:rStyle w:val="CommentReference"/>
        </w:rPr>
        <w:annotationRef/>
      </w:r>
      <w:proofErr w:type="gramStart"/>
      <w:r>
        <w:t>plutôt</w:t>
      </w:r>
      <w:proofErr w:type="gramEnd"/>
      <w:r>
        <w:t xml:space="preserve"> intégrer le lien dans la phrase en mettant le lien sur « documentation » par exemple</w:t>
      </w:r>
    </w:p>
  </w:comment>
  <w:comment w:initials="HDv" w:author="Héloïse De villepin" w:date="2020-07-29T18:27:00Z" w:id="3">
    <w:p w:rsidR="002D393A" w:rsidP="002D393A" w:rsidRDefault="002D393A" w14:paraId="6A25D2B3" w14:textId="77777777">
      <w:pPr>
        <w:pStyle w:val="CommentText"/>
      </w:pPr>
      <w:r>
        <w:rPr>
          <w:rStyle w:val="CommentReference"/>
        </w:rPr>
        <w:annotationRef/>
      </w:r>
      <w:proofErr w:type="gramStart"/>
      <w:r>
        <w:t>dans</w:t>
      </w:r>
      <w:proofErr w:type="gramEnd"/>
      <w:r>
        <w:t xml:space="preserve"> l’intro</w:t>
      </w:r>
    </w:p>
    <w:p w:rsidR="002D393A" w:rsidP="002D393A" w:rsidRDefault="002D393A" w14:paraId="4810FBBD" w14:textId="77777777">
      <w:pPr>
        <w:pStyle w:val="CommentText"/>
      </w:pPr>
    </w:p>
  </w:comment>
  <w:comment w:initials="HDv" w:author="Héloïse De villepin" w:date="2020-07-29T18:38:00Z" w:id="4">
    <w:p w:rsidR="002D393A" w:rsidP="002D393A" w:rsidRDefault="002D393A" w14:paraId="4E964BEA" w14:textId="77777777">
      <w:pPr>
        <w:pStyle w:val="CommentText"/>
      </w:pPr>
      <w:r>
        <w:rPr>
          <w:rStyle w:val="CommentReference"/>
        </w:rPr>
        <w:annotationRef/>
      </w:r>
      <w:proofErr w:type="gramStart"/>
      <w:r>
        <w:t>dans</w:t>
      </w:r>
      <w:proofErr w:type="gramEnd"/>
      <w:r>
        <w:t xml:space="preserve"> le III</w:t>
      </w:r>
    </w:p>
  </w:comment>
  <w:comment w:initials="HDv" w:author="Héloïse De villepin" w:date="2020-07-29T18:21:00Z" w:id="5">
    <w:p w:rsidR="0075439A" w:rsidP="0075439A" w:rsidRDefault="0075439A" w14:paraId="1E66B6C0" w14:textId="77777777">
      <w:pPr>
        <w:pStyle w:val="CommentText"/>
      </w:pPr>
      <w:r>
        <w:rPr>
          <w:rStyle w:val="CommentReference"/>
        </w:rPr>
        <w:annotationRef/>
      </w:r>
      <w:r>
        <w:t>Clear Sans LIGHT</w:t>
      </w:r>
    </w:p>
  </w:comment>
  <w:comment w:initials="HDv" w:author="Héloïse De villepin" w:date="2020-07-29T18:39:00Z" w:id="6">
    <w:p w:rsidR="00257CB6" w:rsidRDefault="00257CB6" w14:paraId="21E36FFA" w14:textId="56CBFBF1">
      <w:pPr>
        <w:pStyle w:val="CommentText"/>
      </w:pPr>
      <w:r>
        <w:rPr>
          <w:rStyle w:val="CommentReference"/>
        </w:rPr>
        <w:annotationRef/>
      </w:r>
      <w:r w:rsidR="00ED035D">
        <w:t>Plutôt après l’image, ça rush trop d’un coup pour les consignes et ça n’a rien à voir avec l’image qui va suivre (sauf si le 0 = score mais dans ce cas, y a ambiguïté)</w:t>
      </w:r>
    </w:p>
  </w:comment>
  <w:comment w:initials="HDv" w:author="Héloïse De villepin" w:date="2020-07-29T18:41:00Z" w:id="7">
    <w:p w:rsidR="00ED035D" w:rsidRDefault="00ED035D" w14:paraId="08CC88AC" w14:textId="281A86D6">
      <w:pPr>
        <w:pStyle w:val="CommentText"/>
      </w:pPr>
      <w:r>
        <w:rPr>
          <w:rStyle w:val="CommentReference"/>
        </w:rPr>
        <w:annotationRef/>
      </w:r>
      <w:r w:rsidR="00333B66">
        <w:t>Description de l’</w:t>
      </w:r>
      <w:r w:rsidR="00406514">
        <w:t>image oubliée (Cobra Annotation)</w:t>
      </w:r>
    </w:p>
  </w:comment>
  <w:comment w:initials="HDv" w:author="Héloïse De villepin" w:date="2020-07-29T18:53:00Z" w:id="8">
    <w:p w:rsidR="002B4049" w:rsidP="002B4049" w:rsidRDefault="002B4049" w14:paraId="0A1F29B8" w14:textId="77777777">
      <w:pPr>
        <w:pStyle w:val="CommentText"/>
      </w:pPr>
      <w:r>
        <w:rPr>
          <w:rStyle w:val="CommentReference"/>
        </w:rPr>
        <w:annotationRef/>
      </w:r>
      <w:proofErr w:type="spellStart"/>
      <w:r>
        <w:t>Sneckers</w:t>
      </w:r>
      <w:proofErr w:type="spellEnd"/>
      <w:r>
        <w:t xml:space="preserve"> n’est pas un terme clair, je savais qu’on </w:t>
      </w:r>
      <w:proofErr w:type="spellStart"/>
      <w:r>
        <w:t>crééait</w:t>
      </w:r>
      <w:proofErr w:type="spellEnd"/>
      <w:r>
        <w:t xml:space="preserve"> un Snake mais ce n’est vraiment pas du tout dit clairement. L’intro est trop légère</w:t>
      </w:r>
    </w:p>
    <w:p w:rsidR="002B4049" w:rsidP="002B4049" w:rsidRDefault="002B4049" w14:paraId="6890203A" w14:textId="77777777">
      <w:pPr>
        <w:pStyle w:val="CommentText"/>
      </w:pPr>
    </w:p>
    <w:p w:rsidR="002B4049" w:rsidP="002B4049" w:rsidRDefault="002B4049" w14:paraId="7C314D99" w14:textId="77777777">
      <w:pPr>
        <w:pStyle w:val="CommentText"/>
      </w:pPr>
      <w:r>
        <w:t>Vous leur demandez de faire un score dès le début mais il ne sert concrètement à rien, on ne le retrouve que dans les bonus</w:t>
      </w:r>
    </w:p>
    <w:p w:rsidR="002B4049" w:rsidP="002B4049" w:rsidRDefault="002B4049" w14:paraId="0A7AE271" w14:textId="77777777">
      <w:pPr>
        <w:pStyle w:val="CommentText"/>
      </w:pPr>
    </w:p>
    <w:p w:rsidR="002B4049" w:rsidP="002B4049" w:rsidRDefault="002B4049" w14:paraId="274DC645" w14:textId="77777777">
      <w:pPr>
        <w:pStyle w:val="CommentText"/>
      </w:pPr>
      <w:r>
        <w:t>Quasiment aucune image + rythme qui commence en douceur avant d’être super chaud d’un coup. Je pense que ce sujet serait stressant même pour un Cobra tek1, voire tek2</w:t>
      </w:r>
    </w:p>
    <w:p w:rsidR="002B4049" w:rsidP="002B4049" w:rsidRDefault="002B4049" w14:paraId="6DBC07E6" w14:textId="77777777">
      <w:pPr>
        <w:pStyle w:val="CommentText"/>
      </w:pPr>
    </w:p>
    <w:p w:rsidR="002B4049" w:rsidP="002B4049" w:rsidRDefault="002B4049" w14:paraId="618803A8" w14:textId="77777777">
      <w:pPr>
        <w:pStyle w:val="CommentText"/>
      </w:pPr>
      <w:r>
        <w:t xml:space="preserve">Parfois mélangées, l’ordre des consignes de réalisation n’est pas forcément </w:t>
      </w:r>
      <w:proofErr w:type="spellStart"/>
      <w:r>
        <w:t>opti</w:t>
      </w:r>
      <w:proofErr w:type="spellEnd"/>
      <w:r>
        <w:t xml:space="preserve">. Ex : on parle du constructeur de la </w:t>
      </w:r>
      <w:proofErr w:type="spellStart"/>
      <w:r>
        <w:t>class</w:t>
      </w:r>
      <w:proofErr w:type="spellEnd"/>
      <w:r>
        <w:t xml:space="preserve"> après avoir indiqué qu’il faut le placer dans l’enclos</w:t>
      </w:r>
    </w:p>
    <w:p w:rsidR="002B4049" w:rsidP="002B4049" w:rsidRDefault="002B4049" w14:paraId="3A011CAC" w14:textId="77777777">
      <w:pPr>
        <w:pStyle w:val="CommentText"/>
      </w:pPr>
    </w:p>
    <w:p w:rsidR="002B4049" w:rsidP="002B4049" w:rsidRDefault="002B4049" w14:paraId="57B5C7C0" w14:textId="77777777">
      <w:pPr>
        <w:pStyle w:val="CommentText"/>
      </w:pPr>
      <w:r>
        <w:t>Je pense que ce sujet a été réalisé dans l’urgence (contexte des CC Live) et il faudrait vraiment le refaire au calme et avec du soin maintenant qu’on en a les moyens</w:t>
      </w:r>
    </w:p>
    <w:p w:rsidR="002B4049" w:rsidP="002B4049" w:rsidRDefault="002B4049" w14:paraId="73BD05B6" w14:textId="7777777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A0566A" w15:done="1"/>
  <w15:commentEx w15:paraId="351E3F6E" w15:done="1"/>
  <w15:commentEx w15:paraId="6453F90B" w15:done="1"/>
  <w15:commentEx w15:paraId="4810FBBD" w15:done="1"/>
  <w15:commentEx w15:paraId="4E964BEA" w15:done="1"/>
  <w15:commentEx w15:paraId="1E66B6C0" w15:done="1"/>
  <w15:commentEx w15:paraId="21E36FFA" w15:done="1"/>
  <w15:commentEx w15:paraId="08CC88AC" w15:done="1"/>
  <w15:commentEx w15:paraId="73BD05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C376F" w16cex:dateUtc="2020-07-29T15:59:00Z"/>
  <w16cex:commentExtensible w16cex:durableId="22CC38CD" w16cex:dateUtc="2020-07-29T16:05:00Z"/>
  <w16cex:commentExtensible w16cex:durableId="22CC389B" w16cex:dateUtc="2020-07-29T16:04:00Z"/>
  <w16cex:commentExtensible w16cex:durableId="22CC3E21" w16cex:dateUtc="2020-07-29T16:27:00Z"/>
  <w16cex:commentExtensible w16cex:durableId="22CC4091" w16cex:dateUtc="2020-07-29T16:38:00Z"/>
  <w16cex:commentExtensible w16cex:durableId="22CC3CA1" w16cex:dateUtc="2020-07-29T16:21:00Z"/>
  <w16cex:commentExtensible w16cex:durableId="22CC40FF" w16cex:dateUtc="2020-07-29T16:39:00Z"/>
  <w16cex:commentExtensible w16cex:durableId="22CC413D" w16cex:dateUtc="2020-07-29T16:41:00Z"/>
  <w16cex:commentExtensible w16cex:durableId="22CEB0F3" w16cex:dateUtc="2020-07-29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A0566A" w16cid:durableId="22CC376F"/>
  <w16cid:commentId w16cid:paraId="351E3F6E" w16cid:durableId="22CC38CD"/>
  <w16cid:commentId w16cid:paraId="6453F90B" w16cid:durableId="22CC389B"/>
  <w16cid:commentId w16cid:paraId="4810FBBD" w16cid:durableId="22CC3E21"/>
  <w16cid:commentId w16cid:paraId="4E964BEA" w16cid:durableId="22CC4091"/>
  <w16cid:commentId w16cid:paraId="1E66B6C0" w16cid:durableId="22CC3CA1"/>
  <w16cid:commentId w16cid:paraId="21E36FFA" w16cid:durableId="22CC40FF"/>
  <w16cid:commentId w16cid:paraId="08CC88AC" w16cid:durableId="22CC413D"/>
  <w16cid:commentId w16cid:paraId="73BD05B6" w16cid:durableId="22CEB0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5DB3" w:rsidP="00353C27" w:rsidRDefault="00DE5DB3" w14:paraId="562A7A57" w14:textId="77777777">
      <w:pPr>
        <w:spacing w:after="0" w:line="240" w:lineRule="auto"/>
      </w:pPr>
      <w:r>
        <w:separator/>
      </w:r>
    </w:p>
  </w:endnote>
  <w:endnote w:type="continuationSeparator" w:id="0">
    <w:p w:rsidR="00DE5DB3" w:rsidP="00353C27" w:rsidRDefault="00DE5DB3" w14:paraId="53B492D2" w14:textId="77777777">
      <w:pPr>
        <w:spacing w:after="0" w:line="240" w:lineRule="auto"/>
      </w:pPr>
      <w:r>
        <w:continuationSeparator/>
      </w:r>
    </w:p>
  </w:endnote>
  <w:endnote w:type="continuationNotice" w:id="1">
    <w:p w:rsidR="00DE5DB3" w:rsidRDefault="00DE5DB3" w14:paraId="045B560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ter">
    <w:altName w:val="Calibri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4146433"/>
      <w:docPartObj>
        <w:docPartGallery w:val="Page Numbers (Bottom of Page)"/>
        <w:docPartUnique/>
      </w:docPartObj>
    </w:sdtPr>
    <w:sdtContent>
      <w:p w:rsidR="00B812D1" w:rsidRDefault="00B812D1" w14:paraId="7ABF1BA9" w14:textId="38A709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Pr="00F129A3" w:rsidR="00B812D1" w:rsidP="00267775" w:rsidRDefault="00B812D1" w14:paraId="1E58DCA6" w14:textId="2866A6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5DB3" w:rsidP="00353C27" w:rsidRDefault="00DE5DB3" w14:paraId="3C8A0A8F" w14:textId="77777777">
      <w:pPr>
        <w:spacing w:after="0" w:line="240" w:lineRule="auto"/>
      </w:pPr>
      <w:r>
        <w:separator/>
      </w:r>
    </w:p>
  </w:footnote>
  <w:footnote w:type="continuationSeparator" w:id="0">
    <w:p w:rsidR="00DE5DB3" w:rsidP="00353C27" w:rsidRDefault="00DE5DB3" w14:paraId="73ECE790" w14:textId="77777777">
      <w:pPr>
        <w:spacing w:after="0" w:line="240" w:lineRule="auto"/>
      </w:pPr>
      <w:r>
        <w:continuationSeparator/>
      </w:r>
    </w:p>
  </w:footnote>
  <w:footnote w:type="continuationNotice" w:id="1">
    <w:p w:rsidR="00DE5DB3" w:rsidRDefault="00DE5DB3" w14:paraId="5A9CBA7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2D1" w:rsidRDefault="00B812D1" w14:paraId="27E4D156" w14:textId="77777777">
    <w:pPr>
      <w:pStyle w:val="Header"/>
    </w:pPr>
  </w:p>
  <w:p w:rsidR="00B812D1" w:rsidRDefault="00B812D1" w14:paraId="1DEB7AB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FC1752"/>
    <w:multiLevelType w:val="hybridMultilevel"/>
    <w:tmpl w:val="A6C2E936"/>
    <w:lvl w:ilvl="0" w:tplc="439E95D4">
      <w:start w:val="1"/>
      <w:numFmt w:val="bullet"/>
      <w:pStyle w:val="Cobra-NormalTick"/>
      <w:lvlText w:val="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203DE6"/>
    <w:multiLevelType w:val="hybridMultilevel"/>
    <w:tmpl w:val="0DF8404E"/>
    <w:lvl w:ilvl="0" w:tplc="200C0001">
      <w:start w:val="1"/>
      <w:numFmt w:val="bullet"/>
      <w:lvlText w:val=""/>
      <w:lvlJc w:val="left"/>
      <w:pPr>
        <w:ind w:left="1770" w:hanging="360"/>
      </w:pPr>
      <w:rPr>
        <w:rFonts w:hint="default" w:ascii="Symbol" w:hAnsi="Symbol" w:cs="Symbol"/>
      </w:rPr>
    </w:lvl>
    <w:lvl w:ilvl="1" w:tplc="200C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200C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20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20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20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20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20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20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7" w15:restartNumberingAfterBreak="0">
    <w:nsid w:val="19627B39"/>
    <w:multiLevelType w:val="hybridMultilevel"/>
    <w:tmpl w:val="A1B89B0C"/>
    <w:lvl w:ilvl="0" w:tplc="49141CEA">
      <w:start w:val="3"/>
      <w:numFmt w:val="bullet"/>
      <w:lvlText w:val="-"/>
      <w:lvlJc w:val="left"/>
      <w:pPr>
        <w:ind w:left="1065" w:hanging="360"/>
      </w:pPr>
      <w:rPr>
        <w:rFonts w:hint="default" w:ascii="Clear Sans" w:hAnsi="Clear Sans" w:eastAsia="Calibri" w:cs="Clear Sans"/>
      </w:rPr>
    </w:lvl>
    <w:lvl w:ilvl="1" w:tplc="200C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20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20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20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20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20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20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20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8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50526"/>
    <w:multiLevelType w:val="hybridMultilevel"/>
    <w:tmpl w:val="553658F4"/>
    <w:lvl w:ilvl="0" w:tplc="2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2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745BEE"/>
    <w:multiLevelType w:val="hybridMultilevel"/>
    <w:tmpl w:val="321A7954"/>
    <w:lvl w:ilvl="0" w:tplc="57269E30">
      <w:numFmt w:val="bullet"/>
      <w:lvlText w:val="-"/>
      <w:lvlJc w:val="left"/>
      <w:pPr>
        <w:ind w:left="720" w:hanging="360"/>
      </w:pPr>
      <w:rPr>
        <w:rFonts w:hint="default" w:ascii="Clear Sans" w:hAnsi="Clear Sans" w:eastAsia="Calibri" w:cs="Clear San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2B0B73"/>
    <w:multiLevelType w:val="hybridMultilevel"/>
    <w:tmpl w:val="59A2001A"/>
    <w:lvl w:ilvl="0" w:tplc="E520A966">
      <w:numFmt w:val="bullet"/>
      <w:lvlText w:val=""/>
      <w:lvlJc w:val="left"/>
      <w:pPr>
        <w:ind w:left="720" w:hanging="360"/>
      </w:pPr>
      <w:rPr>
        <w:rFonts w:hint="default" w:ascii="Symbol" w:hAnsi="Symbol" w:cs="Clear Sans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F47D67"/>
    <w:multiLevelType w:val="hybridMultilevel"/>
    <w:tmpl w:val="A1C4468A"/>
    <w:lvl w:ilvl="0" w:tplc="7E947C6C">
      <w:numFmt w:val="bullet"/>
      <w:lvlText w:val=""/>
      <w:lvlJc w:val="left"/>
      <w:pPr>
        <w:ind w:left="720" w:hanging="360"/>
      </w:pPr>
      <w:rPr>
        <w:rFonts w:hint="default" w:ascii="Symbol" w:hAnsi="Symbol" w:cs="Clear Sans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3A701F"/>
    <w:multiLevelType w:val="hybridMultilevel"/>
    <w:tmpl w:val="570E2B90"/>
    <w:lvl w:ilvl="0" w:tplc="976CA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C0019" w:tentative="1">
      <w:start w:val="1"/>
      <w:numFmt w:val="lowerLetter"/>
      <w:lvlText w:val="%2."/>
      <w:lvlJc w:val="left"/>
      <w:pPr>
        <w:ind w:left="1440" w:hanging="360"/>
      </w:pPr>
    </w:lvl>
    <w:lvl w:ilvl="2" w:tplc="200C001B" w:tentative="1">
      <w:start w:val="1"/>
      <w:numFmt w:val="lowerRoman"/>
      <w:lvlText w:val="%3."/>
      <w:lvlJc w:val="right"/>
      <w:pPr>
        <w:ind w:left="2160" w:hanging="180"/>
      </w:pPr>
    </w:lvl>
    <w:lvl w:ilvl="3" w:tplc="200C000F" w:tentative="1">
      <w:start w:val="1"/>
      <w:numFmt w:val="decimal"/>
      <w:lvlText w:val="%4."/>
      <w:lvlJc w:val="left"/>
      <w:pPr>
        <w:ind w:left="2880" w:hanging="360"/>
      </w:pPr>
    </w:lvl>
    <w:lvl w:ilvl="4" w:tplc="200C0019" w:tentative="1">
      <w:start w:val="1"/>
      <w:numFmt w:val="lowerLetter"/>
      <w:lvlText w:val="%5."/>
      <w:lvlJc w:val="left"/>
      <w:pPr>
        <w:ind w:left="3600" w:hanging="360"/>
      </w:pPr>
    </w:lvl>
    <w:lvl w:ilvl="5" w:tplc="200C001B" w:tentative="1">
      <w:start w:val="1"/>
      <w:numFmt w:val="lowerRoman"/>
      <w:lvlText w:val="%6."/>
      <w:lvlJc w:val="right"/>
      <w:pPr>
        <w:ind w:left="4320" w:hanging="180"/>
      </w:pPr>
    </w:lvl>
    <w:lvl w:ilvl="6" w:tplc="200C000F" w:tentative="1">
      <w:start w:val="1"/>
      <w:numFmt w:val="decimal"/>
      <w:lvlText w:val="%7."/>
      <w:lvlJc w:val="left"/>
      <w:pPr>
        <w:ind w:left="5040" w:hanging="360"/>
      </w:pPr>
    </w:lvl>
    <w:lvl w:ilvl="7" w:tplc="200C0019" w:tentative="1">
      <w:start w:val="1"/>
      <w:numFmt w:val="lowerLetter"/>
      <w:lvlText w:val="%8."/>
      <w:lvlJc w:val="left"/>
      <w:pPr>
        <w:ind w:left="5760" w:hanging="360"/>
      </w:pPr>
    </w:lvl>
    <w:lvl w:ilvl="8" w:tplc="2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44E36"/>
    <w:multiLevelType w:val="hybridMultilevel"/>
    <w:tmpl w:val="3B72E01C"/>
    <w:lvl w:ilvl="0" w:tplc="4D320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C0019" w:tentative="1">
      <w:start w:val="1"/>
      <w:numFmt w:val="lowerLetter"/>
      <w:lvlText w:val="%2."/>
      <w:lvlJc w:val="left"/>
      <w:pPr>
        <w:ind w:left="1440" w:hanging="360"/>
      </w:pPr>
    </w:lvl>
    <w:lvl w:ilvl="2" w:tplc="200C001B" w:tentative="1">
      <w:start w:val="1"/>
      <w:numFmt w:val="lowerRoman"/>
      <w:lvlText w:val="%3."/>
      <w:lvlJc w:val="right"/>
      <w:pPr>
        <w:ind w:left="2160" w:hanging="180"/>
      </w:pPr>
    </w:lvl>
    <w:lvl w:ilvl="3" w:tplc="200C000F" w:tentative="1">
      <w:start w:val="1"/>
      <w:numFmt w:val="decimal"/>
      <w:lvlText w:val="%4."/>
      <w:lvlJc w:val="left"/>
      <w:pPr>
        <w:ind w:left="2880" w:hanging="360"/>
      </w:pPr>
    </w:lvl>
    <w:lvl w:ilvl="4" w:tplc="200C0019" w:tentative="1">
      <w:start w:val="1"/>
      <w:numFmt w:val="lowerLetter"/>
      <w:lvlText w:val="%5."/>
      <w:lvlJc w:val="left"/>
      <w:pPr>
        <w:ind w:left="3600" w:hanging="360"/>
      </w:pPr>
    </w:lvl>
    <w:lvl w:ilvl="5" w:tplc="200C001B" w:tentative="1">
      <w:start w:val="1"/>
      <w:numFmt w:val="lowerRoman"/>
      <w:lvlText w:val="%6."/>
      <w:lvlJc w:val="right"/>
      <w:pPr>
        <w:ind w:left="4320" w:hanging="180"/>
      </w:pPr>
    </w:lvl>
    <w:lvl w:ilvl="6" w:tplc="200C000F" w:tentative="1">
      <w:start w:val="1"/>
      <w:numFmt w:val="decimal"/>
      <w:lvlText w:val="%7."/>
      <w:lvlJc w:val="left"/>
      <w:pPr>
        <w:ind w:left="5040" w:hanging="360"/>
      </w:pPr>
    </w:lvl>
    <w:lvl w:ilvl="7" w:tplc="200C0019" w:tentative="1">
      <w:start w:val="1"/>
      <w:numFmt w:val="lowerLetter"/>
      <w:lvlText w:val="%8."/>
      <w:lvlJc w:val="left"/>
      <w:pPr>
        <w:ind w:left="5760" w:hanging="360"/>
      </w:pPr>
    </w:lvl>
    <w:lvl w:ilvl="8" w:tplc="2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486241"/>
    <w:multiLevelType w:val="hybridMultilevel"/>
    <w:tmpl w:val="4928E528"/>
    <w:lvl w:ilvl="0" w:tplc="B1406306">
      <w:numFmt w:val="bullet"/>
      <w:lvlText w:val="-"/>
      <w:lvlJc w:val="left"/>
      <w:pPr>
        <w:ind w:left="720" w:hanging="360"/>
      </w:pPr>
      <w:rPr>
        <w:rFonts w:hint="default" w:ascii="Clear Sans" w:hAnsi="Clear Sans" w:eastAsia="Calibri" w:cs="Clear San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19"/>
  </w:num>
  <w:num w:numId="5">
    <w:abstractNumId w:val="13"/>
  </w:num>
  <w:num w:numId="6">
    <w:abstractNumId w:val="21"/>
  </w:num>
  <w:num w:numId="7">
    <w:abstractNumId w:val="8"/>
  </w:num>
  <w:num w:numId="8">
    <w:abstractNumId w:val="2"/>
  </w:num>
  <w:num w:numId="9">
    <w:abstractNumId w:val="15"/>
  </w:num>
  <w:num w:numId="10">
    <w:abstractNumId w:val="0"/>
  </w:num>
  <w:num w:numId="11">
    <w:abstractNumId w:val="20"/>
  </w:num>
  <w:num w:numId="12">
    <w:abstractNumId w:val="23"/>
  </w:num>
  <w:num w:numId="13">
    <w:abstractNumId w:val="5"/>
  </w:num>
  <w:num w:numId="14">
    <w:abstractNumId w:val="1"/>
  </w:num>
  <w:num w:numId="15">
    <w:abstractNumId w:val="18"/>
  </w:num>
  <w:num w:numId="16">
    <w:abstractNumId w:val="11"/>
  </w:num>
  <w:num w:numId="17">
    <w:abstractNumId w:val="12"/>
  </w:num>
  <w:num w:numId="18">
    <w:abstractNumId w:val="16"/>
  </w:num>
  <w:num w:numId="19">
    <w:abstractNumId w:val="14"/>
  </w:num>
  <w:num w:numId="20">
    <w:abstractNumId w:val="7"/>
  </w:num>
  <w:num w:numId="21">
    <w:abstractNumId w:val="6"/>
  </w:num>
  <w:num w:numId="22">
    <w:abstractNumId w:val="9"/>
  </w:num>
  <w:num w:numId="23">
    <w:abstractNumId w:val="10"/>
  </w:num>
  <w:num w:numId="2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éloïse De villepin">
    <w15:presenceInfo w15:providerId="AD" w15:userId="S::heloise.de-villepin@epitech.eu::cb009ed2-06f3-41fc-9090-f0fa9bdfce9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D9"/>
    <w:rsid w:val="00001322"/>
    <w:rsid w:val="000033A9"/>
    <w:rsid w:val="000038FF"/>
    <w:rsid w:val="00004EEB"/>
    <w:rsid w:val="000059DD"/>
    <w:rsid w:val="00006437"/>
    <w:rsid w:val="00006823"/>
    <w:rsid w:val="00010652"/>
    <w:rsid w:val="0001095B"/>
    <w:rsid w:val="000113AB"/>
    <w:rsid w:val="000115E7"/>
    <w:rsid w:val="00013516"/>
    <w:rsid w:val="00014AB2"/>
    <w:rsid w:val="0001511F"/>
    <w:rsid w:val="00015C6C"/>
    <w:rsid w:val="000165DD"/>
    <w:rsid w:val="00016700"/>
    <w:rsid w:val="00016AEB"/>
    <w:rsid w:val="00017E5B"/>
    <w:rsid w:val="00021886"/>
    <w:rsid w:val="00032079"/>
    <w:rsid w:val="0003216E"/>
    <w:rsid w:val="00033D35"/>
    <w:rsid w:val="00033FC1"/>
    <w:rsid w:val="000348AB"/>
    <w:rsid w:val="00035B06"/>
    <w:rsid w:val="00035EBD"/>
    <w:rsid w:val="00036626"/>
    <w:rsid w:val="0003693F"/>
    <w:rsid w:val="00036E14"/>
    <w:rsid w:val="0003742E"/>
    <w:rsid w:val="000403E7"/>
    <w:rsid w:val="000421D2"/>
    <w:rsid w:val="00042DFE"/>
    <w:rsid w:val="00044B58"/>
    <w:rsid w:val="00045193"/>
    <w:rsid w:val="00046430"/>
    <w:rsid w:val="00050439"/>
    <w:rsid w:val="000511CC"/>
    <w:rsid w:val="00052C7E"/>
    <w:rsid w:val="00055654"/>
    <w:rsid w:val="00055F5D"/>
    <w:rsid w:val="000572E1"/>
    <w:rsid w:val="0005738F"/>
    <w:rsid w:val="000603E3"/>
    <w:rsid w:val="0006184B"/>
    <w:rsid w:val="0006187D"/>
    <w:rsid w:val="0006200F"/>
    <w:rsid w:val="00062403"/>
    <w:rsid w:val="00062D80"/>
    <w:rsid w:val="000649E8"/>
    <w:rsid w:val="00070563"/>
    <w:rsid w:val="00070920"/>
    <w:rsid w:val="00071D45"/>
    <w:rsid w:val="00071DA3"/>
    <w:rsid w:val="00071F5D"/>
    <w:rsid w:val="00073DA4"/>
    <w:rsid w:val="00074307"/>
    <w:rsid w:val="00074A76"/>
    <w:rsid w:val="00076713"/>
    <w:rsid w:val="0008031C"/>
    <w:rsid w:val="0008235C"/>
    <w:rsid w:val="00083272"/>
    <w:rsid w:val="00084209"/>
    <w:rsid w:val="0008434F"/>
    <w:rsid w:val="00084F34"/>
    <w:rsid w:val="0008553F"/>
    <w:rsid w:val="00085CEA"/>
    <w:rsid w:val="0008608E"/>
    <w:rsid w:val="00086CDB"/>
    <w:rsid w:val="000874D8"/>
    <w:rsid w:val="00087E19"/>
    <w:rsid w:val="0009393E"/>
    <w:rsid w:val="000943F5"/>
    <w:rsid w:val="00095967"/>
    <w:rsid w:val="00095C1A"/>
    <w:rsid w:val="00095D4E"/>
    <w:rsid w:val="000A0D7B"/>
    <w:rsid w:val="000A4B1F"/>
    <w:rsid w:val="000A4CAA"/>
    <w:rsid w:val="000A5541"/>
    <w:rsid w:val="000A5932"/>
    <w:rsid w:val="000B0970"/>
    <w:rsid w:val="000B18AB"/>
    <w:rsid w:val="000B1BEF"/>
    <w:rsid w:val="000B1C4C"/>
    <w:rsid w:val="000B2DCD"/>
    <w:rsid w:val="000B494D"/>
    <w:rsid w:val="000B58CA"/>
    <w:rsid w:val="000B618E"/>
    <w:rsid w:val="000B630A"/>
    <w:rsid w:val="000B67D5"/>
    <w:rsid w:val="000B680A"/>
    <w:rsid w:val="000B6BFB"/>
    <w:rsid w:val="000B6F2E"/>
    <w:rsid w:val="000B71A5"/>
    <w:rsid w:val="000C04FD"/>
    <w:rsid w:val="000C3803"/>
    <w:rsid w:val="000C4274"/>
    <w:rsid w:val="000C57B6"/>
    <w:rsid w:val="000C60C4"/>
    <w:rsid w:val="000C6B28"/>
    <w:rsid w:val="000C7417"/>
    <w:rsid w:val="000D013C"/>
    <w:rsid w:val="000D1997"/>
    <w:rsid w:val="000D2230"/>
    <w:rsid w:val="000D271B"/>
    <w:rsid w:val="000D51A8"/>
    <w:rsid w:val="000E19C7"/>
    <w:rsid w:val="000E1DE1"/>
    <w:rsid w:val="000E3707"/>
    <w:rsid w:val="000E38C7"/>
    <w:rsid w:val="000E3E72"/>
    <w:rsid w:val="000E4C4E"/>
    <w:rsid w:val="000E770E"/>
    <w:rsid w:val="000E7FFD"/>
    <w:rsid w:val="000F0240"/>
    <w:rsid w:val="000F13BD"/>
    <w:rsid w:val="000F19A4"/>
    <w:rsid w:val="000F2632"/>
    <w:rsid w:val="000F3FEA"/>
    <w:rsid w:val="000F4E92"/>
    <w:rsid w:val="000F5670"/>
    <w:rsid w:val="000F6B6E"/>
    <w:rsid w:val="000F7382"/>
    <w:rsid w:val="000F7D3E"/>
    <w:rsid w:val="00100D9A"/>
    <w:rsid w:val="00100ECF"/>
    <w:rsid w:val="001013FF"/>
    <w:rsid w:val="00101854"/>
    <w:rsid w:val="00103E77"/>
    <w:rsid w:val="001044CF"/>
    <w:rsid w:val="00107922"/>
    <w:rsid w:val="00107B86"/>
    <w:rsid w:val="00110AD0"/>
    <w:rsid w:val="0011200A"/>
    <w:rsid w:val="00114876"/>
    <w:rsid w:val="00114BF1"/>
    <w:rsid w:val="001161D2"/>
    <w:rsid w:val="001173D5"/>
    <w:rsid w:val="001214F3"/>
    <w:rsid w:val="00121B41"/>
    <w:rsid w:val="0012502B"/>
    <w:rsid w:val="00125422"/>
    <w:rsid w:val="00125A1F"/>
    <w:rsid w:val="00125CCD"/>
    <w:rsid w:val="00126600"/>
    <w:rsid w:val="00127082"/>
    <w:rsid w:val="001276A1"/>
    <w:rsid w:val="001311E4"/>
    <w:rsid w:val="001335AF"/>
    <w:rsid w:val="00133F26"/>
    <w:rsid w:val="00134402"/>
    <w:rsid w:val="00134823"/>
    <w:rsid w:val="001359A8"/>
    <w:rsid w:val="00135E57"/>
    <w:rsid w:val="0013632D"/>
    <w:rsid w:val="00136E48"/>
    <w:rsid w:val="00140BEC"/>
    <w:rsid w:val="00140D40"/>
    <w:rsid w:val="0014222F"/>
    <w:rsid w:val="001425B9"/>
    <w:rsid w:val="001427EB"/>
    <w:rsid w:val="00142901"/>
    <w:rsid w:val="00142CDB"/>
    <w:rsid w:val="00142E65"/>
    <w:rsid w:val="00143B19"/>
    <w:rsid w:val="00143C77"/>
    <w:rsid w:val="00144259"/>
    <w:rsid w:val="001455B0"/>
    <w:rsid w:val="00146703"/>
    <w:rsid w:val="0014674C"/>
    <w:rsid w:val="00146C83"/>
    <w:rsid w:val="001511D0"/>
    <w:rsid w:val="0015137C"/>
    <w:rsid w:val="001527A9"/>
    <w:rsid w:val="00155642"/>
    <w:rsid w:val="001558DC"/>
    <w:rsid w:val="00156195"/>
    <w:rsid w:val="00162FAE"/>
    <w:rsid w:val="00163F60"/>
    <w:rsid w:val="00166A11"/>
    <w:rsid w:val="00166E4D"/>
    <w:rsid w:val="00167DB0"/>
    <w:rsid w:val="001702AC"/>
    <w:rsid w:val="001706C4"/>
    <w:rsid w:val="00170E29"/>
    <w:rsid w:val="001712A1"/>
    <w:rsid w:val="00172CD8"/>
    <w:rsid w:val="00172FB7"/>
    <w:rsid w:val="00173242"/>
    <w:rsid w:val="00173C55"/>
    <w:rsid w:val="00173FDE"/>
    <w:rsid w:val="001745CB"/>
    <w:rsid w:val="00174AA8"/>
    <w:rsid w:val="001752A8"/>
    <w:rsid w:val="001752C9"/>
    <w:rsid w:val="0017535D"/>
    <w:rsid w:val="00175549"/>
    <w:rsid w:val="00176A7C"/>
    <w:rsid w:val="001770E1"/>
    <w:rsid w:val="001776E4"/>
    <w:rsid w:val="00181C5D"/>
    <w:rsid w:val="00181F7A"/>
    <w:rsid w:val="00182F52"/>
    <w:rsid w:val="00184109"/>
    <w:rsid w:val="00185A78"/>
    <w:rsid w:val="00185D22"/>
    <w:rsid w:val="0018724F"/>
    <w:rsid w:val="001905F8"/>
    <w:rsid w:val="00192E8B"/>
    <w:rsid w:val="001930C5"/>
    <w:rsid w:val="001936F1"/>
    <w:rsid w:val="00194171"/>
    <w:rsid w:val="001951E5"/>
    <w:rsid w:val="00195B1B"/>
    <w:rsid w:val="001972A1"/>
    <w:rsid w:val="00197F9B"/>
    <w:rsid w:val="001A0DFE"/>
    <w:rsid w:val="001A27AF"/>
    <w:rsid w:val="001A2816"/>
    <w:rsid w:val="001A2C5D"/>
    <w:rsid w:val="001A4087"/>
    <w:rsid w:val="001A443F"/>
    <w:rsid w:val="001A6167"/>
    <w:rsid w:val="001B23CE"/>
    <w:rsid w:val="001B25AD"/>
    <w:rsid w:val="001B314E"/>
    <w:rsid w:val="001B36E7"/>
    <w:rsid w:val="001B3B58"/>
    <w:rsid w:val="001B46D5"/>
    <w:rsid w:val="001B5491"/>
    <w:rsid w:val="001B59D5"/>
    <w:rsid w:val="001B5B22"/>
    <w:rsid w:val="001B6FF7"/>
    <w:rsid w:val="001C261E"/>
    <w:rsid w:val="001C2829"/>
    <w:rsid w:val="001C3D30"/>
    <w:rsid w:val="001C4FB8"/>
    <w:rsid w:val="001C568C"/>
    <w:rsid w:val="001C5F15"/>
    <w:rsid w:val="001C5F9D"/>
    <w:rsid w:val="001C6816"/>
    <w:rsid w:val="001C6CAA"/>
    <w:rsid w:val="001C7BEF"/>
    <w:rsid w:val="001D0EC5"/>
    <w:rsid w:val="001D0F17"/>
    <w:rsid w:val="001D49E1"/>
    <w:rsid w:val="001D55D8"/>
    <w:rsid w:val="001D5E5C"/>
    <w:rsid w:val="001D5F1F"/>
    <w:rsid w:val="001D6043"/>
    <w:rsid w:val="001D673F"/>
    <w:rsid w:val="001D783A"/>
    <w:rsid w:val="001D7AFE"/>
    <w:rsid w:val="001E2E9B"/>
    <w:rsid w:val="001E33B7"/>
    <w:rsid w:val="001E6990"/>
    <w:rsid w:val="001E7244"/>
    <w:rsid w:val="001E773D"/>
    <w:rsid w:val="001E7AA4"/>
    <w:rsid w:val="001F05EC"/>
    <w:rsid w:val="001F18E4"/>
    <w:rsid w:val="001F4386"/>
    <w:rsid w:val="001F52D1"/>
    <w:rsid w:val="001F612A"/>
    <w:rsid w:val="001F6191"/>
    <w:rsid w:val="001F65F2"/>
    <w:rsid w:val="00201328"/>
    <w:rsid w:val="00203823"/>
    <w:rsid w:val="00205AA2"/>
    <w:rsid w:val="00205C8A"/>
    <w:rsid w:val="00206410"/>
    <w:rsid w:val="00207491"/>
    <w:rsid w:val="00207D5C"/>
    <w:rsid w:val="00210D78"/>
    <w:rsid w:val="002110E5"/>
    <w:rsid w:val="00211E75"/>
    <w:rsid w:val="00212ADD"/>
    <w:rsid w:val="002140B0"/>
    <w:rsid w:val="00214B73"/>
    <w:rsid w:val="00214D81"/>
    <w:rsid w:val="002202B8"/>
    <w:rsid w:val="00221517"/>
    <w:rsid w:val="00221D8C"/>
    <w:rsid w:val="0022350B"/>
    <w:rsid w:val="00224336"/>
    <w:rsid w:val="0022561C"/>
    <w:rsid w:val="00225FA1"/>
    <w:rsid w:val="00226B93"/>
    <w:rsid w:val="00227B96"/>
    <w:rsid w:val="00227E16"/>
    <w:rsid w:val="00230388"/>
    <w:rsid w:val="00233499"/>
    <w:rsid w:val="00233BAB"/>
    <w:rsid w:val="00234F49"/>
    <w:rsid w:val="00235948"/>
    <w:rsid w:val="00236536"/>
    <w:rsid w:val="00237251"/>
    <w:rsid w:val="00240EEE"/>
    <w:rsid w:val="002430FD"/>
    <w:rsid w:val="002439BA"/>
    <w:rsid w:val="00245F82"/>
    <w:rsid w:val="00247D8E"/>
    <w:rsid w:val="00250074"/>
    <w:rsid w:val="00250A44"/>
    <w:rsid w:val="002535DC"/>
    <w:rsid w:val="0025372D"/>
    <w:rsid w:val="002567A5"/>
    <w:rsid w:val="0025725A"/>
    <w:rsid w:val="00257CB6"/>
    <w:rsid w:val="00260611"/>
    <w:rsid w:val="00260F4B"/>
    <w:rsid w:val="0026183E"/>
    <w:rsid w:val="0026340F"/>
    <w:rsid w:val="0026342B"/>
    <w:rsid w:val="002647A4"/>
    <w:rsid w:val="00264DE0"/>
    <w:rsid w:val="002657E9"/>
    <w:rsid w:val="0026590E"/>
    <w:rsid w:val="00267111"/>
    <w:rsid w:val="00267617"/>
    <w:rsid w:val="00267775"/>
    <w:rsid w:val="00267DF7"/>
    <w:rsid w:val="00270E31"/>
    <w:rsid w:val="002711F9"/>
    <w:rsid w:val="00271957"/>
    <w:rsid w:val="0027199E"/>
    <w:rsid w:val="00272DE9"/>
    <w:rsid w:val="00273FB7"/>
    <w:rsid w:val="00276173"/>
    <w:rsid w:val="002765BA"/>
    <w:rsid w:val="00277324"/>
    <w:rsid w:val="002774CC"/>
    <w:rsid w:val="00280E94"/>
    <w:rsid w:val="0028119D"/>
    <w:rsid w:val="002813E7"/>
    <w:rsid w:val="002823DD"/>
    <w:rsid w:val="00282DD1"/>
    <w:rsid w:val="0028392E"/>
    <w:rsid w:val="00283CE7"/>
    <w:rsid w:val="002841BF"/>
    <w:rsid w:val="00286D42"/>
    <w:rsid w:val="002879C3"/>
    <w:rsid w:val="002904A8"/>
    <w:rsid w:val="0029118C"/>
    <w:rsid w:val="00291A9C"/>
    <w:rsid w:val="002928C2"/>
    <w:rsid w:val="00293507"/>
    <w:rsid w:val="002961CE"/>
    <w:rsid w:val="002964F8"/>
    <w:rsid w:val="00297626"/>
    <w:rsid w:val="002A0157"/>
    <w:rsid w:val="002A0643"/>
    <w:rsid w:val="002A2071"/>
    <w:rsid w:val="002A2614"/>
    <w:rsid w:val="002A2A41"/>
    <w:rsid w:val="002A4ED4"/>
    <w:rsid w:val="002A525A"/>
    <w:rsid w:val="002A53A5"/>
    <w:rsid w:val="002A5644"/>
    <w:rsid w:val="002A6CCD"/>
    <w:rsid w:val="002A7C27"/>
    <w:rsid w:val="002B2043"/>
    <w:rsid w:val="002B232A"/>
    <w:rsid w:val="002B308F"/>
    <w:rsid w:val="002B4049"/>
    <w:rsid w:val="002B517C"/>
    <w:rsid w:val="002B59CC"/>
    <w:rsid w:val="002B7F23"/>
    <w:rsid w:val="002C11EC"/>
    <w:rsid w:val="002C496C"/>
    <w:rsid w:val="002C4D55"/>
    <w:rsid w:val="002C5DA3"/>
    <w:rsid w:val="002C60A3"/>
    <w:rsid w:val="002D0736"/>
    <w:rsid w:val="002D15CE"/>
    <w:rsid w:val="002D22ED"/>
    <w:rsid w:val="002D332D"/>
    <w:rsid w:val="002D393A"/>
    <w:rsid w:val="002D5295"/>
    <w:rsid w:val="002D54AA"/>
    <w:rsid w:val="002D5A07"/>
    <w:rsid w:val="002D5C23"/>
    <w:rsid w:val="002D632F"/>
    <w:rsid w:val="002D6C2A"/>
    <w:rsid w:val="002D720F"/>
    <w:rsid w:val="002E2620"/>
    <w:rsid w:val="002E26D9"/>
    <w:rsid w:val="002E281C"/>
    <w:rsid w:val="002E28C1"/>
    <w:rsid w:val="002E6BE4"/>
    <w:rsid w:val="002E761E"/>
    <w:rsid w:val="002E7D8C"/>
    <w:rsid w:val="002F05C4"/>
    <w:rsid w:val="002F0962"/>
    <w:rsid w:val="002F0F5F"/>
    <w:rsid w:val="002F3B1F"/>
    <w:rsid w:val="002F3B6E"/>
    <w:rsid w:val="002F5D40"/>
    <w:rsid w:val="002F6F56"/>
    <w:rsid w:val="003001AC"/>
    <w:rsid w:val="0030050A"/>
    <w:rsid w:val="00300CCC"/>
    <w:rsid w:val="003010D9"/>
    <w:rsid w:val="00301979"/>
    <w:rsid w:val="00301D75"/>
    <w:rsid w:val="003027B8"/>
    <w:rsid w:val="00303007"/>
    <w:rsid w:val="00303CBE"/>
    <w:rsid w:val="00304AFE"/>
    <w:rsid w:val="003067B0"/>
    <w:rsid w:val="00306F35"/>
    <w:rsid w:val="003116B1"/>
    <w:rsid w:val="00313354"/>
    <w:rsid w:val="003145E3"/>
    <w:rsid w:val="00314D4E"/>
    <w:rsid w:val="00314F6C"/>
    <w:rsid w:val="003153D8"/>
    <w:rsid w:val="00316FF8"/>
    <w:rsid w:val="003173D1"/>
    <w:rsid w:val="00320C51"/>
    <w:rsid w:val="00320E83"/>
    <w:rsid w:val="0032144B"/>
    <w:rsid w:val="00321655"/>
    <w:rsid w:val="00321770"/>
    <w:rsid w:val="00322F02"/>
    <w:rsid w:val="00323A21"/>
    <w:rsid w:val="003260F3"/>
    <w:rsid w:val="0032622C"/>
    <w:rsid w:val="00326843"/>
    <w:rsid w:val="00326AC9"/>
    <w:rsid w:val="003271B1"/>
    <w:rsid w:val="00332D07"/>
    <w:rsid w:val="00333B66"/>
    <w:rsid w:val="00336337"/>
    <w:rsid w:val="003363CF"/>
    <w:rsid w:val="00336EE2"/>
    <w:rsid w:val="0033724D"/>
    <w:rsid w:val="00337453"/>
    <w:rsid w:val="00340248"/>
    <w:rsid w:val="00340896"/>
    <w:rsid w:val="003414E2"/>
    <w:rsid w:val="0034175D"/>
    <w:rsid w:val="003418A7"/>
    <w:rsid w:val="00345A83"/>
    <w:rsid w:val="00346182"/>
    <w:rsid w:val="003472BC"/>
    <w:rsid w:val="00350EA4"/>
    <w:rsid w:val="00351BBC"/>
    <w:rsid w:val="0035211D"/>
    <w:rsid w:val="0035281F"/>
    <w:rsid w:val="00353C27"/>
    <w:rsid w:val="00353CAF"/>
    <w:rsid w:val="003540AA"/>
    <w:rsid w:val="00355C01"/>
    <w:rsid w:val="00355FEC"/>
    <w:rsid w:val="003560A1"/>
    <w:rsid w:val="003566C5"/>
    <w:rsid w:val="003568CE"/>
    <w:rsid w:val="00360C28"/>
    <w:rsid w:val="0036113D"/>
    <w:rsid w:val="00361157"/>
    <w:rsid w:val="00361E41"/>
    <w:rsid w:val="00361FC6"/>
    <w:rsid w:val="00362275"/>
    <w:rsid w:val="003627B0"/>
    <w:rsid w:val="003634EB"/>
    <w:rsid w:val="00363E3D"/>
    <w:rsid w:val="00364534"/>
    <w:rsid w:val="00364F5A"/>
    <w:rsid w:val="00365438"/>
    <w:rsid w:val="00365CD8"/>
    <w:rsid w:val="003664F0"/>
    <w:rsid w:val="00366CCA"/>
    <w:rsid w:val="003701F0"/>
    <w:rsid w:val="00370337"/>
    <w:rsid w:val="003704EA"/>
    <w:rsid w:val="0037069C"/>
    <w:rsid w:val="00370D0E"/>
    <w:rsid w:val="00371D08"/>
    <w:rsid w:val="003723BB"/>
    <w:rsid w:val="0037267B"/>
    <w:rsid w:val="00375EA4"/>
    <w:rsid w:val="0038189A"/>
    <w:rsid w:val="003819AF"/>
    <w:rsid w:val="003819DE"/>
    <w:rsid w:val="00381A41"/>
    <w:rsid w:val="00381C31"/>
    <w:rsid w:val="00381E4F"/>
    <w:rsid w:val="0038306F"/>
    <w:rsid w:val="00384DB5"/>
    <w:rsid w:val="00384DD4"/>
    <w:rsid w:val="003864D0"/>
    <w:rsid w:val="003911FC"/>
    <w:rsid w:val="00392CDB"/>
    <w:rsid w:val="0039336D"/>
    <w:rsid w:val="00393A45"/>
    <w:rsid w:val="0039623D"/>
    <w:rsid w:val="00397923"/>
    <w:rsid w:val="00397A2F"/>
    <w:rsid w:val="003A0F8E"/>
    <w:rsid w:val="003A2514"/>
    <w:rsid w:val="003A363F"/>
    <w:rsid w:val="003A389B"/>
    <w:rsid w:val="003A3A39"/>
    <w:rsid w:val="003A3EC6"/>
    <w:rsid w:val="003A4BCF"/>
    <w:rsid w:val="003A5B31"/>
    <w:rsid w:val="003A650C"/>
    <w:rsid w:val="003A7D7D"/>
    <w:rsid w:val="003B1B93"/>
    <w:rsid w:val="003B3AF9"/>
    <w:rsid w:val="003B442D"/>
    <w:rsid w:val="003B4A5A"/>
    <w:rsid w:val="003B4D21"/>
    <w:rsid w:val="003B51D0"/>
    <w:rsid w:val="003B5BBC"/>
    <w:rsid w:val="003B72F5"/>
    <w:rsid w:val="003C0F0F"/>
    <w:rsid w:val="003C34CB"/>
    <w:rsid w:val="003C4498"/>
    <w:rsid w:val="003C44FC"/>
    <w:rsid w:val="003C6340"/>
    <w:rsid w:val="003C6B9E"/>
    <w:rsid w:val="003C702F"/>
    <w:rsid w:val="003C7996"/>
    <w:rsid w:val="003D0933"/>
    <w:rsid w:val="003D0B20"/>
    <w:rsid w:val="003D102B"/>
    <w:rsid w:val="003D3ED1"/>
    <w:rsid w:val="003D5F26"/>
    <w:rsid w:val="003D641A"/>
    <w:rsid w:val="003D7C8C"/>
    <w:rsid w:val="003D7EE4"/>
    <w:rsid w:val="003E0F57"/>
    <w:rsid w:val="003E241C"/>
    <w:rsid w:val="003E368C"/>
    <w:rsid w:val="003E3ABD"/>
    <w:rsid w:val="003E3D99"/>
    <w:rsid w:val="003E4D2C"/>
    <w:rsid w:val="003E6AE8"/>
    <w:rsid w:val="003E712D"/>
    <w:rsid w:val="003E7753"/>
    <w:rsid w:val="003F20D5"/>
    <w:rsid w:val="003F366F"/>
    <w:rsid w:val="003F3D28"/>
    <w:rsid w:val="003F475F"/>
    <w:rsid w:val="003F7DFB"/>
    <w:rsid w:val="004006B6"/>
    <w:rsid w:val="00404A34"/>
    <w:rsid w:val="00405810"/>
    <w:rsid w:val="00406514"/>
    <w:rsid w:val="004103C1"/>
    <w:rsid w:val="004104DD"/>
    <w:rsid w:val="00410C43"/>
    <w:rsid w:val="0041237D"/>
    <w:rsid w:val="00412F71"/>
    <w:rsid w:val="004133E8"/>
    <w:rsid w:val="00413904"/>
    <w:rsid w:val="00413A57"/>
    <w:rsid w:val="00416126"/>
    <w:rsid w:val="004200F6"/>
    <w:rsid w:val="00421990"/>
    <w:rsid w:val="00422301"/>
    <w:rsid w:val="00422872"/>
    <w:rsid w:val="004229F6"/>
    <w:rsid w:val="00423C84"/>
    <w:rsid w:val="00424243"/>
    <w:rsid w:val="0042484B"/>
    <w:rsid w:val="0042615C"/>
    <w:rsid w:val="0042738A"/>
    <w:rsid w:val="00431B0C"/>
    <w:rsid w:val="0043308A"/>
    <w:rsid w:val="00433D58"/>
    <w:rsid w:val="00435AAA"/>
    <w:rsid w:val="004367CB"/>
    <w:rsid w:val="00436CA6"/>
    <w:rsid w:val="00442068"/>
    <w:rsid w:val="004427AE"/>
    <w:rsid w:val="00442878"/>
    <w:rsid w:val="00442C35"/>
    <w:rsid w:val="004436C8"/>
    <w:rsid w:val="004458DD"/>
    <w:rsid w:val="00445F66"/>
    <w:rsid w:val="00446027"/>
    <w:rsid w:val="00446816"/>
    <w:rsid w:val="004476D7"/>
    <w:rsid w:val="00447BB5"/>
    <w:rsid w:val="00450067"/>
    <w:rsid w:val="00451C77"/>
    <w:rsid w:val="00452D8A"/>
    <w:rsid w:val="004532D0"/>
    <w:rsid w:val="004535F8"/>
    <w:rsid w:val="00453E61"/>
    <w:rsid w:val="004562D0"/>
    <w:rsid w:val="00456A7D"/>
    <w:rsid w:val="00457051"/>
    <w:rsid w:val="0045713C"/>
    <w:rsid w:val="00457CF1"/>
    <w:rsid w:val="00457E87"/>
    <w:rsid w:val="00461E75"/>
    <w:rsid w:val="004621AE"/>
    <w:rsid w:val="00462586"/>
    <w:rsid w:val="00462E65"/>
    <w:rsid w:val="00462EAE"/>
    <w:rsid w:val="004637A9"/>
    <w:rsid w:val="00463BC4"/>
    <w:rsid w:val="00464699"/>
    <w:rsid w:val="004648C3"/>
    <w:rsid w:val="0046555F"/>
    <w:rsid w:val="00466DCE"/>
    <w:rsid w:val="00470440"/>
    <w:rsid w:val="004709AF"/>
    <w:rsid w:val="00470EDA"/>
    <w:rsid w:val="0047236A"/>
    <w:rsid w:val="00472A25"/>
    <w:rsid w:val="00473120"/>
    <w:rsid w:val="004731C1"/>
    <w:rsid w:val="00473424"/>
    <w:rsid w:val="004734FC"/>
    <w:rsid w:val="00474CAD"/>
    <w:rsid w:val="004752BF"/>
    <w:rsid w:val="004775B9"/>
    <w:rsid w:val="00477D3A"/>
    <w:rsid w:val="004802D7"/>
    <w:rsid w:val="00481AB9"/>
    <w:rsid w:val="00481FBD"/>
    <w:rsid w:val="00483D46"/>
    <w:rsid w:val="0048405A"/>
    <w:rsid w:val="0048489F"/>
    <w:rsid w:val="00485AC0"/>
    <w:rsid w:val="00487782"/>
    <w:rsid w:val="00487B4C"/>
    <w:rsid w:val="0049005E"/>
    <w:rsid w:val="00490FB8"/>
    <w:rsid w:val="0049221E"/>
    <w:rsid w:val="004925FA"/>
    <w:rsid w:val="0049494D"/>
    <w:rsid w:val="00495B04"/>
    <w:rsid w:val="00495E49"/>
    <w:rsid w:val="00496028"/>
    <w:rsid w:val="00496B95"/>
    <w:rsid w:val="00497B0A"/>
    <w:rsid w:val="004A0D51"/>
    <w:rsid w:val="004A24A7"/>
    <w:rsid w:val="004A3420"/>
    <w:rsid w:val="004A55BA"/>
    <w:rsid w:val="004A5BD0"/>
    <w:rsid w:val="004B0108"/>
    <w:rsid w:val="004B09AF"/>
    <w:rsid w:val="004B3A9A"/>
    <w:rsid w:val="004B463A"/>
    <w:rsid w:val="004B4729"/>
    <w:rsid w:val="004B65F1"/>
    <w:rsid w:val="004C07BD"/>
    <w:rsid w:val="004C11AA"/>
    <w:rsid w:val="004C3AE9"/>
    <w:rsid w:val="004C4733"/>
    <w:rsid w:val="004C58DB"/>
    <w:rsid w:val="004C5DA9"/>
    <w:rsid w:val="004C62C4"/>
    <w:rsid w:val="004C6C2D"/>
    <w:rsid w:val="004C72CC"/>
    <w:rsid w:val="004C7540"/>
    <w:rsid w:val="004D0014"/>
    <w:rsid w:val="004D05C3"/>
    <w:rsid w:val="004D1E11"/>
    <w:rsid w:val="004D2090"/>
    <w:rsid w:val="004D250B"/>
    <w:rsid w:val="004D4D7D"/>
    <w:rsid w:val="004E039D"/>
    <w:rsid w:val="004E0A26"/>
    <w:rsid w:val="004E11DF"/>
    <w:rsid w:val="004E24C6"/>
    <w:rsid w:val="004E329E"/>
    <w:rsid w:val="004E5683"/>
    <w:rsid w:val="004E5734"/>
    <w:rsid w:val="004E6396"/>
    <w:rsid w:val="004E7F96"/>
    <w:rsid w:val="004F02CA"/>
    <w:rsid w:val="004F0672"/>
    <w:rsid w:val="004F183A"/>
    <w:rsid w:val="004F2740"/>
    <w:rsid w:val="004F52E6"/>
    <w:rsid w:val="004F56FE"/>
    <w:rsid w:val="004F6CF3"/>
    <w:rsid w:val="00500803"/>
    <w:rsid w:val="00500E7B"/>
    <w:rsid w:val="00501557"/>
    <w:rsid w:val="005034C5"/>
    <w:rsid w:val="00503933"/>
    <w:rsid w:val="00503C04"/>
    <w:rsid w:val="005052EA"/>
    <w:rsid w:val="00506583"/>
    <w:rsid w:val="00506A5C"/>
    <w:rsid w:val="00514C64"/>
    <w:rsid w:val="0051504B"/>
    <w:rsid w:val="0051542B"/>
    <w:rsid w:val="0051671C"/>
    <w:rsid w:val="00516D3B"/>
    <w:rsid w:val="00517417"/>
    <w:rsid w:val="00520172"/>
    <w:rsid w:val="005203B8"/>
    <w:rsid w:val="005216D6"/>
    <w:rsid w:val="00522427"/>
    <w:rsid w:val="0052253D"/>
    <w:rsid w:val="00522E78"/>
    <w:rsid w:val="00523101"/>
    <w:rsid w:val="00525F6F"/>
    <w:rsid w:val="00526773"/>
    <w:rsid w:val="00526B2F"/>
    <w:rsid w:val="00530159"/>
    <w:rsid w:val="00531B58"/>
    <w:rsid w:val="00531FD1"/>
    <w:rsid w:val="00533213"/>
    <w:rsid w:val="005333AB"/>
    <w:rsid w:val="005346F7"/>
    <w:rsid w:val="00537FB5"/>
    <w:rsid w:val="00540C74"/>
    <w:rsid w:val="00541AF5"/>
    <w:rsid w:val="00541BDF"/>
    <w:rsid w:val="00543051"/>
    <w:rsid w:val="005432F8"/>
    <w:rsid w:val="00546C73"/>
    <w:rsid w:val="00547319"/>
    <w:rsid w:val="00547FC7"/>
    <w:rsid w:val="005501A5"/>
    <w:rsid w:val="00551D17"/>
    <w:rsid w:val="00551F75"/>
    <w:rsid w:val="005526C3"/>
    <w:rsid w:val="00552D81"/>
    <w:rsid w:val="00552ECB"/>
    <w:rsid w:val="005544CA"/>
    <w:rsid w:val="00554ADA"/>
    <w:rsid w:val="00554EA9"/>
    <w:rsid w:val="00556452"/>
    <w:rsid w:val="005575A7"/>
    <w:rsid w:val="00560DC1"/>
    <w:rsid w:val="00560F3C"/>
    <w:rsid w:val="00563B2D"/>
    <w:rsid w:val="005652A1"/>
    <w:rsid w:val="005652AA"/>
    <w:rsid w:val="00565587"/>
    <w:rsid w:val="00565DA7"/>
    <w:rsid w:val="00566421"/>
    <w:rsid w:val="00567997"/>
    <w:rsid w:val="0057032B"/>
    <w:rsid w:val="005719F4"/>
    <w:rsid w:val="00572932"/>
    <w:rsid w:val="00573B2A"/>
    <w:rsid w:val="00573C91"/>
    <w:rsid w:val="00574D45"/>
    <w:rsid w:val="00576791"/>
    <w:rsid w:val="005805EE"/>
    <w:rsid w:val="0058098C"/>
    <w:rsid w:val="00580D1A"/>
    <w:rsid w:val="005815E3"/>
    <w:rsid w:val="005819F2"/>
    <w:rsid w:val="005828C3"/>
    <w:rsid w:val="005829EB"/>
    <w:rsid w:val="00583787"/>
    <w:rsid w:val="00583896"/>
    <w:rsid w:val="00583AB7"/>
    <w:rsid w:val="00584302"/>
    <w:rsid w:val="005846ED"/>
    <w:rsid w:val="00584727"/>
    <w:rsid w:val="00584D0C"/>
    <w:rsid w:val="0058532B"/>
    <w:rsid w:val="00586326"/>
    <w:rsid w:val="005870D9"/>
    <w:rsid w:val="00591377"/>
    <w:rsid w:val="005938F1"/>
    <w:rsid w:val="00594958"/>
    <w:rsid w:val="005950A7"/>
    <w:rsid w:val="005974F8"/>
    <w:rsid w:val="005A1101"/>
    <w:rsid w:val="005A1D04"/>
    <w:rsid w:val="005A2CE3"/>
    <w:rsid w:val="005A36E0"/>
    <w:rsid w:val="005A465A"/>
    <w:rsid w:val="005A518F"/>
    <w:rsid w:val="005A53F2"/>
    <w:rsid w:val="005A68F7"/>
    <w:rsid w:val="005A692F"/>
    <w:rsid w:val="005A6B60"/>
    <w:rsid w:val="005A7081"/>
    <w:rsid w:val="005B09F8"/>
    <w:rsid w:val="005B5CE1"/>
    <w:rsid w:val="005B69A2"/>
    <w:rsid w:val="005B7CE0"/>
    <w:rsid w:val="005C1A26"/>
    <w:rsid w:val="005C3C81"/>
    <w:rsid w:val="005C40EA"/>
    <w:rsid w:val="005C4157"/>
    <w:rsid w:val="005C51F1"/>
    <w:rsid w:val="005C7100"/>
    <w:rsid w:val="005C7635"/>
    <w:rsid w:val="005C7AB6"/>
    <w:rsid w:val="005D0613"/>
    <w:rsid w:val="005D067C"/>
    <w:rsid w:val="005D175D"/>
    <w:rsid w:val="005D1DF9"/>
    <w:rsid w:val="005D24D4"/>
    <w:rsid w:val="005D41AE"/>
    <w:rsid w:val="005E0E20"/>
    <w:rsid w:val="005E0FDF"/>
    <w:rsid w:val="005E119B"/>
    <w:rsid w:val="005E14C0"/>
    <w:rsid w:val="005E19C0"/>
    <w:rsid w:val="005E19DB"/>
    <w:rsid w:val="005E1AD9"/>
    <w:rsid w:val="005E1C3F"/>
    <w:rsid w:val="005E2983"/>
    <w:rsid w:val="005E2FC8"/>
    <w:rsid w:val="005E4269"/>
    <w:rsid w:val="005E5FA6"/>
    <w:rsid w:val="005E750C"/>
    <w:rsid w:val="005E7BF8"/>
    <w:rsid w:val="005F02DC"/>
    <w:rsid w:val="005F2454"/>
    <w:rsid w:val="005F347E"/>
    <w:rsid w:val="005F37DA"/>
    <w:rsid w:val="005F3EC5"/>
    <w:rsid w:val="005F435F"/>
    <w:rsid w:val="005F4F69"/>
    <w:rsid w:val="005F5018"/>
    <w:rsid w:val="005F6256"/>
    <w:rsid w:val="005F778F"/>
    <w:rsid w:val="00600F8D"/>
    <w:rsid w:val="0060126C"/>
    <w:rsid w:val="00601E36"/>
    <w:rsid w:val="00601F48"/>
    <w:rsid w:val="00601FD1"/>
    <w:rsid w:val="00602586"/>
    <w:rsid w:val="00603748"/>
    <w:rsid w:val="00604E89"/>
    <w:rsid w:val="006050C3"/>
    <w:rsid w:val="0060706F"/>
    <w:rsid w:val="006077B4"/>
    <w:rsid w:val="00607929"/>
    <w:rsid w:val="00607E32"/>
    <w:rsid w:val="00610209"/>
    <w:rsid w:val="00612A20"/>
    <w:rsid w:val="00613826"/>
    <w:rsid w:val="0061506C"/>
    <w:rsid w:val="00616786"/>
    <w:rsid w:val="00616D5C"/>
    <w:rsid w:val="00617664"/>
    <w:rsid w:val="00620848"/>
    <w:rsid w:val="00620C48"/>
    <w:rsid w:val="00620C5D"/>
    <w:rsid w:val="00620D5E"/>
    <w:rsid w:val="0062181E"/>
    <w:rsid w:val="00622A36"/>
    <w:rsid w:val="00622FE5"/>
    <w:rsid w:val="00623559"/>
    <w:rsid w:val="00623E66"/>
    <w:rsid w:val="0062519E"/>
    <w:rsid w:val="006258DA"/>
    <w:rsid w:val="006266DB"/>
    <w:rsid w:val="006274AD"/>
    <w:rsid w:val="00630EAC"/>
    <w:rsid w:val="0063183F"/>
    <w:rsid w:val="00631F54"/>
    <w:rsid w:val="006334D5"/>
    <w:rsid w:val="006338A7"/>
    <w:rsid w:val="00633DDE"/>
    <w:rsid w:val="00634086"/>
    <w:rsid w:val="006377A6"/>
    <w:rsid w:val="00637FCA"/>
    <w:rsid w:val="00640896"/>
    <w:rsid w:val="00644A98"/>
    <w:rsid w:val="006450B7"/>
    <w:rsid w:val="00647E8E"/>
    <w:rsid w:val="00650840"/>
    <w:rsid w:val="00651EB7"/>
    <w:rsid w:val="00652F39"/>
    <w:rsid w:val="00652F5F"/>
    <w:rsid w:val="00652FA2"/>
    <w:rsid w:val="00653B99"/>
    <w:rsid w:val="00653C58"/>
    <w:rsid w:val="00653D6C"/>
    <w:rsid w:val="00654CBC"/>
    <w:rsid w:val="00655CFA"/>
    <w:rsid w:val="006560C2"/>
    <w:rsid w:val="0065649D"/>
    <w:rsid w:val="00656CCC"/>
    <w:rsid w:val="0066085F"/>
    <w:rsid w:val="006610C2"/>
    <w:rsid w:val="00661100"/>
    <w:rsid w:val="00663A53"/>
    <w:rsid w:val="00665281"/>
    <w:rsid w:val="006662B8"/>
    <w:rsid w:val="00666938"/>
    <w:rsid w:val="00666B89"/>
    <w:rsid w:val="00666B8F"/>
    <w:rsid w:val="006674B5"/>
    <w:rsid w:val="00667B83"/>
    <w:rsid w:val="00673659"/>
    <w:rsid w:val="0067408C"/>
    <w:rsid w:val="00682047"/>
    <w:rsid w:val="00683A70"/>
    <w:rsid w:val="00683BF1"/>
    <w:rsid w:val="0068623C"/>
    <w:rsid w:val="00686548"/>
    <w:rsid w:val="006866C5"/>
    <w:rsid w:val="00686AE2"/>
    <w:rsid w:val="00686EB0"/>
    <w:rsid w:val="0068748B"/>
    <w:rsid w:val="0068785D"/>
    <w:rsid w:val="00687B92"/>
    <w:rsid w:val="00690C67"/>
    <w:rsid w:val="006925EA"/>
    <w:rsid w:val="00692E3C"/>
    <w:rsid w:val="00693587"/>
    <w:rsid w:val="0069535D"/>
    <w:rsid w:val="0069739F"/>
    <w:rsid w:val="00697D74"/>
    <w:rsid w:val="006A10BE"/>
    <w:rsid w:val="006A13A1"/>
    <w:rsid w:val="006A1656"/>
    <w:rsid w:val="006A1F08"/>
    <w:rsid w:val="006A2076"/>
    <w:rsid w:val="006A27F3"/>
    <w:rsid w:val="006A2BE1"/>
    <w:rsid w:val="006A372C"/>
    <w:rsid w:val="006A4DB0"/>
    <w:rsid w:val="006A68C9"/>
    <w:rsid w:val="006A716C"/>
    <w:rsid w:val="006A77C7"/>
    <w:rsid w:val="006B01FE"/>
    <w:rsid w:val="006B0727"/>
    <w:rsid w:val="006B0C20"/>
    <w:rsid w:val="006B0D47"/>
    <w:rsid w:val="006B22F5"/>
    <w:rsid w:val="006B4573"/>
    <w:rsid w:val="006B4607"/>
    <w:rsid w:val="006B5416"/>
    <w:rsid w:val="006B6F02"/>
    <w:rsid w:val="006C09D6"/>
    <w:rsid w:val="006C0C43"/>
    <w:rsid w:val="006C1051"/>
    <w:rsid w:val="006C140C"/>
    <w:rsid w:val="006C3419"/>
    <w:rsid w:val="006C6AC8"/>
    <w:rsid w:val="006C6F85"/>
    <w:rsid w:val="006D0C5A"/>
    <w:rsid w:val="006D1C1F"/>
    <w:rsid w:val="006D1D26"/>
    <w:rsid w:val="006D2D2A"/>
    <w:rsid w:val="006D301C"/>
    <w:rsid w:val="006D32A6"/>
    <w:rsid w:val="006D3B6E"/>
    <w:rsid w:val="006D50E0"/>
    <w:rsid w:val="006D5512"/>
    <w:rsid w:val="006D5A84"/>
    <w:rsid w:val="006D6934"/>
    <w:rsid w:val="006E0455"/>
    <w:rsid w:val="006E0B2B"/>
    <w:rsid w:val="006E0F7A"/>
    <w:rsid w:val="006E1E70"/>
    <w:rsid w:val="006E2477"/>
    <w:rsid w:val="006E3E66"/>
    <w:rsid w:val="006E49BC"/>
    <w:rsid w:val="006E4D14"/>
    <w:rsid w:val="006F0E55"/>
    <w:rsid w:val="006F2768"/>
    <w:rsid w:val="006F2D99"/>
    <w:rsid w:val="006F364C"/>
    <w:rsid w:val="006F39FF"/>
    <w:rsid w:val="006F4429"/>
    <w:rsid w:val="006F5820"/>
    <w:rsid w:val="006F585F"/>
    <w:rsid w:val="006F67DC"/>
    <w:rsid w:val="006F7554"/>
    <w:rsid w:val="006F7A13"/>
    <w:rsid w:val="006F7E33"/>
    <w:rsid w:val="00700748"/>
    <w:rsid w:val="00700BFA"/>
    <w:rsid w:val="00701F9B"/>
    <w:rsid w:val="00702492"/>
    <w:rsid w:val="00704126"/>
    <w:rsid w:val="0070583B"/>
    <w:rsid w:val="00705E68"/>
    <w:rsid w:val="00706327"/>
    <w:rsid w:val="00707905"/>
    <w:rsid w:val="00707D6F"/>
    <w:rsid w:val="0071184C"/>
    <w:rsid w:val="00711D19"/>
    <w:rsid w:val="00711EDB"/>
    <w:rsid w:val="00712C35"/>
    <w:rsid w:val="00714CC7"/>
    <w:rsid w:val="007160B1"/>
    <w:rsid w:val="007166D9"/>
    <w:rsid w:val="00720500"/>
    <w:rsid w:val="00724BC3"/>
    <w:rsid w:val="007300A3"/>
    <w:rsid w:val="0073102C"/>
    <w:rsid w:val="00731AA7"/>
    <w:rsid w:val="007322F7"/>
    <w:rsid w:val="007325E2"/>
    <w:rsid w:val="0073322F"/>
    <w:rsid w:val="007335B9"/>
    <w:rsid w:val="00734841"/>
    <w:rsid w:val="00734C10"/>
    <w:rsid w:val="00735E94"/>
    <w:rsid w:val="00736E0E"/>
    <w:rsid w:val="007374D7"/>
    <w:rsid w:val="00741B00"/>
    <w:rsid w:val="00741CD9"/>
    <w:rsid w:val="0074506D"/>
    <w:rsid w:val="00747C7C"/>
    <w:rsid w:val="00747DFA"/>
    <w:rsid w:val="007505CE"/>
    <w:rsid w:val="00750DCE"/>
    <w:rsid w:val="00751148"/>
    <w:rsid w:val="007516AA"/>
    <w:rsid w:val="00752F34"/>
    <w:rsid w:val="0075343A"/>
    <w:rsid w:val="00753D34"/>
    <w:rsid w:val="0075439A"/>
    <w:rsid w:val="00755447"/>
    <w:rsid w:val="00757740"/>
    <w:rsid w:val="00760A98"/>
    <w:rsid w:val="00760B52"/>
    <w:rsid w:val="0076185F"/>
    <w:rsid w:val="00761DF0"/>
    <w:rsid w:val="00763415"/>
    <w:rsid w:val="00763829"/>
    <w:rsid w:val="00763836"/>
    <w:rsid w:val="007643C5"/>
    <w:rsid w:val="00764CB6"/>
    <w:rsid w:val="00765D3D"/>
    <w:rsid w:val="007675F1"/>
    <w:rsid w:val="00771983"/>
    <w:rsid w:val="00772322"/>
    <w:rsid w:val="00773756"/>
    <w:rsid w:val="0077421C"/>
    <w:rsid w:val="00774539"/>
    <w:rsid w:val="00781EA8"/>
    <w:rsid w:val="00783BF4"/>
    <w:rsid w:val="00784CB6"/>
    <w:rsid w:val="00785252"/>
    <w:rsid w:val="007856B0"/>
    <w:rsid w:val="00792940"/>
    <w:rsid w:val="00792FA7"/>
    <w:rsid w:val="00793C4C"/>
    <w:rsid w:val="007A1485"/>
    <w:rsid w:val="007A2484"/>
    <w:rsid w:val="007A28CE"/>
    <w:rsid w:val="007A5A3A"/>
    <w:rsid w:val="007A61C8"/>
    <w:rsid w:val="007A69EE"/>
    <w:rsid w:val="007A75BA"/>
    <w:rsid w:val="007B1AAF"/>
    <w:rsid w:val="007B28C4"/>
    <w:rsid w:val="007B29DB"/>
    <w:rsid w:val="007B2AAB"/>
    <w:rsid w:val="007B2E64"/>
    <w:rsid w:val="007B3BD9"/>
    <w:rsid w:val="007B42CC"/>
    <w:rsid w:val="007B54C1"/>
    <w:rsid w:val="007B601B"/>
    <w:rsid w:val="007B656B"/>
    <w:rsid w:val="007B7D16"/>
    <w:rsid w:val="007C08C6"/>
    <w:rsid w:val="007C1EA4"/>
    <w:rsid w:val="007C3096"/>
    <w:rsid w:val="007C3A2D"/>
    <w:rsid w:val="007C5BC0"/>
    <w:rsid w:val="007C64B6"/>
    <w:rsid w:val="007D0C36"/>
    <w:rsid w:val="007D1D57"/>
    <w:rsid w:val="007D35B7"/>
    <w:rsid w:val="007D4459"/>
    <w:rsid w:val="007D5443"/>
    <w:rsid w:val="007D5877"/>
    <w:rsid w:val="007D6525"/>
    <w:rsid w:val="007D6B58"/>
    <w:rsid w:val="007D6EAE"/>
    <w:rsid w:val="007D70D2"/>
    <w:rsid w:val="007D78E3"/>
    <w:rsid w:val="007D7B97"/>
    <w:rsid w:val="007E0224"/>
    <w:rsid w:val="007E05A9"/>
    <w:rsid w:val="007E0CF3"/>
    <w:rsid w:val="007E28C5"/>
    <w:rsid w:val="007E2D7D"/>
    <w:rsid w:val="007E5D01"/>
    <w:rsid w:val="007E5D8A"/>
    <w:rsid w:val="007E5DCE"/>
    <w:rsid w:val="007E6768"/>
    <w:rsid w:val="007E6C6F"/>
    <w:rsid w:val="007E747E"/>
    <w:rsid w:val="007E797F"/>
    <w:rsid w:val="007E7C19"/>
    <w:rsid w:val="007F28CE"/>
    <w:rsid w:val="007F2922"/>
    <w:rsid w:val="007F406B"/>
    <w:rsid w:val="007F56C9"/>
    <w:rsid w:val="007F69CC"/>
    <w:rsid w:val="00800907"/>
    <w:rsid w:val="00800A4E"/>
    <w:rsid w:val="00800B71"/>
    <w:rsid w:val="0080171B"/>
    <w:rsid w:val="00802526"/>
    <w:rsid w:val="0080256C"/>
    <w:rsid w:val="008031A0"/>
    <w:rsid w:val="0080345B"/>
    <w:rsid w:val="0080407B"/>
    <w:rsid w:val="008040E2"/>
    <w:rsid w:val="0080465F"/>
    <w:rsid w:val="00804CF2"/>
    <w:rsid w:val="008071AC"/>
    <w:rsid w:val="00811E44"/>
    <w:rsid w:val="0081235C"/>
    <w:rsid w:val="0081331F"/>
    <w:rsid w:val="0081459F"/>
    <w:rsid w:val="00814A09"/>
    <w:rsid w:val="00815856"/>
    <w:rsid w:val="0081651A"/>
    <w:rsid w:val="00816B58"/>
    <w:rsid w:val="008202C6"/>
    <w:rsid w:val="0082171A"/>
    <w:rsid w:val="00821C5B"/>
    <w:rsid w:val="00822727"/>
    <w:rsid w:val="00823A78"/>
    <w:rsid w:val="00824003"/>
    <w:rsid w:val="00824525"/>
    <w:rsid w:val="00825793"/>
    <w:rsid w:val="00826199"/>
    <w:rsid w:val="008269AD"/>
    <w:rsid w:val="00827682"/>
    <w:rsid w:val="00830389"/>
    <w:rsid w:val="00830E2C"/>
    <w:rsid w:val="00831822"/>
    <w:rsid w:val="00835178"/>
    <w:rsid w:val="00836067"/>
    <w:rsid w:val="0084081E"/>
    <w:rsid w:val="0084183A"/>
    <w:rsid w:val="008420A1"/>
    <w:rsid w:val="00845416"/>
    <w:rsid w:val="008472C9"/>
    <w:rsid w:val="00850926"/>
    <w:rsid w:val="008517D4"/>
    <w:rsid w:val="00852140"/>
    <w:rsid w:val="0085244F"/>
    <w:rsid w:val="008526ED"/>
    <w:rsid w:val="0085284C"/>
    <w:rsid w:val="00853703"/>
    <w:rsid w:val="00857C79"/>
    <w:rsid w:val="00857EEF"/>
    <w:rsid w:val="00860826"/>
    <w:rsid w:val="008614AA"/>
    <w:rsid w:val="008630D1"/>
    <w:rsid w:val="00863A23"/>
    <w:rsid w:val="00864384"/>
    <w:rsid w:val="008643A2"/>
    <w:rsid w:val="0086457B"/>
    <w:rsid w:val="00864FCF"/>
    <w:rsid w:val="008659E5"/>
    <w:rsid w:val="00865FCC"/>
    <w:rsid w:val="00866AEF"/>
    <w:rsid w:val="00870737"/>
    <w:rsid w:val="00873781"/>
    <w:rsid w:val="00877F7A"/>
    <w:rsid w:val="0088015D"/>
    <w:rsid w:val="00882781"/>
    <w:rsid w:val="0088339D"/>
    <w:rsid w:val="00883706"/>
    <w:rsid w:val="00884382"/>
    <w:rsid w:val="008850C3"/>
    <w:rsid w:val="008853A0"/>
    <w:rsid w:val="00885B12"/>
    <w:rsid w:val="00886C2C"/>
    <w:rsid w:val="0089056C"/>
    <w:rsid w:val="00891E07"/>
    <w:rsid w:val="0089279F"/>
    <w:rsid w:val="00895736"/>
    <w:rsid w:val="00895ACC"/>
    <w:rsid w:val="0089607C"/>
    <w:rsid w:val="00896847"/>
    <w:rsid w:val="008A0D3A"/>
    <w:rsid w:val="008A1216"/>
    <w:rsid w:val="008A1888"/>
    <w:rsid w:val="008A1BE3"/>
    <w:rsid w:val="008A228B"/>
    <w:rsid w:val="008A2C67"/>
    <w:rsid w:val="008A3E7C"/>
    <w:rsid w:val="008A4955"/>
    <w:rsid w:val="008A6AC3"/>
    <w:rsid w:val="008A6BD2"/>
    <w:rsid w:val="008A7E29"/>
    <w:rsid w:val="008B08D7"/>
    <w:rsid w:val="008B0FB0"/>
    <w:rsid w:val="008B51E3"/>
    <w:rsid w:val="008B753E"/>
    <w:rsid w:val="008B7ADE"/>
    <w:rsid w:val="008C407B"/>
    <w:rsid w:val="008C4750"/>
    <w:rsid w:val="008C4DD9"/>
    <w:rsid w:val="008C5EBC"/>
    <w:rsid w:val="008C612C"/>
    <w:rsid w:val="008D165D"/>
    <w:rsid w:val="008D220A"/>
    <w:rsid w:val="008D2AA4"/>
    <w:rsid w:val="008D482E"/>
    <w:rsid w:val="008D5056"/>
    <w:rsid w:val="008D5233"/>
    <w:rsid w:val="008D7987"/>
    <w:rsid w:val="008E05EC"/>
    <w:rsid w:val="008E0B0C"/>
    <w:rsid w:val="008E12B0"/>
    <w:rsid w:val="008E1AC9"/>
    <w:rsid w:val="008E2801"/>
    <w:rsid w:val="008E3624"/>
    <w:rsid w:val="008E3819"/>
    <w:rsid w:val="008E49FB"/>
    <w:rsid w:val="008E5627"/>
    <w:rsid w:val="008E7102"/>
    <w:rsid w:val="008E75DC"/>
    <w:rsid w:val="008E7C8A"/>
    <w:rsid w:val="008E7D8D"/>
    <w:rsid w:val="008F0E10"/>
    <w:rsid w:val="008F2CF8"/>
    <w:rsid w:val="008F3124"/>
    <w:rsid w:val="008F3821"/>
    <w:rsid w:val="008F3E19"/>
    <w:rsid w:val="008F4D23"/>
    <w:rsid w:val="008F4FED"/>
    <w:rsid w:val="008F50EF"/>
    <w:rsid w:val="008F53B1"/>
    <w:rsid w:val="00901A69"/>
    <w:rsid w:val="00902010"/>
    <w:rsid w:val="00904F0A"/>
    <w:rsid w:val="0090737D"/>
    <w:rsid w:val="00907979"/>
    <w:rsid w:val="00911274"/>
    <w:rsid w:val="00911527"/>
    <w:rsid w:val="00915A00"/>
    <w:rsid w:val="00920268"/>
    <w:rsid w:val="00920EB9"/>
    <w:rsid w:val="00923DD8"/>
    <w:rsid w:val="00924D44"/>
    <w:rsid w:val="00925002"/>
    <w:rsid w:val="009267C5"/>
    <w:rsid w:val="009271F2"/>
    <w:rsid w:val="009277CA"/>
    <w:rsid w:val="00931C95"/>
    <w:rsid w:val="00932C27"/>
    <w:rsid w:val="00934679"/>
    <w:rsid w:val="00934B0E"/>
    <w:rsid w:val="00937B0A"/>
    <w:rsid w:val="009403B0"/>
    <w:rsid w:val="0094355F"/>
    <w:rsid w:val="009444D4"/>
    <w:rsid w:val="00945E7B"/>
    <w:rsid w:val="00947CA4"/>
    <w:rsid w:val="00951381"/>
    <w:rsid w:val="009518E8"/>
    <w:rsid w:val="00952FFA"/>
    <w:rsid w:val="00953BCF"/>
    <w:rsid w:val="00954106"/>
    <w:rsid w:val="0095418B"/>
    <w:rsid w:val="00955C49"/>
    <w:rsid w:val="00956C6F"/>
    <w:rsid w:val="009572E8"/>
    <w:rsid w:val="009573C7"/>
    <w:rsid w:val="00957BD3"/>
    <w:rsid w:val="00960549"/>
    <w:rsid w:val="00961AB5"/>
    <w:rsid w:val="009620EB"/>
    <w:rsid w:val="009629E5"/>
    <w:rsid w:val="00962C4C"/>
    <w:rsid w:val="00962D6B"/>
    <w:rsid w:val="009637B7"/>
    <w:rsid w:val="00963BA9"/>
    <w:rsid w:val="00963D66"/>
    <w:rsid w:val="00964892"/>
    <w:rsid w:val="00965C9C"/>
    <w:rsid w:val="00966E00"/>
    <w:rsid w:val="0097163C"/>
    <w:rsid w:val="0097196B"/>
    <w:rsid w:val="0097205A"/>
    <w:rsid w:val="00972D57"/>
    <w:rsid w:val="00975612"/>
    <w:rsid w:val="009827BF"/>
    <w:rsid w:val="00982CB8"/>
    <w:rsid w:val="0098321B"/>
    <w:rsid w:val="00984279"/>
    <w:rsid w:val="0098450B"/>
    <w:rsid w:val="00984513"/>
    <w:rsid w:val="0098535A"/>
    <w:rsid w:val="009856BC"/>
    <w:rsid w:val="00985841"/>
    <w:rsid w:val="00992165"/>
    <w:rsid w:val="009928FE"/>
    <w:rsid w:val="00992F55"/>
    <w:rsid w:val="00993452"/>
    <w:rsid w:val="00993BA5"/>
    <w:rsid w:val="00995289"/>
    <w:rsid w:val="009958BC"/>
    <w:rsid w:val="00995CEE"/>
    <w:rsid w:val="00996843"/>
    <w:rsid w:val="009969B8"/>
    <w:rsid w:val="009A3566"/>
    <w:rsid w:val="009A4733"/>
    <w:rsid w:val="009A484F"/>
    <w:rsid w:val="009A5559"/>
    <w:rsid w:val="009A693E"/>
    <w:rsid w:val="009A75AA"/>
    <w:rsid w:val="009B020C"/>
    <w:rsid w:val="009B1DA5"/>
    <w:rsid w:val="009B364B"/>
    <w:rsid w:val="009B419A"/>
    <w:rsid w:val="009B5CF5"/>
    <w:rsid w:val="009B65FF"/>
    <w:rsid w:val="009B753A"/>
    <w:rsid w:val="009B7723"/>
    <w:rsid w:val="009B7DBD"/>
    <w:rsid w:val="009C120F"/>
    <w:rsid w:val="009C132F"/>
    <w:rsid w:val="009C17BC"/>
    <w:rsid w:val="009C1FE2"/>
    <w:rsid w:val="009C278F"/>
    <w:rsid w:val="009C2A22"/>
    <w:rsid w:val="009C2BFA"/>
    <w:rsid w:val="009C3A53"/>
    <w:rsid w:val="009C770D"/>
    <w:rsid w:val="009D1DEA"/>
    <w:rsid w:val="009D22AF"/>
    <w:rsid w:val="009D2432"/>
    <w:rsid w:val="009D3991"/>
    <w:rsid w:val="009D3EAD"/>
    <w:rsid w:val="009D4382"/>
    <w:rsid w:val="009D6005"/>
    <w:rsid w:val="009D70E2"/>
    <w:rsid w:val="009E0B44"/>
    <w:rsid w:val="009E11ED"/>
    <w:rsid w:val="009E228B"/>
    <w:rsid w:val="009E321A"/>
    <w:rsid w:val="009E41AF"/>
    <w:rsid w:val="009E4203"/>
    <w:rsid w:val="009E5264"/>
    <w:rsid w:val="009E54A9"/>
    <w:rsid w:val="009E54D1"/>
    <w:rsid w:val="009E58E1"/>
    <w:rsid w:val="009E64D0"/>
    <w:rsid w:val="009E659F"/>
    <w:rsid w:val="009E6EFD"/>
    <w:rsid w:val="009E7647"/>
    <w:rsid w:val="009E77CA"/>
    <w:rsid w:val="009F02D2"/>
    <w:rsid w:val="009F0497"/>
    <w:rsid w:val="009F1947"/>
    <w:rsid w:val="009F34B8"/>
    <w:rsid w:val="009F40A4"/>
    <w:rsid w:val="009F5051"/>
    <w:rsid w:val="009F5B3E"/>
    <w:rsid w:val="009F71AB"/>
    <w:rsid w:val="009F7A9A"/>
    <w:rsid w:val="00A011CE"/>
    <w:rsid w:val="00A044FB"/>
    <w:rsid w:val="00A06344"/>
    <w:rsid w:val="00A06AE3"/>
    <w:rsid w:val="00A106B1"/>
    <w:rsid w:val="00A108B2"/>
    <w:rsid w:val="00A11D58"/>
    <w:rsid w:val="00A13849"/>
    <w:rsid w:val="00A13896"/>
    <w:rsid w:val="00A14AAE"/>
    <w:rsid w:val="00A14D37"/>
    <w:rsid w:val="00A15503"/>
    <w:rsid w:val="00A15F66"/>
    <w:rsid w:val="00A16368"/>
    <w:rsid w:val="00A173A0"/>
    <w:rsid w:val="00A203EF"/>
    <w:rsid w:val="00A20A7D"/>
    <w:rsid w:val="00A21B48"/>
    <w:rsid w:val="00A22F18"/>
    <w:rsid w:val="00A23EA0"/>
    <w:rsid w:val="00A2595B"/>
    <w:rsid w:val="00A27A2C"/>
    <w:rsid w:val="00A313FE"/>
    <w:rsid w:val="00A31632"/>
    <w:rsid w:val="00A320A0"/>
    <w:rsid w:val="00A33520"/>
    <w:rsid w:val="00A3698A"/>
    <w:rsid w:val="00A36C4A"/>
    <w:rsid w:val="00A37F81"/>
    <w:rsid w:val="00A4029D"/>
    <w:rsid w:val="00A4143D"/>
    <w:rsid w:val="00A4257E"/>
    <w:rsid w:val="00A427D5"/>
    <w:rsid w:val="00A42B13"/>
    <w:rsid w:val="00A43980"/>
    <w:rsid w:val="00A45CAB"/>
    <w:rsid w:val="00A4765B"/>
    <w:rsid w:val="00A477E5"/>
    <w:rsid w:val="00A47AF9"/>
    <w:rsid w:val="00A5009F"/>
    <w:rsid w:val="00A53256"/>
    <w:rsid w:val="00A538D6"/>
    <w:rsid w:val="00A53B54"/>
    <w:rsid w:val="00A5641E"/>
    <w:rsid w:val="00A6188E"/>
    <w:rsid w:val="00A622B0"/>
    <w:rsid w:val="00A62AA5"/>
    <w:rsid w:val="00A63087"/>
    <w:rsid w:val="00A634FD"/>
    <w:rsid w:val="00A64C7F"/>
    <w:rsid w:val="00A65CBE"/>
    <w:rsid w:val="00A661C2"/>
    <w:rsid w:val="00A677A3"/>
    <w:rsid w:val="00A70F21"/>
    <w:rsid w:val="00A710DF"/>
    <w:rsid w:val="00A71575"/>
    <w:rsid w:val="00A715B3"/>
    <w:rsid w:val="00A73FD2"/>
    <w:rsid w:val="00A74456"/>
    <w:rsid w:val="00A758F2"/>
    <w:rsid w:val="00A75F16"/>
    <w:rsid w:val="00A76972"/>
    <w:rsid w:val="00A80342"/>
    <w:rsid w:val="00A8091C"/>
    <w:rsid w:val="00A81600"/>
    <w:rsid w:val="00A8242F"/>
    <w:rsid w:val="00A834EE"/>
    <w:rsid w:val="00A84315"/>
    <w:rsid w:val="00A8548E"/>
    <w:rsid w:val="00A8574A"/>
    <w:rsid w:val="00A8667A"/>
    <w:rsid w:val="00A86F10"/>
    <w:rsid w:val="00A90B0C"/>
    <w:rsid w:val="00A90B72"/>
    <w:rsid w:val="00A9146F"/>
    <w:rsid w:val="00A9221E"/>
    <w:rsid w:val="00A92694"/>
    <w:rsid w:val="00A934D3"/>
    <w:rsid w:val="00A94160"/>
    <w:rsid w:val="00A945D2"/>
    <w:rsid w:val="00A94696"/>
    <w:rsid w:val="00A96186"/>
    <w:rsid w:val="00A96257"/>
    <w:rsid w:val="00AA071C"/>
    <w:rsid w:val="00AA4210"/>
    <w:rsid w:val="00AA6172"/>
    <w:rsid w:val="00AA63E1"/>
    <w:rsid w:val="00AA677A"/>
    <w:rsid w:val="00AA7CBA"/>
    <w:rsid w:val="00AA7F78"/>
    <w:rsid w:val="00AB0BB3"/>
    <w:rsid w:val="00AB2509"/>
    <w:rsid w:val="00AB291B"/>
    <w:rsid w:val="00AB2A60"/>
    <w:rsid w:val="00AB31EA"/>
    <w:rsid w:val="00AB3D5A"/>
    <w:rsid w:val="00AB45A6"/>
    <w:rsid w:val="00AB6C27"/>
    <w:rsid w:val="00AB6F83"/>
    <w:rsid w:val="00AB6FD2"/>
    <w:rsid w:val="00AC0B29"/>
    <w:rsid w:val="00AC0D8C"/>
    <w:rsid w:val="00AC16D5"/>
    <w:rsid w:val="00AC3410"/>
    <w:rsid w:val="00AC34BB"/>
    <w:rsid w:val="00AC37F5"/>
    <w:rsid w:val="00AC420F"/>
    <w:rsid w:val="00AC4A87"/>
    <w:rsid w:val="00AC7148"/>
    <w:rsid w:val="00AC7153"/>
    <w:rsid w:val="00AC785A"/>
    <w:rsid w:val="00AC797A"/>
    <w:rsid w:val="00AD0AF6"/>
    <w:rsid w:val="00AD0BE6"/>
    <w:rsid w:val="00AD1B06"/>
    <w:rsid w:val="00AD23BB"/>
    <w:rsid w:val="00AD2A6C"/>
    <w:rsid w:val="00AD348F"/>
    <w:rsid w:val="00AD64F1"/>
    <w:rsid w:val="00AD7A18"/>
    <w:rsid w:val="00AE083E"/>
    <w:rsid w:val="00AE2D79"/>
    <w:rsid w:val="00AE6194"/>
    <w:rsid w:val="00AF1074"/>
    <w:rsid w:val="00AF3192"/>
    <w:rsid w:val="00AF437D"/>
    <w:rsid w:val="00AF49F7"/>
    <w:rsid w:val="00AF4FFE"/>
    <w:rsid w:val="00AF507A"/>
    <w:rsid w:val="00AF6EB1"/>
    <w:rsid w:val="00AF7B56"/>
    <w:rsid w:val="00B002A4"/>
    <w:rsid w:val="00B0320B"/>
    <w:rsid w:val="00B04F62"/>
    <w:rsid w:val="00B051BC"/>
    <w:rsid w:val="00B05AC4"/>
    <w:rsid w:val="00B066B5"/>
    <w:rsid w:val="00B068A6"/>
    <w:rsid w:val="00B068CB"/>
    <w:rsid w:val="00B104C4"/>
    <w:rsid w:val="00B126ED"/>
    <w:rsid w:val="00B1364D"/>
    <w:rsid w:val="00B13D9F"/>
    <w:rsid w:val="00B14817"/>
    <w:rsid w:val="00B16184"/>
    <w:rsid w:val="00B20556"/>
    <w:rsid w:val="00B20AF3"/>
    <w:rsid w:val="00B21C87"/>
    <w:rsid w:val="00B21D19"/>
    <w:rsid w:val="00B220D0"/>
    <w:rsid w:val="00B23F74"/>
    <w:rsid w:val="00B24B92"/>
    <w:rsid w:val="00B27D39"/>
    <w:rsid w:val="00B27D47"/>
    <w:rsid w:val="00B3032C"/>
    <w:rsid w:val="00B30899"/>
    <w:rsid w:val="00B30DFE"/>
    <w:rsid w:val="00B32816"/>
    <w:rsid w:val="00B33159"/>
    <w:rsid w:val="00B331A5"/>
    <w:rsid w:val="00B350F9"/>
    <w:rsid w:val="00B35E92"/>
    <w:rsid w:val="00B36DC1"/>
    <w:rsid w:val="00B37FC4"/>
    <w:rsid w:val="00B40AFD"/>
    <w:rsid w:val="00B415AB"/>
    <w:rsid w:val="00B41901"/>
    <w:rsid w:val="00B428C8"/>
    <w:rsid w:val="00B43C5B"/>
    <w:rsid w:val="00B44148"/>
    <w:rsid w:val="00B44C5D"/>
    <w:rsid w:val="00B44E84"/>
    <w:rsid w:val="00B450FA"/>
    <w:rsid w:val="00B45593"/>
    <w:rsid w:val="00B45A0C"/>
    <w:rsid w:val="00B463B6"/>
    <w:rsid w:val="00B46458"/>
    <w:rsid w:val="00B471C2"/>
    <w:rsid w:val="00B47B89"/>
    <w:rsid w:val="00B505C9"/>
    <w:rsid w:val="00B50B8E"/>
    <w:rsid w:val="00B516B9"/>
    <w:rsid w:val="00B52435"/>
    <w:rsid w:val="00B53930"/>
    <w:rsid w:val="00B54064"/>
    <w:rsid w:val="00B5584C"/>
    <w:rsid w:val="00B559D7"/>
    <w:rsid w:val="00B56F83"/>
    <w:rsid w:val="00B57332"/>
    <w:rsid w:val="00B57A80"/>
    <w:rsid w:val="00B6158E"/>
    <w:rsid w:val="00B64793"/>
    <w:rsid w:val="00B653EA"/>
    <w:rsid w:val="00B6555B"/>
    <w:rsid w:val="00B65E42"/>
    <w:rsid w:val="00B65FE0"/>
    <w:rsid w:val="00B6733F"/>
    <w:rsid w:val="00B67671"/>
    <w:rsid w:val="00B678E2"/>
    <w:rsid w:val="00B67DA9"/>
    <w:rsid w:val="00B67EA0"/>
    <w:rsid w:val="00B716BE"/>
    <w:rsid w:val="00B716F0"/>
    <w:rsid w:val="00B7250B"/>
    <w:rsid w:val="00B72B5F"/>
    <w:rsid w:val="00B732B1"/>
    <w:rsid w:val="00B735CC"/>
    <w:rsid w:val="00B738BD"/>
    <w:rsid w:val="00B74E71"/>
    <w:rsid w:val="00B74FD1"/>
    <w:rsid w:val="00B75A0D"/>
    <w:rsid w:val="00B8033D"/>
    <w:rsid w:val="00B812D1"/>
    <w:rsid w:val="00B82942"/>
    <w:rsid w:val="00B82AAB"/>
    <w:rsid w:val="00B8301E"/>
    <w:rsid w:val="00B84D4C"/>
    <w:rsid w:val="00B86695"/>
    <w:rsid w:val="00B87D9B"/>
    <w:rsid w:val="00B904E9"/>
    <w:rsid w:val="00B908B3"/>
    <w:rsid w:val="00B91804"/>
    <w:rsid w:val="00B92EE4"/>
    <w:rsid w:val="00B93CBE"/>
    <w:rsid w:val="00B95E75"/>
    <w:rsid w:val="00B96C07"/>
    <w:rsid w:val="00B97071"/>
    <w:rsid w:val="00BA1EAB"/>
    <w:rsid w:val="00BA2CC7"/>
    <w:rsid w:val="00BA32AD"/>
    <w:rsid w:val="00BA41C1"/>
    <w:rsid w:val="00BA5BDA"/>
    <w:rsid w:val="00BA6CD7"/>
    <w:rsid w:val="00BA7F46"/>
    <w:rsid w:val="00BB0698"/>
    <w:rsid w:val="00BB0A88"/>
    <w:rsid w:val="00BB15F5"/>
    <w:rsid w:val="00BB2EBF"/>
    <w:rsid w:val="00BB3366"/>
    <w:rsid w:val="00BB37CE"/>
    <w:rsid w:val="00BB432B"/>
    <w:rsid w:val="00BB4B72"/>
    <w:rsid w:val="00BB5002"/>
    <w:rsid w:val="00BB7277"/>
    <w:rsid w:val="00BB7A4E"/>
    <w:rsid w:val="00BB7C52"/>
    <w:rsid w:val="00BC1268"/>
    <w:rsid w:val="00BC244D"/>
    <w:rsid w:val="00BC28FC"/>
    <w:rsid w:val="00BC31F2"/>
    <w:rsid w:val="00BC486B"/>
    <w:rsid w:val="00BC5D4B"/>
    <w:rsid w:val="00BC5E87"/>
    <w:rsid w:val="00BC7127"/>
    <w:rsid w:val="00BC722F"/>
    <w:rsid w:val="00BD03E8"/>
    <w:rsid w:val="00BD0B55"/>
    <w:rsid w:val="00BD1307"/>
    <w:rsid w:val="00BD4668"/>
    <w:rsid w:val="00BD5B68"/>
    <w:rsid w:val="00BD5BD8"/>
    <w:rsid w:val="00BD71D7"/>
    <w:rsid w:val="00BD7799"/>
    <w:rsid w:val="00BE02FA"/>
    <w:rsid w:val="00BE0E99"/>
    <w:rsid w:val="00BE15C1"/>
    <w:rsid w:val="00BE1D57"/>
    <w:rsid w:val="00BE2382"/>
    <w:rsid w:val="00BE2539"/>
    <w:rsid w:val="00BE27A0"/>
    <w:rsid w:val="00BE456D"/>
    <w:rsid w:val="00BE4AC4"/>
    <w:rsid w:val="00BE505B"/>
    <w:rsid w:val="00BE6E39"/>
    <w:rsid w:val="00BE7838"/>
    <w:rsid w:val="00BF117D"/>
    <w:rsid w:val="00BF17A6"/>
    <w:rsid w:val="00BF2C0F"/>
    <w:rsid w:val="00BF2FDD"/>
    <w:rsid w:val="00BF3722"/>
    <w:rsid w:val="00BF4180"/>
    <w:rsid w:val="00BF5484"/>
    <w:rsid w:val="00BF5537"/>
    <w:rsid w:val="00BF6409"/>
    <w:rsid w:val="00C00856"/>
    <w:rsid w:val="00C00999"/>
    <w:rsid w:val="00C0121E"/>
    <w:rsid w:val="00C01390"/>
    <w:rsid w:val="00C01B80"/>
    <w:rsid w:val="00C01E01"/>
    <w:rsid w:val="00C02262"/>
    <w:rsid w:val="00C02739"/>
    <w:rsid w:val="00C02A25"/>
    <w:rsid w:val="00C03CCC"/>
    <w:rsid w:val="00C04BE1"/>
    <w:rsid w:val="00C057DE"/>
    <w:rsid w:val="00C05AB9"/>
    <w:rsid w:val="00C065DA"/>
    <w:rsid w:val="00C067A3"/>
    <w:rsid w:val="00C07BFF"/>
    <w:rsid w:val="00C1083E"/>
    <w:rsid w:val="00C12AFA"/>
    <w:rsid w:val="00C16728"/>
    <w:rsid w:val="00C178C1"/>
    <w:rsid w:val="00C202B4"/>
    <w:rsid w:val="00C21870"/>
    <w:rsid w:val="00C22D3E"/>
    <w:rsid w:val="00C24AE3"/>
    <w:rsid w:val="00C25D3D"/>
    <w:rsid w:val="00C26A06"/>
    <w:rsid w:val="00C26D05"/>
    <w:rsid w:val="00C2773F"/>
    <w:rsid w:val="00C30FB5"/>
    <w:rsid w:val="00C32879"/>
    <w:rsid w:val="00C34889"/>
    <w:rsid w:val="00C349C6"/>
    <w:rsid w:val="00C34DB1"/>
    <w:rsid w:val="00C36713"/>
    <w:rsid w:val="00C378FF"/>
    <w:rsid w:val="00C37D01"/>
    <w:rsid w:val="00C40C3E"/>
    <w:rsid w:val="00C40F6A"/>
    <w:rsid w:val="00C411D4"/>
    <w:rsid w:val="00C45A44"/>
    <w:rsid w:val="00C45D9A"/>
    <w:rsid w:val="00C50659"/>
    <w:rsid w:val="00C50705"/>
    <w:rsid w:val="00C5147E"/>
    <w:rsid w:val="00C5172A"/>
    <w:rsid w:val="00C517AC"/>
    <w:rsid w:val="00C51F58"/>
    <w:rsid w:val="00C53479"/>
    <w:rsid w:val="00C53B20"/>
    <w:rsid w:val="00C54162"/>
    <w:rsid w:val="00C54C56"/>
    <w:rsid w:val="00C54D73"/>
    <w:rsid w:val="00C555DB"/>
    <w:rsid w:val="00C5572C"/>
    <w:rsid w:val="00C55A0C"/>
    <w:rsid w:val="00C566E1"/>
    <w:rsid w:val="00C5677A"/>
    <w:rsid w:val="00C569B4"/>
    <w:rsid w:val="00C60642"/>
    <w:rsid w:val="00C60B51"/>
    <w:rsid w:val="00C62643"/>
    <w:rsid w:val="00C628A7"/>
    <w:rsid w:val="00C64E8A"/>
    <w:rsid w:val="00C654B9"/>
    <w:rsid w:val="00C67B4A"/>
    <w:rsid w:val="00C713C2"/>
    <w:rsid w:val="00C73819"/>
    <w:rsid w:val="00C74C83"/>
    <w:rsid w:val="00C74E76"/>
    <w:rsid w:val="00C75AF5"/>
    <w:rsid w:val="00C75F73"/>
    <w:rsid w:val="00C76620"/>
    <w:rsid w:val="00C767A0"/>
    <w:rsid w:val="00C7691D"/>
    <w:rsid w:val="00C76D2D"/>
    <w:rsid w:val="00C775B3"/>
    <w:rsid w:val="00C80786"/>
    <w:rsid w:val="00C8173F"/>
    <w:rsid w:val="00C81C01"/>
    <w:rsid w:val="00C822FA"/>
    <w:rsid w:val="00C857F6"/>
    <w:rsid w:val="00C85E7E"/>
    <w:rsid w:val="00C865A8"/>
    <w:rsid w:val="00C86FEE"/>
    <w:rsid w:val="00C877EF"/>
    <w:rsid w:val="00C87997"/>
    <w:rsid w:val="00C91317"/>
    <w:rsid w:val="00C921D5"/>
    <w:rsid w:val="00C93084"/>
    <w:rsid w:val="00C939F0"/>
    <w:rsid w:val="00C94D68"/>
    <w:rsid w:val="00C96BB4"/>
    <w:rsid w:val="00C976DF"/>
    <w:rsid w:val="00C9787B"/>
    <w:rsid w:val="00CA0569"/>
    <w:rsid w:val="00CA0B9B"/>
    <w:rsid w:val="00CA0C73"/>
    <w:rsid w:val="00CA124C"/>
    <w:rsid w:val="00CA2A62"/>
    <w:rsid w:val="00CA3E7C"/>
    <w:rsid w:val="00CA5332"/>
    <w:rsid w:val="00CA533A"/>
    <w:rsid w:val="00CB04C5"/>
    <w:rsid w:val="00CB0FBC"/>
    <w:rsid w:val="00CB1A70"/>
    <w:rsid w:val="00CB2B24"/>
    <w:rsid w:val="00CB3A52"/>
    <w:rsid w:val="00CB4D66"/>
    <w:rsid w:val="00CC031C"/>
    <w:rsid w:val="00CC0804"/>
    <w:rsid w:val="00CC0BAE"/>
    <w:rsid w:val="00CC20DB"/>
    <w:rsid w:val="00CC308A"/>
    <w:rsid w:val="00CC3FB4"/>
    <w:rsid w:val="00CC4E03"/>
    <w:rsid w:val="00CC7158"/>
    <w:rsid w:val="00CC71E9"/>
    <w:rsid w:val="00CD0A2E"/>
    <w:rsid w:val="00CD0EDC"/>
    <w:rsid w:val="00CD1C60"/>
    <w:rsid w:val="00CD2A08"/>
    <w:rsid w:val="00CD3C0F"/>
    <w:rsid w:val="00CD41DE"/>
    <w:rsid w:val="00CD4ABD"/>
    <w:rsid w:val="00CD5D5E"/>
    <w:rsid w:val="00CD6856"/>
    <w:rsid w:val="00CD6A13"/>
    <w:rsid w:val="00CD6B22"/>
    <w:rsid w:val="00CD7C3C"/>
    <w:rsid w:val="00CE0211"/>
    <w:rsid w:val="00CE03F7"/>
    <w:rsid w:val="00CE18EC"/>
    <w:rsid w:val="00CE258E"/>
    <w:rsid w:val="00CE3F0D"/>
    <w:rsid w:val="00CE6957"/>
    <w:rsid w:val="00CF1552"/>
    <w:rsid w:val="00CF175F"/>
    <w:rsid w:val="00CF264C"/>
    <w:rsid w:val="00CF3213"/>
    <w:rsid w:val="00CF3408"/>
    <w:rsid w:val="00CF3C95"/>
    <w:rsid w:val="00CF540D"/>
    <w:rsid w:val="00CF615C"/>
    <w:rsid w:val="00D01A45"/>
    <w:rsid w:val="00D01ADA"/>
    <w:rsid w:val="00D03CA6"/>
    <w:rsid w:val="00D03FD5"/>
    <w:rsid w:val="00D04A8D"/>
    <w:rsid w:val="00D06081"/>
    <w:rsid w:val="00D0653F"/>
    <w:rsid w:val="00D07803"/>
    <w:rsid w:val="00D078AD"/>
    <w:rsid w:val="00D10447"/>
    <w:rsid w:val="00D1068D"/>
    <w:rsid w:val="00D10C56"/>
    <w:rsid w:val="00D121C4"/>
    <w:rsid w:val="00D12C46"/>
    <w:rsid w:val="00D15CB7"/>
    <w:rsid w:val="00D15E41"/>
    <w:rsid w:val="00D161A7"/>
    <w:rsid w:val="00D16B19"/>
    <w:rsid w:val="00D17F4C"/>
    <w:rsid w:val="00D2123C"/>
    <w:rsid w:val="00D233B1"/>
    <w:rsid w:val="00D27BED"/>
    <w:rsid w:val="00D31775"/>
    <w:rsid w:val="00D331D5"/>
    <w:rsid w:val="00D33679"/>
    <w:rsid w:val="00D33A55"/>
    <w:rsid w:val="00D341E0"/>
    <w:rsid w:val="00D34395"/>
    <w:rsid w:val="00D36425"/>
    <w:rsid w:val="00D364AA"/>
    <w:rsid w:val="00D366E5"/>
    <w:rsid w:val="00D401AF"/>
    <w:rsid w:val="00D401D0"/>
    <w:rsid w:val="00D40CAF"/>
    <w:rsid w:val="00D40E18"/>
    <w:rsid w:val="00D438F5"/>
    <w:rsid w:val="00D5306B"/>
    <w:rsid w:val="00D5362E"/>
    <w:rsid w:val="00D55900"/>
    <w:rsid w:val="00D55CCE"/>
    <w:rsid w:val="00D561D8"/>
    <w:rsid w:val="00D568F2"/>
    <w:rsid w:val="00D604B4"/>
    <w:rsid w:val="00D618AD"/>
    <w:rsid w:val="00D61C1B"/>
    <w:rsid w:val="00D62462"/>
    <w:rsid w:val="00D6506E"/>
    <w:rsid w:val="00D66FDF"/>
    <w:rsid w:val="00D67E36"/>
    <w:rsid w:val="00D70A0D"/>
    <w:rsid w:val="00D71352"/>
    <w:rsid w:val="00D71C8F"/>
    <w:rsid w:val="00D72F18"/>
    <w:rsid w:val="00D75B34"/>
    <w:rsid w:val="00D8047B"/>
    <w:rsid w:val="00D809A7"/>
    <w:rsid w:val="00D8458C"/>
    <w:rsid w:val="00D8504D"/>
    <w:rsid w:val="00D8523F"/>
    <w:rsid w:val="00D858AE"/>
    <w:rsid w:val="00D85C7B"/>
    <w:rsid w:val="00D86601"/>
    <w:rsid w:val="00D901F5"/>
    <w:rsid w:val="00D90CBC"/>
    <w:rsid w:val="00D9175A"/>
    <w:rsid w:val="00D92689"/>
    <w:rsid w:val="00D926F7"/>
    <w:rsid w:val="00D949D8"/>
    <w:rsid w:val="00D954FD"/>
    <w:rsid w:val="00D95AA7"/>
    <w:rsid w:val="00DA08D0"/>
    <w:rsid w:val="00DA28F2"/>
    <w:rsid w:val="00DA38E7"/>
    <w:rsid w:val="00DA3A62"/>
    <w:rsid w:val="00DA43AD"/>
    <w:rsid w:val="00DA4E23"/>
    <w:rsid w:val="00DB0330"/>
    <w:rsid w:val="00DB046C"/>
    <w:rsid w:val="00DB1F8E"/>
    <w:rsid w:val="00DB208E"/>
    <w:rsid w:val="00DB3A2D"/>
    <w:rsid w:val="00DB3ACB"/>
    <w:rsid w:val="00DB3C1D"/>
    <w:rsid w:val="00DB414C"/>
    <w:rsid w:val="00DB59EA"/>
    <w:rsid w:val="00DB6B31"/>
    <w:rsid w:val="00DC03B8"/>
    <w:rsid w:val="00DC1A92"/>
    <w:rsid w:val="00DC311A"/>
    <w:rsid w:val="00DC3B9C"/>
    <w:rsid w:val="00DC4167"/>
    <w:rsid w:val="00DC4B05"/>
    <w:rsid w:val="00DC4FAB"/>
    <w:rsid w:val="00DC58F6"/>
    <w:rsid w:val="00DC655E"/>
    <w:rsid w:val="00DC717C"/>
    <w:rsid w:val="00DD010D"/>
    <w:rsid w:val="00DD0A1E"/>
    <w:rsid w:val="00DD1C12"/>
    <w:rsid w:val="00DD20DB"/>
    <w:rsid w:val="00DD3324"/>
    <w:rsid w:val="00DD354B"/>
    <w:rsid w:val="00DD4D4E"/>
    <w:rsid w:val="00DD5075"/>
    <w:rsid w:val="00DD5101"/>
    <w:rsid w:val="00DD524A"/>
    <w:rsid w:val="00DD601C"/>
    <w:rsid w:val="00DD677D"/>
    <w:rsid w:val="00DD714C"/>
    <w:rsid w:val="00DD7556"/>
    <w:rsid w:val="00DE0537"/>
    <w:rsid w:val="00DE1812"/>
    <w:rsid w:val="00DE1E85"/>
    <w:rsid w:val="00DE329B"/>
    <w:rsid w:val="00DE35D3"/>
    <w:rsid w:val="00DE3DEA"/>
    <w:rsid w:val="00DE3FF0"/>
    <w:rsid w:val="00DE4492"/>
    <w:rsid w:val="00DE467A"/>
    <w:rsid w:val="00DE5846"/>
    <w:rsid w:val="00DE5DB3"/>
    <w:rsid w:val="00DE6C64"/>
    <w:rsid w:val="00DE7485"/>
    <w:rsid w:val="00DE7868"/>
    <w:rsid w:val="00DF072A"/>
    <w:rsid w:val="00DF23AD"/>
    <w:rsid w:val="00DF2868"/>
    <w:rsid w:val="00DF2FFA"/>
    <w:rsid w:val="00DF3100"/>
    <w:rsid w:val="00DF4E7A"/>
    <w:rsid w:val="00DF7BA7"/>
    <w:rsid w:val="00E00405"/>
    <w:rsid w:val="00E005FD"/>
    <w:rsid w:val="00E00B00"/>
    <w:rsid w:val="00E01AFF"/>
    <w:rsid w:val="00E01CE4"/>
    <w:rsid w:val="00E0234A"/>
    <w:rsid w:val="00E069FF"/>
    <w:rsid w:val="00E07400"/>
    <w:rsid w:val="00E07749"/>
    <w:rsid w:val="00E077D1"/>
    <w:rsid w:val="00E106E5"/>
    <w:rsid w:val="00E10C51"/>
    <w:rsid w:val="00E15D47"/>
    <w:rsid w:val="00E16150"/>
    <w:rsid w:val="00E20641"/>
    <w:rsid w:val="00E21996"/>
    <w:rsid w:val="00E22543"/>
    <w:rsid w:val="00E227D3"/>
    <w:rsid w:val="00E24662"/>
    <w:rsid w:val="00E24B4A"/>
    <w:rsid w:val="00E24C1E"/>
    <w:rsid w:val="00E25267"/>
    <w:rsid w:val="00E277C5"/>
    <w:rsid w:val="00E30CB1"/>
    <w:rsid w:val="00E31113"/>
    <w:rsid w:val="00E33043"/>
    <w:rsid w:val="00E342E8"/>
    <w:rsid w:val="00E347DD"/>
    <w:rsid w:val="00E372A4"/>
    <w:rsid w:val="00E37B28"/>
    <w:rsid w:val="00E458C5"/>
    <w:rsid w:val="00E45947"/>
    <w:rsid w:val="00E45AC0"/>
    <w:rsid w:val="00E479E3"/>
    <w:rsid w:val="00E53B20"/>
    <w:rsid w:val="00E54029"/>
    <w:rsid w:val="00E554A6"/>
    <w:rsid w:val="00E575A5"/>
    <w:rsid w:val="00E61526"/>
    <w:rsid w:val="00E62D78"/>
    <w:rsid w:val="00E62F7D"/>
    <w:rsid w:val="00E64A13"/>
    <w:rsid w:val="00E65869"/>
    <w:rsid w:val="00E65C98"/>
    <w:rsid w:val="00E6723E"/>
    <w:rsid w:val="00E67882"/>
    <w:rsid w:val="00E67DC4"/>
    <w:rsid w:val="00E67FB2"/>
    <w:rsid w:val="00E73F20"/>
    <w:rsid w:val="00E773B5"/>
    <w:rsid w:val="00E84DE7"/>
    <w:rsid w:val="00E85CDC"/>
    <w:rsid w:val="00E869DA"/>
    <w:rsid w:val="00E870AC"/>
    <w:rsid w:val="00E8746D"/>
    <w:rsid w:val="00E874C9"/>
    <w:rsid w:val="00E879E6"/>
    <w:rsid w:val="00E87D47"/>
    <w:rsid w:val="00E90233"/>
    <w:rsid w:val="00E906B7"/>
    <w:rsid w:val="00E90DA7"/>
    <w:rsid w:val="00E92A12"/>
    <w:rsid w:val="00E947D0"/>
    <w:rsid w:val="00E94A09"/>
    <w:rsid w:val="00E96416"/>
    <w:rsid w:val="00E9687E"/>
    <w:rsid w:val="00E96FF4"/>
    <w:rsid w:val="00E97B37"/>
    <w:rsid w:val="00E97D03"/>
    <w:rsid w:val="00EA0AB1"/>
    <w:rsid w:val="00EA0C71"/>
    <w:rsid w:val="00EA16B0"/>
    <w:rsid w:val="00EA2408"/>
    <w:rsid w:val="00EA26D2"/>
    <w:rsid w:val="00EA2EB5"/>
    <w:rsid w:val="00EA2FA8"/>
    <w:rsid w:val="00EA3106"/>
    <w:rsid w:val="00EA41B9"/>
    <w:rsid w:val="00EA453E"/>
    <w:rsid w:val="00EA4881"/>
    <w:rsid w:val="00EA5F26"/>
    <w:rsid w:val="00EA601B"/>
    <w:rsid w:val="00EB339B"/>
    <w:rsid w:val="00EB4587"/>
    <w:rsid w:val="00EB5101"/>
    <w:rsid w:val="00EB55B2"/>
    <w:rsid w:val="00EB6467"/>
    <w:rsid w:val="00EB65CA"/>
    <w:rsid w:val="00EB7862"/>
    <w:rsid w:val="00EB7D79"/>
    <w:rsid w:val="00EC068A"/>
    <w:rsid w:val="00EC0A1B"/>
    <w:rsid w:val="00EC1ECB"/>
    <w:rsid w:val="00EC47FF"/>
    <w:rsid w:val="00EC744F"/>
    <w:rsid w:val="00ED0086"/>
    <w:rsid w:val="00ED035D"/>
    <w:rsid w:val="00ED149A"/>
    <w:rsid w:val="00ED1867"/>
    <w:rsid w:val="00ED1C78"/>
    <w:rsid w:val="00ED25C1"/>
    <w:rsid w:val="00ED2ABE"/>
    <w:rsid w:val="00ED3AAB"/>
    <w:rsid w:val="00ED41AC"/>
    <w:rsid w:val="00ED48D1"/>
    <w:rsid w:val="00ED6311"/>
    <w:rsid w:val="00ED73C9"/>
    <w:rsid w:val="00EE093C"/>
    <w:rsid w:val="00EE21D2"/>
    <w:rsid w:val="00EE21D3"/>
    <w:rsid w:val="00EE4BB1"/>
    <w:rsid w:val="00EE5133"/>
    <w:rsid w:val="00EE5211"/>
    <w:rsid w:val="00EE5271"/>
    <w:rsid w:val="00EE5E1A"/>
    <w:rsid w:val="00EE5E80"/>
    <w:rsid w:val="00EE62DC"/>
    <w:rsid w:val="00EE6A2C"/>
    <w:rsid w:val="00EE6A3D"/>
    <w:rsid w:val="00EE7312"/>
    <w:rsid w:val="00EE7D63"/>
    <w:rsid w:val="00EF1C5F"/>
    <w:rsid w:val="00EF4035"/>
    <w:rsid w:val="00EF5420"/>
    <w:rsid w:val="00EF784F"/>
    <w:rsid w:val="00EF7D88"/>
    <w:rsid w:val="00F00E8C"/>
    <w:rsid w:val="00F00FA1"/>
    <w:rsid w:val="00F024F5"/>
    <w:rsid w:val="00F047AA"/>
    <w:rsid w:val="00F05964"/>
    <w:rsid w:val="00F06F43"/>
    <w:rsid w:val="00F10245"/>
    <w:rsid w:val="00F109B6"/>
    <w:rsid w:val="00F1238F"/>
    <w:rsid w:val="00F129A3"/>
    <w:rsid w:val="00F13F13"/>
    <w:rsid w:val="00F178DC"/>
    <w:rsid w:val="00F20122"/>
    <w:rsid w:val="00F2124D"/>
    <w:rsid w:val="00F23E9D"/>
    <w:rsid w:val="00F24F07"/>
    <w:rsid w:val="00F27C88"/>
    <w:rsid w:val="00F30474"/>
    <w:rsid w:val="00F31C2C"/>
    <w:rsid w:val="00F352B1"/>
    <w:rsid w:val="00F365D7"/>
    <w:rsid w:val="00F36BAD"/>
    <w:rsid w:val="00F3789E"/>
    <w:rsid w:val="00F41C7F"/>
    <w:rsid w:val="00F41D15"/>
    <w:rsid w:val="00F43DB1"/>
    <w:rsid w:val="00F44B1C"/>
    <w:rsid w:val="00F44E39"/>
    <w:rsid w:val="00F4517A"/>
    <w:rsid w:val="00F45EFB"/>
    <w:rsid w:val="00F470E4"/>
    <w:rsid w:val="00F4766C"/>
    <w:rsid w:val="00F50568"/>
    <w:rsid w:val="00F512C7"/>
    <w:rsid w:val="00F52B30"/>
    <w:rsid w:val="00F53F40"/>
    <w:rsid w:val="00F54EE6"/>
    <w:rsid w:val="00F555CF"/>
    <w:rsid w:val="00F56486"/>
    <w:rsid w:val="00F56BC7"/>
    <w:rsid w:val="00F61130"/>
    <w:rsid w:val="00F62DD9"/>
    <w:rsid w:val="00F63290"/>
    <w:rsid w:val="00F63470"/>
    <w:rsid w:val="00F640AF"/>
    <w:rsid w:val="00F642CC"/>
    <w:rsid w:val="00F658C6"/>
    <w:rsid w:val="00F66A05"/>
    <w:rsid w:val="00F70784"/>
    <w:rsid w:val="00F70D5B"/>
    <w:rsid w:val="00F7279C"/>
    <w:rsid w:val="00F7409A"/>
    <w:rsid w:val="00F754A8"/>
    <w:rsid w:val="00F75EBD"/>
    <w:rsid w:val="00F76D39"/>
    <w:rsid w:val="00F76D76"/>
    <w:rsid w:val="00F80352"/>
    <w:rsid w:val="00F80D76"/>
    <w:rsid w:val="00F81103"/>
    <w:rsid w:val="00F8271F"/>
    <w:rsid w:val="00F82B26"/>
    <w:rsid w:val="00F82E39"/>
    <w:rsid w:val="00F83630"/>
    <w:rsid w:val="00F83634"/>
    <w:rsid w:val="00F8386A"/>
    <w:rsid w:val="00F8412E"/>
    <w:rsid w:val="00F84371"/>
    <w:rsid w:val="00F84519"/>
    <w:rsid w:val="00F85CBF"/>
    <w:rsid w:val="00F864B1"/>
    <w:rsid w:val="00F8650F"/>
    <w:rsid w:val="00F868BC"/>
    <w:rsid w:val="00F90808"/>
    <w:rsid w:val="00F91F02"/>
    <w:rsid w:val="00F94ACA"/>
    <w:rsid w:val="00F94AD3"/>
    <w:rsid w:val="00F950B4"/>
    <w:rsid w:val="00FA0314"/>
    <w:rsid w:val="00FA04A9"/>
    <w:rsid w:val="00FA0DFC"/>
    <w:rsid w:val="00FA47EC"/>
    <w:rsid w:val="00FA50D3"/>
    <w:rsid w:val="00FA5F42"/>
    <w:rsid w:val="00FA7352"/>
    <w:rsid w:val="00FB169B"/>
    <w:rsid w:val="00FB1CD5"/>
    <w:rsid w:val="00FB3977"/>
    <w:rsid w:val="00FB5DDA"/>
    <w:rsid w:val="00FB5E66"/>
    <w:rsid w:val="00FB744A"/>
    <w:rsid w:val="00FC0D06"/>
    <w:rsid w:val="00FC1341"/>
    <w:rsid w:val="00FC1984"/>
    <w:rsid w:val="00FC296F"/>
    <w:rsid w:val="00FC3694"/>
    <w:rsid w:val="00FC394A"/>
    <w:rsid w:val="00FC3EBA"/>
    <w:rsid w:val="00FC4657"/>
    <w:rsid w:val="00FC4865"/>
    <w:rsid w:val="00FC78D6"/>
    <w:rsid w:val="00FC7FEA"/>
    <w:rsid w:val="00FD016C"/>
    <w:rsid w:val="00FD064A"/>
    <w:rsid w:val="00FD0B00"/>
    <w:rsid w:val="00FD2DDD"/>
    <w:rsid w:val="00FD49D2"/>
    <w:rsid w:val="00FD4B1E"/>
    <w:rsid w:val="00FD5C51"/>
    <w:rsid w:val="00FD5C8B"/>
    <w:rsid w:val="00FE108A"/>
    <w:rsid w:val="00FE1EC1"/>
    <w:rsid w:val="00FE2876"/>
    <w:rsid w:val="00FE352E"/>
    <w:rsid w:val="00FE45A5"/>
    <w:rsid w:val="00FE6342"/>
    <w:rsid w:val="00FE65FC"/>
    <w:rsid w:val="00FF048B"/>
    <w:rsid w:val="00FF0D0D"/>
    <w:rsid w:val="00FF1455"/>
    <w:rsid w:val="00FF29B3"/>
    <w:rsid w:val="00FF2DEC"/>
    <w:rsid w:val="00FF34C4"/>
    <w:rsid w:val="00FF66CB"/>
    <w:rsid w:val="00FF7068"/>
    <w:rsid w:val="00FF783B"/>
    <w:rsid w:val="0D2531E6"/>
    <w:rsid w:val="2CBA01EC"/>
    <w:rsid w:val="3CC0F717"/>
    <w:rsid w:val="3FF94064"/>
    <w:rsid w:val="43F9923B"/>
    <w:rsid w:val="4A243858"/>
    <w:rsid w:val="4FC3D067"/>
    <w:rsid w:val="594FA7CD"/>
    <w:rsid w:val="5CE7C1A6"/>
    <w:rsid w:val="627AA36E"/>
    <w:rsid w:val="63CA20F1"/>
    <w:rsid w:val="672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EBCFA6"/>
  <w15:chartTrackingRefBased/>
  <w15:docId w15:val="{1D0DF7AD-11A6-4B01-918F-22FEAB1CE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46F7"/>
    <w:pPr>
      <w:suppressAutoHyphens/>
      <w:autoSpaceDN w:val="0"/>
      <w:spacing w:line="256" w:lineRule="auto"/>
      <w:textAlignment w:val="baseline"/>
    </w:pPr>
    <w:rPr>
      <w:rFonts w:ascii="Calibri" w:hAnsi="Calibri"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44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4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1">
    <w:name w:val="Cobra - Title"/>
    <w:basedOn w:val="Normal"/>
    <w:link w:val="Cobra-TitleCar"/>
    <w:qFormat/>
    <w:rsid w:val="009E58E1"/>
    <w:pPr>
      <w:pBdr>
        <w:bottom w:val="single" w:color="auto" w:sz="12" w:space="1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styleId="Cobra-Title1" w:customStyle="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styleId="Cobra-TitleCar" w:customStyle="1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styleId="Cobra-Normal" w:customStyle="1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E58E1"/>
  </w:style>
  <w:style w:type="character" w:styleId="Cobra-Title1Car" w:customStyle="1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styleId="Cobra-Titre2" w:customStyle="1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styleId="Cobra-NormalCar" w:customStyle="1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styleId="Cobra-Code" w:customStyle="1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styleId="Cobra-Titre2Car" w:customStyle="1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styleId="Cobra-NormalTick" w:customStyle="1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styleId="Cobra-CodeCar" w:customStyle="1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styleId="Cobra-Annotation" w:customStyle="1">
    <w:name w:val="Cobra - Annotation"/>
    <w:basedOn w:val="Normal"/>
    <w:link w:val="Cobra-AnnotationCar"/>
    <w:autoRedefine/>
    <w:qFormat/>
    <w:rsid w:val="0008031C"/>
    <w:pPr>
      <w:spacing w:line="240" w:lineRule="auto"/>
      <w:ind w:firstLine="360"/>
      <w:jc w:val="both"/>
    </w:pPr>
    <w:rPr>
      <w:rFonts w:ascii="Clear Sans Light" w:hAnsi="Clear Sans Light" w:cs="Clear Sans Light"/>
      <w:iCs/>
      <w:shd w:val="clear" w:color="auto" w:fill="FFFFFF"/>
    </w:rPr>
  </w:style>
  <w:style w:type="character" w:styleId="Cobra-NormalTickCar" w:customStyle="1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styleId="Cobra-AnnotationCar" w:customStyle="1">
    <w:name w:val="Cobra - Annotation Car"/>
    <w:basedOn w:val="DefaultParagraphFont"/>
    <w:link w:val="Cobra-Annotation"/>
    <w:rsid w:val="0008031C"/>
    <w:rPr>
      <w:rFonts w:ascii="Clear Sans Light" w:hAnsi="Clear Sans Light" w:eastAsia="Calibri" w:cs="Clear Sans Light"/>
      <w:iCs/>
    </w:rPr>
  </w:style>
  <w:style w:type="paragraph" w:styleId="Revision">
    <w:name w:val="Revision"/>
    <w:hidden/>
    <w:uiPriority w:val="99"/>
    <w:semiHidden/>
    <w:rsid w:val="008F3E1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3E19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61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C1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61C1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C1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61C1B"/>
    <w:rPr>
      <w:b/>
      <w:bCs/>
      <w:sz w:val="20"/>
      <w:szCs w:val="20"/>
      <w:lang w:val="en-US"/>
    </w:rPr>
  </w:style>
  <w:style w:type="paragraph" w:styleId="code-line" w:customStyle="1">
    <w:name w:val="code-line"/>
    <w:basedOn w:val="Normal"/>
    <w:rsid w:val="00ED0086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hljs-function" w:customStyle="1">
    <w:name w:val="hljs-function"/>
    <w:basedOn w:val="DefaultParagraphFont"/>
    <w:rsid w:val="0085244F"/>
  </w:style>
  <w:style w:type="character" w:styleId="hljs-keyword" w:customStyle="1">
    <w:name w:val="hljs-keyword"/>
    <w:basedOn w:val="DefaultParagraphFont"/>
    <w:rsid w:val="0085244F"/>
  </w:style>
  <w:style w:type="character" w:styleId="hljs-title" w:customStyle="1">
    <w:name w:val="hljs-title"/>
    <w:basedOn w:val="DefaultParagraphFont"/>
    <w:rsid w:val="0085244F"/>
  </w:style>
  <w:style w:type="character" w:styleId="hljs-params" w:customStyle="1">
    <w:name w:val="hljs-params"/>
    <w:basedOn w:val="DefaultParagraphFont"/>
    <w:rsid w:val="0085244F"/>
  </w:style>
  <w:style w:type="character" w:styleId="hljs-number" w:customStyle="1">
    <w:name w:val="hljs-number"/>
    <w:basedOn w:val="DefaultParagraphFont"/>
    <w:rsid w:val="0085244F"/>
  </w:style>
  <w:style w:type="character" w:styleId="hljs-comment" w:customStyle="1">
    <w:name w:val="hljs-comment"/>
    <w:basedOn w:val="DefaultParagraphFont"/>
    <w:rsid w:val="0085244F"/>
  </w:style>
  <w:style w:type="character" w:styleId="Heading1Char" w:customStyle="1">
    <w:name w:val="Heading 1 Char"/>
    <w:basedOn w:val="DefaultParagraphFont"/>
    <w:link w:val="Heading1"/>
    <w:uiPriority w:val="9"/>
    <w:rsid w:val="0075544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5544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28C4"/>
    <w:rPr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33D3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B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59A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3047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900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9005E"/>
    <w:rPr>
      <w:rFonts w:ascii="Calibri" w:hAnsi="Calibri" w:eastAsia="Calibri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https://processing.org/download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rocessing.org/reference/keyPressed_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channel/UCvjgXvBlbQiydffZU7m1_aw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yperlink" Target="https://processing.org/reference/ArrayList.html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fontmeme.com/snickers-font/" TargetMode="Externa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hyperlink" Target="https://www.processing.org/reference/key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bdou-Project\Documents\Coding%20Club\CodingClub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214B9B-6DFB-4F12-A466-80E7D69FF3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3DD14-BD05-4A14-B6A7-298F9A45FE4E}"/>
</file>

<file path=customXml/itemProps4.xml><?xml version="1.0" encoding="utf-8"?>
<ds:datastoreItem xmlns:ds="http://schemas.openxmlformats.org/officeDocument/2006/customXml" ds:itemID="{122B16D9-7225-46AC-8B4B-A5C33985A82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6b3f1f0-7b2c-4aa7-93d3-b6b8ac0717bf"/>
    <ds:schemaRef ds:uri="d95fd534-4c54-4d0d-8912-e74ddc1547d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CodingClubTemplate.dotx</Template>
  <TotalTime>362</TotalTime>
  <Pages>1</Pages>
  <Words>1234</Words>
  <Characters>7034</Characters>
  <Application>Microsoft Office Word</Application>
  <DocSecurity>4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Ambdou-Project</dc:creator>
  <cp:keywords/>
  <dc:description/>
  <cp:lastModifiedBy>Gabriel Tryjefaczka</cp:lastModifiedBy>
  <cp:revision>822</cp:revision>
  <cp:lastPrinted>2020-05-07T04:33:00Z</cp:lastPrinted>
  <dcterms:created xsi:type="dcterms:W3CDTF">2020-05-07T07:54:00Z</dcterms:created>
  <dcterms:modified xsi:type="dcterms:W3CDTF">2021-04-27T21:22:00Z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