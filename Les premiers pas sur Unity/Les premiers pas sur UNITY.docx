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A9246" w14:textId="77777777" w:rsidR="000033A9" w:rsidRDefault="000033A9" w:rsidP="000033A9">
      <w:pPr>
        <w:spacing w:after="0" w:line="240" w:lineRule="auto"/>
      </w:pPr>
    </w:p>
    <w:p w14:paraId="22BA6B50" w14:textId="77777777" w:rsidR="000033A9" w:rsidRDefault="000033A9" w:rsidP="000033A9">
      <w:pPr>
        <w:spacing w:after="0" w:line="240" w:lineRule="auto"/>
      </w:pPr>
    </w:p>
    <w:p w14:paraId="64B39468" w14:textId="77777777" w:rsidR="000033A9" w:rsidRDefault="000033A9" w:rsidP="000033A9">
      <w:pPr>
        <w:spacing w:after="0" w:line="240" w:lineRule="auto"/>
      </w:pPr>
    </w:p>
    <w:p w14:paraId="58514A66" w14:textId="77777777" w:rsidR="000033A9" w:rsidRDefault="000033A9" w:rsidP="000033A9">
      <w:pPr>
        <w:spacing w:after="0" w:line="240" w:lineRule="auto"/>
      </w:pPr>
    </w:p>
    <w:p w14:paraId="41A0051E" w14:textId="77777777" w:rsidR="000033A9" w:rsidRDefault="000033A9" w:rsidP="000033A9">
      <w:pPr>
        <w:spacing w:after="0" w:line="240" w:lineRule="auto"/>
      </w:pPr>
    </w:p>
    <w:p w14:paraId="32F1367A" w14:textId="77777777" w:rsidR="000033A9" w:rsidRDefault="000033A9" w:rsidP="000033A9">
      <w:pPr>
        <w:spacing w:after="0" w:line="240" w:lineRule="auto"/>
      </w:pPr>
    </w:p>
    <w:p w14:paraId="70C42CAE" w14:textId="44DE4F84" w:rsidR="000033A9" w:rsidRPr="00FB5DDA" w:rsidRDefault="003E213F" w:rsidP="003E213F">
      <w:pPr>
        <w:pStyle w:val="Cobra-Title"/>
        <w:rPr>
          <w:rFonts w:ascii="Clear Sans Light" w:hAnsi="Clear Sans Light" w:cs="Clear Sans Light"/>
          <w:sz w:val="16"/>
          <w:szCs w:val="16"/>
        </w:rPr>
      </w:pPr>
      <w:r>
        <w:t xml:space="preserve">  </w:t>
      </w:r>
      <w:r>
        <w:rPr>
          <w:rStyle w:val="normaltextrun"/>
          <w:color w:val="FFC000"/>
          <w:shd w:val="clear" w:color="auto" w:fill="FFFFFF"/>
        </w:rPr>
        <w:t>Premiers pas sur Unity</w:t>
      </w:r>
      <w:r>
        <w:rPr>
          <w:rStyle w:val="normaltextrun"/>
          <w:rFonts w:ascii="Cambria Math" w:hAnsi="Cambria Math" w:cs="Cambria Math"/>
          <w:color w:val="FFC000"/>
          <w:shd w:val="clear" w:color="auto" w:fill="FFFFFF"/>
        </w:rPr>
        <w:t> </w:t>
      </w:r>
      <w:r>
        <w:rPr>
          <w:rStyle w:val="normaltextrun"/>
          <w:color w:val="FFC000"/>
          <w:shd w:val="clear" w:color="auto" w:fill="FFFFFF"/>
        </w:rPr>
        <w:t>!</w:t>
      </w:r>
      <w:r>
        <w:rPr>
          <w:rStyle w:val="eop"/>
          <w:color w:val="FFC000"/>
          <w:shd w:val="clear" w:color="auto" w:fill="FFFFFF"/>
        </w:rPr>
        <w:t> </w:t>
      </w:r>
    </w:p>
    <w:p w14:paraId="30F2F6C3" w14:textId="345E7865" w:rsidR="000033A9" w:rsidRPr="002442F8" w:rsidRDefault="00816BDE" w:rsidP="00816BDE">
      <w:pPr>
        <w:spacing w:after="0" w:line="240" w:lineRule="auto"/>
        <w:jc w:val="right"/>
        <w:rPr>
          <w:rFonts w:ascii="Clear Sans" w:hAnsi="Clear Sans" w:cs="Clear Sans"/>
        </w:rPr>
      </w:pPr>
      <w:r>
        <w:rPr>
          <w:rStyle w:val="normaltextrun"/>
          <w:rFonts w:ascii="Clear Sans Light" w:hAnsi="Clear Sans Light" w:cs="Clear Sans Light"/>
          <w:color w:val="000000"/>
          <w:sz w:val="16"/>
          <w:szCs w:val="16"/>
          <w:shd w:val="clear" w:color="auto" w:fill="FFFFFF"/>
        </w:rPr>
        <w:t>version 1.4</w:t>
      </w:r>
      <w:r>
        <w:rPr>
          <w:rStyle w:val="eop"/>
          <w:rFonts w:ascii="Clear Sans Light" w:hAnsi="Clear Sans Light" w:cs="Clear Sans Light"/>
          <w:color w:val="000000"/>
          <w:sz w:val="16"/>
          <w:szCs w:val="16"/>
          <w:shd w:val="clear" w:color="auto" w:fill="FFFFFF"/>
        </w:rPr>
        <w:t> </w:t>
      </w:r>
    </w:p>
    <w:p w14:paraId="73F171E0" w14:textId="77777777" w:rsidR="000033A9" w:rsidRDefault="000033A9" w:rsidP="000033A9">
      <w:pPr>
        <w:spacing w:after="0" w:line="240" w:lineRule="auto"/>
        <w:rPr>
          <w:rFonts w:ascii="Clear Sans" w:hAnsi="Clear Sans" w:cs="Clear Sans"/>
        </w:rPr>
      </w:pPr>
    </w:p>
    <w:p w14:paraId="10AA92D1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7ACF19E3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762121FB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70219896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53E79CD1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7777CE2C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  <w:r>
        <w:rPr>
          <w:rFonts w:ascii="Clear Sans" w:hAnsi="Clear Sans" w:cs="Clear Sans"/>
          <w:noProof/>
        </w:rPr>
        <w:drawing>
          <wp:anchor distT="0" distB="0" distL="114300" distR="114300" simplePos="0" relativeHeight="251658241" behindDoc="1" locked="0" layoutInCell="1" allowOverlap="1" wp14:anchorId="1B768301" wp14:editId="2C8C87D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D5C6E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493FB7E9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2C7F3838" w14:textId="77777777" w:rsidR="00BB7C52" w:rsidRPr="002442F8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279C7644" w14:textId="77777777" w:rsidR="000033A9" w:rsidRPr="002442F8" w:rsidRDefault="000033A9" w:rsidP="000033A9">
      <w:pPr>
        <w:spacing w:after="0" w:line="240" w:lineRule="auto"/>
        <w:jc w:val="center"/>
        <w:rPr>
          <w:rFonts w:ascii="Clear Sans" w:hAnsi="Clear Sans" w:cs="Clear Sans"/>
          <w:noProof/>
        </w:rPr>
      </w:pPr>
    </w:p>
    <w:p w14:paraId="3871D1D7" w14:textId="77777777" w:rsidR="003E0F57" w:rsidRPr="002442F8" w:rsidRDefault="003E0F57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018BF55C" w14:textId="77777777" w:rsidR="000033A9" w:rsidRDefault="000033A9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71506C23" w14:textId="77777777" w:rsidR="00BE0E99" w:rsidRDefault="00BB7C52">
      <w:pPr>
        <w:rPr>
          <w:rFonts w:ascii="Clear Sans Light" w:hAnsi="Clear Sans Light" w:cs="Clear Sans Light"/>
        </w:rPr>
      </w:pPr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58240" behindDoc="1" locked="0" layoutInCell="1" allowOverlap="1" wp14:anchorId="26443213" wp14:editId="2141DD1E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>
        <w:rPr>
          <w:rFonts w:ascii="Clear Sans Light" w:hAnsi="Clear Sans Light" w:cs="Clear Sans Light"/>
        </w:rPr>
        <w:br w:type="page"/>
      </w:r>
    </w:p>
    <w:p w14:paraId="355170E1" w14:textId="77777777" w:rsidR="000033A9" w:rsidRPr="00446BBC" w:rsidRDefault="000033A9" w:rsidP="009E58E1">
      <w:pPr>
        <w:pStyle w:val="Cobra-Title1"/>
      </w:pPr>
      <w:r w:rsidRPr="00446BBC">
        <w:t>Introduction</w:t>
      </w:r>
    </w:p>
    <w:p w14:paraId="106437FD" w14:textId="77777777" w:rsidR="00DB6E42" w:rsidRPr="00DB6E42" w:rsidRDefault="00DB6E42" w:rsidP="00DB6E42">
      <w:pPr>
        <w:spacing w:after="0" w:line="240" w:lineRule="auto"/>
        <w:rPr>
          <w:rFonts w:ascii="Clear Sans" w:hAnsi="Clear Sans" w:cs="Clear Sans"/>
        </w:rPr>
      </w:pPr>
    </w:p>
    <w:p w14:paraId="36A89D9F" w14:textId="77777777" w:rsidR="00C03F8C" w:rsidRDefault="00C03F8C" w:rsidP="0067408C">
      <w:pPr>
        <w:spacing w:after="0" w:line="240" w:lineRule="auto"/>
        <w:rPr>
          <w:rFonts w:ascii="Clear Sans" w:hAnsi="Clear Sans" w:cs="Clear Sans"/>
        </w:rPr>
      </w:pPr>
    </w:p>
    <w:p w14:paraId="4F4EFDBC" w14:textId="15401698" w:rsidR="00A452F0" w:rsidRPr="002E4B46" w:rsidRDefault="006C6C3A" w:rsidP="002E4B46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 xml:space="preserve">Dans cette partie, </w:t>
      </w:r>
      <w:r w:rsidR="00E02B4D"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>vous</w:t>
      </w:r>
      <w:r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 xml:space="preserve"> all</w:t>
      </w:r>
      <w:r w:rsidR="00601205"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>ez</w:t>
      </w:r>
      <w:r w:rsidR="00926D28"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 xml:space="preserve"> vous</w:t>
      </w:r>
      <w:r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 xml:space="preserve"> familiarise</w:t>
      </w:r>
      <w:r w:rsidR="00D531BC"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>r</w:t>
      </w:r>
      <w:r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 xml:space="preserve"> avec </w:t>
      </w:r>
      <w:r w:rsidRPr="002A442C">
        <w:rPr>
          <w:rStyle w:val="normaltextrun"/>
          <w:rFonts w:ascii="Clear Sans Light" w:hAnsi="Clear Sans Light" w:cs="Clear Sans Light"/>
          <w:b/>
          <w:bCs/>
          <w:sz w:val="22"/>
          <w:szCs w:val="22"/>
          <w:shd w:val="clear" w:color="auto" w:fill="FFFFFF"/>
        </w:rPr>
        <w:t>Unity</w:t>
      </w:r>
      <w:r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>,</w:t>
      </w:r>
      <w:r w:rsidR="00140B93"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>le rôle des différentes parties</w:t>
      </w:r>
      <w:r w:rsidR="009159F9"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 xml:space="preserve"> de l’interface</w:t>
      </w:r>
      <w:r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 xml:space="preserve"> et leurs utilités pour que vous partiez avec de bonnes bases</w:t>
      </w:r>
      <w:r w:rsidR="009A1515"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>.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10657F96" w14:textId="77777777" w:rsidR="00237FE9" w:rsidRDefault="00237FE9" w:rsidP="002E4B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270763F" w14:textId="77777777" w:rsidR="006C6C3A" w:rsidRDefault="006C6C3A" w:rsidP="006C6C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F75025D" w14:textId="77777777" w:rsidR="006C6C3A" w:rsidRPr="00867E10" w:rsidRDefault="006C6C3A" w:rsidP="00A75258">
      <w:pPr>
        <w:pStyle w:val="Cobra-Title1"/>
      </w:pPr>
      <w:r w:rsidRPr="00867E10">
        <w:rPr>
          <w:rStyle w:val="normaltextrun"/>
          <w:rFonts w:cs="Segoe UI"/>
        </w:rPr>
        <w:t>Consignes</w:t>
      </w:r>
      <w:r w:rsidRPr="00867E10">
        <w:rPr>
          <w:rStyle w:val="eop"/>
          <w:rFonts w:cs="Segoe UI"/>
        </w:rPr>
        <w:t> </w:t>
      </w:r>
    </w:p>
    <w:p w14:paraId="36E87B76" w14:textId="77777777" w:rsidR="00DB6E42" w:rsidRDefault="006C6C3A" w:rsidP="00DB6E4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02A31F9" w14:textId="77777777" w:rsidR="00AE6C2A" w:rsidRDefault="00AE6C2A" w:rsidP="00DB6E4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71EFA96F" w14:textId="196EDF9B" w:rsidR="00C03F8C" w:rsidRPr="005C53C8" w:rsidRDefault="00FF7105" w:rsidP="005C53C8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lear Sans Light" w:hAnsi="Clear Sans Light" w:cs="Clear Sans Light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Si vous n’avez pas installé Unity, </w:t>
      </w:r>
      <w:r w:rsidR="00D1372B">
        <w:rPr>
          <w:rStyle w:val="normaltextrun"/>
          <w:rFonts w:ascii="Clear Sans Light" w:hAnsi="Clear Sans Light" w:cs="Clear Sans Light"/>
          <w:sz w:val="22"/>
          <w:szCs w:val="22"/>
        </w:rPr>
        <w:t xml:space="preserve">utilisez 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le document intitulé “</w:t>
      </w:r>
      <w:r w:rsidRPr="009246D0">
        <w:rPr>
          <w:rStyle w:val="normaltextrun"/>
          <w:rFonts w:ascii="Clear Sans Light" w:hAnsi="Clear Sans Light" w:cs="Clear Sans Light"/>
          <w:b/>
          <w:bCs/>
          <w:i/>
          <w:iCs/>
          <w:color w:val="000000" w:themeColor="text1"/>
          <w:sz w:val="22"/>
          <w:szCs w:val="22"/>
        </w:rPr>
        <w:t>Installation Unity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”.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0FD527E6" w14:textId="77777777" w:rsidR="006C6C3A" w:rsidRDefault="006C6C3A" w:rsidP="006C6C3A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En cas de question, pensez à demander de l’aide à votre voisin de droite. Puis de gauche. Demandez enfin à un Cobra si vous êtes toujours bloqué.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66FC8BD" w14:textId="6776E48B" w:rsidR="006C6C3A" w:rsidRDefault="006C6C3A" w:rsidP="000416FE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Vous avez tout à fait le droit d’utiliser internet pour trouver des réponses ou pour vous renseigner.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029323B8" w14:textId="77777777" w:rsidR="009246D0" w:rsidRDefault="009246D0" w:rsidP="009246D0">
      <w:pPr>
        <w:pStyle w:val="paragraph"/>
        <w:spacing w:before="0" w:beforeAutospacing="0" w:after="0" w:afterAutospacing="0"/>
        <w:jc w:val="both"/>
        <w:textAlignment w:val="baseline"/>
        <w:rPr>
          <w:rFonts w:ascii="Clear Sans Light" w:hAnsi="Clear Sans Light" w:cs="Clear Sans Light"/>
          <w:sz w:val="22"/>
          <w:szCs w:val="22"/>
        </w:rPr>
      </w:pPr>
    </w:p>
    <w:p w14:paraId="0FED02A1" w14:textId="77777777" w:rsidR="009246D0" w:rsidRDefault="009246D0" w:rsidP="009246D0">
      <w:pPr>
        <w:pStyle w:val="paragraph"/>
        <w:spacing w:before="0" w:beforeAutospacing="0" w:after="0" w:afterAutospacing="0"/>
        <w:jc w:val="both"/>
        <w:textAlignment w:val="baseline"/>
        <w:rPr>
          <w:rFonts w:ascii="Clear Sans Light" w:hAnsi="Clear Sans Light" w:cs="Clear Sans Light"/>
          <w:sz w:val="22"/>
          <w:szCs w:val="22"/>
        </w:rPr>
      </w:pPr>
    </w:p>
    <w:p w14:paraId="6C324356" w14:textId="77777777" w:rsidR="009246D0" w:rsidRPr="000416FE" w:rsidRDefault="009246D0" w:rsidP="009246D0">
      <w:pPr>
        <w:pStyle w:val="paragraph"/>
        <w:spacing w:before="0" w:beforeAutospacing="0" w:after="0" w:afterAutospacing="0"/>
        <w:jc w:val="both"/>
        <w:textAlignment w:val="baseline"/>
        <w:rPr>
          <w:rFonts w:ascii="Clear Sans Light" w:hAnsi="Clear Sans Light" w:cs="Clear Sans Light"/>
          <w:sz w:val="22"/>
          <w:szCs w:val="22"/>
        </w:rPr>
      </w:pPr>
    </w:p>
    <w:p w14:paraId="7974C237" w14:textId="6E06FD5E" w:rsidR="00DB6E42" w:rsidRPr="00DB6E42" w:rsidRDefault="006C6C3A" w:rsidP="00DB6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2A44D18" w14:textId="77777777" w:rsidR="009246D0" w:rsidRDefault="009246D0" w:rsidP="007701B1">
      <w:pPr>
        <w:rPr>
          <w:rStyle w:val="eop"/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26238D3" wp14:editId="3A23FEF2">
            <wp:extent cx="5760720" cy="209296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E36E" w14:textId="080FE250" w:rsidR="00C03F8C" w:rsidRPr="007701B1" w:rsidRDefault="009246D0" w:rsidP="009246D0">
      <w:pPr>
        <w:pStyle w:val="Cobra-Annotation"/>
        <w:rPr>
          <w:rFonts w:eastAsia="Times New Roman"/>
          <w:sz w:val="24"/>
          <w:szCs w:val="24"/>
          <w:lang w:val="fr-FR" w:eastAsia="fr-FR"/>
        </w:rPr>
      </w:pPr>
      <w:r>
        <w:rPr>
          <w:rStyle w:val="eop"/>
          <w:rFonts w:ascii="Arial" w:hAnsi="Arial" w:cs="Arial"/>
        </w:rPr>
        <w:t>Voici le logo de Unity</w:t>
      </w:r>
      <w:r w:rsidR="00A452F0">
        <w:rPr>
          <w:rStyle w:val="eop"/>
          <w:rFonts w:ascii="Arial" w:hAnsi="Arial" w:cs="Arial"/>
        </w:rPr>
        <w:br w:type="page"/>
      </w:r>
    </w:p>
    <w:p w14:paraId="1D071BA5" w14:textId="552193D3" w:rsidR="006C6C3A" w:rsidRPr="004B2319" w:rsidRDefault="006C6C3A" w:rsidP="000416FE">
      <w:pPr>
        <w:pStyle w:val="Cobra-Title1"/>
        <w:rPr>
          <w:rStyle w:val="normaltextrun"/>
        </w:rPr>
      </w:pPr>
      <w:r w:rsidRPr="004B2319">
        <w:rPr>
          <w:rStyle w:val="normaltextrun"/>
        </w:rPr>
        <w:t xml:space="preserve">Création de </w:t>
      </w:r>
      <w:r w:rsidR="000975B7">
        <w:rPr>
          <w:rStyle w:val="normaltextrun"/>
        </w:rPr>
        <w:t>v</w:t>
      </w:r>
      <w:r w:rsidRPr="004B2319">
        <w:rPr>
          <w:rStyle w:val="normaltextrun"/>
        </w:rPr>
        <w:t xml:space="preserve">otre </w:t>
      </w:r>
      <w:r w:rsidR="00116983" w:rsidRPr="004B2319">
        <w:rPr>
          <w:rStyle w:val="normaltextrun"/>
        </w:rPr>
        <w:t>projet</w:t>
      </w:r>
    </w:p>
    <w:p w14:paraId="0296A966" w14:textId="77777777" w:rsidR="001940F1" w:rsidRDefault="001940F1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rFonts w:ascii="Clear Sans Light" w:hAnsi="Clear Sans Light" w:cs="Clear Sans Light"/>
          <w:sz w:val="22"/>
          <w:szCs w:val="22"/>
        </w:rPr>
      </w:pPr>
    </w:p>
    <w:p w14:paraId="1A3D34E1" w14:textId="77777777" w:rsidR="000176D6" w:rsidRDefault="000176D6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rFonts w:ascii="Clear Sans Light" w:hAnsi="Clear Sans Light" w:cs="Clear Sans Light"/>
          <w:sz w:val="22"/>
          <w:szCs w:val="22"/>
        </w:rPr>
      </w:pPr>
    </w:p>
    <w:p w14:paraId="7C42B05D" w14:textId="79C12ADF" w:rsidR="006C6C3A" w:rsidRPr="00C03F8C" w:rsidRDefault="006C6C3A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lear Sans Light" w:hAnsi="Clear Sans Light" w:cs="Clear Sans Light"/>
          <w:b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Une fois </w:t>
      </w:r>
      <w:r>
        <w:rPr>
          <w:rStyle w:val="normaltextrun"/>
          <w:rFonts w:ascii="Clear Sans Light" w:hAnsi="Clear Sans Light" w:cs="Clear Sans Light"/>
          <w:b/>
          <w:bCs/>
          <w:sz w:val="22"/>
          <w:szCs w:val="22"/>
        </w:rPr>
        <w:t>UnityHub 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de lancé, cliquez sur NEW.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0EB38AD1" w14:textId="52C7616B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Une nouvelle fenêtre s’ouvre, </w:t>
      </w:r>
      <w:r w:rsidR="002B687C">
        <w:rPr>
          <w:rStyle w:val="normaltextrun"/>
          <w:rFonts w:ascii="Clear Sans Light" w:hAnsi="Clear Sans Light" w:cs="Clear Sans Light"/>
          <w:sz w:val="22"/>
          <w:szCs w:val="22"/>
        </w:rPr>
        <w:t xml:space="preserve">cochez le type de projet voulu </w:t>
      </w:r>
      <w:r w:rsidR="00D11EA7">
        <w:rPr>
          <w:rStyle w:val="normaltextrun"/>
          <w:rFonts w:ascii="Clear Sans Light" w:hAnsi="Clear Sans Light" w:cs="Clear Sans Light"/>
          <w:sz w:val="22"/>
          <w:szCs w:val="22"/>
        </w:rPr>
        <w:t xml:space="preserve">et 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renomme</w:t>
      </w:r>
      <w:r w:rsidR="00D11EA7">
        <w:rPr>
          <w:rStyle w:val="normaltextrun"/>
          <w:rFonts w:ascii="Clear Sans Light" w:hAnsi="Clear Sans Light" w:cs="Clear Sans Light"/>
          <w:sz w:val="22"/>
          <w:szCs w:val="22"/>
        </w:rPr>
        <w:t>z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votre projet ainsi que l’endroit où il sera stocké.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Maintenant appuyez sur </w:t>
      </w:r>
      <w:r w:rsidRPr="002769C5">
        <w:rPr>
          <w:rStyle w:val="normaltextrun"/>
          <w:rFonts w:ascii="Clear Sans Light" w:hAnsi="Clear Sans Light" w:cs="Clear Sans Light"/>
          <w:b/>
          <w:bCs/>
          <w:sz w:val="22"/>
          <w:szCs w:val="22"/>
        </w:rPr>
        <w:t>CREATE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18E131AB" w14:textId="77777777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0F7A5ECE" w14:textId="77777777" w:rsidR="00A452F0" w:rsidRDefault="00A452F0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7A52F22" w14:textId="77777777" w:rsidR="00D603C2" w:rsidRDefault="006C6C3A" w:rsidP="00C03F8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noProof/>
        </w:rPr>
        <w:drawing>
          <wp:inline distT="0" distB="0" distL="0" distR="0" wp14:anchorId="3EAA2E7C" wp14:editId="73459C8C">
            <wp:extent cx="5760720" cy="33921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2D30" w14:textId="0DE15CE8" w:rsidR="005F4814" w:rsidRDefault="000C0AE6" w:rsidP="0036120D">
      <w:pPr>
        <w:pStyle w:val="Cobra-Annotation"/>
        <w:rPr>
          <w:rStyle w:val="eop"/>
        </w:rPr>
      </w:pPr>
      <w:r>
        <w:rPr>
          <w:rStyle w:val="eop"/>
        </w:rPr>
        <w:t>Voici la fenêtre de création d’un projet</w:t>
      </w:r>
      <w:r w:rsidR="006C6C3A">
        <w:rPr>
          <w:rStyle w:val="eop"/>
        </w:rPr>
        <w:t> </w:t>
      </w:r>
      <w:r w:rsidR="005F4814">
        <w:rPr>
          <w:rStyle w:val="eop"/>
        </w:rPr>
        <w:br w:type="page"/>
      </w:r>
    </w:p>
    <w:p w14:paraId="053B32C5" w14:textId="3796F08A" w:rsidR="006C6C3A" w:rsidRPr="009F73AB" w:rsidRDefault="006C6C3A" w:rsidP="000416FE">
      <w:pPr>
        <w:pStyle w:val="Cobra-Title1"/>
        <w:rPr>
          <w:rStyle w:val="eop"/>
          <w:rFonts w:cs="Segoe UI"/>
          <w:sz w:val="18"/>
          <w:szCs w:val="18"/>
        </w:rPr>
      </w:pPr>
      <w:r w:rsidRPr="009F73AB">
        <w:rPr>
          <w:rStyle w:val="eop"/>
        </w:rPr>
        <w:t> </w:t>
      </w:r>
      <w:r w:rsidR="005F4814" w:rsidRPr="009F73AB">
        <w:rPr>
          <w:rStyle w:val="eop"/>
        </w:rPr>
        <w:t>Présentation de l’interface</w:t>
      </w:r>
    </w:p>
    <w:p w14:paraId="1AEE0B7E" w14:textId="2EC9BCA1" w:rsidR="00180EFB" w:rsidRDefault="00180EFB" w:rsidP="00C03F8C">
      <w:pPr>
        <w:pStyle w:val="Cobra-Titre2"/>
        <w:numPr>
          <w:ilvl w:val="0"/>
          <w:numId w:val="0"/>
        </w:numPr>
        <w:ind w:left="1440"/>
        <w:rPr>
          <w:rFonts w:ascii="Segoe UI" w:hAnsi="Segoe UI" w:cs="Segoe UI"/>
          <w:sz w:val="18"/>
          <w:szCs w:val="18"/>
        </w:rPr>
      </w:pPr>
    </w:p>
    <w:p w14:paraId="625F5282" w14:textId="77777777" w:rsidR="00CA1DBD" w:rsidRDefault="00CA1DBD" w:rsidP="00C03F8C">
      <w:pPr>
        <w:pStyle w:val="Cobra-Titre2"/>
        <w:numPr>
          <w:ilvl w:val="0"/>
          <w:numId w:val="0"/>
        </w:numPr>
        <w:ind w:left="1440"/>
        <w:rPr>
          <w:rFonts w:ascii="Segoe UI" w:hAnsi="Segoe UI" w:cs="Segoe UI"/>
          <w:sz w:val="18"/>
          <w:szCs w:val="18"/>
        </w:rPr>
      </w:pPr>
    </w:p>
    <w:p w14:paraId="426F2E52" w14:textId="2FAC19AB" w:rsidR="006C6C3A" w:rsidRDefault="008902F5" w:rsidP="00180EF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L’interface </w:t>
      </w:r>
      <w:r w:rsidR="00180EFB">
        <w:rPr>
          <w:rStyle w:val="normaltextrun"/>
          <w:rFonts w:ascii="Clear Sans Light" w:hAnsi="Clear Sans Light" w:cs="Clear Sans Light"/>
          <w:sz w:val="22"/>
          <w:szCs w:val="22"/>
        </w:rPr>
        <w:t>U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nity se </w:t>
      </w:r>
      <w:r w:rsidRPr="08371F00">
        <w:rPr>
          <w:rStyle w:val="normaltextrun"/>
          <w:rFonts w:ascii="Clear Sans Light" w:hAnsi="Clear Sans Light" w:cs="Clear Sans Light"/>
          <w:sz w:val="22"/>
          <w:szCs w:val="22"/>
        </w:rPr>
        <w:t>compose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de plusieurs fenêtres</w:t>
      </w:r>
      <w:r w:rsidR="00180EFB">
        <w:rPr>
          <w:rStyle w:val="normaltextrun"/>
          <w:rFonts w:ascii="Clear Sans Light" w:hAnsi="Clear Sans Light" w:cs="Clear Sans Light"/>
          <w:sz w:val="22"/>
          <w:szCs w:val="22"/>
        </w:rPr>
        <w:t>.</w:t>
      </w:r>
    </w:p>
    <w:p w14:paraId="3E50DAC1" w14:textId="77777777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E82239C" w14:textId="77777777" w:rsidR="00180EFB" w:rsidRDefault="00180EFB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EE4E538" w14:textId="275EFD2A" w:rsidR="006C6C3A" w:rsidRDefault="006C6C3A" w:rsidP="000416FE">
      <w:pPr>
        <w:pStyle w:val="Cobra-Titre2"/>
        <w:rPr>
          <w:rStyle w:val="eop"/>
        </w:rPr>
      </w:pPr>
      <w:r w:rsidRPr="000416FE">
        <w:rPr>
          <w:rStyle w:val="normaltextrun"/>
        </w:rPr>
        <w:t xml:space="preserve"> </w:t>
      </w:r>
      <w:r w:rsidR="00692462">
        <w:rPr>
          <w:rStyle w:val="normaltextrun"/>
        </w:rPr>
        <w:t>La fenêtre</w:t>
      </w:r>
      <w:r w:rsidRPr="00A75258">
        <w:rPr>
          <w:rStyle w:val="normaltextrun"/>
        </w:rPr>
        <w:t xml:space="preserve"> Sc</w:t>
      </w:r>
      <w:r w:rsidR="00792C93">
        <w:rPr>
          <w:rStyle w:val="normaltextrun"/>
        </w:rPr>
        <w:t>e</w:t>
      </w:r>
      <w:r w:rsidRPr="00A75258">
        <w:rPr>
          <w:rStyle w:val="normaltextrun"/>
        </w:rPr>
        <w:t>ne</w:t>
      </w:r>
      <w:r w:rsidR="00EF5663">
        <w:rPr>
          <w:rStyle w:val="normaltextrun"/>
        </w:rPr>
        <w:t xml:space="preserve"> et Game</w:t>
      </w:r>
      <w:r w:rsidR="00AC1A5C">
        <w:rPr>
          <w:rStyle w:val="normaltextrun"/>
        </w:rPr>
        <w:t>,</w:t>
      </w:r>
      <w:r w:rsidRPr="00A75258">
        <w:rPr>
          <w:rStyle w:val="eop"/>
        </w:rPr>
        <w:t> </w:t>
      </w:r>
      <w:r w:rsidR="00907600">
        <w:rPr>
          <w:rStyle w:val="eop"/>
        </w:rPr>
        <w:t>deux utilisations bien différentes</w:t>
      </w:r>
    </w:p>
    <w:p w14:paraId="05E64BB6" w14:textId="77777777" w:rsidR="00045B45" w:rsidRPr="000416FE" w:rsidRDefault="00045B45" w:rsidP="00045B45">
      <w:pPr>
        <w:pStyle w:val="Cobra-Titre2"/>
        <w:numPr>
          <w:ilvl w:val="0"/>
          <w:numId w:val="0"/>
        </w:numPr>
        <w:ind w:left="1440"/>
      </w:pPr>
    </w:p>
    <w:p w14:paraId="6E3A7DA4" w14:textId="707B6748" w:rsidR="006C6C3A" w:rsidRDefault="00CF210D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Faites attention, i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>l faut bien distinguer la </w:t>
      </w:r>
      <w:r w:rsidR="00757427" w:rsidRPr="00932058">
        <w:rPr>
          <w:rStyle w:val="normaltextrun"/>
          <w:rFonts w:ascii="Clear Sans Light" w:hAnsi="Clear Sans Light" w:cs="Clear Sans Light"/>
          <w:b/>
          <w:sz w:val="22"/>
          <w:szCs w:val="22"/>
        </w:rPr>
        <w:t>S</w:t>
      </w:r>
      <w:r w:rsidR="006C6C3A" w:rsidRPr="00932058">
        <w:rPr>
          <w:rStyle w:val="normaltextrun"/>
          <w:rFonts w:ascii="Clear Sans Light" w:hAnsi="Clear Sans Light" w:cs="Clear Sans Light"/>
          <w:b/>
          <w:sz w:val="22"/>
          <w:szCs w:val="22"/>
        </w:rPr>
        <w:t>c</w:t>
      </w:r>
      <w:r w:rsidR="00792C93">
        <w:rPr>
          <w:rStyle w:val="normaltextrun"/>
          <w:rFonts w:ascii="Clear Sans Light" w:hAnsi="Clear Sans Light" w:cs="Clear Sans Light"/>
          <w:b/>
          <w:sz w:val="22"/>
          <w:szCs w:val="22"/>
        </w:rPr>
        <w:t>e</w:t>
      </w:r>
      <w:r w:rsidR="006C6C3A" w:rsidRPr="00932058">
        <w:rPr>
          <w:rStyle w:val="normaltextrun"/>
          <w:rFonts w:ascii="Clear Sans Light" w:hAnsi="Clear Sans Light" w:cs="Clear Sans Light"/>
          <w:b/>
          <w:sz w:val="22"/>
          <w:szCs w:val="22"/>
        </w:rPr>
        <w:t>ne 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>et le </w:t>
      </w:r>
      <w:r w:rsidR="006C6C3A" w:rsidRPr="00932058">
        <w:rPr>
          <w:rStyle w:val="normaltextrun"/>
          <w:rFonts w:ascii="Clear Sans Light" w:hAnsi="Clear Sans Light" w:cs="Clear Sans Light"/>
          <w:b/>
          <w:sz w:val="22"/>
          <w:szCs w:val="22"/>
        </w:rPr>
        <w:t>Game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>.</w:t>
      </w:r>
      <w:r w:rsidR="006C6C3A"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54F2F6C9" w14:textId="1370E2D2" w:rsidR="006C6C3A" w:rsidRDefault="006C6C3A" w:rsidP="009C0A2E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F45518">
        <w:rPr>
          <w:rStyle w:val="normaltextrun"/>
          <w:rFonts w:ascii="Clear Sans Light" w:hAnsi="Clear Sans Light" w:cs="Clear Sans Light"/>
          <w:b/>
          <w:bCs/>
          <w:sz w:val="22"/>
          <w:szCs w:val="22"/>
        </w:rPr>
        <w:t xml:space="preserve">La </w:t>
      </w:r>
      <w:r w:rsidR="00757427">
        <w:rPr>
          <w:rStyle w:val="normaltextrun"/>
          <w:rFonts w:ascii="Clear Sans Light" w:hAnsi="Clear Sans Light" w:cs="Clear Sans Light"/>
          <w:b/>
          <w:sz w:val="22"/>
          <w:szCs w:val="22"/>
        </w:rPr>
        <w:t>S</w:t>
      </w:r>
      <w:r w:rsidRPr="00F45518">
        <w:rPr>
          <w:rStyle w:val="normaltextrun"/>
          <w:rFonts w:ascii="Clear Sans Light" w:hAnsi="Clear Sans Light" w:cs="Clear Sans Light"/>
          <w:b/>
          <w:sz w:val="22"/>
          <w:szCs w:val="22"/>
        </w:rPr>
        <w:t>c</w:t>
      </w:r>
      <w:r w:rsidR="00792C93">
        <w:rPr>
          <w:rStyle w:val="normaltextrun"/>
          <w:rFonts w:ascii="Clear Sans Light" w:hAnsi="Clear Sans Light" w:cs="Clear Sans Light"/>
          <w:b/>
          <w:sz w:val="22"/>
          <w:szCs w:val="22"/>
        </w:rPr>
        <w:t>e</w:t>
      </w:r>
      <w:r w:rsidRPr="00F45518">
        <w:rPr>
          <w:rStyle w:val="normaltextrun"/>
          <w:rFonts w:ascii="Clear Sans Light" w:hAnsi="Clear Sans Light" w:cs="Clear Sans Light"/>
          <w:b/>
          <w:sz w:val="22"/>
          <w:szCs w:val="22"/>
        </w:rPr>
        <w:t>ne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, c’est l’endroit où </w:t>
      </w:r>
      <w:r w:rsidR="00FA62A6">
        <w:rPr>
          <w:rStyle w:val="normaltextrun"/>
          <w:rFonts w:ascii="Clear Sans Light" w:hAnsi="Clear Sans Light" w:cs="Clear Sans Light"/>
          <w:sz w:val="22"/>
          <w:szCs w:val="22"/>
        </w:rPr>
        <w:t>vous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all</w:t>
      </w:r>
      <w:r w:rsidR="00FA62A6">
        <w:rPr>
          <w:rStyle w:val="normaltextrun"/>
          <w:rFonts w:ascii="Clear Sans Light" w:hAnsi="Clear Sans Light" w:cs="Clear Sans Light"/>
          <w:sz w:val="22"/>
          <w:szCs w:val="22"/>
        </w:rPr>
        <w:t>ez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construire </w:t>
      </w:r>
      <w:r w:rsidR="00AC3D97">
        <w:rPr>
          <w:rStyle w:val="normaltextrun"/>
          <w:rFonts w:ascii="Clear Sans Light" w:hAnsi="Clear Sans Light" w:cs="Clear Sans Light"/>
          <w:sz w:val="22"/>
          <w:szCs w:val="22"/>
        </w:rPr>
        <w:t>v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otre jeu, tu pourras y glisser les éléments que tu souhaites voir apparaître.</w:t>
      </w:r>
    </w:p>
    <w:p w14:paraId="07F260C1" w14:textId="0C77E8D3" w:rsidR="006C6C3A" w:rsidRDefault="006C6C3A" w:rsidP="009C0A2E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 w:rsidRPr="00F45518">
        <w:rPr>
          <w:rStyle w:val="normaltextrun"/>
          <w:rFonts w:ascii="Clear Sans Light" w:hAnsi="Clear Sans Light" w:cs="Clear Sans Light"/>
          <w:b/>
          <w:bCs/>
          <w:sz w:val="22"/>
          <w:szCs w:val="22"/>
        </w:rPr>
        <w:t>Le Game</w:t>
      </w:r>
      <w:r w:rsidRPr="00F45518">
        <w:rPr>
          <w:rStyle w:val="normaltextrun"/>
          <w:rFonts w:ascii="Clear Sans Light" w:hAnsi="Clear Sans Light" w:cs="Clear Sans Light"/>
          <w:sz w:val="22"/>
          <w:szCs w:val="22"/>
        </w:rPr>
        <w:t> 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représente ce qu</w:t>
      </w:r>
      <w:r w:rsidR="00C9291B">
        <w:rPr>
          <w:rStyle w:val="normaltextrun"/>
          <w:rFonts w:ascii="Clear Sans Light" w:hAnsi="Clear Sans Light" w:cs="Clear Sans Light"/>
          <w:sz w:val="22"/>
          <w:szCs w:val="22"/>
        </w:rPr>
        <w:t>’il y’a dans le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jeu</w:t>
      </w:r>
      <w:r w:rsidR="002644F3">
        <w:rPr>
          <w:rStyle w:val="normaltextrun"/>
          <w:rFonts w:ascii="Clear Sans Light" w:hAnsi="Clear Sans Light" w:cs="Clear Sans Light"/>
          <w:sz w:val="22"/>
          <w:szCs w:val="22"/>
        </w:rPr>
        <w:t xml:space="preserve"> ainsi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</w:t>
      </w:r>
      <w:r w:rsidR="00131E47">
        <w:rPr>
          <w:rStyle w:val="normaltextrun"/>
          <w:rFonts w:ascii="Clear Sans Light" w:hAnsi="Clear Sans Light" w:cs="Clear Sans Light"/>
          <w:sz w:val="22"/>
          <w:szCs w:val="22"/>
        </w:rPr>
        <w:t xml:space="preserve">vous </w:t>
      </w:r>
      <w:r w:rsidR="0D936510" w:rsidRPr="1FB5C065">
        <w:rPr>
          <w:rStyle w:val="normaltextrun"/>
          <w:rFonts w:ascii="Clear Sans Light" w:hAnsi="Clear Sans Light" w:cs="Clear Sans Light"/>
          <w:sz w:val="22"/>
          <w:szCs w:val="22"/>
        </w:rPr>
        <w:t>pourrez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tester </w:t>
      </w:r>
      <w:r w:rsidR="00AC3D97">
        <w:rPr>
          <w:rStyle w:val="normaltextrun"/>
          <w:rFonts w:ascii="Clear Sans Light" w:hAnsi="Clear Sans Light" w:cs="Clear Sans Light"/>
          <w:sz w:val="22"/>
          <w:szCs w:val="22"/>
        </w:rPr>
        <w:t>v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otre jeu </w:t>
      </w:r>
      <w:r w:rsidR="00D330D2">
        <w:rPr>
          <w:rStyle w:val="normaltextrun"/>
          <w:rFonts w:ascii="Clear Sans Light" w:hAnsi="Clear Sans Light" w:cs="Clear Sans Light"/>
          <w:sz w:val="22"/>
          <w:szCs w:val="22"/>
        </w:rPr>
        <w:t xml:space="preserve">au cours de sa 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réalisation. Une fois lancée avec le bouton </w:t>
      </w:r>
      <w:r w:rsidR="00932058">
        <w:rPr>
          <w:rStyle w:val="normaltextrun"/>
          <w:rFonts w:ascii="Clear Sans Light" w:hAnsi="Clear Sans Light" w:cs="Clear Sans Light"/>
          <w:sz w:val="22"/>
          <w:szCs w:val="22"/>
        </w:rPr>
        <w:t>PLAY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, vous allez pouvoir jouer et voir le rendu</w:t>
      </w:r>
      <w:r w:rsidR="00037985">
        <w:rPr>
          <w:rStyle w:val="normaltextrun"/>
          <w:rFonts w:ascii="Clear Sans Light" w:hAnsi="Clear Sans Light" w:cs="Clear Sans Light"/>
          <w:sz w:val="22"/>
          <w:szCs w:val="22"/>
        </w:rPr>
        <w:t>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63AB141A" w14:textId="77777777" w:rsidR="004C2B3D" w:rsidRDefault="004C2B3D" w:rsidP="004372F0">
      <w:pPr>
        <w:pStyle w:val="Subtitle"/>
        <w:rPr>
          <w:rFonts w:eastAsiaTheme="minorHAnsi"/>
          <w:noProof/>
        </w:rPr>
      </w:pPr>
    </w:p>
    <w:p w14:paraId="78767685" w14:textId="352F2707" w:rsidR="006C6C3A" w:rsidRDefault="006C6C3A" w:rsidP="004372F0">
      <w:pPr>
        <w:pStyle w:val="Subtitl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lear Sans Light" w:hAnsi="Clear Sans Light" w:cs="Clear Sans Light"/>
        </w:rPr>
        <w:t> </w:t>
      </w:r>
      <w:r w:rsidR="0080014E">
        <w:rPr>
          <w:rStyle w:val="eop"/>
          <w:rFonts w:ascii="Clear Sans Light" w:hAnsi="Clear Sans Light" w:cs="Clear Sans Light"/>
        </w:rPr>
        <w:t xml:space="preserve"> </w:t>
      </w:r>
    </w:p>
    <w:p w14:paraId="7FDDD883" w14:textId="77777777" w:rsidR="003D5A29" w:rsidRDefault="002C5C83" w:rsidP="003D5A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0F10E1FF" wp14:editId="14FF21A3">
            <wp:extent cx="2867025" cy="34835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8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ED6" w14:textId="48602E2C" w:rsidR="003D5A29" w:rsidRDefault="00774BB0" w:rsidP="0036120D">
      <w:pPr>
        <w:pStyle w:val="Cobra-Annotation"/>
      </w:pPr>
      <w:r>
        <w:t>Aperçu de la fenêtre Scène</w:t>
      </w:r>
    </w:p>
    <w:p w14:paraId="7291A8F5" w14:textId="7CC8252E" w:rsidR="006C6C3A" w:rsidRDefault="00A2465C" w:rsidP="003D5A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6AAF4AA" wp14:editId="238B505E">
            <wp:extent cx="3817478" cy="27051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478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6CFB" w14:textId="0DE6C22E" w:rsidR="00670003" w:rsidRDefault="00670003" w:rsidP="0036120D">
      <w:pPr>
        <w:pStyle w:val="Cobra-Annotation"/>
      </w:pPr>
      <w:r>
        <w:t>Aperçu de la fenêtre Game</w:t>
      </w:r>
    </w:p>
    <w:p w14:paraId="590BB829" w14:textId="57CDB6F0" w:rsidR="006C6C3A" w:rsidRDefault="006C6C3A" w:rsidP="006C6C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1A4F229" w14:textId="77777777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1FEACCA3" w14:textId="0FEF8AD2" w:rsidR="006C6C3A" w:rsidRDefault="006C6C3A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rFonts w:ascii="Clear Sans Light" w:hAnsi="Clear Sans Light" w:cs="Clear Sans Light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Il est possible de changer les dimensions de la vue en fonction du ratio de notre choix en modifiant les paramètres de la barre du dessus</w:t>
      </w:r>
      <w:r w:rsidR="006A4CBB">
        <w:rPr>
          <w:rStyle w:val="normaltextrun"/>
          <w:rFonts w:ascii="Clear Sans Light" w:hAnsi="Clear Sans Light" w:cs="Clear Sans Light"/>
          <w:sz w:val="22"/>
          <w:szCs w:val="22"/>
        </w:rPr>
        <w:t>.</w:t>
      </w:r>
    </w:p>
    <w:p w14:paraId="5F99D081" w14:textId="77777777" w:rsidR="00A2310A" w:rsidRDefault="00A2310A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</w:p>
    <w:p w14:paraId="55285033" w14:textId="77777777" w:rsidR="00C45868" w:rsidRDefault="00C45868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DB95678" w14:textId="729E78D6" w:rsidR="006C6C3A" w:rsidRDefault="006C6C3A" w:rsidP="000416FE">
      <w:pPr>
        <w:pStyle w:val="Cobra-Titre2"/>
        <w:rPr>
          <w:rStyle w:val="eop"/>
        </w:rPr>
      </w:pPr>
      <w:r w:rsidRPr="000416FE">
        <w:rPr>
          <w:rStyle w:val="normaltextrun"/>
        </w:rPr>
        <w:t xml:space="preserve"> </w:t>
      </w:r>
      <w:r w:rsidR="00A75258" w:rsidRPr="000416FE">
        <w:rPr>
          <w:rStyle w:val="normaltextrun"/>
        </w:rPr>
        <w:t>L</w:t>
      </w:r>
      <w:r w:rsidRPr="000416FE">
        <w:rPr>
          <w:rStyle w:val="normaltextrun"/>
        </w:rPr>
        <w:t>a Hi</w:t>
      </w:r>
      <w:r w:rsidR="00E84FD8">
        <w:rPr>
          <w:rStyle w:val="normaltextrun"/>
        </w:rPr>
        <w:t>e</w:t>
      </w:r>
      <w:r w:rsidRPr="000416FE">
        <w:rPr>
          <w:rStyle w:val="normaltextrun"/>
        </w:rPr>
        <w:t>rarch</w:t>
      </w:r>
      <w:r w:rsidR="00E84FD8">
        <w:rPr>
          <w:rStyle w:val="normaltextrun"/>
        </w:rPr>
        <w:t>y</w:t>
      </w:r>
      <w:r w:rsidR="00AA5F06">
        <w:rPr>
          <w:rStyle w:val="normaltextrun"/>
        </w:rPr>
        <w:t>,</w:t>
      </w:r>
      <w:r w:rsidR="00B1017C">
        <w:rPr>
          <w:rStyle w:val="normaltextrun"/>
        </w:rPr>
        <w:t xml:space="preserve"> </w:t>
      </w:r>
      <w:r w:rsidR="004638B2">
        <w:rPr>
          <w:rStyle w:val="normaltextrun"/>
        </w:rPr>
        <w:t>l’</w:t>
      </w:r>
      <w:r w:rsidR="004638B2">
        <w:rPr>
          <w:rStyle w:val="eop"/>
        </w:rPr>
        <w:t>indispensable de l’organisation</w:t>
      </w:r>
    </w:p>
    <w:p w14:paraId="5F0DB5F0" w14:textId="77777777" w:rsidR="00045B45" w:rsidRDefault="00045B45" w:rsidP="00045B45">
      <w:pPr>
        <w:pStyle w:val="Cobra-Titre2"/>
        <w:numPr>
          <w:ilvl w:val="0"/>
          <w:numId w:val="0"/>
        </w:numPr>
        <w:ind w:left="1440"/>
      </w:pPr>
    </w:p>
    <w:p w14:paraId="01FE6FE2" w14:textId="77777777" w:rsidR="00EB6176" w:rsidRPr="00AF2991" w:rsidRDefault="00EB6176" w:rsidP="009E4025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AF2991">
        <w:rPr>
          <w:rStyle w:val="normaltextrun"/>
          <w:rFonts w:ascii="Clear Sans Light" w:hAnsi="Clear Sans Light" w:cs="Clear Sans Light"/>
          <w:sz w:val="22"/>
          <w:szCs w:val="22"/>
        </w:rPr>
        <w:t>Qu’est-ce qu’un GameObject d’ailleurs ?</w:t>
      </w:r>
      <w:r w:rsidRPr="00AF2991"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369EEE4" w14:textId="1FB92691" w:rsidR="00EB6176" w:rsidRDefault="00EB6176" w:rsidP="009E402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C’est un objet dans le jeu, il représente un élément, qui peut être vide dans certains cas.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40E2EB06" w14:textId="77777777" w:rsidR="009E4025" w:rsidRPr="009E4025" w:rsidRDefault="009E4025" w:rsidP="009E40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A36F77D" w14:textId="28D01403" w:rsidR="006C6C3A" w:rsidRDefault="005C6788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La fenêtre </w:t>
      </w:r>
      <w:r w:rsidR="00E84FD8" w:rsidRPr="009246D0">
        <w:rPr>
          <w:rStyle w:val="normaltextrun"/>
          <w:rFonts w:ascii="Clear Sans Light" w:hAnsi="Clear Sans Light" w:cs="Clear Sans Light"/>
          <w:b/>
          <w:bCs/>
          <w:sz w:val="22"/>
          <w:szCs w:val="22"/>
        </w:rPr>
        <w:t>Hierarch</w:t>
      </w:r>
      <w:r w:rsidR="00D15B04" w:rsidRPr="009246D0">
        <w:rPr>
          <w:rStyle w:val="normaltextrun"/>
          <w:rFonts w:ascii="Clear Sans Light" w:hAnsi="Clear Sans Light" w:cs="Clear Sans Light"/>
          <w:b/>
          <w:bCs/>
          <w:sz w:val="22"/>
          <w:szCs w:val="22"/>
        </w:rPr>
        <w:t>y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 contient la liste de tous les Game</w:t>
      </w:r>
      <w:r w:rsidR="00A82621">
        <w:rPr>
          <w:rStyle w:val="normaltextrun"/>
          <w:rFonts w:ascii="Clear Sans Light" w:hAnsi="Clear Sans Light" w:cs="Clear Sans Light"/>
          <w:sz w:val="22"/>
          <w:szCs w:val="22"/>
        </w:rPr>
        <w:t>O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bjects présents dans votre jeu </w:t>
      </w:r>
      <w:r w:rsidR="0058669E">
        <w:rPr>
          <w:rStyle w:val="normaltextrun"/>
          <w:rFonts w:ascii="Clear Sans Light" w:hAnsi="Clear Sans Light" w:cs="Clear Sans Light"/>
          <w:sz w:val="22"/>
          <w:szCs w:val="22"/>
        </w:rPr>
        <w:t xml:space="preserve">par 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>exemple</w:t>
      </w:r>
      <w:r w:rsidR="0058669E">
        <w:rPr>
          <w:rStyle w:val="normaltextrun"/>
          <w:rFonts w:ascii="Clear Sans Light" w:hAnsi="Clear Sans Light" w:cs="Clear Sans Light"/>
          <w:sz w:val="22"/>
          <w:szCs w:val="22"/>
        </w:rPr>
        <w:t xml:space="preserve"> : des 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>personnages, plateformes, fonds, ennemis</w:t>
      </w:r>
      <w:r w:rsidR="00AE6089">
        <w:rPr>
          <w:rStyle w:val="normaltextrun"/>
          <w:rFonts w:ascii="Clear Sans Light" w:hAnsi="Clear Sans Light" w:cs="Clear Sans Light"/>
          <w:sz w:val="22"/>
          <w:szCs w:val="22"/>
        </w:rPr>
        <w:t>…</w:t>
      </w:r>
    </w:p>
    <w:p w14:paraId="49C12B3C" w14:textId="11AB901A" w:rsidR="00FF7105" w:rsidRPr="00FF7105" w:rsidRDefault="006C6C3A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Il suffira de cliquer deux fois sur un élément pour se rendre sur sa position dans la scène, qui se révèle</w:t>
      </w:r>
      <w:r w:rsidR="001D2A9B">
        <w:rPr>
          <w:rStyle w:val="normaltextrun"/>
          <w:rFonts w:ascii="Clear Sans Light" w:hAnsi="Clear Sans Light" w:cs="Clear Sans Light"/>
          <w:sz w:val="22"/>
          <w:szCs w:val="22"/>
        </w:rPr>
        <w:t>ra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utile quand votre jeu commence à comporter beaucoup d</w:t>
      </w:r>
      <w:r w:rsidR="00D77CD7">
        <w:rPr>
          <w:rStyle w:val="normaltextrun"/>
          <w:rFonts w:ascii="Clear Sans Light" w:hAnsi="Clear Sans Light" w:cs="Clear Sans Light"/>
          <w:sz w:val="22"/>
          <w:szCs w:val="22"/>
        </w:rPr>
        <w:t>’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éléments.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4951084" w14:textId="77777777" w:rsidR="00CB01F4" w:rsidRPr="00FF7105" w:rsidRDefault="00CB01F4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</w:p>
    <w:p w14:paraId="10E03816" w14:textId="77777777" w:rsidR="00A2465C" w:rsidRDefault="00A2465C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</w:p>
    <w:p w14:paraId="62E4347A" w14:textId="34DA8072" w:rsidR="00A2465C" w:rsidRDefault="00BC0201" w:rsidP="00A95FEF">
      <w:pPr>
        <w:pStyle w:val="paragraph"/>
        <w:spacing w:before="0" w:beforeAutospacing="0" w:after="0" w:afterAutospacing="0"/>
        <w:ind w:firstLine="708"/>
        <w:jc w:val="center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noProof/>
        </w:rPr>
        <w:drawing>
          <wp:inline distT="0" distB="0" distL="0" distR="0" wp14:anchorId="0E3320F8" wp14:editId="2A1712CC">
            <wp:extent cx="1924050" cy="1333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DEFF" w14:textId="2104C3A8" w:rsidR="00AE367D" w:rsidRDefault="00AE367D" w:rsidP="00A95FEF">
      <w:pPr>
        <w:pStyle w:val="Cobra-Annotation"/>
        <w:ind w:firstLine="708"/>
        <w:rPr>
          <w:rStyle w:val="eop"/>
        </w:rPr>
      </w:pPr>
      <w:r w:rsidRPr="00B61106">
        <w:t>Aperçu de la fenêtre</w:t>
      </w:r>
      <w:r>
        <w:rPr>
          <w:rStyle w:val="eop"/>
        </w:rPr>
        <w:t xml:space="preserve"> Hi</w:t>
      </w:r>
      <w:r w:rsidR="00AD0035">
        <w:rPr>
          <w:rStyle w:val="eop"/>
        </w:rPr>
        <w:t>e</w:t>
      </w:r>
      <w:r>
        <w:rPr>
          <w:rStyle w:val="eop"/>
        </w:rPr>
        <w:t>rarch</w:t>
      </w:r>
      <w:r w:rsidR="00AD0035">
        <w:rPr>
          <w:rStyle w:val="eop"/>
        </w:rPr>
        <w:t>y</w:t>
      </w:r>
      <w:r>
        <w:rPr>
          <w:rStyle w:val="eop"/>
        </w:rPr>
        <w:t xml:space="preserve"> et </w:t>
      </w:r>
      <w:r w:rsidR="004F2094">
        <w:rPr>
          <w:rStyle w:val="eop"/>
        </w:rPr>
        <w:t>de ces composants</w:t>
      </w:r>
    </w:p>
    <w:p w14:paraId="152308B0" w14:textId="4DD96A9E" w:rsidR="006C6C3A" w:rsidRDefault="006C6C3A" w:rsidP="00A95FE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</w:p>
    <w:p w14:paraId="11B18259" w14:textId="61E23E7C" w:rsidR="00CB01F4" w:rsidRDefault="00CB01F4" w:rsidP="00A95FEF">
      <w:pPr>
        <w:jc w:val="center"/>
        <w:rPr>
          <w:rStyle w:val="eop"/>
          <w:rFonts w:ascii="Clear Sans Light" w:eastAsia="Times New Roman" w:hAnsi="Clear Sans Light" w:cs="Clear Sans Light"/>
          <w:lang w:val="fr-FR" w:eastAsia="fr-FR"/>
        </w:rPr>
      </w:pPr>
      <w:r>
        <w:rPr>
          <w:rStyle w:val="eop"/>
          <w:rFonts w:ascii="Clear Sans Light" w:hAnsi="Clear Sans Light" w:cs="Clear Sans Light"/>
        </w:rPr>
        <w:br w:type="page"/>
      </w:r>
    </w:p>
    <w:p w14:paraId="3F84170E" w14:textId="77777777" w:rsidR="00CB01F4" w:rsidRDefault="00CB01F4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C10FAA9" w14:textId="7E8762BF" w:rsidR="006C6C3A" w:rsidRDefault="002F11E6" w:rsidP="000416FE">
      <w:pPr>
        <w:pStyle w:val="Cobra-Titre2"/>
        <w:rPr>
          <w:rStyle w:val="eop"/>
        </w:rPr>
      </w:pPr>
      <w:r>
        <w:rPr>
          <w:rStyle w:val="normaltextrun"/>
        </w:rPr>
        <w:t xml:space="preserve">La fenêtre </w:t>
      </w:r>
      <w:r w:rsidR="006C6C3A" w:rsidRPr="000416FE">
        <w:rPr>
          <w:rStyle w:val="normaltextrun"/>
        </w:rPr>
        <w:t>Project</w:t>
      </w:r>
      <w:r>
        <w:rPr>
          <w:rStyle w:val="eop"/>
        </w:rPr>
        <w:t>, pour stocker tout ce dont vous avez besoin</w:t>
      </w:r>
    </w:p>
    <w:p w14:paraId="3AC359E3" w14:textId="77777777" w:rsidR="000C6ED5" w:rsidRPr="000416FE" w:rsidRDefault="000C6ED5" w:rsidP="000C6ED5">
      <w:pPr>
        <w:pStyle w:val="Cobra-Titre2"/>
        <w:numPr>
          <w:ilvl w:val="0"/>
          <w:numId w:val="0"/>
        </w:numPr>
        <w:ind w:left="1440"/>
      </w:pPr>
    </w:p>
    <w:p w14:paraId="326D2479" w14:textId="4C655A83" w:rsidR="006C6C3A" w:rsidRDefault="001A4641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Vous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 all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ez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 y mettre les éléments </w:t>
      </w:r>
      <w:r w:rsidR="00193BDA">
        <w:rPr>
          <w:rStyle w:val="normaltextrun"/>
          <w:rFonts w:ascii="Clear Sans Light" w:hAnsi="Clear Sans Light" w:cs="Clear Sans Light"/>
          <w:sz w:val="22"/>
          <w:szCs w:val="22"/>
        </w:rPr>
        <w:t>utiles</w:t>
      </w:r>
      <w:r w:rsidR="00842FCF">
        <w:rPr>
          <w:rStyle w:val="normaltextrun"/>
          <w:rFonts w:ascii="Clear Sans Light" w:hAnsi="Clear Sans Light" w:cs="Clear Sans Light"/>
          <w:sz w:val="22"/>
          <w:szCs w:val="22"/>
        </w:rPr>
        <w:t xml:space="preserve"> pour votre 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>jeu. Pour cela il suffit de les glisser pour pouvoir les ajouter dans votre scène par la suite.</w:t>
      </w:r>
      <w:r w:rsidR="006C6C3A"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C0BA2FF" w14:textId="77777777" w:rsidR="00CB01F4" w:rsidRDefault="00CB01F4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</w:p>
    <w:p w14:paraId="2A74BFBF" w14:textId="77777777" w:rsidR="00CB01F4" w:rsidRDefault="00CB01F4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</w:p>
    <w:p w14:paraId="171C82FD" w14:textId="03EA249B" w:rsidR="0026327A" w:rsidRPr="00705165" w:rsidRDefault="00074307" w:rsidP="00705165">
      <w:pPr>
        <w:pStyle w:val="Cobra-Annotation"/>
        <w:rPr>
          <w:rFonts w:ascii="Segoe UI" w:hAnsi="Segoe UI" w:cs="Segoe UI"/>
        </w:rPr>
      </w:pPr>
      <w:r>
        <w:rPr>
          <w:rStyle w:val="eop"/>
          <w:noProof/>
          <w:sz w:val="22"/>
          <w:szCs w:val="22"/>
        </w:rPr>
        <w:drawing>
          <wp:anchor distT="0" distB="0" distL="114300" distR="114300" simplePos="0" relativeHeight="251658242" behindDoc="1" locked="0" layoutInCell="1" allowOverlap="1" wp14:anchorId="7F07FE48" wp14:editId="000177B6">
            <wp:simplePos x="0" y="0"/>
            <wp:positionH relativeFrom="column">
              <wp:posOffset>106045</wp:posOffset>
            </wp:positionH>
            <wp:positionV relativeFrom="paragraph">
              <wp:posOffset>0</wp:posOffset>
            </wp:positionV>
            <wp:extent cx="575310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528" y="21287"/>
                <wp:lineTo x="21528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27A">
        <w:t>Aperçu de la fenêtre Proje</w:t>
      </w:r>
      <w:r w:rsidR="00A35EEA">
        <w:t>c</w:t>
      </w:r>
      <w:r w:rsidR="0026327A">
        <w:t>t et des dossiers déjà présents à la création du jeu</w:t>
      </w:r>
    </w:p>
    <w:p w14:paraId="201D1232" w14:textId="44CE662F" w:rsidR="006C6C3A" w:rsidRDefault="006C6C3A" w:rsidP="000416FE">
      <w:pPr>
        <w:pStyle w:val="Cobra-Titre2"/>
        <w:numPr>
          <w:ilvl w:val="0"/>
          <w:numId w:val="0"/>
        </w:numPr>
        <w:ind w:left="1440"/>
        <w:rPr>
          <w:rFonts w:ascii="Segoe UI" w:hAnsi="Segoe UI" w:cs="Segoe UI"/>
          <w:sz w:val="18"/>
          <w:szCs w:val="18"/>
        </w:rPr>
      </w:pPr>
    </w:p>
    <w:p w14:paraId="7193A8D8" w14:textId="77777777" w:rsidR="00CB01F4" w:rsidRDefault="00CB01F4" w:rsidP="000416FE">
      <w:pPr>
        <w:pStyle w:val="Cobra-Titre2"/>
        <w:numPr>
          <w:ilvl w:val="0"/>
          <w:numId w:val="0"/>
        </w:numPr>
        <w:ind w:left="1440"/>
        <w:rPr>
          <w:rFonts w:ascii="Segoe UI" w:hAnsi="Segoe UI" w:cs="Segoe UI"/>
          <w:sz w:val="18"/>
          <w:szCs w:val="18"/>
        </w:rPr>
      </w:pPr>
    </w:p>
    <w:p w14:paraId="2BF13FF1" w14:textId="17246C14" w:rsidR="000F60E2" w:rsidRDefault="00BD70B6" w:rsidP="000F60E2">
      <w:pPr>
        <w:pStyle w:val="Cobra-Titre2"/>
        <w:rPr>
          <w:rStyle w:val="eop"/>
        </w:rPr>
      </w:pPr>
      <w:r>
        <w:rPr>
          <w:rStyle w:val="normaltextrun"/>
        </w:rPr>
        <w:t>L’</w:t>
      </w:r>
      <w:r w:rsidR="006C6C3A" w:rsidRPr="00A75258">
        <w:rPr>
          <w:rStyle w:val="normaltextrun"/>
        </w:rPr>
        <w:t>Inspector</w:t>
      </w:r>
      <w:r>
        <w:rPr>
          <w:rStyle w:val="eop"/>
        </w:rPr>
        <w:t>,</w:t>
      </w:r>
      <w:r w:rsidR="008B4D9E">
        <w:rPr>
          <w:rStyle w:val="eop"/>
        </w:rPr>
        <w:t xml:space="preserve"> </w:t>
      </w:r>
      <w:r w:rsidR="000F60E2">
        <w:rPr>
          <w:rStyle w:val="eop"/>
        </w:rPr>
        <w:t xml:space="preserve">pour modeler vos composants </w:t>
      </w:r>
      <w:r w:rsidR="00874D69">
        <w:rPr>
          <w:rStyle w:val="eop"/>
        </w:rPr>
        <w:t>comme</w:t>
      </w:r>
      <w:r w:rsidR="000F60E2">
        <w:rPr>
          <w:rStyle w:val="eop"/>
        </w:rPr>
        <w:t xml:space="preserve"> vous le souhaitez</w:t>
      </w:r>
    </w:p>
    <w:p w14:paraId="695E0CFE" w14:textId="77777777" w:rsidR="000416FE" w:rsidRPr="00A75258" w:rsidRDefault="000416FE" w:rsidP="000416FE">
      <w:pPr>
        <w:pStyle w:val="Cobra-Titre2"/>
        <w:numPr>
          <w:ilvl w:val="0"/>
          <w:numId w:val="0"/>
        </w:numPr>
        <w:ind w:left="1440"/>
      </w:pPr>
    </w:p>
    <w:p w14:paraId="0F50CC8D" w14:textId="787E91A6" w:rsidR="006C6C3A" w:rsidRDefault="006C6C3A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C’est ici que </w:t>
      </w:r>
      <w:r w:rsidR="009418C8">
        <w:rPr>
          <w:rStyle w:val="normaltextrun"/>
          <w:rFonts w:ascii="Clear Sans Light" w:hAnsi="Clear Sans Light" w:cs="Clear Sans Light"/>
          <w:sz w:val="22"/>
          <w:szCs w:val="22"/>
        </w:rPr>
        <w:t>vous pourrez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modifier les propriétés de l’objet sélectionné, son contenu dépendra de son type. Il est également possible de lui rajouter des composants.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340B247" w14:textId="77777777" w:rsidR="00074307" w:rsidRDefault="00074307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</w:p>
    <w:p w14:paraId="3DD32AA3" w14:textId="2D6075CC" w:rsidR="00074307" w:rsidRDefault="000E09D8" w:rsidP="0036120D">
      <w:pPr>
        <w:pStyle w:val="Cobra-Annotation"/>
      </w:pPr>
      <w:r>
        <w:rPr>
          <w:rStyle w:val="eop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18BDCBC0" wp14:editId="468D7051">
            <wp:simplePos x="0" y="0"/>
            <wp:positionH relativeFrom="column">
              <wp:posOffset>1269365</wp:posOffset>
            </wp:positionH>
            <wp:positionV relativeFrom="paragraph">
              <wp:posOffset>7620</wp:posOffset>
            </wp:positionV>
            <wp:extent cx="3733800" cy="169545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27A">
        <w:br w:type="textWrapping" w:clear="all"/>
      </w:r>
      <w:r w:rsidR="0036120D">
        <w:t>Aperçu de la fenêtre Inspect</w:t>
      </w:r>
      <w:r w:rsidR="00A35EEA">
        <w:t>o</w:t>
      </w:r>
      <w:r w:rsidR="0036120D">
        <w:t>r, qui est vide pour le moment car il n’y a aucun composant de sélectionné !</w:t>
      </w:r>
    </w:p>
    <w:p w14:paraId="29C3F113" w14:textId="77777777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lear Sans Light" w:hAnsi="Clear Sans Light" w:cs="Clear Sans Light"/>
          <w:color w:val="741B47"/>
          <w:sz w:val="22"/>
          <w:szCs w:val="22"/>
        </w:rPr>
        <w:t> </w:t>
      </w:r>
    </w:p>
    <w:p w14:paraId="054DC1E0" w14:textId="061A3880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lear Sans Light" w:hAnsi="Clear Sans Light" w:cs="Clear Sans Light"/>
          <w:color w:val="741B47"/>
          <w:sz w:val="22"/>
          <w:szCs w:val="22"/>
        </w:rPr>
      </w:pPr>
      <w:r>
        <w:rPr>
          <w:rStyle w:val="eop"/>
          <w:rFonts w:ascii="Clear Sans Light" w:hAnsi="Clear Sans Light" w:cs="Clear Sans Light"/>
          <w:color w:val="741B47"/>
          <w:sz w:val="22"/>
          <w:szCs w:val="22"/>
        </w:rPr>
        <w:t> </w:t>
      </w:r>
    </w:p>
    <w:p w14:paraId="3205083F" w14:textId="1C190272" w:rsidR="006C6C3A" w:rsidRPr="00611A6B" w:rsidRDefault="00CB01F4" w:rsidP="00611A6B">
      <w:pPr>
        <w:rPr>
          <w:rFonts w:ascii="Clear Sans Light" w:eastAsia="Times New Roman" w:hAnsi="Clear Sans Light" w:cs="Clear Sans Light"/>
          <w:color w:val="741B47"/>
          <w:lang w:val="fr-FR" w:eastAsia="fr-FR"/>
        </w:rPr>
      </w:pPr>
      <w:r>
        <w:rPr>
          <w:rStyle w:val="eop"/>
          <w:rFonts w:ascii="Clear Sans Light" w:hAnsi="Clear Sans Light" w:cs="Clear Sans Light"/>
          <w:color w:val="741B47"/>
        </w:rPr>
        <w:br w:type="page"/>
      </w:r>
    </w:p>
    <w:p w14:paraId="1313581D" w14:textId="4552A3C2" w:rsidR="006C6C3A" w:rsidRPr="00A75258" w:rsidRDefault="000F60E2" w:rsidP="000416FE">
      <w:pPr>
        <w:pStyle w:val="Cobra-Titre2"/>
      </w:pPr>
      <w:r>
        <w:rPr>
          <w:rStyle w:val="normaltextrun"/>
        </w:rPr>
        <w:t xml:space="preserve">La </w:t>
      </w:r>
      <w:r w:rsidR="006C6C3A" w:rsidRPr="000416FE">
        <w:rPr>
          <w:rStyle w:val="normaltextrun"/>
        </w:rPr>
        <w:t>Toolbar</w:t>
      </w:r>
      <w:r>
        <w:rPr>
          <w:rStyle w:val="normaltextrun"/>
        </w:rPr>
        <w:t>, votre boite à outil</w:t>
      </w:r>
      <w:r w:rsidR="003C662F">
        <w:rPr>
          <w:rStyle w:val="normaltextrun"/>
        </w:rPr>
        <w:t>s</w:t>
      </w:r>
      <w:r w:rsidR="00857967">
        <w:rPr>
          <w:rStyle w:val="normaltextrun"/>
        </w:rPr>
        <w:t xml:space="preserve"> dans votre experience Unity</w:t>
      </w:r>
      <w:r w:rsidR="006C6C3A" w:rsidRPr="000416FE">
        <w:rPr>
          <w:rStyle w:val="eop"/>
        </w:rPr>
        <w:t> </w:t>
      </w:r>
    </w:p>
    <w:p w14:paraId="68280AAD" w14:textId="77777777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lear Sans Light" w:hAnsi="Clear Sans Light" w:cs="Clear Sans Light"/>
          <w:color w:val="4C1130"/>
          <w:sz w:val="22"/>
          <w:szCs w:val="22"/>
        </w:rPr>
        <w:t> </w:t>
      </w:r>
    </w:p>
    <w:p w14:paraId="632E8D40" w14:textId="77777777" w:rsidR="006C6C3A" w:rsidRDefault="006C6C3A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Située en haut de la page, elle permet d’accéder aux fonctions essentielles pour la production de votre jeu.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A1889B5" w14:textId="578943AF" w:rsidR="006C6C3A" w:rsidRDefault="00B91E4A" w:rsidP="006C6C3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 w:rsidRPr="00B91E4A">
        <w:rPr>
          <w:rStyle w:val="normaltextrun"/>
          <w:rFonts w:ascii="Clear Sans Light" w:hAnsi="Clear Sans Light" w:cs="Clear Sans Light"/>
          <w:sz w:val="22"/>
          <w:szCs w:val="22"/>
        </w:rPr>
        <w:t>À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 gauche </w:t>
      </w:r>
      <w:r w:rsidR="00C263E6">
        <w:rPr>
          <w:rStyle w:val="normaltextrun"/>
          <w:rFonts w:ascii="Clear Sans Light" w:hAnsi="Clear Sans Light" w:cs="Clear Sans Light"/>
          <w:sz w:val="22"/>
          <w:szCs w:val="22"/>
        </w:rPr>
        <w:t>vous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 </w:t>
      </w:r>
      <w:r w:rsidR="00C263E6">
        <w:rPr>
          <w:rStyle w:val="normaltextrun"/>
          <w:rFonts w:ascii="Clear Sans Light" w:hAnsi="Clear Sans Light" w:cs="Clear Sans Light"/>
          <w:sz w:val="22"/>
          <w:szCs w:val="22"/>
        </w:rPr>
        <w:t>avez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 les outils de bases pour manipuler la </w:t>
      </w:r>
      <w:r w:rsidR="006C6C3A">
        <w:rPr>
          <w:rStyle w:val="normaltextrun"/>
          <w:rFonts w:ascii="Clear Sans Light" w:hAnsi="Clear Sans Light" w:cs="Clear Sans Light"/>
          <w:color w:val="4C1130"/>
          <w:sz w:val="22"/>
          <w:szCs w:val="22"/>
        </w:rPr>
        <w:t>scène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> et les objets présents. Ils vous permettent de changer leur position, les agrandir, faire des rotations</w:t>
      </w:r>
      <w:r w:rsidR="00667519">
        <w:rPr>
          <w:rStyle w:val="normaltextrun"/>
          <w:rFonts w:ascii="Clear Sans Light" w:hAnsi="Clear Sans Light" w:cs="Clear Sans Light"/>
          <w:sz w:val="22"/>
          <w:szCs w:val="22"/>
        </w:rPr>
        <w:t xml:space="preserve">… </w:t>
      </w:r>
      <w:r w:rsidR="00667519" w:rsidRPr="00B91E4A">
        <w:rPr>
          <w:rStyle w:val="normaltextrun"/>
          <w:rFonts w:ascii="Clear Sans Light" w:hAnsi="Clear Sans Light" w:cs="Clear Sans Light"/>
          <w:sz w:val="22"/>
          <w:szCs w:val="22"/>
        </w:rPr>
        <w:t>À</w:t>
      </w:r>
      <w:r w:rsidR="00667519">
        <w:rPr>
          <w:rStyle w:val="normaltextrun"/>
          <w:rFonts w:ascii="Clear Sans Light" w:hAnsi="Clear Sans Light" w:cs="Clear Sans Light"/>
          <w:sz w:val="22"/>
          <w:szCs w:val="22"/>
        </w:rPr>
        <w:t xml:space="preserve"> vous de tous les tester pour comprendre leur fonctionnement ! </w:t>
      </w:r>
      <w:r w:rsidR="00667519" w:rsidRPr="00667519">
        <w:rPr>
          <w:rStyle w:val="normaltextrun"/>
          <mc:AlternateContent>
            <mc:Choice Requires="w16se">
              <w:rFonts w:ascii="Clear Sans Light" w:hAnsi="Clear Sans Light" w:cs="Clear Sans Light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6964FA5" w14:textId="77777777" w:rsidR="00C161BD" w:rsidRDefault="00C161BD" w:rsidP="006C6C3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</w:p>
    <w:p w14:paraId="181E6628" w14:textId="77777777" w:rsidR="00C161BD" w:rsidRDefault="00C161BD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A67A9FD" w14:textId="57E808C0" w:rsidR="006C6C3A" w:rsidRDefault="006C6C3A" w:rsidP="00C377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20373BE6" wp14:editId="40707448">
            <wp:extent cx="3779520" cy="2514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520B" w14:textId="2840810F" w:rsidR="00C161BD" w:rsidRDefault="00C161BD" w:rsidP="00C161BD">
      <w:pPr>
        <w:pStyle w:val="Cobra-Annotation"/>
      </w:pPr>
      <w:r>
        <w:t xml:space="preserve">Voici </w:t>
      </w:r>
      <w:r w:rsidR="00AC3D97">
        <w:t>v</w:t>
      </w:r>
      <w:r>
        <w:t>otre barre d’outil</w:t>
      </w:r>
      <w:r w:rsidR="001F7058">
        <w:t>s</w:t>
      </w:r>
      <w:r>
        <w:t>, indispensable pour vos projets!</w:t>
      </w:r>
    </w:p>
    <w:p w14:paraId="3195683A" w14:textId="77777777" w:rsidR="00C161BD" w:rsidRDefault="00C161BD" w:rsidP="00C377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975BC3A" w14:textId="77777777" w:rsidR="00C161BD" w:rsidRDefault="00C161BD" w:rsidP="00C377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5F12274" w14:textId="7C593406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Au milieu </w:t>
      </w:r>
      <w:r w:rsidR="00813564">
        <w:rPr>
          <w:rStyle w:val="normaltextrun"/>
          <w:rFonts w:ascii="Clear Sans Light" w:hAnsi="Clear Sans Light" w:cs="Clear Sans Light"/>
          <w:sz w:val="22"/>
          <w:szCs w:val="22"/>
        </w:rPr>
        <w:t>vous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av</w:t>
      </w:r>
      <w:r w:rsidR="00813564">
        <w:rPr>
          <w:rStyle w:val="normaltextrun"/>
          <w:rFonts w:ascii="Clear Sans Light" w:hAnsi="Clear Sans Light" w:cs="Clear Sans Light"/>
          <w:sz w:val="22"/>
          <w:szCs w:val="22"/>
        </w:rPr>
        <w:t>ez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les boutons </w:t>
      </w:r>
      <w:r w:rsidRPr="00D72F23">
        <w:rPr>
          <w:rStyle w:val="normaltextrun"/>
          <w:rFonts w:ascii="Clear Sans Light" w:hAnsi="Clear Sans Light" w:cs="Clear Sans Light"/>
          <w:b/>
          <w:sz w:val="22"/>
          <w:szCs w:val="22"/>
        </w:rPr>
        <w:t>PLAY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, </w:t>
      </w:r>
      <w:r w:rsidRPr="00D72F23">
        <w:rPr>
          <w:rStyle w:val="normaltextrun"/>
          <w:rFonts w:ascii="Clear Sans Light" w:hAnsi="Clear Sans Light" w:cs="Clear Sans Light"/>
          <w:b/>
          <w:sz w:val="22"/>
          <w:szCs w:val="22"/>
        </w:rPr>
        <w:t>STOP</w:t>
      </w:r>
      <w:r w:rsidRPr="00D72F23">
        <w:rPr>
          <w:rStyle w:val="normaltextrun"/>
          <w:rFonts w:ascii="Clear Sans Light" w:hAnsi="Clear Sans Light" w:cs="Clear Sans Light"/>
          <w:sz w:val="22"/>
          <w:szCs w:val="22"/>
        </w:rPr>
        <w:t> 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et </w:t>
      </w:r>
      <w:r w:rsidRPr="00D72F23">
        <w:rPr>
          <w:rStyle w:val="normaltextrun"/>
          <w:rFonts w:ascii="Clear Sans Light" w:hAnsi="Clear Sans Light" w:cs="Clear Sans Light"/>
          <w:b/>
          <w:sz w:val="22"/>
          <w:szCs w:val="22"/>
        </w:rPr>
        <w:t>STEP</w:t>
      </w:r>
      <w:r>
        <w:rPr>
          <w:rStyle w:val="normaltextrun"/>
          <w:rFonts w:ascii="Clear Sans Light" w:hAnsi="Clear Sans Light" w:cs="Clear Sans Light"/>
          <w:b/>
          <w:bCs/>
          <w:sz w:val="22"/>
          <w:szCs w:val="22"/>
        </w:rPr>
        <w:t>.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 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46C8332" w14:textId="7546796B" w:rsidR="00E72523" w:rsidRDefault="00E72523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72F23">
        <w:rPr>
          <w:rStyle w:val="normaltextrun"/>
          <w:rFonts w:ascii="Clear Sans Light" w:hAnsi="Clear Sans Light" w:cs="Clear Sans Light"/>
          <w:b/>
          <w:sz w:val="22"/>
          <w:szCs w:val="22"/>
        </w:rPr>
        <w:t>PLAY</w:t>
      </w:r>
      <w:r>
        <w:rPr>
          <w:rStyle w:val="normaltextrun"/>
          <w:rFonts w:ascii="Clear Sans Light" w:hAnsi="Clear Sans Light" w:cs="Clear Sans Light"/>
          <w:b/>
          <w:sz w:val="22"/>
          <w:szCs w:val="22"/>
        </w:rPr>
        <w:t xml:space="preserve"> </w:t>
      </w:r>
      <w:r w:rsidRPr="00E72523">
        <w:rPr>
          <w:rStyle w:val="normaltextrun"/>
          <w:rFonts w:ascii="Clear Sans Light" w:hAnsi="Clear Sans Light" w:cs="Clear Sans Light"/>
          <w:bCs/>
          <w:sz w:val="22"/>
          <w:szCs w:val="22"/>
        </w:rPr>
        <w:t>permet</w:t>
      </w:r>
      <w:r>
        <w:rPr>
          <w:rStyle w:val="normaltextrun"/>
          <w:rFonts w:ascii="Clear Sans Light" w:hAnsi="Clear Sans Light" w:cs="Clear Sans Light"/>
          <w:b/>
          <w:sz w:val="22"/>
          <w:szCs w:val="22"/>
        </w:rPr>
        <w:t xml:space="preserve"> 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lancer votre jeu dans la fenêtre </w:t>
      </w:r>
      <w:r w:rsidRPr="00D72F23">
        <w:rPr>
          <w:rStyle w:val="normaltextrun"/>
          <w:rFonts w:ascii="Clear Sans Light" w:hAnsi="Clear Sans Light" w:cs="Clear Sans Light"/>
          <w:sz w:val="22"/>
          <w:szCs w:val="22"/>
        </w:rPr>
        <w:t>Game</w:t>
      </w:r>
      <w:r w:rsidR="0012198F">
        <w:rPr>
          <w:rStyle w:val="normaltextrun"/>
          <w:rFonts w:ascii="Clear Sans Light" w:hAnsi="Clear Sans Light" w:cs="Clear Sans Light"/>
          <w:sz w:val="22"/>
          <w:szCs w:val="22"/>
        </w:rPr>
        <w:t xml:space="preserve">, </w:t>
      </w:r>
      <w:r w:rsidR="00C91EF2">
        <w:rPr>
          <w:rStyle w:val="normaltextrun"/>
          <w:rFonts w:ascii="Clear Sans Light" w:hAnsi="Clear Sans Light" w:cs="Clear Sans Light"/>
          <w:sz w:val="22"/>
          <w:szCs w:val="22"/>
        </w:rPr>
        <w:t xml:space="preserve">et </w:t>
      </w:r>
      <w:r w:rsidR="0012198F">
        <w:rPr>
          <w:rStyle w:val="normaltextrun"/>
          <w:rFonts w:ascii="Clear Sans Light" w:hAnsi="Clear Sans Light" w:cs="Clear Sans Light"/>
          <w:sz w:val="22"/>
          <w:szCs w:val="22"/>
        </w:rPr>
        <w:t>vous devez à nouveau appuyer sur ce même bouton</w:t>
      </w:r>
      <w:r w:rsidR="00C91EF2">
        <w:rPr>
          <w:rStyle w:val="normaltextrun"/>
          <w:rFonts w:ascii="Clear Sans Light" w:hAnsi="Clear Sans Light" w:cs="Clear Sans Light"/>
          <w:sz w:val="22"/>
          <w:szCs w:val="22"/>
        </w:rPr>
        <w:t xml:space="preserve"> pour arrêter totalement le jeu</w:t>
      </w:r>
      <w:r w:rsidR="0012198F">
        <w:rPr>
          <w:rStyle w:val="normaltextrun"/>
          <w:rFonts w:ascii="Clear Sans Light" w:hAnsi="Clear Sans Light" w:cs="Clear Sans Light"/>
          <w:sz w:val="22"/>
          <w:szCs w:val="22"/>
        </w:rPr>
        <w:t>.</w:t>
      </w:r>
      <w:r w:rsidR="0012198F"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53688CCF" w14:textId="3049BD4A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72F23">
        <w:rPr>
          <w:rStyle w:val="normaltextrun"/>
          <w:rFonts w:ascii="Clear Sans Light" w:hAnsi="Clear Sans Light" w:cs="Clear Sans Light"/>
          <w:b/>
          <w:sz w:val="22"/>
          <w:szCs w:val="22"/>
        </w:rPr>
        <w:t>STOP</w:t>
      </w:r>
      <w:r w:rsidRPr="00D72F23">
        <w:rPr>
          <w:rStyle w:val="normaltextrun"/>
          <w:rFonts w:ascii="Clear Sans Light" w:hAnsi="Clear Sans Light" w:cs="Clear Sans Light"/>
          <w:sz w:val="22"/>
          <w:szCs w:val="22"/>
        </w:rPr>
        <w:t> 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permet de faire un arrêt dans le jeu (mais pas l'arrêter totalement)</w:t>
      </w:r>
    </w:p>
    <w:p w14:paraId="392484BF" w14:textId="77777777" w:rsidR="003C03E5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lear Sans Light" w:hAnsi="Clear Sans Light" w:cs="Clear Sans Light"/>
          <w:sz w:val="22"/>
          <w:szCs w:val="22"/>
        </w:rPr>
      </w:pPr>
      <w:r w:rsidRPr="00D72F23">
        <w:rPr>
          <w:rStyle w:val="normaltextrun"/>
          <w:rFonts w:ascii="Clear Sans Light" w:hAnsi="Clear Sans Light" w:cs="Clear Sans Light"/>
          <w:b/>
          <w:sz w:val="22"/>
          <w:szCs w:val="22"/>
        </w:rPr>
        <w:t>STEP</w:t>
      </w:r>
      <w:r w:rsidRPr="00D72F23">
        <w:rPr>
          <w:rStyle w:val="normaltextrun"/>
          <w:rFonts w:ascii="Clear Sans Light" w:hAnsi="Clear Sans Light" w:cs="Clear Sans Light"/>
          <w:sz w:val="22"/>
          <w:szCs w:val="22"/>
        </w:rPr>
        <w:t> 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permet de passer </w:t>
      </w:r>
      <w:r w:rsidR="000D7D1A">
        <w:rPr>
          <w:rStyle w:val="normaltextrun"/>
          <w:rFonts w:ascii="Clear Sans Light" w:hAnsi="Clear Sans Light" w:cs="Clear Sans Light"/>
          <w:sz w:val="22"/>
          <w:szCs w:val="22"/>
        </w:rPr>
        <w:t>au frame suivant</w:t>
      </w:r>
      <w:r w:rsidR="00773295">
        <w:rPr>
          <w:rStyle w:val="normaltextrun"/>
          <w:rFonts w:ascii="Clear Sans Light" w:hAnsi="Clear Sans Light" w:cs="Clear Sans Light"/>
          <w:sz w:val="22"/>
          <w:szCs w:val="22"/>
        </w:rPr>
        <w:t>.</w:t>
      </w:r>
    </w:p>
    <w:p w14:paraId="6CEEB651" w14:textId="1C886F5A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1CD52874" w14:textId="7BA486FC" w:rsidR="006C6C3A" w:rsidRDefault="006C6C3A" w:rsidP="00C377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02019756" wp14:editId="729CEEBA">
            <wp:extent cx="2674620" cy="4648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78E1" w14:textId="093C324F" w:rsidR="002711C0" w:rsidRDefault="00E658FC" w:rsidP="00F00CEE">
      <w:pPr>
        <w:pStyle w:val="Cobra-Annotation"/>
      </w:pPr>
      <w:r>
        <w:t>Et voilà les fameux</w:t>
      </w:r>
      <w:r w:rsidR="001C4B61">
        <w:t xml:space="preserve"> boutons</w:t>
      </w:r>
      <w:r>
        <w:t xml:space="preserve"> Play, Stop et Step!</w:t>
      </w:r>
    </w:p>
    <w:p w14:paraId="22457B3A" w14:textId="77777777" w:rsidR="00CE7C14" w:rsidRDefault="00CE7C14" w:rsidP="00F00CEE">
      <w:pPr>
        <w:pStyle w:val="Cobra-Annotation"/>
      </w:pPr>
    </w:p>
    <w:p w14:paraId="387DBAB0" w14:textId="752992C0" w:rsidR="006C6C3A" w:rsidRDefault="00DC4131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91E4A">
        <w:rPr>
          <w:rStyle w:val="normaltextrun"/>
          <w:rFonts w:ascii="Clear Sans Light" w:hAnsi="Clear Sans Light" w:cs="Clear Sans Light"/>
          <w:sz w:val="22"/>
          <w:szCs w:val="22"/>
        </w:rPr>
        <w:t>À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 droite </w:t>
      </w:r>
      <w:r w:rsidR="00541206">
        <w:rPr>
          <w:rStyle w:val="normaltextrun"/>
          <w:rFonts w:ascii="Clear Sans Light" w:hAnsi="Clear Sans Light" w:cs="Clear Sans Light"/>
          <w:sz w:val="22"/>
          <w:szCs w:val="22"/>
        </w:rPr>
        <w:t>se situe</w:t>
      </w:r>
      <w:r w:rsidR="006B7AF4">
        <w:rPr>
          <w:rStyle w:val="normaltextrun"/>
          <w:rFonts w:ascii="Clear Sans Light" w:hAnsi="Clear Sans Light" w:cs="Clear Sans Light"/>
          <w:sz w:val="22"/>
          <w:szCs w:val="22"/>
        </w:rPr>
        <w:t>nt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 </w:t>
      </w:r>
      <w:r w:rsidR="00541206">
        <w:rPr>
          <w:rStyle w:val="normaltextrun"/>
          <w:rFonts w:ascii="Clear Sans Light" w:hAnsi="Clear Sans Light" w:cs="Clear Sans Light"/>
          <w:sz w:val="22"/>
          <w:szCs w:val="22"/>
        </w:rPr>
        <w:t>l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>es boutons permettant de gérer les services du unity clouds</w:t>
      </w:r>
      <w:r w:rsidR="008521E8">
        <w:rPr>
          <w:rStyle w:val="normaltextrun"/>
          <w:rFonts w:ascii="Clear Sans Light" w:hAnsi="Clear Sans Light" w:cs="Clear Sans Light"/>
          <w:sz w:val="22"/>
          <w:szCs w:val="22"/>
        </w:rPr>
        <w:t xml:space="preserve">, </w:t>
      </w:r>
      <w:r w:rsidR="00650A19">
        <w:rPr>
          <w:rStyle w:val="normaltextrun"/>
          <w:rFonts w:ascii="Clear Sans Light" w:hAnsi="Clear Sans Light" w:cs="Clear Sans Light"/>
          <w:sz w:val="22"/>
          <w:szCs w:val="22"/>
        </w:rPr>
        <w:t>dans le but de partager un projet avec d’autres personnes.</w:t>
      </w:r>
    </w:p>
    <w:p w14:paraId="4A6FD5E4" w14:textId="77777777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F6D7182" w14:textId="71DB7E8F" w:rsidR="006C6C3A" w:rsidRDefault="006C6C3A" w:rsidP="00C377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12177B3D" wp14:editId="306839FC">
            <wp:extent cx="4099560" cy="304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4DC8" w14:textId="7D7F97E1" w:rsidR="0084553A" w:rsidRDefault="00615389" w:rsidP="0084553A">
      <w:pPr>
        <w:pStyle w:val="Cobra-Annotation"/>
      </w:pPr>
      <w:r>
        <w:t>Pratique si vous souhaitez créer un projet avec vos amis!</w:t>
      </w:r>
    </w:p>
    <w:p w14:paraId="3857CD94" w14:textId="2131CA69" w:rsidR="006A2076" w:rsidRDefault="006A2076" w:rsidP="003E522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8B86735" w14:textId="2131CA69" w:rsidR="009A5FF6" w:rsidRDefault="009A5FF6">
      <w:pPr>
        <w:rPr>
          <w:rFonts w:ascii="Segoe UI" w:eastAsia="Times New Roman" w:hAnsi="Segoe UI" w:cs="Segoe UI"/>
          <w:sz w:val="18"/>
          <w:szCs w:val="18"/>
          <w:lang w:val="fr-FR" w:eastAsia="fr-FR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0E2EDFA3" w14:textId="43333FE9" w:rsidR="003E5225" w:rsidRDefault="00CC24BC" w:rsidP="00451769">
      <w:pPr>
        <w:pStyle w:val="Cobra-Title1"/>
      </w:pPr>
      <w:r>
        <w:t xml:space="preserve">Tu as terminé, bien joué </w:t>
      </w:r>
      <w:r w:rsidR="000D1207">
        <w:t>!</w:t>
      </w:r>
    </w:p>
    <w:p w14:paraId="2B0C4056" w14:textId="77777777" w:rsidR="000D1207" w:rsidRDefault="000D1207" w:rsidP="000D1207">
      <w:pPr>
        <w:pStyle w:val="Cobra-Title1"/>
        <w:numPr>
          <w:ilvl w:val="0"/>
          <w:numId w:val="0"/>
        </w:numPr>
        <w:ind w:left="1080" w:hanging="720"/>
      </w:pPr>
    </w:p>
    <w:p w14:paraId="0166F9AA" w14:textId="77777777" w:rsidR="00B60CDF" w:rsidRDefault="00B60CDF" w:rsidP="000D1207">
      <w:pPr>
        <w:pStyle w:val="Cobra-Title1"/>
        <w:numPr>
          <w:ilvl w:val="0"/>
          <w:numId w:val="0"/>
        </w:numPr>
        <w:ind w:left="1080" w:hanging="720"/>
      </w:pPr>
    </w:p>
    <w:p w14:paraId="25E29B06" w14:textId="17E27276" w:rsidR="007202EF" w:rsidRDefault="00B60CDF" w:rsidP="007202EF">
      <w:pPr>
        <w:ind w:firstLine="360"/>
      </w:pPr>
      <w:r>
        <w:t xml:space="preserve">Maintenant que tu as tout </w:t>
      </w:r>
      <w:r w:rsidR="002A332B">
        <w:t>compris</w:t>
      </w:r>
      <w:r>
        <w:t xml:space="preserve">, </w:t>
      </w:r>
      <w:r w:rsidR="008B145D">
        <w:t>t</w:t>
      </w:r>
      <w:r w:rsidR="00D73A31">
        <w:t xml:space="preserve">u as toutes les </w:t>
      </w:r>
      <w:r w:rsidR="00346E27">
        <w:t>cartes</w:t>
      </w:r>
      <w:r w:rsidR="00D73A31">
        <w:t xml:space="preserve"> en main </w:t>
      </w:r>
      <w:r w:rsidR="00346E27">
        <w:t xml:space="preserve">pour </w:t>
      </w:r>
      <w:r w:rsidR="005F1CF5">
        <w:t xml:space="preserve">t’épanouir dans le monde merveilleux de </w:t>
      </w:r>
      <w:r w:rsidR="00DF5BF4">
        <w:t>Unity</w:t>
      </w:r>
      <w:r w:rsidR="008167E1">
        <w:t>.</w:t>
      </w:r>
      <w:r>
        <w:t xml:space="preserve"> </w:t>
      </w:r>
    </w:p>
    <w:p w14:paraId="3D718C23" w14:textId="430D5251" w:rsidR="007202EF" w:rsidRDefault="007202EF" w:rsidP="007202EF">
      <w:pPr>
        <w:ind w:firstLine="360"/>
      </w:pPr>
      <w:r>
        <w:t xml:space="preserve">Prends ton </w:t>
      </w:r>
      <w:r w:rsidR="00DE6D0C">
        <w:t>totem</w:t>
      </w:r>
      <w:r>
        <w:t xml:space="preserve"> et </w:t>
      </w:r>
      <w:r w:rsidR="005B2A5F">
        <w:t>ton kit d</w:t>
      </w:r>
      <w:r w:rsidR="0062139C">
        <w:t>e survi</w:t>
      </w:r>
      <w:r w:rsidR="00537122">
        <w:t xml:space="preserve">, tu </w:t>
      </w:r>
      <w:r w:rsidR="00C7211C">
        <w:t xml:space="preserve">peux </w:t>
      </w:r>
      <w:r w:rsidR="00CD3902">
        <w:t>partir à l’aventure</w:t>
      </w:r>
      <w:r w:rsidR="00A9394A">
        <w:t xml:space="preserve"> </w:t>
      </w:r>
      <w:r w:rsidR="00540DB6">
        <w:t>tout de suite !</w:t>
      </w:r>
    </w:p>
    <w:p w14:paraId="6EB1E6E4" w14:textId="77777777" w:rsidR="00540DB6" w:rsidRDefault="00540DB6" w:rsidP="007202EF">
      <w:pPr>
        <w:ind w:firstLine="360"/>
      </w:pPr>
    </w:p>
    <w:p w14:paraId="53A71554" w14:textId="1335CDB8" w:rsidR="00540DB6" w:rsidRDefault="00DE6D0C" w:rsidP="00DE6D0C">
      <w:pPr>
        <w:ind w:firstLine="360"/>
        <w:jc w:val="center"/>
      </w:pPr>
      <w:r>
        <w:rPr>
          <w:noProof/>
        </w:rPr>
        <w:drawing>
          <wp:inline distT="0" distB="0" distL="0" distR="0" wp14:anchorId="6A399D37" wp14:editId="56EE68C2">
            <wp:extent cx="5753100" cy="3238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5D53" w14:textId="3FD0D503" w:rsidR="00DE6D0C" w:rsidRPr="003E5225" w:rsidRDefault="00623635" w:rsidP="00DE6D0C">
      <w:pPr>
        <w:pStyle w:val="Cobra-Annotation"/>
      </w:pPr>
      <w:r>
        <w:t>Ayaya</w:t>
      </w:r>
      <w:r w:rsidR="00C00157">
        <w:t>yé ayéyéyéyé</w:t>
      </w:r>
    </w:p>
    <w:sectPr w:rsidR="00DE6D0C" w:rsidRPr="003E5225" w:rsidSect="007B3BD9">
      <w:footerReference w:type="default" r:id="rId24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06D91" w14:textId="77777777" w:rsidR="00F47BC8" w:rsidRDefault="00F47BC8" w:rsidP="00353C27">
      <w:pPr>
        <w:spacing w:after="0" w:line="240" w:lineRule="auto"/>
      </w:pPr>
      <w:r>
        <w:separator/>
      </w:r>
    </w:p>
  </w:endnote>
  <w:endnote w:type="continuationSeparator" w:id="0">
    <w:p w14:paraId="16873918" w14:textId="77777777" w:rsidR="00F47BC8" w:rsidRDefault="00F47BC8" w:rsidP="00353C27">
      <w:pPr>
        <w:spacing w:after="0" w:line="240" w:lineRule="auto"/>
      </w:pPr>
      <w:r>
        <w:continuationSeparator/>
      </w:r>
    </w:p>
  </w:endnote>
  <w:endnote w:type="continuationNotice" w:id="1">
    <w:p w14:paraId="6999950A" w14:textId="77777777" w:rsidR="00F47BC8" w:rsidRDefault="00F47B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1628955"/>
      <w:docPartObj>
        <w:docPartGallery w:val="Page Numbers (Bottom of Page)"/>
        <w:docPartUnique/>
      </w:docPartObj>
    </w:sdtPr>
    <w:sdtContent>
      <w:p w14:paraId="0C2A40E7" w14:textId="010652A0" w:rsidR="00F129A3" w:rsidRPr="00F129A3" w:rsidRDefault="00A231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065AF89" w14:textId="77777777" w:rsidR="00F129A3" w:rsidRPr="00F129A3" w:rsidRDefault="00F129A3" w:rsidP="006F7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53F49" w14:textId="77777777" w:rsidR="00F47BC8" w:rsidRDefault="00F47BC8" w:rsidP="00353C27">
      <w:pPr>
        <w:spacing w:after="0" w:line="240" w:lineRule="auto"/>
      </w:pPr>
      <w:r>
        <w:separator/>
      </w:r>
    </w:p>
  </w:footnote>
  <w:footnote w:type="continuationSeparator" w:id="0">
    <w:p w14:paraId="2350F8F1" w14:textId="77777777" w:rsidR="00F47BC8" w:rsidRDefault="00F47BC8" w:rsidP="00353C27">
      <w:pPr>
        <w:spacing w:after="0" w:line="240" w:lineRule="auto"/>
      </w:pPr>
      <w:r>
        <w:continuationSeparator/>
      </w:r>
    </w:p>
  </w:footnote>
  <w:footnote w:type="continuationNotice" w:id="1">
    <w:p w14:paraId="444F6528" w14:textId="77777777" w:rsidR="00F47BC8" w:rsidRDefault="00F47B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76B02"/>
    <w:multiLevelType w:val="hybridMultilevel"/>
    <w:tmpl w:val="047A2B9E"/>
    <w:lvl w:ilvl="0" w:tplc="D98EC9A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6FEE24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66D6BF4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38EAEDA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ED60DE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6A052D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457C235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CC044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857C475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76E3C"/>
    <w:multiLevelType w:val="hybridMultilevel"/>
    <w:tmpl w:val="78DE5694"/>
    <w:lvl w:ilvl="0" w:tplc="0144F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23019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30E91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0481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3C0D1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2ACB0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96866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2F85B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42C6C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771AC2"/>
    <w:multiLevelType w:val="hybridMultilevel"/>
    <w:tmpl w:val="57E09CA4"/>
    <w:lvl w:ilvl="0" w:tplc="C3065BD8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018A43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602E1EF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B4A586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A6ED06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5282C7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C1CEB0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2024480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2887EB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01DD7"/>
    <w:multiLevelType w:val="hybridMultilevel"/>
    <w:tmpl w:val="13920B5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F5B71"/>
    <w:multiLevelType w:val="hybridMultilevel"/>
    <w:tmpl w:val="74123A00"/>
    <w:lvl w:ilvl="0" w:tplc="5BA674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6495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1A855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85A5B2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9303A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A2D89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EBE9B3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64EB3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468D3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6"/>
  </w:num>
  <w:num w:numId="5">
    <w:abstractNumId w:val="8"/>
  </w:num>
  <w:num w:numId="6">
    <w:abstractNumId w:val="18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7"/>
  </w:num>
  <w:num w:numId="12">
    <w:abstractNumId w:val="19"/>
  </w:num>
  <w:num w:numId="13">
    <w:abstractNumId w:val="5"/>
  </w:num>
  <w:num w:numId="14">
    <w:abstractNumId w:val="1"/>
  </w:num>
  <w:num w:numId="15">
    <w:abstractNumId w:val="15"/>
  </w:num>
  <w:num w:numId="16">
    <w:abstractNumId w:val="7"/>
  </w:num>
  <w:num w:numId="17">
    <w:abstractNumId w:val="9"/>
  </w:num>
  <w:num w:numId="18">
    <w:abstractNumId w:val="10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B0"/>
    <w:rsid w:val="00001322"/>
    <w:rsid w:val="00002BF0"/>
    <w:rsid w:val="000033A9"/>
    <w:rsid w:val="00004D44"/>
    <w:rsid w:val="00013516"/>
    <w:rsid w:val="00014AAD"/>
    <w:rsid w:val="000157B1"/>
    <w:rsid w:val="00016700"/>
    <w:rsid w:val="000176D6"/>
    <w:rsid w:val="00020F5D"/>
    <w:rsid w:val="00025342"/>
    <w:rsid w:val="000307C0"/>
    <w:rsid w:val="00033FC1"/>
    <w:rsid w:val="00034661"/>
    <w:rsid w:val="00037985"/>
    <w:rsid w:val="000416FE"/>
    <w:rsid w:val="00045B45"/>
    <w:rsid w:val="00046430"/>
    <w:rsid w:val="00052C7E"/>
    <w:rsid w:val="000572E1"/>
    <w:rsid w:val="0005738F"/>
    <w:rsid w:val="0006200F"/>
    <w:rsid w:val="00062403"/>
    <w:rsid w:val="00071D45"/>
    <w:rsid w:val="00074307"/>
    <w:rsid w:val="00074615"/>
    <w:rsid w:val="000753EE"/>
    <w:rsid w:val="00077F04"/>
    <w:rsid w:val="0008235C"/>
    <w:rsid w:val="0008434F"/>
    <w:rsid w:val="0008553F"/>
    <w:rsid w:val="00085F65"/>
    <w:rsid w:val="000874D8"/>
    <w:rsid w:val="0009393E"/>
    <w:rsid w:val="00095D4E"/>
    <w:rsid w:val="000968A4"/>
    <w:rsid w:val="000975B7"/>
    <w:rsid w:val="000A1B7B"/>
    <w:rsid w:val="000A3E60"/>
    <w:rsid w:val="000A4B1F"/>
    <w:rsid w:val="000B0E9E"/>
    <w:rsid w:val="000B1BEF"/>
    <w:rsid w:val="000B1C4C"/>
    <w:rsid w:val="000B494D"/>
    <w:rsid w:val="000B630A"/>
    <w:rsid w:val="000B680A"/>
    <w:rsid w:val="000C0AE6"/>
    <w:rsid w:val="000C26D4"/>
    <w:rsid w:val="000C55CD"/>
    <w:rsid w:val="000C6ED5"/>
    <w:rsid w:val="000D1207"/>
    <w:rsid w:val="000D2230"/>
    <w:rsid w:val="000D7D1A"/>
    <w:rsid w:val="000E09D8"/>
    <w:rsid w:val="000E0E1D"/>
    <w:rsid w:val="000E38C7"/>
    <w:rsid w:val="000E603A"/>
    <w:rsid w:val="000E770E"/>
    <w:rsid w:val="000F13BD"/>
    <w:rsid w:val="000F2402"/>
    <w:rsid w:val="000F3FEA"/>
    <w:rsid w:val="000F60E2"/>
    <w:rsid w:val="00100D9A"/>
    <w:rsid w:val="00100ECF"/>
    <w:rsid w:val="001066B1"/>
    <w:rsid w:val="00110AD0"/>
    <w:rsid w:val="00113183"/>
    <w:rsid w:val="00114876"/>
    <w:rsid w:val="00116983"/>
    <w:rsid w:val="0012198F"/>
    <w:rsid w:val="00121B41"/>
    <w:rsid w:val="00121D97"/>
    <w:rsid w:val="0012571C"/>
    <w:rsid w:val="001309BB"/>
    <w:rsid w:val="00131E47"/>
    <w:rsid w:val="00134823"/>
    <w:rsid w:val="00140B93"/>
    <w:rsid w:val="0014222F"/>
    <w:rsid w:val="001427EB"/>
    <w:rsid w:val="00144259"/>
    <w:rsid w:val="0014674C"/>
    <w:rsid w:val="0014723B"/>
    <w:rsid w:val="0015137C"/>
    <w:rsid w:val="0016201F"/>
    <w:rsid w:val="00166A11"/>
    <w:rsid w:val="001674B2"/>
    <w:rsid w:val="0017255A"/>
    <w:rsid w:val="00176A7C"/>
    <w:rsid w:val="00180EFB"/>
    <w:rsid w:val="001836DF"/>
    <w:rsid w:val="00184109"/>
    <w:rsid w:val="0018459F"/>
    <w:rsid w:val="00185C2E"/>
    <w:rsid w:val="001905F8"/>
    <w:rsid w:val="00192E8B"/>
    <w:rsid w:val="001936F1"/>
    <w:rsid w:val="00193BDA"/>
    <w:rsid w:val="001940F1"/>
    <w:rsid w:val="00195B1B"/>
    <w:rsid w:val="001972A1"/>
    <w:rsid w:val="001A443F"/>
    <w:rsid w:val="001A4641"/>
    <w:rsid w:val="001B01B5"/>
    <w:rsid w:val="001B5491"/>
    <w:rsid w:val="001B6FF7"/>
    <w:rsid w:val="001C4A5F"/>
    <w:rsid w:val="001C4B61"/>
    <w:rsid w:val="001C4FB8"/>
    <w:rsid w:val="001C5F15"/>
    <w:rsid w:val="001C6816"/>
    <w:rsid w:val="001C7BEF"/>
    <w:rsid w:val="001D0128"/>
    <w:rsid w:val="001D0764"/>
    <w:rsid w:val="001D2A9B"/>
    <w:rsid w:val="001D55D8"/>
    <w:rsid w:val="001D6043"/>
    <w:rsid w:val="001D6737"/>
    <w:rsid w:val="001F05EC"/>
    <w:rsid w:val="001F18E4"/>
    <w:rsid w:val="001F52D1"/>
    <w:rsid w:val="001F612A"/>
    <w:rsid w:val="001F7058"/>
    <w:rsid w:val="00201328"/>
    <w:rsid w:val="00202960"/>
    <w:rsid w:val="00202DE6"/>
    <w:rsid w:val="00206410"/>
    <w:rsid w:val="002074C6"/>
    <w:rsid w:val="00211399"/>
    <w:rsid w:val="00215947"/>
    <w:rsid w:val="00220D9D"/>
    <w:rsid w:val="0022286C"/>
    <w:rsid w:val="00222926"/>
    <w:rsid w:val="00224336"/>
    <w:rsid w:val="00230035"/>
    <w:rsid w:val="002368E0"/>
    <w:rsid w:val="00237FE9"/>
    <w:rsid w:val="00240C51"/>
    <w:rsid w:val="002439FF"/>
    <w:rsid w:val="00247D8E"/>
    <w:rsid w:val="00260412"/>
    <w:rsid w:val="00260611"/>
    <w:rsid w:val="0026327A"/>
    <w:rsid w:val="0026342B"/>
    <w:rsid w:val="002644F3"/>
    <w:rsid w:val="00266BD5"/>
    <w:rsid w:val="00270E31"/>
    <w:rsid w:val="002711C0"/>
    <w:rsid w:val="002711F9"/>
    <w:rsid w:val="002769C5"/>
    <w:rsid w:val="00277344"/>
    <w:rsid w:val="002823DD"/>
    <w:rsid w:val="00283CE7"/>
    <w:rsid w:val="002904A8"/>
    <w:rsid w:val="002925AC"/>
    <w:rsid w:val="00293507"/>
    <w:rsid w:val="00293F9C"/>
    <w:rsid w:val="002961CE"/>
    <w:rsid w:val="002A0643"/>
    <w:rsid w:val="002A2A2F"/>
    <w:rsid w:val="002A332B"/>
    <w:rsid w:val="002A442C"/>
    <w:rsid w:val="002A525A"/>
    <w:rsid w:val="002B2043"/>
    <w:rsid w:val="002B30FB"/>
    <w:rsid w:val="002B687C"/>
    <w:rsid w:val="002B7F23"/>
    <w:rsid w:val="002C0370"/>
    <w:rsid w:val="002C1505"/>
    <w:rsid w:val="002C40E9"/>
    <w:rsid w:val="002C4D55"/>
    <w:rsid w:val="002C5C83"/>
    <w:rsid w:val="002D2F68"/>
    <w:rsid w:val="002D6C2A"/>
    <w:rsid w:val="002E4B46"/>
    <w:rsid w:val="002E6934"/>
    <w:rsid w:val="002E761E"/>
    <w:rsid w:val="002F11E6"/>
    <w:rsid w:val="002F3B1F"/>
    <w:rsid w:val="002F3B6E"/>
    <w:rsid w:val="002F686F"/>
    <w:rsid w:val="0030050A"/>
    <w:rsid w:val="003027B8"/>
    <w:rsid w:val="003153D8"/>
    <w:rsid w:val="00315F4B"/>
    <w:rsid w:val="003173D1"/>
    <w:rsid w:val="00321838"/>
    <w:rsid w:val="003237AA"/>
    <w:rsid w:val="00323A21"/>
    <w:rsid w:val="00325428"/>
    <w:rsid w:val="003260F3"/>
    <w:rsid w:val="0032622C"/>
    <w:rsid w:val="003270EF"/>
    <w:rsid w:val="003271B1"/>
    <w:rsid w:val="00336337"/>
    <w:rsid w:val="00345C8B"/>
    <w:rsid w:val="00346E27"/>
    <w:rsid w:val="00351BBC"/>
    <w:rsid w:val="00353C27"/>
    <w:rsid w:val="00353D01"/>
    <w:rsid w:val="00353F10"/>
    <w:rsid w:val="00355C01"/>
    <w:rsid w:val="00355FEC"/>
    <w:rsid w:val="00360C28"/>
    <w:rsid w:val="0036120D"/>
    <w:rsid w:val="003628D9"/>
    <w:rsid w:val="0036304F"/>
    <w:rsid w:val="00364534"/>
    <w:rsid w:val="00366CCA"/>
    <w:rsid w:val="00370337"/>
    <w:rsid w:val="00370857"/>
    <w:rsid w:val="00374977"/>
    <w:rsid w:val="00377C6C"/>
    <w:rsid w:val="003864D0"/>
    <w:rsid w:val="00387653"/>
    <w:rsid w:val="00390992"/>
    <w:rsid w:val="003911FC"/>
    <w:rsid w:val="0039336D"/>
    <w:rsid w:val="00397923"/>
    <w:rsid w:val="00397A2F"/>
    <w:rsid w:val="003A0F8E"/>
    <w:rsid w:val="003A2957"/>
    <w:rsid w:val="003A3EC6"/>
    <w:rsid w:val="003A4984"/>
    <w:rsid w:val="003A785F"/>
    <w:rsid w:val="003A7D7D"/>
    <w:rsid w:val="003B1B93"/>
    <w:rsid w:val="003B442D"/>
    <w:rsid w:val="003B4D21"/>
    <w:rsid w:val="003C03E5"/>
    <w:rsid w:val="003C0F0F"/>
    <w:rsid w:val="003C34CB"/>
    <w:rsid w:val="003C4498"/>
    <w:rsid w:val="003C662F"/>
    <w:rsid w:val="003D5A29"/>
    <w:rsid w:val="003D5F26"/>
    <w:rsid w:val="003E0F57"/>
    <w:rsid w:val="003E213F"/>
    <w:rsid w:val="003E368C"/>
    <w:rsid w:val="003E5225"/>
    <w:rsid w:val="003E712D"/>
    <w:rsid w:val="003F32FC"/>
    <w:rsid w:val="003F3D28"/>
    <w:rsid w:val="003F77E6"/>
    <w:rsid w:val="00405539"/>
    <w:rsid w:val="00405810"/>
    <w:rsid w:val="004103C1"/>
    <w:rsid w:val="004200F6"/>
    <w:rsid w:val="00422195"/>
    <w:rsid w:val="00422DB7"/>
    <w:rsid w:val="00426B08"/>
    <w:rsid w:val="0043000E"/>
    <w:rsid w:val="00432A57"/>
    <w:rsid w:val="0043308A"/>
    <w:rsid w:val="00434B2F"/>
    <w:rsid w:val="0043576D"/>
    <w:rsid w:val="004367CB"/>
    <w:rsid w:val="004372F0"/>
    <w:rsid w:val="00444160"/>
    <w:rsid w:val="004458DD"/>
    <w:rsid w:val="004476D7"/>
    <w:rsid w:val="00450067"/>
    <w:rsid w:val="00451769"/>
    <w:rsid w:val="004532D0"/>
    <w:rsid w:val="004638B2"/>
    <w:rsid w:val="004654BF"/>
    <w:rsid w:val="0046555F"/>
    <w:rsid w:val="00467076"/>
    <w:rsid w:val="00467BBF"/>
    <w:rsid w:val="00472A25"/>
    <w:rsid w:val="00473120"/>
    <w:rsid w:val="00473424"/>
    <w:rsid w:val="004752BF"/>
    <w:rsid w:val="00481FBD"/>
    <w:rsid w:val="00484EC4"/>
    <w:rsid w:val="00487782"/>
    <w:rsid w:val="004915D5"/>
    <w:rsid w:val="004925FA"/>
    <w:rsid w:val="00495B04"/>
    <w:rsid w:val="004A19CF"/>
    <w:rsid w:val="004A43B0"/>
    <w:rsid w:val="004B09AF"/>
    <w:rsid w:val="004B2319"/>
    <w:rsid w:val="004B4729"/>
    <w:rsid w:val="004C07BD"/>
    <w:rsid w:val="004C2B3D"/>
    <w:rsid w:val="004C43F2"/>
    <w:rsid w:val="004C4A7C"/>
    <w:rsid w:val="004C62C4"/>
    <w:rsid w:val="004D05C3"/>
    <w:rsid w:val="004D5A61"/>
    <w:rsid w:val="004D6940"/>
    <w:rsid w:val="004E5734"/>
    <w:rsid w:val="004F0D91"/>
    <w:rsid w:val="004F2094"/>
    <w:rsid w:val="00503933"/>
    <w:rsid w:val="005052EA"/>
    <w:rsid w:val="00506583"/>
    <w:rsid w:val="00513D21"/>
    <w:rsid w:val="00514C64"/>
    <w:rsid w:val="0051504B"/>
    <w:rsid w:val="005203B8"/>
    <w:rsid w:val="0052253D"/>
    <w:rsid w:val="005257DB"/>
    <w:rsid w:val="00525F6F"/>
    <w:rsid w:val="00526773"/>
    <w:rsid w:val="00537122"/>
    <w:rsid w:val="00540DB6"/>
    <w:rsid w:val="00541206"/>
    <w:rsid w:val="00541AF5"/>
    <w:rsid w:val="00543ED5"/>
    <w:rsid w:val="0054528B"/>
    <w:rsid w:val="0054546E"/>
    <w:rsid w:val="0055009E"/>
    <w:rsid w:val="00551D17"/>
    <w:rsid w:val="00560DC1"/>
    <w:rsid w:val="00563B2D"/>
    <w:rsid w:val="00565587"/>
    <w:rsid w:val="005719F4"/>
    <w:rsid w:val="00573C91"/>
    <w:rsid w:val="00576445"/>
    <w:rsid w:val="005828C3"/>
    <w:rsid w:val="00583787"/>
    <w:rsid w:val="00584D0C"/>
    <w:rsid w:val="00585412"/>
    <w:rsid w:val="0058669E"/>
    <w:rsid w:val="005925F7"/>
    <w:rsid w:val="005930EC"/>
    <w:rsid w:val="005938F1"/>
    <w:rsid w:val="005945AD"/>
    <w:rsid w:val="00594958"/>
    <w:rsid w:val="005974F8"/>
    <w:rsid w:val="00597B39"/>
    <w:rsid w:val="005A1D04"/>
    <w:rsid w:val="005A518F"/>
    <w:rsid w:val="005A6BFC"/>
    <w:rsid w:val="005B09F8"/>
    <w:rsid w:val="005B1E3E"/>
    <w:rsid w:val="005B1E7C"/>
    <w:rsid w:val="005B2A5F"/>
    <w:rsid w:val="005B5CE1"/>
    <w:rsid w:val="005C022A"/>
    <w:rsid w:val="005C1B6C"/>
    <w:rsid w:val="005C40EA"/>
    <w:rsid w:val="005C51F1"/>
    <w:rsid w:val="005C53C8"/>
    <w:rsid w:val="005C6788"/>
    <w:rsid w:val="005C7AB6"/>
    <w:rsid w:val="005D067C"/>
    <w:rsid w:val="005D18C9"/>
    <w:rsid w:val="005E0FDF"/>
    <w:rsid w:val="005E1AD9"/>
    <w:rsid w:val="005E2860"/>
    <w:rsid w:val="005E5FA6"/>
    <w:rsid w:val="005F02DC"/>
    <w:rsid w:val="005F0E12"/>
    <w:rsid w:val="005F1CF5"/>
    <w:rsid w:val="005F3EC5"/>
    <w:rsid w:val="005F435F"/>
    <w:rsid w:val="005F4814"/>
    <w:rsid w:val="005F5018"/>
    <w:rsid w:val="005F6256"/>
    <w:rsid w:val="006001A6"/>
    <w:rsid w:val="00601205"/>
    <w:rsid w:val="00601F48"/>
    <w:rsid w:val="00611A6B"/>
    <w:rsid w:val="00612ED7"/>
    <w:rsid w:val="00613826"/>
    <w:rsid w:val="00615389"/>
    <w:rsid w:val="00617664"/>
    <w:rsid w:val="00620D5E"/>
    <w:rsid w:val="0062139C"/>
    <w:rsid w:val="00621D52"/>
    <w:rsid w:val="00623635"/>
    <w:rsid w:val="006258DA"/>
    <w:rsid w:val="00630923"/>
    <w:rsid w:val="00630EAC"/>
    <w:rsid w:val="00631F54"/>
    <w:rsid w:val="006334D5"/>
    <w:rsid w:val="006338A7"/>
    <w:rsid w:val="00633F2C"/>
    <w:rsid w:val="0063508D"/>
    <w:rsid w:val="00640896"/>
    <w:rsid w:val="006477BC"/>
    <w:rsid w:val="0065006A"/>
    <w:rsid w:val="00650A19"/>
    <w:rsid w:val="00651196"/>
    <w:rsid w:val="00655CFA"/>
    <w:rsid w:val="006560C2"/>
    <w:rsid w:val="00661100"/>
    <w:rsid w:val="00663A53"/>
    <w:rsid w:val="00663B84"/>
    <w:rsid w:val="00665281"/>
    <w:rsid w:val="00667519"/>
    <w:rsid w:val="00667D09"/>
    <w:rsid w:val="00667E64"/>
    <w:rsid w:val="00670003"/>
    <w:rsid w:val="00672A2F"/>
    <w:rsid w:val="00673659"/>
    <w:rsid w:val="0067408C"/>
    <w:rsid w:val="006802C1"/>
    <w:rsid w:val="00686EB0"/>
    <w:rsid w:val="00687140"/>
    <w:rsid w:val="006904B3"/>
    <w:rsid w:val="006919BB"/>
    <w:rsid w:val="00692462"/>
    <w:rsid w:val="006925EA"/>
    <w:rsid w:val="00692D52"/>
    <w:rsid w:val="00692E3C"/>
    <w:rsid w:val="0069535D"/>
    <w:rsid w:val="006971F4"/>
    <w:rsid w:val="006A1656"/>
    <w:rsid w:val="006A2076"/>
    <w:rsid w:val="006A301B"/>
    <w:rsid w:val="006A4CBB"/>
    <w:rsid w:val="006B01FE"/>
    <w:rsid w:val="006B160B"/>
    <w:rsid w:val="006B1CEB"/>
    <w:rsid w:val="006B3DE5"/>
    <w:rsid w:val="006B46B9"/>
    <w:rsid w:val="006B7AF4"/>
    <w:rsid w:val="006C6C3A"/>
    <w:rsid w:val="006D0C5A"/>
    <w:rsid w:val="006D1D26"/>
    <w:rsid w:val="006D301C"/>
    <w:rsid w:val="006E0455"/>
    <w:rsid w:val="006E0B2B"/>
    <w:rsid w:val="006E0F7A"/>
    <w:rsid w:val="006E1E70"/>
    <w:rsid w:val="006E4D14"/>
    <w:rsid w:val="006E69E7"/>
    <w:rsid w:val="006F2768"/>
    <w:rsid w:val="006F364C"/>
    <w:rsid w:val="006F4429"/>
    <w:rsid w:val="006F585F"/>
    <w:rsid w:val="006F5E39"/>
    <w:rsid w:val="006F67DC"/>
    <w:rsid w:val="006F7554"/>
    <w:rsid w:val="006F7A13"/>
    <w:rsid w:val="00700BFA"/>
    <w:rsid w:val="00700F07"/>
    <w:rsid w:val="00701F9B"/>
    <w:rsid w:val="00705165"/>
    <w:rsid w:val="0070583B"/>
    <w:rsid w:val="00706327"/>
    <w:rsid w:val="00707905"/>
    <w:rsid w:val="007160B1"/>
    <w:rsid w:val="007202EF"/>
    <w:rsid w:val="00721BA2"/>
    <w:rsid w:val="00724BC3"/>
    <w:rsid w:val="007300A3"/>
    <w:rsid w:val="007335B9"/>
    <w:rsid w:val="00736E0E"/>
    <w:rsid w:val="0074506D"/>
    <w:rsid w:val="00753D34"/>
    <w:rsid w:val="007542BF"/>
    <w:rsid w:val="00754BF5"/>
    <w:rsid w:val="00757427"/>
    <w:rsid w:val="00760A98"/>
    <w:rsid w:val="00760B52"/>
    <w:rsid w:val="00764754"/>
    <w:rsid w:val="007675F1"/>
    <w:rsid w:val="007701B1"/>
    <w:rsid w:val="00771983"/>
    <w:rsid w:val="00773295"/>
    <w:rsid w:val="0077421C"/>
    <w:rsid w:val="00774BB0"/>
    <w:rsid w:val="007823A9"/>
    <w:rsid w:val="00786FE9"/>
    <w:rsid w:val="00787429"/>
    <w:rsid w:val="00792C93"/>
    <w:rsid w:val="00795961"/>
    <w:rsid w:val="007A2327"/>
    <w:rsid w:val="007A5941"/>
    <w:rsid w:val="007B1AAF"/>
    <w:rsid w:val="007B3BD9"/>
    <w:rsid w:val="007C1EA4"/>
    <w:rsid w:val="007D3367"/>
    <w:rsid w:val="007E0CF3"/>
    <w:rsid w:val="007E5DCE"/>
    <w:rsid w:val="007E747E"/>
    <w:rsid w:val="007F28CE"/>
    <w:rsid w:val="007F2A87"/>
    <w:rsid w:val="007F406B"/>
    <w:rsid w:val="007F55F4"/>
    <w:rsid w:val="007F56C9"/>
    <w:rsid w:val="0080014E"/>
    <w:rsid w:val="0080171B"/>
    <w:rsid w:val="00802526"/>
    <w:rsid w:val="0080256C"/>
    <w:rsid w:val="00802738"/>
    <w:rsid w:val="0080345B"/>
    <w:rsid w:val="008040E2"/>
    <w:rsid w:val="008101A6"/>
    <w:rsid w:val="00811A3B"/>
    <w:rsid w:val="00812E7A"/>
    <w:rsid w:val="00813564"/>
    <w:rsid w:val="00814A09"/>
    <w:rsid w:val="00815C94"/>
    <w:rsid w:val="008167E1"/>
    <w:rsid w:val="00816BDE"/>
    <w:rsid w:val="008202C6"/>
    <w:rsid w:val="00821C5B"/>
    <w:rsid w:val="00824003"/>
    <w:rsid w:val="00825793"/>
    <w:rsid w:val="00826199"/>
    <w:rsid w:val="00831822"/>
    <w:rsid w:val="00836067"/>
    <w:rsid w:val="00842FCF"/>
    <w:rsid w:val="0084495C"/>
    <w:rsid w:val="0084553A"/>
    <w:rsid w:val="008472C9"/>
    <w:rsid w:val="00847720"/>
    <w:rsid w:val="008521E8"/>
    <w:rsid w:val="00853703"/>
    <w:rsid w:val="00857967"/>
    <w:rsid w:val="00863A23"/>
    <w:rsid w:val="00864FCF"/>
    <w:rsid w:val="008659E5"/>
    <w:rsid w:val="00866AEF"/>
    <w:rsid w:val="00867E10"/>
    <w:rsid w:val="00873781"/>
    <w:rsid w:val="00874D69"/>
    <w:rsid w:val="00875A3F"/>
    <w:rsid w:val="0088015D"/>
    <w:rsid w:val="00884113"/>
    <w:rsid w:val="00884382"/>
    <w:rsid w:val="008853A0"/>
    <w:rsid w:val="00887510"/>
    <w:rsid w:val="00887AD2"/>
    <w:rsid w:val="008902F5"/>
    <w:rsid w:val="00891E07"/>
    <w:rsid w:val="0089279F"/>
    <w:rsid w:val="00895736"/>
    <w:rsid w:val="0089718E"/>
    <w:rsid w:val="0089761E"/>
    <w:rsid w:val="008A0D3A"/>
    <w:rsid w:val="008A1216"/>
    <w:rsid w:val="008A1901"/>
    <w:rsid w:val="008A1BE3"/>
    <w:rsid w:val="008A228B"/>
    <w:rsid w:val="008A73A9"/>
    <w:rsid w:val="008B08D7"/>
    <w:rsid w:val="008B145D"/>
    <w:rsid w:val="008B4D9E"/>
    <w:rsid w:val="008B51E3"/>
    <w:rsid w:val="008C39EE"/>
    <w:rsid w:val="008C407B"/>
    <w:rsid w:val="008C4750"/>
    <w:rsid w:val="008C5EBC"/>
    <w:rsid w:val="008C612C"/>
    <w:rsid w:val="008D2AA4"/>
    <w:rsid w:val="008E257B"/>
    <w:rsid w:val="008E3E25"/>
    <w:rsid w:val="008E679A"/>
    <w:rsid w:val="008E7C8A"/>
    <w:rsid w:val="008F2974"/>
    <w:rsid w:val="008F2CF8"/>
    <w:rsid w:val="008F3821"/>
    <w:rsid w:val="008F53B1"/>
    <w:rsid w:val="008F555C"/>
    <w:rsid w:val="00903039"/>
    <w:rsid w:val="0090694F"/>
    <w:rsid w:val="0090737D"/>
    <w:rsid w:val="00907600"/>
    <w:rsid w:val="00911274"/>
    <w:rsid w:val="00911743"/>
    <w:rsid w:val="00912330"/>
    <w:rsid w:val="009159F9"/>
    <w:rsid w:val="009167AE"/>
    <w:rsid w:val="00917C0F"/>
    <w:rsid w:val="00920EB9"/>
    <w:rsid w:val="009216B1"/>
    <w:rsid w:val="00922CF6"/>
    <w:rsid w:val="009246D0"/>
    <w:rsid w:val="00924D44"/>
    <w:rsid w:val="00926D28"/>
    <w:rsid w:val="0093184D"/>
    <w:rsid w:val="00932058"/>
    <w:rsid w:val="009418C8"/>
    <w:rsid w:val="00952C85"/>
    <w:rsid w:val="00953BCF"/>
    <w:rsid w:val="0095418B"/>
    <w:rsid w:val="009629E5"/>
    <w:rsid w:val="00963D66"/>
    <w:rsid w:val="00964892"/>
    <w:rsid w:val="00965C9C"/>
    <w:rsid w:val="00966022"/>
    <w:rsid w:val="00966FBA"/>
    <w:rsid w:val="0097205A"/>
    <w:rsid w:val="00982CB8"/>
    <w:rsid w:val="009856BC"/>
    <w:rsid w:val="00986777"/>
    <w:rsid w:val="009908A3"/>
    <w:rsid w:val="009928FE"/>
    <w:rsid w:val="00993452"/>
    <w:rsid w:val="009A1515"/>
    <w:rsid w:val="009A18EE"/>
    <w:rsid w:val="009A3566"/>
    <w:rsid w:val="009A3698"/>
    <w:rsid w:val="009A5FF6"/>
    <w:rsid w:val="009B020C"/>
    <w:rsid w:val="009B1DA5"/>
    <w:rsid w:val="009B5CF5"/>
    <w:rsid w:val="009C0A2E"/>
    <w:rsid w:val="009C17BC"/>
    <w:rsid w:val="009C1FE2"/>
    <w:rsid w:val="009C2B11"/>
    <w:rsid w:val="009C2BFA"/>
    <w:rsid w:val="009C770D"/>
    <w:rsid w:val="009D1CD7"/>
    <w:rsid w:val="009D3991"/>
    <w:rsid w:val="009D3EAD"/>
    <w:rsid w:val="009D4382"/>
    <w:rsid w:val="009D7261"/>
    <w:rsid w:val="009E0D25"/>
    <w:rsid w:val="009E1E78"/>
    <w:rsid w:val="009E4025"/>
    <w:rsid w:val="009E4203"/>
    <w:rsid w:val="009E58E1"/>
    <w:rsid w:val="009E659F"/>
    <w:rsid w:val="009F02D2"/>
    <w:rsid w:val="009F34B8"/>
    <w:rsid w:val="009F4973"/>
    <w:rsid w:val="009F73AB"/>
    <w:rsid w:val="00A06FB7"/>
    <w:rsid w:val="00A14AAE"/>
    <w:rsid w:val="00A15F66"/>
    <w:rsid w:val="00A16368"/>
    <w:rsid w:val="00A16C1A"/>
    <w:rsid w:val="00A22F18"/>
    <w:rsid w:val="00A2310A"/>
    <w:rsid w:val="00A2465C"/>
    <w:rsid w:val="00A25144"/>
    <w:rsid w:val="00A33520"/>
    <w:rsid w:val="00A35EEA"/>
    <w:rsid w:val="00A366FC"/>
    <w:rsid w:val="00A42B13"/>
    <w:rsid w:val="00A445FF"/>
    <w:rsid w:val="00A452F0"/>
    <w:rsid w:val="00A45FA7"/>
    <w:rsid w:val="00A4765B"/>
    <w:rsid w:val="00A538D6"/>
    <w:rsid w:val="00A53B54"/>
    <w:rsid w:val="00A568CD"/>
    <w:rsid w:val="00A62D44"/>
    <w:rsid w:val="00A634FD"/>
    <w:rsid w:val="00A661C2"/>
    <w:rsid w:val="00A71575"/>
    <w:rsid w:val="00A75258"/>
    <w:rsid w:val="00A810BD"/>
    <w:rsid w:val="00A81600"/>
    <w:rsid w:val="00A82621"/>
    <w:rsid w:val="00A8574A"/>
    <w:rsid w:val="00A90B72"/>
    <w:rsid w:val="00A91D7C"/>
    <w:rsid w:val="00A91FD6"/>
    <w:rsid w:val="00A9394A"/>
    <w:rsid w:val="00A95FEF"/>
    <w:rsid w:val="00A978E8"/>
    <w:rsid w:val="00AA1953"/>
    <w:rsid w:val="00AA595E"/>
    <w:rsid w:val="00AA5F06"/>
    <w:rsid w:val="00AA63E1"/>
    <w:rsid w:val="00AB2509"/>
    <w:rsid w:val="00AB291B"/>
    <w:rsid w:val="00AB2BE6"/>
    <w:rsid w:val="00AB45A6"/>
    <w:rsid w:val="00AB6FD2"/>
    <w:rsid w:val="00AC1A5C"/>
    <w:rsid w:val="00AC34BB"/>
    <w:rsid w:val="00AC3D97"/>
    <w:rsid w:val="00AC4A87"/>
    <w:rsid w:val="00AC58A3"/>
    <w:rsid w:val="00AC785A"/>
    <w:rsid w:val="00AD0035"/>
    <w:rsid w:val="00AD0AF6"/>
    <w:rsid w:val="00AD10CE"/>
    <w:rsid w:val="00AD348F"/>
    <w:rsid w:val="00AE128E"/>
    <w:rsid w:val="00AE367D"/>
    <w:rsid w:val="00AE6089"/>
    <w:rsid w:val="00AE6811"/>
    <w:rsid w:val="00AE6C2A"/>
    <w:rsid w:val="00AF1074"/>
    <w:rsid w:val="00AF2991"/>
    <w:rsid w:val="00AF4FFE"/>
    <w:rsid w:val="00AF7B56"/>
    <w:rsid w:val="00B002A4"/>
    <w:rsid w:val="00B0107B"/>
    <w:rsid w:val="00B018FE"/>
    <w:rsid w:val="00B05EED"/>
    <w:rsid w:val="00B068A6"/>
    <w:rsid w:val="00B1017C"/>
    <w:rsid w:val="00B126ED"/>
    <w:rsid w:val="00B13D9F"/>
    <w:rsid w:val="00B21D7F"/>
    <w:rsid w:val="00B23F74"/>
    <w:rsid w:val="00B30DFE"/>
    <w:rsid w:val="00B35E92"/>
    <w:rsid w:val="00B40CA4"/>
    <w:rsid w:val="00B41E19"/>
    <w:rsid w:val="00B428C8"/>
    <w:rsid w:val="00B448C6"/>
    <w:rsid w:val="00B44A4E"/>
    <w:rsid w:val="00B45593"/>
    <w:rsid w:val="00B471C2"/>
    <w:rsid w:val="00B516B9"/>
    <w:rsid w:val="00B53E50"/>
    <w:rsid w:val="00B57A80"/>
    <w:rsid w:val="00B60005"/>
    <w:rsid w:val="00B60CDF"/>
    <w:rsid w:val="00B61106"/>
    <w:rsid w:val="00B64442"/>
    <w:rsid w:val="00B64793"/>
    <w:rsid w:val="00B716F0"/>
    <w:rsid w:val="00B7250B"/>
    <w:rsid w:val="00B74FD1"/>
    <w:rsid w:val="00B8121F"/>
    <w:rsid w:val="00B82942"/>
    <w:rsid w:val="00B82DBA"/>
    <w:rsid w:val="00B90A73"/>
    <w:rsid w:val="00B90FF5"/>
    <w:rsid w:val="00B91E4A"/>
    <w:rsid w:val="00B92EE4"/>
    <w:rsid w:val="00B93018"/>
    <w:rsid w:val="00B93CBE"/>
    <w:rsid w:val="00B95E75"/>
    <w:rsid w:val="00B96383"/>
    <w:rsid w:val="00BA0787"/>
    <w:rsid w:val="00BA26A6"/>
    <w:rsid w:val="00BA5BDA"/>
    <w:rsid w:val="00BA6BFF"/>
    <w:rsid w:val="00BA73A5"/>
    <w:rsid w:val="00BB0698"/>
    <w:rsid w:val="00BB432B"/>
    <w:rsid w:val="00BB57F3"/>
    <w:rsid w:val="00BB7C52"/>
    <w:rsid w:val="00BC0201"/>
    <w:rsid w:val="00BC486B"/>
    <w:rsid w:val="00BC5D4B"/>
    <w:rsid w:val="00BC5E87"/>
    <w:rsid w:val="00BC6466"/>
    <w:rsid w:val="00BC67E5"/>
    <w:rsid w:val="00BC7127"/>
    <w:rsid w:val="00BC7BB3"/>
    <w:rsid w:val="00BD70B6"/>
    <w:rsid w:val="00BD7C77"/>
    <w:rsid w:val="00BE0228"/>
    <w:rsid w:val="00BE0E99"/>
    <w:rsid w:val="00BE241A"/>
    <w:rsid w:val="00BF0622"/>
    <w:rsid w:val="00BF2888"/>
    <w:rsid w:val="00BF3381"/>
    <w:rsid w:val="00BF5537"/>
    <w:rsid w:val="00BF6409"/>
    <w:rsid w:val="00C00157"/>
    <w:rsid w:val="00C02739"/>
    <w:rsid w:val="00C0378B"/>
    <w:rsid w:val="00C03F8C"/>
    <w:rsid w:val="00C05AB9"/>
    <w:rsid w:val="00C0677F"/>
    <w:rsid w:val="00C067A3"/>
    <w:rsid w:val="00C0688C"/>
    <w:rsid w:val="00C161BD"/>
    <w:rsid w:val="00C2163F"/>
    <w:rsid w:val="00C22D3E"/>
    <w:rsid w:val="00C24AE3"/>
    <w:rsid w:val="00C263E6"/>
    <w:rsid w:val="00C26A06"/>
    <w:rsid w:val="00C2773F"/>
    <w:rsid w:val="00C30FB5"/>
    <w:rsid w:val="00C345C4"/>
    <w:rsid w:val="00C35903"/>
    <w:rsid w:val="00C35932"/>
    <w:rsid w:val="00C3776D"/>
    <w:rsid w:val="00C37D01"/>
    <w:rsid w:val="00C4346D"/>
    <w:rsid w:val="00C45868"/>
    <w:rsid w:val="00C54D73"/>
    <w:rsid w:val="00C57A62"/>
    <w:rsid w:val="00C64E8A"/>
    <w:rsid w:val="00C654B9"/>
    <w:rsid w:val="00C67075"/>
    <w:rsid w:val="00C7211C"/>
    <w:rsid w:val="00C7255E"/>
    <w:rsid w:val="00C75131"/>
    <w:rsid w:val="00C767A0"/>
    <w:rsid w:val="00C825C8"/>
    <w:rsid w:val="00C857F6"/>
    <w:rsid w:val="00C865A8"/>
    <w:rsid w:val="00C87589"/>
    <w:rsid w:val="00C91EF2"/>
    <w:rsid w:val="00C9291B"/>
    <w:rsid w:val="00CA0569"/>
    <w:rsid w:val="00CA0B9B"/>
    <w:rsid w:val="00CA1DBD"/>
    <w:rsid w:val="00CA2099"/>
    <w:rsid w:val="00CA2CD6"/>
    <w:rsid w:val="00CB01F4"/>
    <w:rsid w:val="00CB04C5"/>
    <w:rsid w:val="00CB27D0"/>
    <w:rsid w:val="00CC0804"/>
    <w:rsid w:val="00CC139E"/>
    <w:rsid w:val="00CC24BC"/>
    <w:rsid w:val="00CC3FB4"/>
    <w:rsid w:val="00CC4A7F"/>
    <w:rsid w:val="00CD1C60"/>
    <w:rsid w:val="00CD2032"/>
    <w:rsid w:val="00CD3902"/>
    <w:rsid w:val="00CD4669"/>
    <w:rsid w:val="00CD6856"/>
    <w:rsid w:val="00CD6A13"/>
    <w:rsid w:val="00CD7DE3"/>
    <w:rsid w:val="00CE0211"/>
    <w:rsid w:val="00CE0292"/>
    <w:rsid w:val="00CE7C14"/>
    <w:rsid w:val="00CF210D"/>
    <w:rsid w:val="00CF7956"/>
    <w:rsid w:val="00D004C6"/>
    <w:rsid w:val="00D01A45"/>
    <w:rsid w:val="00D04B0B"/>
    <w:rsid w:val="00D11EA7"/>
    <w:rsid w:val="00D121C4"/>
    <w:rsid w:val="00D1372B"/>
    <w:rsid w:val="00D15B04"/>
    <w:rsid w:val="00D15E41"/>
    <w:rsid w:val="00D161A7"/>
    <w:rsid w:val="00D2123C"/>
    <w:rsid w:val="00D217AD"/>
    <w:rsid w:val="00D233B1"/>
    <w:rsid w:val="00D2361F"/>
    <w:rsid w:val="00D27BED"/>
    <w:rsid w:val="00D3046C"/>
    <w:rsid w:val="00D330D2"/>
    <w:rsid w:val="00D33A97"/>
    <w:rsid w:val="00D34E78"/>
    <w:rsid w:val="00D34FC7"/>
    <w:rsid w:val="00D3662F"/>
    <w:rsid w:val="00D401AF"/>
    <w:rsid w:val="00D46F38"/>
    <w:rsid w:val="00D531BC"/>
    <w:rsid w:val="00D55CCE"/>
    <w:rsid w:val="00D57919"/>
    <w:rsid w:val="00D603C2"/>
    <w:rsid w:val="00D62462"/>
    <w:rsid w:val="00D6506E"/>
    <w:rsid w:val="00D70CBE"/>
    <w:rsid w:val="00D72F23"/>
    <w:rsid w:val="00D73A31"/>
    <w:rsid w:val="00D77895"/>
    <w:rsid w:val="00D77CD7"/>
    <w:rsid w:val="00D8047B"/>
    <w:rsid w:val="00D8523F"/>
    <w:rsid w:val="00D90012"/>
    <w:rsid w:val="00D901F5"/>
    <w:rsid w:val="00D95AA7"/>
    <w:rsid w:val="00DA08D0"/>
    <w:rsid w:val="00DA7DAE"/>
    <w:rsid w:val="00DB427B"/>
    <w:rsid w:val="00DB6E42"/>
    <w:rsid w:val="00DC03B8"/>
    <w:rsid w:val="00DC1A92"/>
    <w:rsid w:val="00DC3B9C"/>
    <w:rsid w:val="00DC4131"/>
    <w:rsid w:val="00DC4254"/>
    <w:rsid w:val="00DD057A"/>
    <w:rsid w:val="00DD3324"/>
    <w:rsid w:val="00DD354B"/>
    <w:rsid w:val="00DD3946"/>
    <w:rsid w:val="00DD4D4E"/>
    <w:rsid w:val="00DD5101"/>
    <w:rsid w:val="00DD601C"/>
    <w:rsid w:val="00DE1E85"/>
    <w:rsid w:val="00DE467A"/>
    <w:rsid w:val="00DE4BFA"/>
    <w:rsid w:val="00DE5AD5"/>
    <w:rsid w:val="00DE6D0C"/>
    <w:rsid w:val="00DF0C44"/>
    <w:rsid w:val="00DF5BF4"/>
    <w:rsid w:val="00E00405"/>
    <w:rsid w:val="00E01AFF"/>
    <w:rsid w:val="00E02B4D"/>
    <w:rsid w:val="00E07400"/>
    <w:rsid w:val="00E077D1"/>
    <w:rsid w:val="00E16150"/>
    <w:rsid w:val="00E227D3"/>
    <w:rsid w:val="00E22FF9"/>
    <w:rsid w:val="00E23AE7"/>
    <w:rsid w:val="00E25E0B"/>
    <w:rsid w:val="00E30CB1"/>
    <w:rsid w:val="00E30E15"/>
    <w:rsid w:val="00E347DD"/>
    <w:rsid w:val="00E4284D"/>
    <w:rsid w:val="00E47194"/>
    <w:rsid w:val="00E554A6"/>
    <w:rsid w:val="00E5625A"/>
    <w:rsid w:val="00E6143E"/>
    <w:rsid w:val="00E62D78"/>
    <w:rsid w:val="00E62F1B"/>
    <w:rsid w:val="00E658FC"/>
    <w:rsid w:val="00E65C98"/>
    <w:rsid w:val="00E66552"/>
    <w:rsid w:val="00E67DC4"/>
    <w:rsid w:val="00E72523"/>
    <w:rsid w:val="00E73F20"/>
    <w:rsid w:val="00E76585"/>
    <w:rsid w:val="00E7780F"/>
    <w:rsid w:val="00E84FD8"/>
    <w:rsid w:val="00E8719F"/>
    <w:rsid w:val="00E874C9"/>
    <w:rsid w:val="00E879E6"/>
    <w:rsid w:val="00E87D47"/>
    <w:rsid w:val="00E907A6"/>
    <w:rsid w:val="00E947D0"/>
    <w:rsid w:val="00E94A09"/>
    <w:rsid w:val="00E94DED"/>
    <w:rsid w:val="00E96370"/>
    <w:rsid w:val="00E9687E"/>
    <w:rsid w:val="00E96FF4"/>
    <w:rsid w:val="00EA2FA8"/>
    <w:rsid w:val="00EA3106"/>
    <w:rsid w:val="00EA3666"/>
    <w:rsid w:val="00EA450C"/>
    <w:rsid w:val="00EA601B"/>
    <w:rsid w:val="00EB0E8C"/>
    <w:rsid w:val="00EB10E7"/>
    <w:rsid w:val="00EB4FE5"/>
    <w:rsid w:val="00EB6176"/>
    <w:rsid w:val="00EB6ACE"/>
    <w:rsid w:val="00EC47FF"/>
    <w:rsid w:val="00EC5DA4"/>
    <w:rsid w:val="00ED0912"/>
    <w:rsid w:val="00ED48D1"/>
    <w:rsid w:val="00ED6311"/>
    <w:rsid w:val="00EE093C"/>
    <w:rsid w:val="00EE4297"/>
    <w:rsid w:val="00EE5211"/>
    <w:rsid w:val="00EE61CE"/>
    <w:rsid w:val="00EF5663"/>
    <w:rsid w:val="00EF71CA"/>
    <w:rsid w:val="00EF784F"/>
    <w:rsid w:val="00F00CEE"/>
    <w:rsid w:val="00F051D2"/>
    <w:rsid w:val="00F1162A"/>
    <w:rsid w:val="00F129A3"/>
    <w:rsid w:val="00F20996"/>
    <w:rsid w:val="00F23E9D"/>
    <w:rsid w:val="00F31CDC"/>
    <w:rsid w:val="00F3789E"/>
    <w:rsid w:val="00F402EF"/>
    <w:rsid w:val="00F4517A"/>
    <w:rsid w:val="00F45518"/>
    <w:rsid w:val="00F470E4"/>
    <w:rsid w:val="00F47BC8"/>
    <w:rsid w:val="00F516B4"/>
    <w:rsid w:val="00F541EC"/>
    <w:rsid w:val="00F56486"/>
    <w:rsid w:val="00F56BC7"/>
    <w:rsid w:val="00F642CC"/>
    <w:rsid w:val="00F7279C"/>
    <w:rsid w:val="00F72BA7"/>
    <w:rsid w:val="00F754A8"/>
    <w:rsid w:val="00F75EBD"/>
    <w:rsid w:val="00F763AC"/>
    <w:rsid w:val="00F76D39"/>
    <w:rsid w:val="00F80352"/>
    <w:rsid w:val="00F8271F"/>
    <w:rsid w:val="00F83634"/>
    <w:rsid w:val="00F8386A"/>
    <w:rsid w:val="00F85CBF"/>
    <w:rsid w:val="00F871C3"/>
    <w:rsid w:val="00F90071"/>
    <w:rsid w:val="00F90808"/>
    <w:rsid w:val="00F967A8"/>
    <w:rsid w:val="00FA0314"/>
    <w:rsid w:val="00FA2050"/>
    <w:rsid w:val="00FA5F42"/>
    <w:rsid w:val="00FA62A6"/>
    <w:rsid w:val="00FB5DDA"/>
    <w:rsid w:val="00FB5E66"/>
    <w:rsid w:val="00FC0D06"/>
    <w:rsid w:val="00FC394A"/>
    <w:rsid w:val="00FC6D02"/>
    <w:rsid w:val="00FC78D6"/>
    <w:rsid w:val="00FD016C"/>
    <w:rsid w:val="00FD2DDD"/>
    <w:rsid w:val="00FD4475"/>
    <w:rsid w:val="00FD49D2"/>
    <w:rsid w:val="00FE0513"/>
    <w:rsid w:val="00FE1EC1"/>
    <w:rsid w:val="00FE352E"/>
    <w:rsid w:val="00FF0E57"/>
    <w:rsid w:val="00FF7068"/>
    <w:rsid w:val="00FF7105"/>
    <w:rsid w:val="00FF783B"/>
    <w:rsid w:val="04450564"/>
    <w:rsid w:val="07C50800"/>
    <w:rsid w:val="08371F00"/>
    <w:rsid w:val="092950F3"/>
    <w:rsid w:val="0D936510"/>
    <w:rsid w:val="0EAF7102"/>
    <w:rsid w:val="1140B2D1"/>
    <w:rsid w:val="144B0042"/>
    <w:rsid w:val="1832A6DB"/>
    <w:rsid w:val="1B109E8D"/>
    <w:rsid w:val="1FB5C065"/>
    <w:rsid w:val="2CF8C573"/>
    <w:rsid w:val="2EAEC2BC"/>
    <w:rsid w:val="31CE44A6"/>
    <w:rsid w:val="45E63903"/>
    <w:rsid w:val="4D826799"/>
    <w:rsid w:val="526F1E40"/>
    <w:rsid w:val="53639D18"/>
    <w:rsid w:val="65713C14"/>
    <w:rsid w:val="71FB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ACE5A"/>
  <w15:chartTrackingRefBased/>
  <w15:docId w15:val="{DF2DA30C-820F-41C6-AB6E-9AE202EF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27"/>
  </w:style>
  <w:style w:type="paragraph" w:styleId="Footer">
    <w:name w:val="footer"/>
    <w:basedOn w:val="Normal"/>
    <w:link w:val="Foot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27"/>
  </w:style>
  <w:style w:type="character" w:styleId="Hyperlink">
    <w:name w:val="Hyperlink"/>
    <w:basedOn w:val="DefaultParagraphFon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35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ListParagraph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DefaultParagraphFon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E58E1"/>
  </w:style>
  <w:style w:type="character" w:customStyle="1" w:styleId="Cobra-Title1Car">
    <w:name w:val="Cobra - Title 1 Car"/>
    <w:basedOn w:val="ListParagraphCh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ListParagraph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DefaultParagraphFon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ListParagraphCh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DefaultParagraphFon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36120D"/>
    <w:pPr>
      <w:spacing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DefaultParagraphFont"/>
    <w:link w:val="Cobra-Annotation"/>
    <w:rsid w:val="008F53B1"/>
    <w:rPr>
      <w:rFonts w:ascii="Clear Sans Light" w:hAnsi="Clear Sans Light" w:cs="Clear Sans Light"/>
      <w:i/>
      <w:color w:val="383838"/>
      <w:sz w:val="18"/>
      <w:szCs w:val="18"/>
      <w:lang w:val="en-US"/>
    </w:rPr>
  </w:style>
  <w:style w:type="character" w:customStyle="1" w:styleId="normaltextrun">
    <w:name w:val="normaltextrun"/>
    <w:basedOn w:val="DefaultParagraphFont"/>
    <w:rsid w:val="003E213F"/>
  </w:style>
  <w:style w:type="character" w:customStyle="1" w:styleId="eop">
    <w:name w:val="eop"/>
    <w:basedOn w:val="DefaultParagraphFont"/>
    <w:rsid w:val="003E213F"/>
  </w:style>
  <w:style w:type="paragraph" w:customStyle="1" w:styleId="paragraph">
    <w:name w:val="paragraph"/>
    <w:basedOn w:val="Normal"/>
    <w:rsid w:val="006C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pagebreaktextspan">
    <w:name w:val="pagebreaktextspan"/>
    <w:basedOn w:val="DefaultParagraphFont"/>
    <w:rsid w:val="006C6C3A"/>
  </w:style>
  <w:style w:type="paragraph" w:styleId="Subtitle">
    <w:name w:val="Subtitle"/>
    <w:basedOn w:val="Normal"/>
    <w:next w:val="Normal"/>
    <w:link w:val="SubtitleChar"/>
    <w:uiPriority w:val="11"/>
    <w:qFormat/>
    <w:rsid w:val="001836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36DF"/>
    <w:rPr>
      <w:rFonts w:eastAsiaTheme="minorEastAsia"/>
      <w:color w:val="5A5A5A" w:themeColor="text1" w:themeTint="A5"/>
      <w:spacing w:val="15"/>
      <w:lang w:val="en-US"/>
    </w:rPr>
  </w:style>
  <w:style w:type="paragraph" w:styleId="Revision">
    <w:name w:val="Revision"/>
    <w:hidden/>
    <w:uiPriority w:val="99"/>
    <w:semiHidden/>
    <w:rsid w:val="00374977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97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lya\AppData\Local\Packages\Microsoft.MicrosoftEdge_8wekyb3d8bbwe\TempState\Downloads\SUBJECTTEMPLATE%20(5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95fd534-4c54-4d0d-8912-e74ddc1547df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8CC142-6BAC-4533-A9A4-1B44C65141E4}"/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SUBJECTTEMPLATE%20(5).dotx</Template>
  <TotalTime>60</TotalTime>
  <Pages>1</Pages>
  <Words>619</Words>
  <Characters>3533</Characters>
  <Application>Microsoft Office Word</Application>
  <DocSecurity>4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Odilya SONGORO</dc:creator>
  <cp:keywords/>
  <dc:description/>
  <cp:lastModifiedBy>Odilya SONGORO</cp:lastModifiedBy>
  <cp:revision>60</cp:revision>
  <cp:lastPrinted>2019-12-31T23:04:00Z</cp:lastPrinted>
  <dcterms:created xsi:type="dcterms:W3CDTF">2020-10-15T23:50:00Z</dcterms:created>
  <dcterms:modified xsi:type="dcterms:W3CDTF">2020-10-22T18:17:00Z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