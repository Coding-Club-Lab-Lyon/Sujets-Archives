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EFE" w14:textId="47EFCD28" w:rsidR="000033A9" w:rsidRDefault="000033A9" w:rsidP="000033A9">
      <w:pPr>
        <w:spacing w:after="0" w:line="240" w:lineRule="auto"/>
      </w:pPr>
    </w:p>
    <w:p w14:paraId="09E667F4" w14:textId="77777777" w:rsidR="000033A9" w:rsidRDefault="000033A9" w:rsidP="000033A9">
      <w:pPr>
        <w:spacing w:after="0" w:line="240" w:lineRule="auto"/>
      </w:pPr>
    </w:p>
    <w:p w14:paraId="672E9F4E" w14:textId="77777777" w:rsidR="000033A9" w:rsidRDefault="000033A9" w:rsidP="000033A9">
      <w:pPr>
        <w:spacing w:after="0" w:line="240" w:lineRule="auto"/>
      </w:pPr>
    </w:p>
    <w:p w14:paraId="02A25EDD" w14:textId="77777777" w:rsidR="000033A9" w:rsidRDefault="000033A9" w:rsidP="000033A9">
      <w:pPr>
        <w:spacing w:after="0" w:line="240" w:lineRule="auto"/>
      </w:pPr>
    </w:p>
    <w:p w14:paraId="2A1DEA80" w14:textId="77777777" w:rsidR="000033A9" w:rsidRDefault="000033A9" w:rsidP="000033A9">
      <w:pPr>
        <w:spacing w:after="0" w:line="240" w:lineRule="auto"/>
      </w:pPr>
    </w:p>
    <w:p w14:paraId="58B9FC67" w14:textId="77777777" w:rsidR="000033A9" w:rsidRDefault="000033A9" w:rsidP="000033A9">
      <w:pPr>
        <w:spacing w:after="0" w:line="240" w:lineRule="auto"/>
      </w:pPr>
    </w:p>
    <w:p w14:paraId="7214EC55" w14:textId="12C98ABA" w:rsidR="000033A9" w:rsidRPr="00292FAC" w:rsidRDefault="00B60B02" w:rsidP="009E58E1">
      <w:pPr>
        <w:pStyle w:val="Cobra-Title"/>
        <w:rPr>
          <w:color w:val="00D467"/>
        </w:rPr>
      </w:pPr>
      <w:r>
        <w:rPr>
          <w:color w:val="00D467"/>
        </w:rPr>
        <w:t>Viki’s Cube</w:t>
      </w:r>
    </w:p>
    <w:p w14:paraId="27BB6ED1" w14:textId="3773C5E6" w:rsidR="000033A9" w:rsidRPr="00FB5DDA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00FB5DDA">
        <w:rPr>
          <w:rFonts w:ascii="Clear Sans Light" w:hAnsi="Clear Sans Light" w:cs="Clear Sans Light"/>
          <w:sz w:val="16"/>
          <w:szCs w:val="16"/>
        </w:rPr>
        <w:t xml:space="preserve">version </w:t>
      </w:r>
      <w:r w:rsidR="00A66ACA">
        <w:rPr>
          <w:rFonts w:ascii="Clear Sans Light" w:hAnsi="Clear Sans Light" w:cs="Clear Sans Light"/>
          <w:sz w:val="16"/>
          <w:szCs w:val="16"/>
        </w:rPr>
        <w:t>1</w:t>
      </w:r>
      <w:r w:rsidRPr="00FB5DDA">
        <w:rPr>
          <w:rFonts w:ascii="Clear Sans Light" w:hAnsi="Clear Sans Light" w:cs="Clear Sans Light"/>
          <w:sz w:val="16"/>
          <w:szCs w:val="16"/>
        </w:rPr>
        <w:t>.</w:t>
      </w:r>
      <w:r w:rsidR="00A46843">
        <w:rPr>
          <w:rFonts w:ascii="Clear Sans Light" w:hAnsi="Clear Sans Light" w:cs="Clear Sans Light"/>
          <w:sz w:val="16"/>
          <w:szCs w:val="16"/>
        </w:rPr>
        <w:t>0</w:t>
      </w:r>
      <w:r w:rsidR="00A16368">
        <w:rPr>
          <w:rFonts w:ascii="Clear Sans Light" w:hAnsi="Clear Sans Light" w:cs="Clear Sans Light"/>
          <w:sz w:val="16"/>
          <w:szCs w:val="16"/>
        </w:rPr>
        <w:t>.</w:t>
      </w:r>
      <w:r w:rsidR="0026276A">
        <w:rPr>
          <w:rFonts w:ascii="Clear Sans Light" w:hAnsi="Clear Sans Light" w:cs="Clear Sans Light"/>
          <w:sz w:val="16"/>
          <w:szCs w:val="16"/>
        </w:rPr>
        <w:t>0</w:t>
      </w:r>
    </w:p>
    <w:p w14:paraId="5C971E2B" w14:textId="77777777" w:rsidR="000033A9" w:rsidRPr="002442F8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2C6D3416" w14:textId="77777777" w:rsidR="000033A9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7473E902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1DBEFAB3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2A45A00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361D9BF3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8F48CF9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8D1022D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7DAF02B7" wp14:editId="3E08327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D4A66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512BDA8F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1A6C7FEF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F74C173" w14:textId="777777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4D2E3982" w14:textId="77777777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01611D2D" w14:textId="77777777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339EBD14" w14:textId="541304C4" w:rsidR="00174F57" w:rsidRPr="00286E7C" w:rsidRDefault="00BB7C52" w:rsidP="00174F57"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5B8424F1" wp14:editId="778A101B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4FB4573D" w14:textId="1028E6F1" w:rsidR="002667B4" w:rsidRPr="002667B4" w:rsidRDefault="00286E7C" w:rsidP="00986027">
      <w:pPr>
        <w:pStyle w:val="Cobra-Title1"/>
        <w:rPr>
          <w:u w:val="none"/>
        </w:rPr>
      </w:pPr>
      <w:r>
        <w:lastRenderedPageBreak/>
        <w:t>In</w:t>
      </w:r>
      <w:r w:rsidR="002667B4">
        <w:t>troduction</w:t>
      </w:r>
    </w:p>
    <w:p w14:paraId="363A79B0" w14:textId="77777777" w:rsidR="00286E7C" w:rsidRDefault="00286E7C" w:rsidP="00286E7C">
      <w:pPr>
        <w:spacing w:after="0" w:line="276" w:lineRule="auto"/>
        <w:ind w:left="720"/>
        <w:jc w:val="both"/>
        <w:rPr>
          <w:sz w:val="26"/>
          <w:szCs w:val="26"/>
          <w:lang w:val="fr-FR"/>
        </w:rPr>
      </w:pPr>
    </w:p>
    <w:p w14:paraId="1CD97C73" w14:textId="783DF1D6" w:rsidR="00EE347E" w:rsidRDefault="00174F57" w:rsidP="00986027">
      <w:pPr>
        <w:pStyle w:val="Cobra-Normal"/>
        <w:ind w:firstLine="708"/>
        <w:rPr>
          <w:lang w:val="fr-FR"/>
        </w:rPr>
      </w:pPr>
      <w:r w:rsidRPr="006F3D9C">
        <w:rPr>
          <w:lang w:val="fr-FR"/>
        </w:rPr>
        <w:t xml:space="preserve">En 1989, </w:t>
      </w:r>
      <w:proofErr w:type="spellStart"/>
      <w:r w:rsidRPr="006F3D9C">
        <w:rPr>
          <w:lang w:val="fr-FR"/>
        </w:rPr>
        <w:t>Viki</w:t>
      </w:r>
      <w:proofErr w:type="spellEnd"/>
      <w:r w:rsidRPr="006F3D9C">
        <w:rPr>
          <w:lang w:val="fr-FR"/>
        </w:rPr>
        <w:t xml:space="preserve"> est une jeune hongroise passionné de Rubik’s cube. Depuis quelques années, elle se lasse des tournois, survolant l’adversité à chaque fois. Elle a alors l’idée de créer un programme qui résout les fameux cubes contre lequel elle pourrait s’entrainer. En effet, </w:t>
      </w:r>
      <w:proofErr w:type="spellStart"/>
      <w:r w:rsidRPr="006F3D9C">
        <w:rPr>
          <w:lang w:val="fr-FR"/>
        </w:rPr>
        <w:t>Viki</w:t>
      </w:r>
      <w:proofErr w:type="spellEnd"/>
      <w:r w:rsidRPr="006F3D9C">
        <w:rPr>
          <w:lang w:val="fr-FR"/>
        </w:rPr>
        <w:t xml:space="preserve"> a découvert la programmation quelques semaines auparavant et elle aura besoin de ton aide pour réussir son projet et faire fonctionner son code.</w:t>
      </w:r>
    </w:p>
    <w:p w14:paraId="73C5565E" w14:textId="77777777" w:rsidR="004464C0" w:rsidRDefault="004464C0" w:rsidP="00286E7C">
      <w:pPr>
        <w:spacing w:after="0" w:line="276" w:lineRule="auto"/>
        <w:ind w:firstLine="708"/>
        <w:jc w:val="both"/>
        <w:rPr>
          <w:sz w:val="26"/>
          <w:szCs w:val="26"/>
          <w:lang w:val="fr-FR"/>
        </w:rPr>
      </w:pPr>
    </w:p>
    <w:p w14:paraId="175E63AC" w14:textId="77777777" w:rsidR="00E63F34" w:rsidRDefault="00E63F34" w:rsidP="0026276A">
      <w:pPr>
        <w:spacing w:after="0" w:line="276" w:lineRule="auto"/>
        <w:jc w:val="both"/>
        <w:rPr>
          <w:sz w:val="26"/>
          <w:szCs w:val="26"/>
          <w:lang w:val="fr-FR"/>
        </w:rPr>
      </w:pPr>
    </w:p>
    <w:p w14:paraId="4B863DC4" w14:textId="29BA1B87" w:rsidR="00B71360" w:rsidRDefault="00B71360" w:rsidP="00286E7C">
      <w:pPr>
        <w:spacing w:after="0" w:line="276" w:lineRule="auto"/>
        <w:ind w:firstLine="708"/>
        <w:jc w:val="both"/>
        <w:rPr>
          <w:sz w:val="26"/>
          <w:szCs w:val="26"/>
          <w:lang w:val="fr-FR"/>
        </w:rPr>
      </w:pPr>
    </w:p>
    <w:p w14:paraId="41ED7B36" w14:textId="696780B9" w:rsidR="00B71360" w:rsidRPr="00B71360" w:rsidRDefault="00B71360" w:rsidP="00B71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6A11D4A9" w14:textId="2DB9FFC3" w:rsidR="004464C0" w:rsidRDefault="00E70EDD" w:rsidP="0026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70ED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begin"/>
      </w:r>
      <w:r w:rsidRPr="00E70ED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instrText xml:space="preserve"> INCLUDEPICTURE "https://www.themesdesoiree.com/wp-content/uploads/2013/01/Rubikscube.jpg" \* MERGEFORMATINET </w:instrText>
      </w:r>
      <w:r w:rsidRPr="00E70ED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separate"/>
      </w:r>
      <w:r w:rsidRPr="00E70EDD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2C9DCE29" wp14:editId="4F7E4B3C">
            <wp:extent cx="3775295" cy="3486841"/>
            <wp:effectExtent l="0" t="0" r="0" b="5715"/>
            <wp:docPr id="6" name="Image 6" descr="Soirée Rubik's cube - Thème de Soir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irée Rubik's cube - Thème de Soiré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69" cy="357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ED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end"/>
      </w:r>
    </w:p>
    <w:p w14:paraId="44B787D5" w14:textId="075E30CA" w:rsidR="004464C0" w:rsidRPr="004464C0" w:rsidRDefault="0083543A" w:rsidP="004464C0">
      <w:pPr>
        <w:pStyle w:val="Cobra-Annotation"/>
        <w:rPr>
          <w:lang w:val="fr-FR" w:eastAsia="fr-FR"/>
        </w:rPr>
      </w:pPr>
      <w:r>
        <w:rPr>
          <w:lang w:val="fr-FR" w:eastAsia="fr-FR"/>
        </w:rPr>
        <w:t xml:space="preserve">Un </w:t>
      </w:r>
      <w:proofErr w:type="spellStart"/>
      <w:r>
        <w:rPr>
          <w:lang w:val="fr-FR" w:eastAsia="fr-FR"/>
        </w:rPr>
        <w:t>rub</w:t>
      </w:r>
      <w:r w:rsidR="00E63F34">
        <w:rPr>
          <w:lang w:val="fr-FR" w:eastAsia="fr-FR"/>
        </w:rPr>
        <w:t>ik’s</w:t>
      </w:r>
      <w:proofErr w:type="spellEnd"/>
      <w:r w:rsidR="00E63F34">
        <w:rPr>
          <w:lang w:val="fr-FR" w:eastAsia="fr-FR"/>
        </w:rPr>
        <w:t xml:space="preserve"> cube </w:t>
      </w:r>
      <w:r w:rsidR="00E70EDD">
        <w:rPr>
          <w:lang w:val="fr-FR" w:eastAsia="fr-FR"/>
        </w:rPr>
        <w:t xml:space="preserve">non </w:t>
      </w:r>
      <w:r w:rsidR="00E63F34">
        <w:rPr>
          <w:lang w:val="fr-FR" w:eastAsia="fr-FR"/>
        </w:rPr>
        <w:t>résolu !</w:t>
      </w:r>
    </w:p>
    <w:p w14:paraId="479EDF47" w14:textId="77777777" w:rsidR="004464C0" w:rsidRPr="00286E7C" w:rsidRDefault="004464C0" w:rsidP="00286E7C">
      <w:pPr>
        <w:spacing w:after="0" w:line="276" w:lineRule="auto"/>
        <w:ind w:firstLine="708"/>
        <w:jc w:val="both"/>
        <w:rPr>
          <w:sz w:val="26"/>
          <w:szCs w:val="26"/>
          <w:lang w:val="fr-FR"/>
        </w:rPr>
      </w:pPr>
    </w:p>
    <w:p w14:paraId="2EF1F33B" w14:textId="2CB6E87E" w:rsidR="002422FF" w:rsidRDefault="00E50947" w:rsidP="007A33CB">
      <w:pPr>
        <w:pStyle w:val="Cobra-Title1"/>
        <w:rPr>
          <w:lang w:val="fr-FR"/>
        </w:rPr>
      </w:pPr>
      <w:r w:rsidRPr="00286E7C">
        <w:rPr>
          <w:lang w:val="fr-FR"/>
        </w:rPr>
        <w:br w:type="page"/>
      </w:r>
      <w:r w:rsidR="002422FF">
        <w:rPr>
          <w:lang w:val="fr-FR"/>
        </w:rPr>
        <w:lastRenderedPageBreak/>
        <w:t>Récupère</w:t>
      </w:r>
      <w:r w:rsidR="00AA5C07">
        <w:rPr>
          <w:lang w:val="fr-FR"/>
        </w:rPr>
        <w:t xml:space="preserve"> le cube !</w:t>
      </w:r>
    </w:p>
    <w:p w14:paraId="17C61825" w14:textId="3655986F" w:rsidR="00CD74E2" w:rsidRDefault="00CD74E2" w:rsidP="00CD74E2">
      <w:pPr>
        <w:pStyle w:val="Cobra-Title1"/>
        <w:numPr>
          <w:ilvl w:val="0"/>
          <w:numId w:val="0"/>
        </w:numPr>
        <w:ind w:left="708"/>
        <w:rPr>
          <w:lang w:val="fr-FR"/>
        </w:rPr>
      </w:pPr>
    </w:p>
    <w:p w14:paraId="67060ECC" w14:textId="03EB49CF" w:rsidR="00CD74E2" w:rsidRDefault="007A72A7" w:rsidP="006477F8">
      <w:pPr>
        <w:pStyle w:val="Cobra-Normal"/>
        <w:ind w:firstLine="708"/>
        <w:rPr>
          <w:lang w:val="fr-FR"/>
        </w:rPr>
      </w:pPr>
      <w:r>
        <w:rPr>
          <w:lang w:val="fr-FR"/>
        </w:rPr>
        <w:t>Commence par regarder le</w:t>
      </w:r>
      <w:r w:rsidR="002929C8">
        <w:rPr>
          <w:lang w:val="fr-FR"/>
        </w:rPr>
        <w:t>s</w:t>
      </w:r>
      <w:r>
        <w:rPr>
          <w:lang w:val="fr-FR"/>
        </w:rPr>
        <w:t xml:space="preserve"> fichier</w:t>
      </w:r>
      <w:r w:rsidR="002929C8">
        <w:rPr>
          <w:lang w:val="fr-FR"/>
        </w:rPr>
        <w:t>s</w:t>
      </w:r>
      <w:r w:rsidR="00D90E13">
        <w:rPr>
          <w:lang w:val="fr-FR"/>
        </w:rPr>
        <w:t xml:space="preserve"> </w:t>
      </w:r>
      <w:r w:rsidR="002929C8">
        <w:rPr>
          <w:lang w:val="fr-FR"/>
        </w:rPr>
        <w:t>« .</w:t>
      </w:r>
      <w:proofErr w:type="spellStart"/>
      <w:r w:rsidR="002929C8">
        <w:rPr>
          <w:lang w:val="fr-FR"/>
        </w:rPr>
        <w:t>txt</w:t>
      </w:r>
      <w:proofErr w:type="spellEnd"/>
      <w:r w:rsidR="002929C8">
        <w:rPr>
          <w:lang w:val="fr-FR"/>
        </w:rPr>
        <w:t xml:space="preserve"> ». C’est comme cela que serons stockés les </w:t>
      </w:r>
      <w:r w:rsidR="00822BE8">
        <w:rPr>
          <w:lang w:val="fr-FR"/>
        </w:rPr>
        <w:t xml:space="preserve">faces des Rubik’s Cubes. </w:t>
      </w:r>
      <w:r w:rsidR="00DF02B2">
        <w:rPr>
          <w:lang w:val="fr-FR"/>
        </w:rPr>
        <w:t xml:space="preserve">Pour récupérer leur contenu, il faut que tu ouvres le fichier </w:t>
      </w:r>
      <w:r w:rsidR="00501B2E">
        <w:rPr>
          <w:lang w:val="fr-FR"/>
        </w:rPr>
        <w:t>« </w:t>
      </w:r>
      <w:proofErr w:type="spellStart"/>
      <w:r w:rsidR="00501B2E">
        <w:rPr>
          <w:lang w:val="fr-FR"/>
        </w:rPr>
        <w:t>ru</w:t>
      </w:r>
      <w:r w:rsidR="007F3239">
        <w:rPr>
          <w:lang w:val="fr-FR"/>
        </w:rPr>
        <w:t>bic.rb</w:t>
      </w:r>
      <w:proofErr w:type="spellEnd"/>
      <w:r w:rsidR="007F3239">
        <w:rPr>
          <w:lang w:val="fr-FR"/>
        </w:rPr>
        <w:t xml:space="preserve"> ». Dans la fonction </w:t>
      </w:r>
      <w:proofErr w:type="gramStart"/>
      <w:r w:rsidR="003C3DA1" w:rsidRPr="009546CD">
        <w:rPr>
          <w:rStyle w:val="Cobra-CodeCar"/>
        </w:rPr>
        <w:t>parse(</w:t>
      </w:r>
      <w:proofErr w:type="gramEnd"/>
      <w:r w:rsidR="003C3DA1" w:rsidRPr="009546CD">
        <w:rPr>
          <w:rStyle w:val="Cobra-CodeCar"/>
        </w:rPr>
        <w:t>)</w:t>
      </w:r>
      <w:r w:rsidR="003C3DA1">
        <w:rPr>
          <w:lang w:val="fr-FR"/>
        </w:rPr>
        <w:t xml:space="preserve">, </w:t>
      </w:r>
      <w:r w:rsidR="00D114C2">
        <w:rPr>
          <w:lang w:val="fr-FR"/>
        </w:rPr>
        <w:t>rajoute</w:t>
      </w:r>
      <w:r w:rsidR="00E212B3">
        <w:rPr>
          <w:lang w:val="fr-FR"/>
        </w:rPr>
        <w:t> :</w:t>
      </w:r>
    </w:p>
    <w:p w14:paraId="0A579C3C" w14:textId="77777777" w:rsidR="00E212B3" w:rsidRPr="00430AFD" w:rsidRDefault="00E212B3" w:rsidP="00E212B3">
      <w:pPr>
        <w:pStyle w:val="Cobra-Code"/>
        <w:rPr>
          <w:rFonts w:ascii="Times New Roman" w:hAnsi="Times New Roman" w:cs="Times New Roman"/>
          <w:sz w:val="24"/>
          <w:szCs w:val="24"/>
          <w:lang w:eastAsia="fr-FR"/>
        </w:rPr>
      </w:pPr>
      <w:proofErr w:type="gramStart"/>
      <w:r w:rsidRPr="00430AFD">
        <w:rPr>
          <w:lang w:eastAsia="fr-FR"/>
        </w:rPr>
        <w:t>file</w:t>
      </w:r>
      <w:proofErr w:type="gramEnd"/>
      <w:r w:rsidRPr="00430AFD">
        <w:rPr>
          <w:lang w:eastAsia="fr-FR"/>
        </w:rPr>
        <w:t xml:space="preserve"> = </w:t>
      </w:r>
      <w:proofErr w:type="spellStart"/>
      <w:r w:rsidRPr="00430AFD">
        <w:rPr>
          <w:lang w:eastAsia="fr-FR"/>
        </w:rPr>
        <w:t>File.open</w:t>
      </w:r>
      <w:proofErr w:type="spellEnd"/>
      <w:r w:rsidRPr="00430AFD">
        <w:rPr>
          <w:lang w:eastAsia="fr-FR"/>
        </w:rPr>
        <w:t>(</w:t>
      </w:r>
      <w:proofErr w:type="spellStart"/>
      <w:r w:rsidRPr="00430AFD">
        <w:rPr>
          <w:lang w:eastAsia="fr-FR"/>
        </w:rPr>
        <w:t>file_name</w:t>
      </w:r>
      <w:proofErr w:type="spellEnd"/>
      <w:r w:rsidRPr="00430AFD">
        <w:rPr>
          <w:lang w:eastAsia="fr-FR"/>
        </w:rPr>
        <w:t>)</w:t>
      </w:r>
    </w:p>
    <w:p w14:paraId="314D844E" w14:textId="0B3F2D56" w:rsidR="00E212B3" w:rsidRDefault="00D114C2" w:rsidP="00CD74E2">
      <w:pPr>
        <w:pStyle w:val="Cobra-Normal"/>
        <w:ind w:left="708"/>
        <w:rPr>
          <w:lang w:val="fr-FR"/>
        </w:rPr>
      </w:pPr>
      <w:r w:rsidRPr="00E75132">
        <w:rPr>
          <w:lang w:val="fr-FR"/>
        </w:rPr>
        <w:t>Ensuite</w:t>
      </w:r>
      <w:r w:rsidR="00E75132" w:rsidRPr="00E75132">
        <w:rPr>
          <w:lang w:val="fr-FR"/>
        </w:rPr>
        <w:t xml:space="preserve">, lis </w:t>
      </w:r>
      <w:r w:rsidR="00B14531" w:rsidRPr="00E75132">
        <w:rPr>
          <w:lang w:val="fr-FR"/>
        </w:rPr>
        <w:t>le contenu</w:t>
      </w:r>
      <w:r w:rsidR="00E75132" w:rsidRPr="00E75132">
        <w:rPr>
          <w:lang w:val="fr-FR"/>
        </w:rPr>
        <w:t xml:space="preserve"> du </w:t>
      </w:r>
      <w:r w:rsidR="00E75132">
        <w:rPr>
          <w:lang w:val="fr-FR"/>
        </w:rPr>
        <w:t>fichier. Pour cela il suffit de faire :</w:t>
      </w:r>
    </w:p>
    <w:p w14:paraId="29F3B5CB" w14:textId="77777777" w:rsidR="00E75132" w:rsidRPr="00E75132" w:rsidRDefault="00E75132" w:rsidP="00E75132">
      <w:pPr>
        <w:pStyle w:val="Cobra-Code"/>
        <w:rPr>
          <w:rFonts w:ascii="Times New Roman" w:hAnsi="Times New Roman" w:cs="Times New Roman"/>
          <w:sz w:val="24"/>
          <w:szCs w:val="24"/>
          <w:lang w:eastAsia="fr-FR"/>
        </w:rPr>
      </w:pPr>
      <w:proofErr w:type="gramStart"/>
      <w:r w:rsidRPr="00E75132">
        <w:rPr>
          <w:lang w:eastAsia="fr-FR"/>
        </w:rPr>
        <w:t>content</w:t>
      </w:r>
      <w:proofErr w:type="gramEnd"/>
      <w:r w:rsidRPr="00E75132">
        <w:rPr>
          <w:lang w:eastAsia="fr-FR"/>
        </w:rPr>
        <w:t xml:space="preserve"> = </w:t>
      </w:r>
      <w:proofErr w:type="spellStart"/>
      <w:r w:rsidRPr="00E75132">
        <w:rPr>
          <w:lang w:eastAsia="fr-FR"/>
        </w:rPr>
        <w:t>file.read</w:t>
      </w:r>
      <w:proofErr w:type="spellEnd"/>
    </w:p>
    <w:p w14:paraId="7A4F3971" w14:textId="494F3140" w:rsidR="00E75132" w:rsidRDefault="00E75132" w:rsidP="00CD74E2">
      <w:pPr>
        <w:pStyle w:val="Cobra-Normal"/>
        <w:ind w:left="708"/>
        <w:rPr>
          <w:lang w:val="fr-FR"/>
        </w:rPr>
      </w:pPr>
      <w:r>
        <w:rPr>
          <w:lang w:val="fr-FR"/>
        </w:rPr>
        <w:t xml:space="preserve">Pour finir, </w:t>
      </w:r>
      <w:r w:rsidR="000216C6">
        <w:rPr>
          <w:lang w:val="fr-FR"/>
        </w:rPr>
        <w:t xml:space="preserve">pense bien </w:t>
      </w:r>
      <w:r w:rsidR="00B14531">
        <w:rPr>
          <w:lang w:val="fr-FR"/>
        </w:rPr>
        <w:t>à</w:t>
      </w:r>
      <w:r w:rsidR="000216C6">
        <w:rPr>
          <w:lang w:val="fr-FR"/>
        </w:rPr>
        <w:t xml:space="preserve"> fermer le fichier</w:t>
      </w:r>
      <w:r w:rsidR="00B14531">
        <w:rPr>
          <w:lang w:val="fr-FR"/>
        </w:rPr>
        <w:t>, comme cela :</w:t>
      </w:r>
    </w:p>
    <w:p w14:paraId="7C5C8414" w14:textId="77777777" w:rsidR="00B14531" w:rsidRPr="00B14531" w:rsidRDefault="00B14531" w:rsidP="00B14531">
      <w:pPr>
        <w:pStyle w:val="Cobra-Code"/>
        <w:rPr>
          <w:rFonts w:ascii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14531">
        <w:rPr>
          <w:lang w:eastAsia="fr-FR"/>
        </w:rPr>
        <w:t>file.close</w:t>
      </w:r>
      <w:proofErr w:type="spellEnd"/>
      <w:proofErr w:type="gramEnd"/>
    </w:p>
    <w:p w14:paraId="4749B063" w14:textId="7C9E1BC6" w:rsidR="0046789F" w:rsidRDefault="006477F8" w:rsidP="006477F8">
      <w:pPr>
        <w:pStyle w:val="Cobra-Normal"/>
        <w:rPr>
          <w:lang w:val="fr-FR"/>
        </w:rPr>
      </w:pPr>
      <w:r>
        <w:rPr>
          <w:lang w:val="fr-FR"/>
        </w:rPr>
        <w:tab/>
      </w:r>
      <w:r w:rsidR="00862873">
        <w:rPr>
          <w:lang w:val="fr-FR"/>
        </w:rPr>
        <w:t xml:space="preserve">Le code qui suit </w:t>
      </w:r>
      <w:r w:rsidR="00761C20">
        <w:rPr>
          <w:lang w:val="fr-FR"/>
        </w:rPr>
        <w:t>ce que tu viens de</w:t>
      </w:r>
      <w:r w:rsidR="00297E85">
        <w:rPr>
          <w:lang w:val="fr-FR"/>
        </w:rPr>
        <w:t xml:space="preserve"> coder sert à</w:t>
      </w:r>
      <w:r w:rsidR="00761C20">
        <w:rPr>
          <w:lang w:val="fr-FR"/>
        </w:rPr>
        <w:t xml:space="preserve"> </w:t>
      </w:r>
      <w:r w:rsidR="00A60CF8">
        <w:rPr>
          <w:lang w:val="fr-FR"/>
        </w:rPr>
        <w:t xml:space="preserve">stocker </w:t>
      </w:r>
      <w:r w:rsidR="00297E85">
        <w:rPr>
          <w:lang w:val="fr-FR"/>
        </w:rPr>
        <w:t>chaque face du Rubik’s cube</w:t>
      </w:r>
      <w:r w:rsidR="00513405">
        <w:rPr>
          <w:lang w:val="fr-FR"/>
        </w:rPr>
        <w:t xml:space="preserve"> dans un tableau. C’est ce tableau que tu </w:t>
      </w:r>
      <w:r w:rsidR="008A7A71">
        <w:rPr>
          <w:lang w:val="fr-FR"/>
        </w:rPr>
        <w:t>modifieras</w:t>
      </w:r>
      <w:r w:rsidR="00513405">
        <w:rPr>
          <w:lang w:val="fr-FR"/>
        </w:rPr>
        <w:t xml:space="preserve"> </w:t>
      </w:r>
      <w:r w:rsidR="00543278">
        <w:rPr>
          <w:lang w:val="fr-FR"/>
        </w:rPr>
        <w:t>par</w:t>
      </w:r>
      <w:r w:rsidR="009F43A4">
        <w:rPr>
          <w:lang w:val="fr-FR"/>
        </w:rPr>
        <w:t xml:space="preserve"> la suite pour résoudre le Rubik’s cube.</w:t>
      </w:r>
    </w:p>
    <w:p w14:paraId="42E27362" w14:textId="7FC55D92" w:rsidR="006477F8" w:rsidRDefault="006477F8">
      <w:pPr>
        <w:rPr>
          <w:rFonts w:ascii="Bitter" w:hAnsi="Bitter" w:cs="Clear Sans"/>
          <w:sz w:val="24"/>
          <w:szCs w:val="24"/>
          <w:u w:val="thick"/>
          <w:lang w:val="fr-FR"/>
        </w:rPr>
      </w:pPr>
      <w:r>
        <w:rPr>
          <w:lang w:val="fr-FR"/>
        </w:rPr>
        <w:br w:type="page"/>
      </w:r>
    </w:p>
    <w:p w14:paraId="51A3AC7E" w14:textId="77777777" w:rsidR="00B14531" w:rsidRDefault="00B14531" w:rsidP="0046789F">
      <w:pPr>
        <w:pStyle w:val="Cobra-Title1"/>
        <w:numPr>
          <w:ilvl w:val="0"/>
          <w:numId w:val="0"/>
        </w:numPr>
        <w:ind w:left="1080" w:hanging="720"/>
        <w:rPr>
          <w:lang w:val="fr-FR"/>
        </w:rPr>
      </w:pPr>
    </w:p>
    <w:p w14:paraId="486887BC" w14:textId="7538C69F" w:rsidR="0046789F" w:rsidRDefault="00DB2937" w:rsidP="0046789F">
      <w:pPr>
        <w:pStyle w:val="Cobra-Title1"/>
        <w:rPr>
          <w:lang w:val="fr-FR"/>
        </w:rPr>
      </w:pPr>
      <w:r>
        <w:rPr>
          <w:lang w:val="fr-FR"/>
        </w:rPr>
        <w:t>Crée le mouvement U et U’.</w:t>
      </w:r>
    </w:p>
    <w:p w14:paraId="7F5D677F" w14:textId="77777777" w:rsidR="00E477AF" w:rsidRDefault="00E477AF" w:rsidP="00E477AF">
      <w:pPr>
        <w:pStyle w:val="Cobra-Title1"/>
        <w:numPr>
          <w:ilvl w:val="0"/>
          <w:numId w:val="0"/>
        </w:numPr>
        <w:ind w:left="1080"/>
        <w:rPr>
          <w:lang w:val="fr-FR"/>
        </w:rPr>
      </w:pPr>
    </w:p>
    <w:p w14:paraId="003824A7" w14:textId="3609F25A" w:rsidR="007F107B" w:rsidRDefault="00E96EC6" w:rsidP="00E96EC6">
      <w:pPr>
        <w:pStyle w:val="Cobra-Titre2"/>
        <w:rPr>
          <w:lang w:val="fr-FR"/>
        </w:rPr>
      </w:pPr>
      <w:r>
        <w:rPr>
          <w:lang w:val="fr-FR"/>
        </w:rPr>
        <w:t>Crée le mouvement U</w:t>
      </w:r>
    </w:p>
    <w:p w14:paraId="568579A8" w14:textId="77777777" w:rsidR="00E96EC6" w:rsidRDefault="00E96EC6" w:rsidP="00E96EC6">
      <w:pPr>
        <w:pStyle w:val="Cobra-Titre2"/>
        <w:numPr>
          <w:ilvl w:val="0"/>
          <w:numId w:val="0"/>
        </w:numPr>
        <w:ind w:left="1636"/>
        <w:rPr>
          <w:lang w:val="fr-FR"/>
        </w:rPr>
      </w:pPr>
    </w:p>
    <w:p w14:paraId="7FE96F2E" w14:textId="0408F8AF" w:rsidR="00926BB9" w:rsidRDefault="00735DDC" w:rsidP="002157BE">
      <w:pPr>
        <w:pStyle w:val="Cobra-Normal"/>
        <w:ind w:firstLine="708"/>
        <w:rPr>
          <w:lang w:val="fr-FR"/>
        </w:rPr>
      </w:pPr>
      <w:r>
        <w:rPr>
          <w:lang w:val="fr-FR"/>
        </w:rPr>
        <w:t xml:space="preserve">Le mouvement U consiste </w:t>
      </w:r>
      <w:r w:rsidR="003932A4">
        <w:rPr>
          <w:lang w:val="fr-FR"/>
        </w:rPr>
        <w:t xml:space="preserve">à déplacer la ligne supérieure du cube sur la droite. Regarde </w:t>
      </w:r>
      <w:hyperlink r:id="rId14" w:history="1">
        <w:r w:rsidR="003932A4" w:rsidRPr="00FE314D">
          <w:rPr>
            <w:rStyle w:val="Lienhypertexte"/>
            <w:lang w:val="fr-FR"/>
          </w:rPr>
          <w:t>ici</w:t>
        </w:r>
      </w:hyperlink>
      <w:r w:rsidR="003932A4">
        <w:rPr>
          <w:lang w:val="fr-FR"/>
        </w:rPr>
        <w:t xml:space="preserve"> si tu souhaites une représentation visuelle de ce mouvement.</w:t>
      </w:r>
      <w:r w:rsidR="008A7A71">
        <w:rPr>
          <w:lang w:val="fr-FR"/>
        </w:rPr>
        <w:t xml:space="preserve"> </w:t>
      </w:r>
      <w:r w:rsidR="00F85E7A">
        <w:rPr>
          <w:lang w:val="fr-FR"/>
        </w:rPr>
        <w:t xml:space="preserve">Dans le code, </w:t>
      </w:r>
      <w:r w:rsidR="00305B4F">
        <w:rPr>
          <w:lang w:val="fr-FR"/>
        </w:rPr>
        <w:t>la ligne 0 de la face 0 prendra la valeur de la ligne 0 de la face 1</w:t>
      </w:r>
      <w:r w:rsidR="002273D7">
        <w:rPr>
          <w:lang w:val="fr-FR"/>
        </w:rPr>
        <w:t xml:space="preserve">, la ligne </w:t>
      </w:r>
      <w:r w:rsidR="009C5BFD">
        <w:rPr>
          <w:lang w:val="fr-FR"/>
        </w:rPr>
        <w:t>0</w:t>
      </w:r>
      <w:r w:rsidR="002273D7">
        <w:rPr>
          <w:lang w:val="fr-FR"/>
        </w:rPr>
        <w:t xml:space="preserve"> de la face </w:t>
      </w:r>
      <w:r w:rsidR="009C5BFD">
        <w:rPr>
          <w:lang w:val="fr-FR"/>
        </w:rPr>
        <w:t>1</w:t>
      </w:r>
      <w:r w:rsidR="002273D7">
        <w:rPr>
          <w:lang w:val="fr-FR"/>
        </w:rPr>
        <w:t xml:space="preserve"> prendra la valeur de la ligne 0 de la face 2 </w:t>
      </w:r>
      <w:r w:rsidR="00AA5CC4">
        <w:rPr>
          <w:lang w:val="fr-FR"/>
        </w:rPr>
        <w:t>etc.</w:t>
      </w:r>
    </w:p>
    <w:p w14:paraId="789A52E1" w14:textId="77777777" w:rsidR="00E96EC6" w:rsidRDefault="00E96EC6" w:rsidP="00E96EC6">
      <w:pPr>
        <w:pStyle w:val="Cobra-Titre2"/>
        <w:numPr>
          <w:ilvl w:val="0"/>
          <w:numId w:val="0"/>
        </w:numPr>
        <w:ind w:left="1636"/>
        <w:rPr>
          <w:lang w:val="fr-FR"/>
        </w:rPr>
      </w:pPr>
    </w:p>
    <w:p w14:paraId="2DEFF076" w14:textId="20C50ED8" w:rsidR="00E96EC6" w:rsidRDefault="00E96EC6" w:rsidP="00E96EC6">
      <w:pPr>
        <w:pStyle w:val="Cobra-Titre2"/>
        <w:rPr>
          <w:lang w:val="fr-FR"/>
        </w:rPr>
      </w:pPr>
      <w:r>
        <w:rPr>
          <w:lang w:val="fr-FR"/>
        </w:rPr>
        <w:t>Crée le mouvement U’</w:t>
      </w:r>
    </w:p>
    <w:p w14:paraId="5575AA59" w14:textId="77777777" w:rsidR="00E96EC6" w:rsidRDefault="00E96EC6" w:rsidP="00E96EC6">
      <w:pPr>
        <w:pStyle w:val="Cobra-Titre2"/>
        <w:numPr>
          <w:ilvl w:val="0"/>
          <w:numId w:val="0"/>
        </w:numPr>
        <w:ind w:left="1636"/>
        <w:rPr>
          <w:lang w:val="fr-FR"/>
        </w:rPr>
      </w:pPr>
    </w:p>
    <w:p w14:paraId="52A402B4" w14:textId="71828EA8" w:rsidR="00CC05E8" w:rsidRDefault="005716A2" w:rsidP="00543D44">
      <w:pPr>
        <w:pStyle w:val="Cobra-Normal"/>
        <w:ind w:firstLine="708"/>
        <w:rPr>
          <w:lang w:val="fr-FR"/>
        </w:rPr>
      </w:pPr>
      <w:r>
        <w:rPr>
          <w:lang w:val="fr-FR"/>
        </w:rPr>
        <w:t>Maintenant</w:t>
      </w:r>
      <w:r w:rsidR="00C83E44">
        <w:rPr>
          <w:lang w:val="fr-FR"/>
        </w:rPr>
        <w:t xml:space="preserve"> que </w:t>
      </w:r>
      <w:r>
        <w:rPr>
          <w:lang w:val="fr-FR"/>
        </w:rPr>
        <w:t xml:space="preserve">tu as réussi la rotation U, tu peux faire le mouvement inverse, le mouvement U’. </w:t>
      </w:r>
      <w:r w:rsidR="00A03EBE">
        <w:rPr>
          <w:lang w:val="fr-FR"/>
        </w:rPr>
        <w:t xml:space="preserve">Tu as </w:t>
      </w:r>
      <w:r w:rsidR="0058735A">
        <w:rPr>
          <w:lang w:val="fr-FR"/>
        </w:rPr>
        <w:t>deux manières</w:t>
      </w:r>
      <w:r w:rsidR="00A03EBE">
        <w:rPr>
          <w:lang w:val="fr-FR"/>
        </w:rPr>
        <w:t xml:space="preserve"> de le faire, soit </w:t>
      </w:r>
      <w:r w:rsidR="0082509B">
        <w:rPr>
          <w:lang w:val="fr-FR"/>
        </w:rPr>
        <w:t xml:space="preserve">tu fais l’inverse de ce que tu as fait précédemment, soit tu </w:t>
      </w:r>
      <w:r w:rsidR="00920B28">
        <w:rPr>
          <w:lang w:val="fr-FR"/>
        </w:rPr>
        <w:t>fais</w:t>
      </w:r>
      <w:r w:rsidR="0082509B">
        <w:rPr>
          <w:lang w:val="fr-FR"/>
        </w:rPr>
        <w:t xml:space="preserve"> 3 fois la rotation U</w:t>
      </w:r>
      <w:r w:rsidR="0058735A">
        <w:rPr>
          <w:lang w:val="fr-FR"/>
        </w:rPr>
        <w:t xml:space="preserve">. </w:t>
      </w:r>
      <w:proofErr w:type="gramStart"/>
      <w:r w:rsidR="0058735A">
        <w:rPr>
          <w:lang w:val="fr-FR"/>
        </w:rPr>
        <w:t>Et</w:t>
      </w:r>
      <w:proofErr w:type="gramEnd"/>
      <w:r w:rsidR="0058735A">
        <w:rPr>
          <w:lang w:val="fr-FR"/>
        </w:rPr>
        <w:t xml:space="preserve"> oui, </w:t>
      </w:r>
      <w:r w:rsidR="000D2318">
        <w:rPr>
          <w:lang w:val="fr-FR"/>
        </w:rPr>
        <w:t xml:space="preserve">faire </w:t>
      </w:r>
      <w:r w:rsidR="0058735A">
        <w:rPr>
          <w:lang w:val="fr-FR"/>
        </w:rPr>
        <w:t>quatre</w:t>
      </w:r>
      <w:r w:rsidR="000D2318">
        <w:rPr>
          <w:lang w:val="fr-FR"/>
        </w:rPr>
        <w:t xml:space="preserve"> fois la même</w:t>
      </w:r>
      <w:r w:rsidR="0058735A">
        <w:rPr>
          <w:lang w:val="fr-FR"/>
        </w:rPr>
        <w:t xml:space="preserve"> rotation</w:t>
      </w:r>
      <w:r w:rsidR="000D2318">
        <w:rPr>
          <w:lang w:val="fr-FR"/>
        </w:rPr>
        <w:t xml:space="preserve"> c’est comme ne rien faire !</w:t>
      </w:r>
    </w:p>
    <w:p w14:paraId="23832277" w14:textId="77777777" w:rsidR="00B33508" w:rsidRDefault="00B33508" w:rsidP="002157BE">
      <w:pPr>
        <w:pStyle w:val="Cobra-Normal"/>
        <w:ind w:firstLine="708"/>
        <w:rPr>
          <w:lang w:val="fr-FR"/>
        </w:rPr>
      </w:pPr>
    </w:p>
    <w:p w14:paraId="711AC410" w14:textId="77777777" w:rsidR="00543D44" w:rsidRDefault="00543D44" w:rsidP="002157BE">
      <w:pPr>
        <w:pStyle w:val="Cobra-Normal"/>
        <w:ind w:firstLine="708"/>
        <w:rPr>
          <w:lang w:val="fr-FR"/>
        </w:rPr>
      </w:pPr>
    </w:p>
    <w:p w14:paraId="7665B2CA" w14:textId="13BCE061" w:rsidR="00B33508" w:rsidRDefault="00B33508" w:rsidP="00543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350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begin"/>
      </w:r>
      <w:r w:rsidRPr="00B3350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instrText xml:space="preserve"> INCLUDEPICTURE "https://miro.medium.com/max/1400/1*bUMNsQ5JpGtPyCAz-kDASg.jpeg" \* MERGEFORMATINET </w:instrText>
      </w:r>
      <w:r w:rsidRPr="00B3350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separate"/>
      </w:r>
      <w:r w:rsidRPr="00B33508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41305625" wp14:editId="77D157D6">
            <wp:extent cx="4028792" cy="2711041"/>
            <wp:effectExtent l="0" t="0" r="0" b="0"/>
            <wp:docPr id="32" name="Image 32" descr="How to solve a 3x3 Rubik's cube (Beginners method) | by Venkatesh Pillay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solve a 3x3 Rubik's cube (Beginners method) | by Venkatesh Pillay | 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60" b="56054"/>
                    <a:stretch/>
                  </pic:blipFill>
                  <pic:spPr bwMode="auto">
                    <a:xfrm>
                      <a:off x="0" y="0"/>
                      <a:ext cx="4091301" cy="27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350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end"/>
      </w:r>
    </w:p>
    <w:p w14:paraId="1BF8C6F2" w14:textId="13105183" w:rsidR="00543D44" w:rsidRDefault="00543D44" w:rsidP="00543D44">
      <w:pPr>
        <w:pStyle w:val="Cobra-Annotation"/>
        <w:rPr>
          <w:lang w:val="fr-FR"/>
        </w:rPr>
      </w:pPr>
      <w:r>
        <w:rPr>
          <w:lang w:val="fr-FR"/>
        </w:rPr>
        <w:t>Schéma des rotations U et U’</w:t>
      </w:r>
    </w:p>
    <w:p w14:paraId="03C0F161" w14:textId="77777777" w:rsidR="00543D44" w:rsidRPr="00B33508" w:rsidRDefault="00543D44" w:rsidP="00543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109E277A" w14:textId="77777777" w:rsidR="00B33508" w:rsidRDefault="00B33508" w:rsidP="002157BE">
      <w:pPr>
        <w:pStyle w:val="Cobra-Normal"/>
        <w:ind w:firstLine="708"/>
        <w:rPr>
          <w:lang w:val="fr-FR"/>
        </w:rPr>
      </w:pPr>
    </w:p>
    <w:p w14:paraId="7175F582" w14:textId="4BEF8277" w:rsidR="00CC05E8" w:rsidRPr="00CC05E8" w:rsidRDefault="00CC05E8" w:rsidP="009E74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571C2DBE" w14:textId="77777777" w:rsidR="00CC05E8" w:rsidRDefault="00CC05E8" w:rsidP="002157BE">
      <w:pPr>
        <w:pStyle w:val="Cobra-Normal"/>
        <w:ind w:firstLine="708"/>
        <w:rPr>
          <w:lang w:val="fr-FR"/>
        </w:rPr>
      </w:pPr>
    </w:p>
    <w:p w14:paraId="3666730F" w14:textId="337D0C39" w:rsidR="00CC05E8" w:rsidRPr="00CC05E8" w:rsidRDefault="00B83C0D">
      <w:pPr>
        <w:rPr>
          <w:lang w:val="fr-FR"/>
        </w:rPr>
      </w:pPr>
      <w:r>
        <w:rPr>
          <w:lang w:val="fr-FR"/>
        </w:rPr>
        <w:br w:type="page"/>
      </w:r>
    </w:p>
    <w:p w14:paraId="57C5E4F5" w14:textId="021248C8" w:rsidR="00E477AF" w:rsidRPr="00E477AF" w:rsidRDefault="00BD5112" w:rsidP="00E477AF">
      <w:pPr>
        <w:pStyle w:val="Cobra-Title1"/>
        <w:rPr>
          <w:lang w:val="fr-FR"/>
        </w:rPr>
      </w:pPr>
      <w:r>
        <w:rPr>
          <w:lang w:val="fr-FR"/>
        </w:rPr>
        <w:lastRenderedPageBreak/>
        <w:t>Crée la transformation Gauche et Droite.</w:t>
      </w:r>
    </w:p>
    <w:p w14:paraId="358B713B" w14:textId="77777777" w:rsidR="00E4022F" w:rsidRDefault="00E4022F" w:rsidP="00E4022F">
      <w:pPr>
        <w:pStyle w:val="Cobra-Titre2"/>
        <w:numPr>
          <w:ilvl w:val="0"/>
          <w:numId w:val="0"/>
        </w:numPr>
        <w:ind w:left="1636"/>
        <w:rPr>
          <w:lang w:val="fr-FR"/>
        </w:rPr>
      </w:pPr>
    </w:p>
    <w:p w14:paraId="6E42FE6E" w14:textId="25F0DCC2" w:rsidR="00E4022F" w:rsidRDefault="00E4022F" w:rsidP="00E4022F">
      <w:pPr>
        <w:pStyle w:val="Cobra-Titre2"/>
        <w:rPr>
          <w:lang w:val="fr-FR"/>
        </w:rPr>
      </w:pPr>
      <w:r>
        <w:rPr>
          <w:lang w:val="fr-FR"/>
        </w:rPr>
        <w:t>Crée la transformation gauche</w:t>
      </w:r>
    </w:p>
    <w:p w14:paraId="1B27B5A7" w14:textId="77777777" w:rsidR="00E4022F" w:rsidRDefault="00E4022F" w:rsidP="00E4022F">
      <w:pPr>
        <w:pStyle w:val="Cobra-Titre2"/>
        <w:numPr>
          <w:ilvl w:val="0"/>
          <w:numId w:val="0"/>
        </w:numPr>
        <w:ind w:left="1636"/>
        <w:rPr>
          <w:lang w:val="fr-FR"/>
        </w:rPr>
      </w:pPr>
    </w:p>
    <w:p w14:paraId="06D757EA" w14:textId="357E51E1" w:rsidR="00E74C9E" w:rsidRDefault="00C931A5" w:rsidP="00EC162C">
      <w:pPr>
        <w:pStyle w:val="Cobra-Normal"/>
        <w:ind w:firstLine="708"/>
        <w:rPr>
          <w:lang w:val="fr-FR"/>
        </w:rPr>
      </w:pPr>
      <w:r>
        <w:rPr>
          <w:lang w:val="fr-FR"/>
        </w:rPr>
        <w:t>La transformation gauche</w:t>
      </w:r>
      <w:r w:rsidR="00E4022F">
        <w:rPr>
          <w:lang w:val="fr-FR"/>
        </w:rPr>
        <w:t xml:space="preserve"> consiste à </w:t>
      </w:r>
      <w:r w:rsidR="001E3073">
        <w:rPr>
          <w:lang w:val="fr-FR"/>
        </w:rPr>
        <w:t>tourner</w:t>
      </w:r>
      <w:r w:rsidR="00E4022F">
        <w:rPr>
          <w:lang w:val="fr-FR"/>
        </w:rPr>
        <w:t xml:space="preserve"> la </w:t>
      </w:r>
      <w:r w:rsidR="005158E6">
        <w:rPr>
          <w:lang w:val="fr-FR"/>
        </w:rPr>
        <w:t>totalité du</w:t>
      </w:r>
      <w:r w:rsidR="00E4022F">
        <w:rPr>
          <w:lang w:val="fr-FR"/>
        </w:rPr>
        <w:t xml:space="preserve"> cube sur la </w:t>
      </w:r>
      <w:r w:rsidR="0092626D">
        <w:rPr>
          <w:lang w:val="fr-FR"/>
        </w:rPr>
        <w:t>gauche</w:t>
      </w:r>
      <w:r w:rsidR="00E4022F">
        <w:rPr>
          <w:lang w:val="fr-FR"/>
        </w:rPr>
        <w:t xml:space="preserve">. Regarde </w:t>
      </w:r>
      <w:hyperlink r:id="rId16" w:history="1">
        <w:r w:rsidR="00E4022F" w:rsidRPr="00FE314D">
          <w:rPr>
            <w:rStyle w:val="Lienhypertexte"/>
            <w:lang w:val="fr-FR"/>
          </w:rPr>
          <w:t>ici</w:t>
        </w:r>
      </w:hyperlink>
      <w:r w:rsidR="00E4022F">
        <w:rPr>
          <w:lang w:val="fr-FR"/>
        </w:rPr>
        <w:t xml:space="preserve"> si tu souhaites une représentation visuelle de ce mouvement. Dans le code, la ligne </w:t>
      </w:r>
      <w:r w:rsidR="009C5BFD">
        <w:rPr>
          <w:lang w:val="fr-FR"/>
        </w:rPr>
        <w:t>1</w:t>
      </w:r>
      <w:r w:rsidR="00E4022F">
        <w:rPr>
          <w:lang w:val="fr-FR"/>
        </w:rPr>
        <w:t xml:space="preserve"> de la face </w:t>
      </w:r>
      <w:r w:rsidR="00C17D50">
        <w:rPr>
          <w:lang w:val="fr-FR"/>
        </w:rPr>
        <w:t>3</w:t>
      </w:r>
      <w:r w:rsidR="00E4022F">
        <w:rPr>
          <w:lang w:val="fr-FR"/>
        </w:rPr>
        <w:t xml:space="preserve"> prendra la valeur de la ligne </w:t>
      </w:r>
      <w:r w:rsidR="009C5BFD">
        <w:rPr>
          <w:lang w:val="fr-FR"/>
        </w:rPr>
        <w:t>1</w:t>
      </w:r>
      <w:r w:rsidR="00E4022F">
        <w:rPr>
          <w:lang w:val="fr-FR"/>
        </w:rPr>
        <w:t xml:space="preserve"> de la face </w:t>
      </w:r>
      <w:r w:rsidR="00C17D50">
        <w:rPr>
          <w:lang w:val="fr-FR"/>
        </w:rPr>
        <w:t>2</w:t>
      </w:r>
      <w:r w:rsidR="00E4022F">
        <w:rPr>
          <w:lang w:val="fr-FR"/>
        </w:rPr>
        <w:t xml:space="preserve">, la ligne 1 de la face </w:t>
      </w:r>
      <w:r w:rsidR="00E05FC6">
        <w:rPr>
          <w:lang w:val="fr-FR"/>
        </w:rPr>
        <w:t>2</w:t>
      </w:r>
      <w:r w:rsidR="00E4022F">
        <w:rPr>
          <w:lang w:val="fr-FR"/>
        </w:rPr>
        <w:t xml:space="preserve"> prendra la valeur de la ligne </w:t>
      </w:r>
      <w:r w:rsidR="00E05FC6">
        <w:rPr>
          <w:lang w:val="fr-FR"/>
        </w:rPr>
        <w:t>1</w:t>
      </w:r>
      <w:r w:rsidR="00E4022F">
        <w:rPr>
          <w:lang w:val="fr-FR"/>
        </w:rPr>
        <w:t xml:space="preserve"> de la face </w:t>
      </w:r>
      <w:r w:rsidR="00E05FC6">
        <w:rPr>
          <w:lang w:val="fr-FR"/>
        </w:rPr>
        <w:t>1</w:t>
      </w:r>
      <w:r w:rsidR="00E4022F">
        <w:rPr>
          <w:lang w:val="fr-FR"/>
        </w:rPr>
        <w:t xml:space="preserve"> etc.</w:t>
      </w:r>
    </w:p>
    <w:p w14:paraId="5D708C87" w14:textId="35C1938D" w:rsidR="00E4022F" w:rsidRDefault="00E74C9E" w:rsidP="00EC162C">
      <w:pPr>
        <w:pStyle w:val="Cobra-Normal"/>
        <w:ind w:firstLine="708"/>
        <w:rPr>
          <w:lang w:val="fr-FR"/>
        </w:rPr>
      </w:pPr>
      <w:r>
        <w:rPr>
          <w:lang w:val="fr-FR"/>
        </w:rPr>
        <w:t>Enfin, il ne faut pas oublier que la face du dessus (4) et du dessous (5) tournent sur eux même</w:t>
      </w:r>
      <w:r w:rsidR="007A15F2">
        <w:rPr>
          <w:lang w:val="fr-FR"/>
        </w:rPr>
        <w:t>,</w:t>
      </w:r>
      <w:r w:rsidR="00B30AF4">
        <w:rPr>
          <w:lang w:val="fr-FR"/>
        </w:rPr>
        <w:t xml:space="preserve"> respective</w:t>
      </w:r>
      <w:r w:rsidR="007A15F2">
        <w:rPr>
          <w:lang w:val="fr-FR"/>
        </w:rPr>
        <w:t>m</w:t>
      </w:r>
      <w:r w:rsidR="00B30AF4">
        <w:rPr>
          <w:lang w:val="fr-FR"/>
        </w:rPr>
        <w:t>ent</w:t>
      </w:r>
      <w:r w:rsidR="007A15F2">
        <w:rPr>
          <w:lang w:val="fr-FR"/>
        </w:rPr>
        <w:t xml:space="preserve"> dans le sens horaire </w:t>
      </w:r>
      <w:r w:rsidR="00FB399A">
        <w:rPr>
          <w:lang w:val="fr-FR"/>
        </w:rPr>
        <w:t>pour</w:t>
      </w:r>
      <w:r w:rsidR="00C165E8">
        <w:rPr>
          <w:lang w:val="fr-FR"/>
        </w:rPr>
        <w:t xml:space="preserve"> la face </w:t>
      </w:r>
      <w:r w:rsidR="003661EB">
        <w:rPr>
          <w:lang w:val="fr-FR"/>
        </w:rPr>
        <w:t>du dessous</w:t>
      </w:r>
      <w:r w:rsidR="00565455">
        <w:rPr>
          <w:lang w:val="fr-FR"/>
        </w:rPr>
        <w:t xml:space="preserve"> et </w:t>
      </w:r>
      <w:r w:rsidR="00B175C7">
        <w:rPr>
          <w:lang w:val="fr-FR"/>
        </w:rPr>
        <w:t>antihoraire</w:t>
      </w:r>
      <w:r w:rsidR="00565455">
        <w:rPr>
          <w:lang w:val="fr-FR"/>
        </w:rPr>
        <w:t xml:space="preserve"> pour la face du dessus</w:t>
      </w:r>
      <w:r w:rsidR="007B3D77" w:rsidRPr="007B3D77">
        <w:rPr>
          <w:lang w:val="fr-FR"/>
        </w:rPr>
        <w:t>.</w:t>
      </w:r>
    </w:p>
    <w:p w14:paraId="41CBEE1C" w14:textId="77777777" w:rsidR="00E4022F" w:rsidRDefault="00E4022F" w:rsidP="00E4022F">
      <w:pPr>
        <w:pStyle w:val="Cobra-Titre2"/>
        <w:numPr>
          <w:ilvl w:val="0"/>
          <w:numId w:val="0"/>
        </w:numPr>
        <w:ind w:left="1636"/>
        <w:rPr>
          <w:lang w:val="fr-FR"/>
        </w:rPr>
      </w:pPr>
    </w:p>
    <w:p w14:paraId="39924938" w14:textId="06D5EC13" w:rsidR="00E4022F" w:rsidRDefault="00E4022F" w:rsidP="00E4022F">
      <w:pPr>
        <w:pStyle w:val="Cobra-Titre2"/>
        <w:rPr>
          <w:lang w:val="fr-FR"/>
        </w:rPr>
      </w:pPr>
      <w:r>
        <w:rPr>
          <w:lang w:val="fr-FR"/>
        </w:rPr>
        <w:t>Crée la transformation droite</w:t>
      </w:r>
    </w:p>
    <w:p w14:paraId="423C3A5D" w14:textId="77777777" w:rsidR="00E4022F" w:rsidRDefault="00E4022F" w:rsidP="00E4022F">
      <w:pPr>
        <w:pStyle w:val="Cobra-Titre2"/>
        <w:numPr>
          <w:ilvl w:val="0"/>
          <w:numId w:val="0"/>
        </w:numPr>
        <w:ind w:left="1636"/>
        <w:rPr>
          <w:lang w:val="fr-FR"/>
        </w:rPr>
      </w:pPr>
    </w:p>
    <w:p w14:paraId="1B97E884" w14:textId="4AB20F6B" w:rsidR="00E4022F" w:rsidRDefault="00E4022F" w:rsidP="00EC162C">
      <w:pPr>
        <w:pStyle w:val="Cobra-Normal"/>
        <w:ind w:firstLine="708"/>
        <w:rPr>
          <w:lang w:val="fr-FR"/>
        </w:rPr>
      </w:pPr>
      <w:r>
        <w:rPr>
          <w:lang w:val="fr-FR"/>
        </w:rPr>
        <w:t xml:space="preserve">Maintenant que tu as </w:t>
      </w:r>
      <w:r w:rsidR="00123F8D">
        <w:rPr>
          <w:lang w:val="fr-FR"/>
        </w:rPr>
        <w:t>réussi</w:t>
      </w:r>
      <w:r>
        <w:rPr>
          <w:lang w:val="fr-FR"/>
        </w:rPr>
        <w:t xml:space="preserve"> </w:t>
      </w:r>
      <w:r w:rsidR="00542712">
        <w:rPr>
          <w:lang w:val="fr-FR"/>
        </w:rPr>
        <w:t xml:space="preserve">la transformation gauche </w:t>
      </w:r>
      <w:r>
        <w:rPr>
          <w:lang w:val="fr-FR"/>
        </w:rPr>
        <w:t xml:space="preserve">tu peux faire le mouvement inverse, </w:t>
      </w:r>
      <w:r w:rsidR="00542712">
        <w:rPr>
          <w:lang w:val="fr-FR"/>
        </w:rPr>
        <w:t>la transformation droite</w:t>
      </w:r>
      <w:r>
        <w:rPr>
          <w:lang w:val="fr-FR"/>
        </w:rPr>
        <w:t>.</w:t>
      </w:r>
      <w:r w:rsidR="00542712">
        <w:rPr>
          <w:lang w:val="fr-FR"/>
        </w:rPr>
        <w:t xml:space="preserve"> Comme pour le mouvement U’ et le mouvement U,</w:t>
      </w:r>
      <w:r>
        <w:rPr>
          <w:lang w:val="fr-FR"/>
        </w:rPr>
        <w:t xml:space="preserve"> </w:t>
      </w:r>
      <w:r w:rsidR="00542712">
        <w:rPr>
          <w:lang w:val="fr-FR"/>
        </w:rPr>
        <w:t>t</w:t>
      </w:r>
      <w:r>
        <w:rPr>
          <w:lang w:val="fr-FR"/>
        </w:rPr>
        <w:t xml:space="preserve">u as deux manières de le faire, soit tu fais l’inverse de ce que tu as fait précédemment, soit tu fais 3 fois </w:t>
      </w:r>
      <w:r w:rsidR="006A4006">
        <w:rPr>
          <w:lang w:val="fr-FR"/>
        </w:rPr>
        <w:t>la transformation gauche.</w:t>
      </w:r>
    </w:p>
    <w:p w14:paraId="02036853" w14:textId="5592EEDF" w:rsidR="00E477AF" w:rsidRDefault="00E477AF" w:rsidP="00DD40C0">
      <w:pPr>
        <w:pStyle w:val="Cobra-Title1"/>
        <w:numPr>
          <w:ilvl w:val="0"/>
          <w:numId w:val="0"/>
        </w:numPr>
        <w:ind w:left="1080" w:hanging="720"/>
        <w:rPr>
          <w:lang w:val="fr-FR"/>
        </w:rPr>
      </w:pPr>
    </w:p>
    <w:p w14:paraId="7E0B7668" w14:textId="0EBB3CEC" w:rsidR="00A121D2" w:rsidRDefault="00A121D2">
      <w:pPr>
        <w:rPr>
          <w:rFonts w:ascii="Bitter" w:hAnsi="Bitter" w:cs="Clear Sans"/>
          <w:sz w:val="24"/>
          <w:szCs w:val="24"/>
          <w:u w:val="thick"/>
          <w:lang w:val="fr-FR"/>
        </w:rPr>
      </w:pPr>
      <w:r>
        <w:rPr>
          <w:lang w:val="fr-FR"/>
        </w:rPr>
        <w:br w:type="page"/>
      </w:r>
    </w:p>
    <w:p w14:paraId="28D087E1" w14:textId="77777777" w:rsidR="00A121D2" w:rsidRDefault="00A121D2" w:rsidP="00E477AF">
      <w:pPr>
        <w:pStyle w:val="Cobra-Title1"/>
        <w:numPr>
          <w:ilvl w:val="0"/>
          <w:numId w:val="0"/>
        </w:numPr>
        <w:ind w:left="1080"/>
        <w:rPr>
          <w:lang w:val="fr-FR"/>
        </w:rPr>
      </w:pPr>
    </w:p>
    <w:p w14:paraId="17AB9176" w14:textId="7B346EFB" w:rsidR="00BD5112" w:rsidRDefault="00E114C5" w:rsidP="0046789F">
      <w:pPr>
        <w:pStyle w:val="Cobra-Title1"/>
        <w:rPr>
          <w:lang w:val="fr-FR"/>
        </w:rPr>
      </w:pPr>
      <w:r>
        <w:rPr>
          <w:lang w:val="fr-FR"/>
        </w:rPr>
        <w:t>Résous</w:t>
      </w:r>
      <w:r w:rsidR="00FC181F">
        <w:rPr>
          <w:lang w:val="fr-FR"/>
        </w:rPr>
        <w:t xml:space="preserve"> la face blanche du Rubik’s Cube</w:t>
      </w:r>
      <w:r w:rsidR="005A4A4A">
        <w:rPr>
          <w:lang w:val="fr-FR"/>
        </w:rPr>
        <w:t>.</w:t>
      </w:r>
    </w:p>
    <w:p w14:paraId="23579057" w14:textId="77777777" w:rsidR="00EC2C50" w:rsidRDefault="00EC2C50" w:rsidP="00EC2C50">
      <w:pPr>
        <w:pStyle w:val="Cobra-Title1"/>
        <w:numPr>
          <w:ilvl w:val="0"/>
          <w:numId w:val="0"/>
        </w:numPr>
        <w:ind w:left="1080"/>
        <w:rPr>
          <w:lang w:val="fr-FR"/>
        </w:rPr>
      </w:pPr>
    </w:p>
    <w:p w14:paraId="3C0E011C" w14:textId="7C054287" w:rsidR="00C54E6C" w:rsidRDefault="00213288" w:rsidP="00C54E6C">
      <w:pPr>
        <w:pStyle w:val="Cobra-Normal"/>
        <w:rPr>
          <w:lang w:val="fr-FR"/>
        </w:rPr>
      </w:pPr>
      <w:r>
        <w:rPr>
          <w:lang w:val="fr-FR"/>
        </w:rPr>
        <w:t>`</w:t>
      </w:r>
    </w:p>
    <w:p w14:paraId="42865AE9" w14:textId="7252BE67" w:rsidR="00283639" w:rsidRDefault="006A4F55" w:rsidP="00154EB5">
      <w:pPr>
        <w:ind w:firstLine="360"/>
        <w:rPr>
          <w:lang w:val="fr-FR"/>
        </w:rPr>
      </w:pPr>
      <w:r>
        <w:rPr>
          <w:lang w:val="fr-FR"/>
        </w:rPr>
        <w:t xml:space="preserve">A partir d’ici tout ce que tu devras modifier sera dans </w:t>
      </w:r>
      <w:r w:rsidR="000D3091">
        <w:rPr>
          <w:lang w:val="fr-FR"/>
        </w:rPr>
        <w:t>« </w:t>
      </w:r>
      <w:proofErr w:type="spellStart"/>
      <w:r w:rsidR="000D3091">
        <w:rPr>
          <w:lang w:val="fr-FR"/>
        </w:rPr>
        <w:t>algo.rb</w:t>
      </w:r>
      <w:proofErr w:type="spellEnd"/>
      <w:r w:rsidR="000D3091">
        <w:rPr>
          <w:lang w:val="fr-FR"/>
        </w:rPr>
        <w:t xml:space="preserve"> ». </w:t>
      </w:r>
      <w:r w:rsidR="00810A4C">
        <w:rPr>
          <w:lang w:val="fr-FR"/>
        </w:rPr>
        <w:t xml:space="preserve">Pour bien comprendre, il faut </w:t>
      </w:r>
      <w:r w:rsidR="00817306">
        <w:rPr>
          <w:lang w:val="fr-FR"/>
        </w:rPr>
        <w:t>faire en sorte à</w:t>
      </w:r>
      <w:r w:rsidR="00877969">
        <w:rPr>
          <w:lang w:val="fr-FR"/>
        </w:rPr>
        <w:t xml:space="preserve"> ce que les arêtes de chaque face soient de la même couleur</w:t>
      </w:r>
      <w:r w:rsidR="0096295B">
        <w:rPr>
          <w:lang w:val="fr-FR"/>
        </w:rPr>
        <w:t>.</w:t>
      </w:r>
    </w:p>
    <w:p w14:paraId="43C8841F" w14:textId="77777777" w:rsidR="00AD77A4" w:rsidRDefault="00AD77A4" w:rsidP="00154EB5">
      <w:pPr>
        <w:ind w:firstLine="360"/>
        <w:rPr>
          <w:lang w:val="fr-FR"/>
        </w:rPr>
      </w:pPr>
    </w:p>
    <w:p w14:paraId="045E55D4" w14:textId="4A5D648B" w:rsidR="00672920" w:rsidRDefault="00672920" w:rsidP="004B0D4C">
      <w:pPr>
        <w:ind w:firstLine="36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D2B8F25" wp14:editId="05D4A8D3">
            <wp:extent cx="4578985" cy="2306320"/>
            <wp:effectExtent l="0" t="0" r="0" b="0"/>
            <wp:docPr id="1" name="Image 1" descr="Rubik&amp;amp;#39;s cub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ik&amp;amp;#39;s cube Solu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CB95" w14:textId="6B8D8297" w:rsidR="004B0D4C" w:rsidRDefault="004B0D4C" w:rsidP="004B0D4C">
      <w:pPr>
        <w:pStyle w:val="Cobra-Annotation"/>
        <w:rPr>
          <w:lang w:val="fr-FR"/>
        </w:rPr>
      </w:pPr>
      <w:r>
        <w:rPr>
          <w:lang w:val="fr-FR"/>
        </w:rPr>
        <w:t xml:space="preserve">Exemple de </w:t>
      </w:r>
      <w:r w:rsidR="00670E09">
        <w:rPr>
          <w:lang w:val="fr-FR"/>
        </w:rPr>
        <w:t>deux</w:t>
      </w:r>
      <w:r>
        <w:rPr>
          <w:lang w:val="fr-FR"/>
        </w:rPr>
        <w:t xml:space="preserve"> Rubik’</w:t>
      </w:r>
      <w:r w:rsidR="00AD72E8">
        <w:rPr>
          <w:lang w:val="fr-FR"/>
        </w:rPr>
        <w:t>s</w:t>
      </w:r>
      <w:r w:rsidR="003F7E98">
        <w:rPr>
          <w:lang w:val="fr-FR"/>
        </w:rPr>
        <w:t>, l’un</w:t>
      </w:r>
      <w:r>
        <w:rPr>
          <w:lang w:val="fr-FR"/>
        </w:rPr>
        <w:t xml:space="preserve"> </w:t>
      </w:r>
      <w:r w:rsidR="00670E09">
        <w:rPr>
          <w:lang w:val="fr-FR"/>
        </w:rPr>
        <w:t>avec une arête</w:t>
      </w:r>
      <w:r w:rsidR="00AD72E8">
        <w:rPr>
          <w:lang w:val="fr-FR"/>
        </w:rPr>
        <w:t xml:space="preserve"> </w:t>
      </w:r>
      <w:r w:rsidR="00AD72E8">
        <w:rPr>
          <w:lang w:val="fr-FR"/>
        </w:rPr>
        <w:t>bien</w:t>
      </w:r>
      <w:r w:rsidR="00AD72E8" w:rsidRPr="00AD72E8">
        <w:rPr>
          <w:lang w:val="fr-FR"/>
        </w:rPr>
        <w:t xml:space="preserve"> </w:t>
      </w:r>
      <w:r w:rsidR="00AD72E8">
        <w:rPr>
          <w:lang w:val="fr-FR"/>
        </w:rPr>
        <w:t>placée</w:t>
      </w:r>
      <w:r w:rsidR="00AD72E8">
        <w:rPr>
          <w:lang w:val="fr-FR"/>
        </w:rPr>
        <w:t>, l’autre</w:t>
      </w:r>
      <w:r w:rsidR="00670E09">
        <w:rPr>
          <w:lang w:val="fr-FR"/>
        </w:rPr>
        <w:t xml:space="preserve"> mal placée</w:t>
      </w:r>
    </w:p>
    <w:p w14:paraId="47E86BD5" w14:textId="08E92674" w:rsidR="00670E09" w:rsidRDefault="00E3142D" w:rsidP="00154EB5">
      <w:pPr>
        <w:ind w:firstLine="360"/>
        <w:rPr>
          <w:lang w:val="fr-FR"/>
        </w:rPr>
      </w:pPr>
      <w:r>
        <w:rPr>
          <w:lang w:val="fr-FR"/>
        </w:rPr>
        <w:t>S</w:t>
      </w:r>
      <w:r w:rsidR="00CA3A02">
        <w:rPr>
          <w:lang w:val="fr-FR"/>
        </w:rPr>
        <w:t xml:space="preserve">i les </w:t>
      </w:r>
      <w:r>
        <w:rPr>
          <w:lang w:val="fr-FR"/>
        </w:rPr>
        <w:t>4 a</w:t>
      </w:r>
      <w:r w:rsidR="00CA3A02">
        <w:rPr>
          <w:lang w:val="fr-FR"/>
        </w:rPr>
        <w:t>r</w:t>
      </w:r>
      <w:r>
        <w:rPr>
          <w:lang w:val="fr-FR"/>
        </w:rPr>
        <w:t>ê</w:t>
      </w:r>
      <w:r w:rsidR="00CA3A02">
        <w:rPr>
          <w:lang w:val="fr-FR"/>
        </w:rPr>
        <w:t>tes n</w:t>
      </w:r>
      <w:r>
        <w:rPr>
          <w:lang w:val="fr-FR"/>
        </w:rPr>
        <w:t>e sont pas bien placée</w:t>
      </w:r>
      <w:r w:rsidR="0019490E">
        <w:rPr>
          <w:lang w:val="fr-FR"/>
        </w:rPr>
        <w:t>s</w:t>
      </w:r>
      <w:r>
        <w:rPr>
          <w:lang w:val="fr-FR"/>
        </w:rPr>
        <w:t xml:space="preserve"> </w:t>
      </w:r>
      <w:r w:rsidR="00520BCF">
        <w:rPr>
          <w:lang w:val="fr-FR"/>
        </w:rPr>
        <w:t>à l’origine</w:t>
      </w:r>
      <w:r w:rsidR="0019490E">
        <w:rPr>
          <w:lang w:val="fr-FR"/>
        </w:rPr>
        <w:t>, au moins 2 d’entre eux le s</w:t>
      </w:r>
      <w:r w:rsidR="002F6399">
        <w:rPr>
          <w:lang w:val="fr-FR"/>
        </w:rPr>
        <w:t>er</w:t>
      </w:r>
      <w:r w:rsidR="0019490E">
        <w:rPr>
          <w:lang w:val="fr-FR"/>
        </w:rPr>
        <w:t xml:space="preserve">ont </w:t>
      </w:r>
      <w:r w:rsidR="002F6399">
        <w:rPr>
          <w:lang w:val="fr-FR"/>
        </w:rPr>
        <w:t xml:space="preserve">forcément. Une fois </w:t>
      </w:r>
      <w:r w:rsidR="00F2002C">
        <w:rPr>
          <w:lang w:val="fr-FR"/>
        </w:rPr>
        <w:t>qu’on les a trouvés il faut appliquer l’une des 2 formule</w:t>
      </w:r>
      <w:r w:rsidR="007F1C82">
        <w:rPr>
          <w:lang w:val="fr-FR"/>
        </w:rPr>
        <w:t xml:space="preserve">s possible en fonction du </w:t>
      </w:r>
      <w:r w:rsidR="00CC2E5C">
        <w:rPr>
          <w:lang w:val="fr-FR"/>
        </w:rPr>
        <w:t>cas de figure</w:t>
      </w:r>
      <w:r w:rsidR="00ED3C58">
        <w:rPr>
          <w:lang w:val="fr-FR"/>
        </w:rPr>
        <w:t> :</w:t>
      </w:r>
    </w:p>
    <w:p w14:paraId="326D9529" w14:textId="3B64A461" w:rsidR="00891461" w:rsidRDefault="00C369FF" w:rsidP="00891461">
      <w:pPr>
        <w:ind w:firstLine="360"/>
        <w:jc w:val="center"/>
        <w:rPr>
          <w:lang w:val="fr-FR"/>
        </w:rPr>
      </w:pPr>
      <w:r w:rsidRPr="00C369FF">
        <w:rPr>
          <w:noProof/>
          <w:lang w:val="fr-FR"/>
        </w:rPr>
        <w:drawing>
          <wp:inline distT="0" distB="0" distL="0" distR="0" wp14:anchorId="1F02F2F5" wp14:editId="5BBA00E5">
            <wp:extent cx="3202858" cy="29848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537" cy="30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73D7" w14:textId="472414AD" w:rsidR="00C369FF" w:rsidRDefault="00E060DE" w:rsidP="00C369FF">
      <w:pPr>
        <w:pStyle w:val="Cobra-Annotation"/>
        <w:rPr>
          <w:lang w:val="fr-FR"/>
        </w:rPr>
      </w:pPr>
      <w:r>
        <w:rPr>
          <w:lang w:val="fr-FR"/>
        </w:rPr>
        <w:t>Deux arêtes bien placées côte à côte</w:t>
      </w:r>
    </w:p>
    <w:p w14:paraId="1ECE5FFE" w14:textId="77777777" w:rsidR="00CC2E5C" w:rsidRDefault="00CC2E5C" w:rsidP="00C369FF">
      <w:pPr>
        <w:pStyle w:val="Cobra-Annotation"/>
        <w:rPr>
          <w:lang w:val="fr-FR"/>
        </w:rPr>
      </w:pPr>
    </w:p>
    <w:p w14:paraId="52AD57AA" w14:textId="77777777" w:rsidR="000A71FB" w:rsidRDefault="000A71FB">
      <w:pPr>
        <w:rPr>
          <w:lang w:val="fr-FR"/>
        </w:rPr>
      </w:pPr>
      <w:r>
        <w:rPr>
          <w:lang w:val="fr-FR"/>
        </w:rPr>
        <w:br w:type="page"/>
      </w:r>
    </w:p>
    <w:p w14:paraId="7DF4338D" w14:textId="067F09F3" w:rsidR="00AB266D" w:rsidRDefault="000979A8" w:rsidP="00154EB5">
      <w:pPr>
        <w:ind w:firstLine="360"/>
        <w:rPr>
          <w:lang w:val="fr-FR"/>
        </w:rPr>
      </w:pPr>
      <w:r>
        <w:rPr>
          <w:lang w:val="fr-FR"/>
        </w:rPr>
        <w:lastRenderedPageBreak/>
        <w:t>L</w:t>
      </w:r>
      <w:r w:rsidR="00AB266D">
        <w:rPr>
          <w:lang w:val="fr-FR"/>
        </w:rPr>
        <w:t xml:space="preserve">a fonction </w:t>
      </w:r>
      <w:proofErr w:type="spellStart"/>
      <w:r w:rsidR="00AB266D" w:rsidRPr="00AB266D">
        <w:rPr>
          <w:rStyle w:val="Cobra-CodeCar"/>
          <w:lang w:val="fr-FR"/>
        </w:rPr>
        <w:t>def</w:t>
      </w:r>
      <w:proofErr w:type="spellEnd"/>
      <w:r w:rsidR="00AB266D" w:rsidRPr="00AB266D">
        <w:rPr>
          <w:rStyle w:val="Cobra-CodeCar"/>
          <w:lang w:val="fr-FR"/>
        </w:rPr>
        <w:t xml:space="preserve"> </w:t>
      </w:r>
      <w:proofErr w:type="spellStart"/>
      <w:r w:rsidR="00AB266D" w:rsidRPr="00AB266D">
        <w:rPr>
          <w:rStyle w:val="Cobra-CodeCar"/>
          <w:lang w:val="fr-FR"/>
        </w:rPr>
        <w:t>arrete_blanche_formule_cote</w:t>
      </w:r>
      <w:proofErr w:type="spellEnd"/>
      <w:r w:rsidR="00AB266D" w:rsidRPr="00AB266D">
        <w:rPr>
          <w:rStyle w:val="Cobra-CodeCar"/>
          <w:lang w:val="fr-FR"/>
        </w:rPr>
        <w:t>(ru)</w:t>
      </w:r>
      <w:r>
        <w:rPr>
          <w:lang w:val="fr-FR"/>
        </w:rPr>
        <w:t xml:space="preserve"> sera appelée si </w:t>
      </w:r>
      <w:r w:rsidR="00014C5D">
        <w:rPr>
          <w:lang w:val="fr-FR"/>
        </w:rPr>
        <w:t>les 2 arêtes bien placées se situent sur des faces adjacentes</w:t>
      </w:r>
      <w:r>
        <w:rPr>
          <w:lang w:val="fr-FR"/>
        </w:rPr>
        <w:t xml:space="preserve">. </w:t>
      </w:r>
      <w:r w:rsidR="00FD337F">
        <w:rPr>
          <w:lang w:val="fr-FR"/>
        </w:rPr>
        <w:t>Voici la formule à appliquer</w:t>
      </w:r>
      <w:r w:rsidR="00DF0375">
        <w:rPr>
          <w:lang w:val="fr-FR"/>
        </w:rPr>
        <w:t> :</w:t>
      </w:r>
    </w:p>
    <w:p w14:paraId="30851B04" w14:textId="77777777" w:rsidR="00DC7563" w:rsidRPr="00DC7563" w:rsidRDefault="00DC7563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DC7563">
        <w:rPr>
          <w:lang w:val="fr-FR" w:eastAsia="fr-FR"/>
        </w:rPr>
        <w:t>ru.r</w:t>
      </w:r>
      <w:proofErr w:type="spellEnd"/>
      <w:proofErr w:type="gramEnd"/>
    </w:p>
    <w:p w14:paraId="7D6A47AF" w14:textId="1428ACFB" w:rsidR="00DC7563" w:rsidRPr="00DC7563" w:rsidRDefault="00DC7563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DC7563">
        <w:rPr>
          <w:lang w:val="fr-FR" w:eastAsia="fr-FR"/>
        </w:rPr>
        <w:t>ru.u</w:t>
      </w:r>
      <w:proofErr w:type="spellEnd"/>
      <w:proofErr w:type="gramEnd"/>
    </w:p>
    <w:p w14:paraId="714CFF9B" w14:textId="26EA0206" w:rsidR="00DC7563" w:rsidRPr="00DC7563" w:rsidRDefault="00DC7563" w:rsidP="00FF029A">
      <w:pPr>
        <w:pStyle w:val="Cobra-NormalTick"/>
        <w:spacing w:after="80"/>
        <w:rPr>
          <w:lang w:val="fr-FR" w:eastAsia="fr-FR"/>
        </w:rPr>
      </w:pPr>
      <w:proofErr w:type="spellStart"/>
      <w:r w:rsidRPr="00DC7563">
        <w:rPr>
          <w:lang w:val="fr-FR" w:eastAsia="fr-FR"/>
        </w:rPr>
        <w:t>ru.rp</w:t>
      </w:r>
      <w:proofErr w:type="spellEnd"/>
    </w:p>
    <w:p w14:paraId="31F6C10A" w14:textId="433023A2" w:rsidR="00DC7563" w:rsidRPr="00DC7563" w:rsidRDefault="00DC7563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DC7563">
        <w:rPr>
          <w:lang w:val="fr-FR" w:eastAsia="fr-FR"/>
        </w:rPr>
        <w:t>ru.u</w:t>
      </w:r>
      <w:proofErr w:type="spellEnd"/>
      <w:proofErr w:type="gramEnd"/>
    </w:p>
    <w:p w14:paraId="62586D7B" w14:textId="6398E0DD" w:rsidR="00DC7563" w:rsidRPr="00DC7563" w:rsidRDefault="00DC7563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DC7563">
        <w:rPr>
          <w:lang w:val="fr-FR" w:eastAsia="fr-FR"/>
        </w:rPr>
        <w:t>ru.r</w:t>
      </w:r>
      <w:proofErr w:type="spellEnd"/>
      <w:proofErr w:type="gramEnd"/>
    </w:p>
    <w:p w14:paraId="756CE125" w14:textId="03719673" w:rsidR="00DC7563" w:rsidRPr="00DC7563" w:rsidRDefault="00DC7563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DC7563">
        <w:rPr>
          <w:lang w:val="fr-FR" w:eastAsia="fr-FR"/>
        </w:rPr>
        <w:t>ru.u</w:t>
      </w:r>
      <w:proofErr w:type="spellEnd"/>
      <w:proofErr w:type="gramEnd"/>
    </w:p>
    <w:p w14:paraId="6D0643FF" w14:textId="689F2D02" w:rsidR="00DC7563" w:rsidRPr="00DC7563" w:rsidRDefault="00DC7563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DC7563">
        <w:rPr>
          <w:lang w:val="fr-FR" w:eastAsia="fr-FR"/>
        </w:rPr>
        <w:t>ru.u</w:t>
      </w:r>
      <w:proofErr w:type="spellEnd"/>
      <w:proofErr w:type="gramEnd"/>
    </w:p>
    <w:p w14:paraId="246B7BB5" w14:textId="24526F34" w:rsidR="00DC7563" w:rsidRPr="00DC7563" w:rsidRDefault="00DC7563" w:rsidP="00FF029A">
      <w:pPr>
        <w:pStyle w:val="Cobra-NormalTick"/>
        <w:spacing w:after="80"/>
        <w:rPr>
          <w:lang w:val="fr-FR" w:eastAsia="fr-FR"/>
        </w:rPr>
      </w:pPr>
      <w:proofErr w:type="spellStart"/>
      <w:r w:rsidRPr="00DC7563">
        <w:rPr>
          <w:lang w:val="fr-FR" w:eastAsia="fr-FR"/>
        </w:rPr>
        <w:t>ru.rp</w:t>
      </w:r>
      <w:proofErr w:type="spellEnd"/>
    </w:p>
    <w:p w14:paraId="2EF85EEB" w14:textId="557300BA" w:rsidR="00DF0375" w:rsidRPr="00DC7563" w:rsidRDefault="00DC7563" w:rsidP="00FF029A">
      <w:pPr>
        <w:pStyle w:val="Cobra-NormalTick"/>
        <w:spacing w:after="80"/>
        <w:rPr>
          <w:lang w:val="fr-FR"/>
        </w:rPr>
      </w:pPr>
      <w:proofErr w:type="spellStart"/>
      <w:proofErr w:type="gramStart"/>
      <w:r w:rsidRPr="00DC7563">
        <w:rPr>
          <w:lang w:val="fr-FR" w:eastAsia="fr-FR"/>
        </w:rPr>
        <w:t>ru.u</w:t>
      </w:r>
      <w:proofErr w:type="spellEnd"/>
      <w:proofErr w:type="gramEnd"/>
    </w:p>
    <w:p w14:paraId="347E648D" w14:textId="77777777" w:rsidR="00677F02" w:rsidRDefault="00677F02" w:rsidP="004842FA">
      <w:pPr>
        <w:pStyle w:val="Cobra-Normal"/>
        <w:ind w:firstLine="360"/>
        <w:rPr>
          <w:lang w:val="fr-FR"/>
        </w:rPr>
      </w:pPr>
    </w:p>
    <w:p w14:paraId="40230EC0" w14:textId="1ABCA150" w:rsidR="00B10959" w:rsidRDefault="00A07278" w:rsidP="004842FA">
      <w:pPr>
        <w:pStyle w:val="Cobra-Normal"/>
        <w:ind w:firstLine="360"/>
        <w:rPr>
          <w:lang w:val="fr-FR"/>
        </w:rPr>
      </w:pPr>
      <w:r>
        <w:rPr>
          <w:lang w:val="fr-FR"/>
        </w:rPr>
        <w:t>La</w:t>
      </w:r>
      <w:r w:rsidR="00DC0229">
        <w:rPr>
          <w:lang w:val="fr-FR"/>
        </w:rPr>
        <w:t xml:space="preserve"> fonction </w:t>
      </w:r>
      <w:proofErr w:type="spellStart"/>
      <w:r w:rsidR="00DC0229" w:rsidRPr="00AB266D">
        <w:rPr>
          <w:rStyle w:val="Cobra-CodeCar"/>
          <w:lang w:val="fr-FR"/>
        </w:rPr>
        <w:t>def</w:t>
      </w:r>
      <w:proofErr w:type="spellEnd"/>
      <w:r w:rsidR="00DC0229" w:rsidRPr="00AB266D">
        <w:rPr>
          <w:rStyle w:val="Cobra-CodeCar"/>
          <w:lang w:val="fr-FR"/>
        </w:rPr>
        <w:t xml:space="preserve"> </w:t>
      </w:r>
      <w:proofErr w:type="spellStart"/>
      <w:r w:rsidR="00DC0229" w:rsidRPr="00AB266D">
        <w:rPr>
          <w:rStyle w:val="Cobra-CodeCar"/>
          <w:lang w:val="fr-FR"/>
        </w:rPr>
        <w:t>arrete_blanche_formule_</w:t>
      </w:r>
      <w:r w:rsidR="00C14113">
        <w:rPr>
          <w:rStyle w:val="Cobra-CodeCar"/>
          <w:lang w:val="fr-FR"/>
        </w:rPr>
        <w:t>face</w:t>
      </w:r>
      <w:proofErr w:type="spellEnd"/>
      <w:r w:rsidR="00DC0229" w:rsidRPr="00AB266D">
        <w:rPr>
          <w:rStyle w:val="Cobra-CodeCar"/>
          <w:lang w:val="fr-FR"/>
        </w:rPr>
        <w:t>(ru)</w:t>
      </w:r>
      <w:r>
        <w:rPr>
          <w:lang w:val="fr-FR"/>
        </w:rPr>
        <w:t xml:space="preserve"> </w:t>
      </w:r>
      <w:r w:rsidR="008735F9">
        <w:rPr>
          <w:lang w:val="fr-FR"/>
        </w:rPr>
        <w:t>quant à elle</w:t>
      </w:r>
      <w:r w:rsidR="00723ED4">
        <w:rPr>
          <w:lang w:val="fr-FR"/>
        </w:rPr>
        <w:t xml:space="preserve"> sera appelée si les 2 arêtes sont situées sur des faces opposées</w:t>
      </w:r>
      <w:r>
        <w:rPr>
          <w:lang w:val="fr-FR"/>
        </w:rPr>
        <w:t>.</w:t>
      </w:r>
      <w:r w:rsidR="00C14113">
        <w:rPr>
          <w:lang w:val="fr-FR"/>
        </w:rPr>
        <w:t xml:space="preserve"> </w:t>
      </w:r>
      <w:r w:rsidR="00543E48">
        <w:rPr>
          <w:lang w:val="fr-FR"/>
        </w:rPr>
        <w:t>Applique la suite</w:t>
      </w:r>
      <w:r w:rsidR="009B0CDE">
        <w:rPr>
          <w:lang w:val="fr-FR"/>
        </w:rPr>
        <w:t xml:space="preserve"> ci-dessous</w:t>
      </w:r>
      <w:r w:rsidR="00543E48">
        <w:rPr>
          <w:lang w:val="fr-FR"/>
        </w:rPr>
        <w:t xml:space="preserve"> </w:t>
      </w:r>
      <w:r w:rsidR="009B0CDE">
        <w:rPr>
          <w:lang w:val="fr-FR"/>
        </w:rPr>
        <w:t xml:space="preserve">pour </w:t>
      </w:r>
      <w:r w:rsidR="00FB33E6">
        <w:rPr>
          <w:lang w:val="fr-FR"/>
        </w:rPr>
        <w:t>résoudre</w:t>
      </w:r>
      <w:r w:rsidR="00B10959">
        <w:rPr>
          <w:lang w:val="fr-FR"/>
        </w:rPr>
        <w:t xml:space="preserve"> la face.</w:t>
      </w:r>
    </w:p>
    <w:p w14:paraId="518B2B21" w14:textId="7B1ADB42" w:rsidR="00B10959" w:rsidRDefault="00B10959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r</w:t>
      </w:r>
      <w:proofErr w:type="spellEnd"/>
      <w:proofErr w:type="gramEnd"/>
    </w:p>
    <w:p w14:paraId="6302826E" w14:textId="35BA2339" w:rsidR="00B10959" w:rsidRDefault="00B10959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u</w:t>
      </w:r>
      <w:proofErr w:type="spellEnd"/>
      <w:proofErr w:type="gramEnd"/>
    </w:p>
    <w:p w14:paraId="72528FF2" w14:textId="54125A2E" w:rsidR="00B10959" w:rsidRDefault="00B10959" w:rsidP="00FF029A">
      <w:pPr>
        <w:pStyle w:val="Cobra-NormalTick"/>
        <w:spacing w:after="80"/>
      </w:pPr>
      <w:proofErr w:type="spell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rp</w:t>
      </w:r>
      <w:proofErr w:type="spellEnd"/>
    </w:p>
    <w:p w14:paraId="64693CE2" w14:textId="5FAB7962" w:rsidR="00B10959" w:rsidRDefault="00B10959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u</w:t>
      </w:r>
      <w:proofErr w:type="spellEnd"/>
      <w:proofErr w:type="gramEnd"/>
    </w:p>
    <w:p w14:paraId="3451A19D" w14:textId="0BC114CE" w:rsidR="00B10959" w:rsidRDefault="00B10959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r</w:t>
      </w:r>
      <w:proofErr w:type="spellEnd"/>
      <w:proofErr w:type="gramEnd"/>
    </w:p>
    <w:p w14:paraId="3AB1D303" w14:textId="26F7EA14" w:rsidR="00B10959" w:rsidRDefault="00B10959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u</w:t>
      </w:r>
      <w:proofErr w:type="spellEnd"/>
      <w:proofErr w:type="gramEnd"/>
    </w:p>
    <w:p w14:paraId="52F8DECC" w14:textId="7BD6E180" w:rsidR="00B10959" w:rsidRDefault="00B10959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u</w:t>
      </w:r>
      <w:proofErr w:type="spellEnd"/>
      <w:proofErr w:type="gramEnd"/>
    </w:p>
    <w:p w14:paraId="3088279B" w14:textId="7BAE2811" w:rsidR="00B10959" w:rsidRDefault="00B10959" w:rsidP="00FF029A">
      <w:pPr>
        <w:pStyle w:val="Cobra-NormalTick"/>
        <w:spacing w:after="80"/>
      </w:pPr>
      <w:proofErr w:type="spell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rp</w:t>
      </w:r>
      <w:proofErr w:type="spellEnd"/>
    </w:p>
    <w:p w14:paraId="7ECD75FE" w14:textId="77777777" w:rsidR="001A6ED0" w:rsidRPr="001A6ED0" w:rsidRDefault="00B10959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transform</w:t>
      </w:r>
      <w:proofErr w:type="gramEnd"/>
      <w:r>
        <w:rPr>
          <w:rStyle w:val="nf"/>
        </w:rPr>
        <w:t>_right</w:t>
      </w:r>
      <w:proofErr w:type="spellEnd"/>
    </w:p>
    <w:p w14:paraId="17486EE7" w14:textId="77777777" w:rsidR="001A6ED0" w:rsidRDefault="001A6ED0" w:rsidP="001A6ED0">
      <w:pPr>
        <w:pStyle w:val="Cobra-NormalTick"/>
        <w:numPr>
          <w:ilvl w:val="0"/>
          <w:numId w:val="0"/>
        </w:numPr>
        <w:ind w:left="720" w:hanging="360"/>
        <w:rPr>
          <w:lang w:val="fr-FR"/>
        </w:rPr>
      </w:pPr>
    </w:p>
    <w:p w14:paraId="5B6941E8" w14:textId="48664E3C" w:rsidR="003B328E" w:rsidRDefault="006915F5" w:rsidP="008515DC">
      <w:pPr>
        <w:pStyle w:val="Cobra-NormalTick"/>
        <w:numPr>
          <w:ilvl w:val="0"/>
          <w:numId w:val="0"/>
        </w:numPr>
        <w:ind w:left="12" w:firstLine="348"/>
        <w:rPr>
          <w:lang w:val="fr-FR"/>
        </w:rPr>
      </w:pPr>
      <w:r>
        <w:rPr>
          <w:lang w:val="fr-FR"/>
        </w:rPr>
        <w:t>Voilà</w:t>
      </w:r>
      <w:r w:rsidR="001A6ED0">
        <w:rPr>
          <w:lang w:val="fr-FR"/>
        </w:rPr>
        <w:t xml:space="preserve"> à quoi devrait ressembler le</w:t>
      </w:r>
      <w:r w:rsidR="003B328E">
        <w:rPr>
          <w:lang w:val="fr-FR"/>
        </w:rPr>
        <w:t xml:space="preserve">s arêtes en </w:t>
      </w:r>
      <w:r w:rsidR="001C2665">
        <w:rPr>
          <w:lang w:val="fr-FR"/>
        </w:rPr>
        <w:t>question :</w:t>
      </w:r>
    </w:p>
    <w:p w14:paraId="5BC8A1E4" w14:textId="2C7921D1" w:rsidR="003B328E" w:rsidRDefault="00D052BB" w:rsidP="008515DC">
      <w:pPr>
        <w:pStyle w:val="Cobra-NormalTick"/>
        <w:numPr>
          <w:ilvl w:val="0"/>
          <w:numId w:val="0"/>
        </w:num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4487FB" wp14:editId="1B829749">
            <wp:extent cx="2390115" cy="182104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547" cy="18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D9B7" w14:textId="77777777" w:rsidR="006909B4" w:rsidRDefault="00D629B2" w:rsidP="003B328E">
      <w:pPr>
        <w:pStyle w:val="Cobra-Annotation"/>
        <w:rPr>
          <w:lang w:val="fr-FR"/>
        </w:rPr>
      </w:pPr>
      <w:r>
        <w:rPr>
          <w:lang w:val="fr-FR"/>
        </w:rPr>
        <w:t>Les arêtes des 4 faces chaque sont bien placées</w:t>
      </w:r>
    </w:p>
    <w:p w14:paraId="6B910692" w14:textId="77777777" w:rsidR="001C2665" w:rsidRDefault="001C2665" w:rsidP="003B328E">
      <w:pPr>
        <w:pStyle w:val="Cobra-Annotation"/>
        <w:rPr>
          <w:lang w:val="fr-FR"/>
        </w:rPr>
      </w:pPr>
    </w:p>
    <w:p w14:paraId="1CD3CAED" w14:textId="412800F4" w:rsidR="0063221E" w:rsidRDefault="0063221E" w:rsidP="0063221E">
      <w:pPr>
        <w:pStyle w:val="Cobra-Attention"/>
        <w:shd w:val="clear" w:color="auto" w:fill="F2F2F2" w:themeFill="background1" w:themeFillShade="F2"/>
        <w:spacing w:after="0"/>
        <w:rPr>
          <w:lang w:val="fr-FR"/>
        </w:rPr>
      </w:pPr>
      <w:r w:rsidRPr="00584C48">
        <w:rPr>
          <w:lang w:val="fr-FR"/>
        </w:rPr>
        <w:t>⚠ Attention</w:t>
      </w:r>
    </w:p>
    <w:p w14:paraId="041CB168" w14:textId="77777777" w:rsidR="0063221E" w:rsidRPr="00584C48" w:rsidRDefault="0063221E" w:rsidP="0063221E">
      <w:pPr>
        <w:pStyle w:val="Cobra-Attention"/>
        <w:shd w:val="clear" w:color="auto" w:fill="F2F2F2" w:themeFill="background1" w:themeFillShade="F2"/>
        <w:spacing w:after="0"/>
        <w:rPr>
          <w:lang w:val="fr-FR"/>
        </w:rPr>
      </w:pPr>
    </w:p>
    <w:p w14:paraId="2906F239" w14:textId="1DE7E50D" w:rsidR="00430AFD" w:rsidRPr="0063221E" w:rsidRDefault="0063221E" w:rsidP="0063221E">
      <w:pPr>
        <w:pStyle w:val="Cobra-Attention"/>
        <w:shd w:val="clear" w:color="auto" w:fill="F2F2F2" w:themeFill="background1" w:themeFillShade="F2"/>
        <w:spacing w:after="0"/>
        <w:rPr>
          <w:rFonts w:ascii="Clear Sans Light" w:eastAsia="Clear Sans Light" w:hAnsi="Clear Sans Light" w:cs="Clear Sans Light"/>
          <w:iCs/>
          <w:color w:val="000000" w:themeColor="text1"/>
          <w:sz w:val="22"/>
          <w:szCs w:val="22"/>
          <w:lang w:val="fr-FR"/>
        </w:rPr>
      </w:pPr>
      <w:r w:rsidRPr="0063221E">
        <w:rPr>
          <w:rStyle w:val="Cobra-NormalCar"/>
          <w:color w:val="000000" w:themeColor="text1"/>
          <w:sz w:val="22"/>
          <w:szCs w:val="22"/>
        </w:rPr>
        <w:t xml:space="preserve">Si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tu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n’obtiens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pas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ce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paterne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reprend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l’étape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précédente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ou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demande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</w:t>
      </w:r>
      <w:proofErr w:type="spellStart"/>
      <w:r w:rsidRPr="0063221E">
        <w:rPr>
          <w:rStyle w:val="Cobra-NormalCar"/>
          <w:color w:val="000000" w:themeColor="text1"/>
          <w:sz w:val="22"/>
          <w:szCs w:val="22"/>
        </w:rPr>
        <w:t>l’aide</w:t>
      </w:r>
      <w:proofErr w:type="spellEnd"/>
      <w:r w:rsidRPr="0063221E">
        <w:rPr>
          <w:rStyle w:val="Cobra-NormalCar"/>
          <w:color w:val="000000" w:themeColor="text1"/>
          <w:sz w:val="22"/>
          <w:szCs w:val="22"/>
        </w:rPr>
        <w:t xml:space="preserve"> d’un cobra</w:t>
      </w:r>
      <w:r w:rsidRPr="0063221E">
        <w:rPr>
          <w:color w:val="000000" w:themeColor="text1"/>
          <w:lang w:val="fr-FR"/>
        </w:rPr>
        <w:t> </w:t>
      </w:r>
    </w:p>
    <w:p w14:paraId="5EB1F82B" w14:textId="77777777" w:rsidR="008515DC" w:rsidRDefault="008515DC">
      <w:pPr>
        <w:rPr>
          <w:rFonts w:ascii="Bitter" w:hAnsi="Bitter" w:cs="Clear Sans"/>
          <w:sz w:val="24"/>
          <w:szCs w:val="24"/>
          <w:u w:val="thick"/>
          <w:lang w:val="fr-FR"/>
        </w:rPr>
      </w:pPr>
      <w:r>
        <w:rPr>
          <w:lang w:val="fr-FR"/>
        </w:rPr>
        <w:br w:type="page"/>
      </w:r>
    </w:p>
    <w:p w14:paraId="544F9FA4" w14:textId="232BB455" w:rsidR="00B626C3" w:rsidRDefault="00FC0E90" w:rsidP="00B626C3">
      <w:pPr>
        <w:pStyle w:val="Cobra-Title1"/>
        <w:rPr>
          <w:lang w:val="fr-FR"/>
        </w:rPr>
      </w:pPr>
      <w:r>
        <w:rPr>
          <w:lang w:val="fr-FR"/>
        </w:rPr>
        <w:lastRenderedPageBreak/>
        <w:t>Maintenant le reste du cube.</w:t>
      </w:r>
    </w:p>
    <w:p w14:paraId="00F1C429" w14:textId="77777777" w:rsidR="00E477AF" w:rsidRDefault="00E477AF" w:rsidP="00E477AF">
      <w:pPr>
        <w:pStyle w:val="Cobra-Title1"/>
        <w:numPr>
          <w:ilvl w:val="0"/>
          <w:numId w:val="0"/>
        </w:numPr>
        <w:ind w:left="1080"/>
        <w:rPr>
          <w:lang w:val="fr-FR"/>
        </w:rPr>
      </w:pPr>
    </w:p>
    <w:p w14:paraId="17D5F9DC" w14:textId="5F14F2C9" w:rsidR="00FC0E90" w:rsidRDefault="00FC0E90" w:rsidP="00FC0E90">
      <w:pPr>
        <w:pStyle w:val="Cobra-Titre2"/>
        <w:rPr>
          <w:lang w:val="fr-FR"/>
        </w:rPr>
      </w:pPr>
      <w:r>
        <w:rPr>
          <w:lang w:val="fr-FR"/>
        </w:rPr>
        <w:t xml:space="preserve">La </w:t>
      </w:r>
      <w:r w:rsidR="00E67BA9">
        <w:rPr>
          <w:lang w:val="fr-FR"/>
        </w:rPr>
        <w:t>deuxième couronne</w:t>
      </w:r>
      <w:r w:rsidR="005D2AE4">
        <w:rPr>
          <w:lang w:val="fr-FR"/>
        </w:rPr>
        <w:t>.</w:t>
      </w:r>
    </w:p>
    <w:p w14:paraId="558EFC65" w14:textId="113D29A1" w:rsidR="002D37C4" w:rsidRPr="00075465" w:rsidRDefault="004E61E4" w:rsidP="00095DE5">
      <w:pPr>
        <w:ind w:firstLine="3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042FE28" wp14:editId="593222E6">
                <wp:simplePos x="0" y="0"/>
                <wp:positionH relativeFrom="column">
                  <wp:posOffset>3091815</wp:posOffset>
                </wp:positionH>
                <wp:positionV relativeFrom="paragraph">
                  <wp:posOffset>744509</wp:posOffset>
                </wp:positionV>
                <wp:extent cx="2906163" cy="2199992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163" cy="2199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25BF4" w14:textId="77777777" w:rsidR="000674D8" w:rsidRPr="00195F89" w:rsidRDefault="000674D8" w:rsidP="00FF029A">
                            <w:pPr>
                              <w:pStyle w:val="Cobra-NormalTick"/>
                              <w:spacing w:after="80"/>
                              <w:rPr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195F89">
                              <w:rPr>
                                <w:lang w:val="fr-FR" w:eastAsia="fr-FR"/>
                              </w:rPr>
                              <w:t>ru.u</w:t>
                            </w:r>
                            <w:proofErr w:type="spellEnd"/>
                            <w:proofErr w:type="gramEnd"/>
                          </w:p>
                          <w:p w14:paraId="058E80FA" w14:textId="0603D482" w:rsidR="000674D8" w:rsidRPr="00195F89" w:rsidRDefault="000674D8" w:rsidP="00FF029A">
                            <w:pPr>
                              <w:pStyle w:val="Cobra-NormalTick"/>
                              <w:spacing w:after="80"/>
                              <w:rPr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195F89">
                              <w:rPr>
                                <w:lang w:val="fr-FR" w:eastAsia="fr-FR"/>
                              </w:rPr>
                              <w:t>ru.r</w:t>
                            </w:r>
                            <w:proofErr w:type="spellEnd"/>
                            <w:proofErr w:type="gramEnd"/>
                          </w:p>
                          <w:p w14:paraId="46F6A86C" w14:textId="2197AB2C" w:rsidR="000674D8" w:rsidRPr="00195F89" w:rsidRDefault="000674D8" w:rsidP="00FF029A">
                            <w:pPr>
                              <w:pStyle w:val="Cobra-NormalTick"/>
                              <w:spacing w:after="80"/>
                              <w:rPr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195F89">
                              <w:rPr>
                                <w:lang w:val="fr-FR" w:eastAsia="fr-FR"/>
                              </w:rPr>
                              <w:t>ru.up</w:t>
                            </w:r>
                            <w:proofErr w:type="spellEnd"/>
                            <w:proofErr w:type="gramEnd"/>
                          </w:p>
                          <w:p w14:paraId="7FA81A83" w14:textId="743E13D4" w:rsidR="000674D8" w:rsidRPr="00195F89" w:rsidRDefault="000674D8" w:rsidP="00FF029A">
                            <w:pPr>
                              <w:pStyle w:val="Cobra-NormalTick"/>
                              <w:spacing w:after="80"/>
                              <w:rPr>
                                <w:lang w:val="fr-FR" w:eastAsia="fr-FR"/>
                              </w:rPr>
                            </w:pPr>
                            <w:proofErr w:type="spellStart"/>
                            <w:r w:rsidRPr="00195F89">
                              <w:rPr>
                                <w:lang w:val="fr-FR" w:eastAsia="fr-FR"/>
                              </w:rPr>
                              <w:t>ru.rp</w:t>
                            </w:r>
                            <w:proofErr w:type="spellEnd"/>
                          </w:p>
                          <w:p w14:paraId="6F0E0747" w14:textId="5CFF79B5" w:rsidR="000674D8" w:rsidRPr="00195F89" w:rsidRDefault="000674D8" w:rsidP="00FF029A">
                            <w:pPr>
                              <w:pStyle w:val="Cobra-NormalTick"/>
                              <w:spacing w:after="80"/>
                              <w:rPr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195F89">
                              <w:rPr>
                                <w:lang w:val="fr-FR" w:eastAsia="fr-FR"/>
                              </w:rPr>
                              <w:t>ru.up</w:t>
                            </w:r>
                            <w:proofErr w:type="spellEnd"/>
                            <w:proofErr w:type="gramEnd"/>
                          </w:p>
                          <w:p w14:paraId="083A1A05" w14:textId="629027EB" w:rsidR="000674D8" w:rsidRPr="00195F89" w:rsidRDefault="000674D8" w:rsidP="00FF029A">
                            <w:pPr>
                              <w:pStyle w:val="Cobra-NormalTick"/>
                              <w:spacing w:after="80"/>
                              <w:rPr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195F89">
                              <w:rPr>
                                <w:lang w:val="fr-FR" w:eastAsia="fr-FR"/>
                              </w:rPr>
                              <w:t>ru.fp</w:t>
                            </w:r>
                            <w:proofErr w:type="spellEnd"/>
                            <w:proofErr w:type="gramEnd"/>
                          </w:p>
                          <w:p w14:paraId="3804E298" w14:textId="35C1E112" w:rsidR="000674D8" w:rsidRPr="00195F89" w:rsidRDefault="000674D8" w:rsidP="00FF029A">
                            <w:pPr>
                              <w:pStyle w:val="Cobra-NormalTick"/>
                              <w:spacing w:after="80"/>
                              <w:rPr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195F89">
                              <w:rPr>
                                <w:lang w:val="fr-FR" w:eastAsia="fr-FR"/>
                              </w:rPr>
                              <w:t>ru.u</w:t>
                            </w:r>
                            <w:proofErr w:type="spellEnd"/>
                            <w:proofErr w:type="gramEnd"/>
                          </w:p>
                          <w:p w14:paraId="2E75C493" w14:textId="47D07677" w:rsidR="000674D8" w:rsidRPr="00195F89" w:rsidRDefault="000674D8" w:rsidP="00FF029A">
                            <w:pPr>
                              <w:pStyle w:val="Cobra-NormalTick"/>
                              <w:spacing w:after="80"/>
                              <w:rPr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195F89">
                              <w:rPr>
                                <w:lang w:val="fr-FR" w:eastAsia="fr-FR"/>
                              </w:rPr>
                              <w:t>ru.f</w:t>
                            </w:r>
                            <w:proofErr w:type="spellEnd"/>
                            <w:proofErr w:type="gramEnd"/>
                          </w:p>
                          <w:p w14:paraId="2D8C9E0E" w14:textId="77777777" w:rsidR="007B316E" w:rsidRPr="00195F89" w:rsidRDefault="007B3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2FE2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3.45pt;margin-top:58.6pt;width:228.85pt;height:173.2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" filled="f" stroked="f" strokeweight="1pt">
                <v:textbox>
                  <w:txbxContent>
                    <w:p w14:paraId="50025BF4" w14:textId="77777777" w:rsidR="000674D8" w:rsidRPr="00195F89" w:rsidRDefault="000674D8" w:rsidP="00FF029A">
                      <w:pPr>
                        <w:pStyle w:val="Cobra-NormalTick"/>
                        <w:spacing w:after="80"/>
                        <w:rPr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195F89">
                        <w:rPr>
                          <w:lang w:val="fr-FR" w:eastAsia="fr-FR"/>
                        </w:rPr>
                        <w:t>ru.u</w:t>
                      </w:r>
                      <w:proofErr w:type="spellEnd"/>
                      <w:proofErr w:type="gramEnd"/>
                    </w:p>
                    <w:p w14:paraId="058E80FA" w14:textId="0603D482" w:rsidR="000674D8" w:rsidRPr="00195F89" w:rsidRDefault="000674D8" w:rsidP="00FF029A">
                      <w:pPr>
                        <w:pStyle w:val="Cobra-NormalTick"/>
                        <w:spacing w:after="80"/>
                        <w:rPr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195F89">
                        <w:rPr>
                          <w:lang w:val="fr-FR" w:eastAsia="fr-FR"/>
                        </w:rPr>
                        <w:t>ru.r</w:t>
                      </w:r>
                      <w:proofErr w:type="spellEnd"/>
                      <w:proofErr w:type="gramEnd"/>
                    </w:p>
                    <w:p w14:paraId="46F6A86C" w14:textId="2197AB2C" w:rsidR="000674D8" w:rsidRPr="00195F89" w:rsidRDefault="000674D8" w:rsidP="00FF029A">
                      <w:pPr>
                        <w:pStyle w:val="Cobra-NormalTick"/>
                        <w:spacing w:after="80"/>
                        <w:rPr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195F89">
                        <w:rPr>
                          <w:lang w:val="fr-FR" w:eastAsia="fr-FR"/>
                        </w:rPr>
                        <w:t>ru.up</w:t>
                      </w:r>
                      <w:proofErr w:type="spellEnd"/>
                      <w:proofErr w:type="gramEnd"/>
                    </w:p>
                    <w:p w14:paraId="7FA81A83" w14:textId="743E13D4" w:rsidR="000674D8" w:rsidRPr="00195F89" w:rsidRDefault="000674D8" w:rsidP="00FF029A">
                      <w:pPr>
                        <w:pStyle w:val="Cobra-NormalTick"/>
                        <w:spacing w:after="80"/>
                        <w:rPr>
                          <w:lang w:val="fr-FR" w:eastAsia="fr-FR"/>
                        </w:rPr>
                      </w:pPr>
                      <w:proofErr w:type="spellStart"/>
                      <w:r w:rsidRPr="00195F89">
                        <w:rPr>
                          <w:lang w:val="fr-FR" w:eastAsia="fr-FR"/>
                        </w:rPr>
                        <w:t>ru.rp</w:t>
                      </w:r>
                      <w:proofErr w:type="spellEnd"/>
                    </w:p>
                    <w:p w14:paraId="6F0E0747" w14:textId="5CFF79B5" w:rsidR="000674D8" w:rsidRPr="00195F89" w:rsidRDefault="000674D8" w:rsidP="00FF029A">
                      <w:pPr>
                        <w:pStyle w:val="Cobra-NormalTick"/>
                        <w:spacing w:after="80"/>
                        <w:rPr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195F89">
                        <w:rPr>
                          <w:lang w:val="fr-FR" w:eastAsia="fr-FR"/>
                        </w:rPr>
                        <w:t>ru.up</w:t>
                      </w:r>
                      <w:proofErr w:type="spellEnd"/>
                      <w:proofErr w:type="gramEnd"/>
                    </w:p>
                    <w:p w14:paraId="083A1A05" w14:textId="629027EB" w:rsidR="000674D8" w:rsidRPr="00195F89" w:rsidRDefault="000674D8" w:rsidP="00FF029A">
                      <w:pPr>
                        <w:pStyle w:val="Cobra-NormalTick"/>
                        <w:spacing w:after="80"/>
                        <w:rPr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195F89">
                        <w:rPr>
                          <w:lang w:val="fr-FR" w:eastAsia="fr-FR"/>
                        </w:rPr>
                        <w:t>ru.fp</w:t>
                      </w:r>
                      <w:proofErr w:type="spellEnd"/>
                      <w:proofErr w:type="gramEnd"/>
                    </w:p>
                    <w:p w14:paraId="3804E298" w14:textId="35C1E112" w:rsidR="000674D8" w:rsidRPr="00195F89" w:rsidRDefault="000674D8" w:rsidP="00FF029A">
                      <w:pPr>
                        <w:pStyle w:val="Cobra-NormalTick"/>
                        <w:spacing w:after="80"/>
                        <w:rPr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195F89">
                        <w:rPr>
                          <w:lang w:val="fr-FR" w:eastAsia="fr-FR"/>
                        </w:rPr>
                        <w:t>ru.u</w:t>
                      </w:r>
                      <w:proofErr w:type="spellEnd"/>
                      <w:proofErr w:type="gramEnd"/>
                    </w:p>
                    <w:p w14:paraId="2E75C493" w14:textId="47D07677" w:rsidR="000674D8" w:rsidRPr="00195F89" w:rsidRDefault="000674D8" w:rsidP="00FF029A">
                      <w:pPr>
                        <w:pStyle w:val="Cobra-NormalTick"/>
                        <w:spacing w:after="80"/>
                        <w:rPr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195F89">
                        <w:rPr>
                          <w:lang w:val="fr-FR" w:eastAsia="fr-FR"/>
                        </w:rPr>
                        <w:t>ru.f</w:t>
                      </w:r>
                      <w:proofErr w:type="spellEnd"/>
                      <w:proofErr w:type="gramEnd"/>
                    </w:p>
                    <w:p w14:paraId="2D8C9E0E" w14:textId="77777777" w:rsidR="007B316E" w:rsidRPr="00195F89" w:rsidRDefault="007B316E"/>
                  </w:txbxContent>
                </v:textbox>
              </v:shape>
            </w:pict>
          </mc:Fallback>
        </mc:AlternateContent>
      </w:r>
      <w:r w:rsidR="008E3C0D">
        <w:rPr>
          <w:lang w:val="fr-FR"/>
        </w:rPr>
        <w:t xml:space="preserve">Maintenant que tu as </w:t>
      </w:r>
      <w:r w:rsidR="00B65D0E">
        <w:rPr>
          <w:lang w:val="fr-FR"/>
        </w:rPr>
        <w:t>réussi</w:t>
      </w:r>
      <w:r w:rsidR="008E3C0D">
        <w:rPr>
          <w:lang w:val="fr-FR"/>
        </w:rPr>
        <w:t xml:space="preserve"> </w:t>
      </w:r>
      <w:r w:rsidR="00B65D0E">
        <w:rPr>
          <w:lang w:val="fr-FR"/>
        </w:rPr>
        <w:t>à</w:t>
      </w:r>
      <w:r w:rsidR="00C3458D">
        <w:rPr>
          <w:lang w:val="fr-FR"/>
        </w:rPr>
        <w:t xml:space="preserve"> replacer une face, il faut </w:t>
      </w:r>
      <w:r w:rsidR="001D1433">
        <w:rPr>
          <w:lang w:val="fr-FR"/>
        </w:rPr>
        <w:t>résoudre les autres</w:t>
      </w:r>
      <w:r w:rsidR="00B65D0E">
        <w:rPr>
          <w:lang w:val="fr-FR"/>
        </w:rPr>
        <w:t xml:space="preserve"> ! </w:t>
      </w:r>
      <w:r w:rsidR="00255E1E">
        <w:rPr>
          <w:lang w:val="fr-FR"/>
        </w:rPr>
        <w:t xml:space="preserve">L’étape suivante consiste à </w:t>
      </w:r>
      <w:r w:rsidR="005C1572">
        <w:rPr>
          <w:lang w:val="fr-FR"/>
        </w:rPr>
        <w:t xml:space="preserve">replacer </w:t>
      </w:r>
      <w:r w:rsidR="00AC3D86">
        <w:rPr>
          <w:lang w:val="fr-FR"/>
        </w:rPr>
        <w:t>la « deuxième couronne »</w:t>
      </w:r>
      <w:r w:rsidR="002B3F39">
        <w:rPr>
          <w:lang w:val="fr-FR"/>
        </w:rPr>
        <w:t xml:space="preserve">, </w:t>
      </w:r>
      <w:r w:rsidR="00F659E4">
        <w:rPr>
          <w:lang w:val="fr-FR"/>
        </w:rPr>
        <w:t>la ligne du milieu du cube.</w:t>
      </w:r>
      <w:r w:rsidR="00AC3D86">
        <w:rPr>
          <w:lang w:val="fr-FR"/>
        </w:rPr>
        <w:t> </w:t>
      </w:r>
      <w:r w:rsidR="008C630A">
        <w:rPr>
          <w:lang w:val="fr-FR"/>
        </w:rPr>
        <w:t xml:space="preserve">Il faut une nouvelle fois appliquer </w:t>
      </w:r>
      <w:r w:rsidR="00D04311">
        <w:rPr>
          <w:lang w:val="fr-FR"/>
        </w:rPr>
        <w:t xml:space="preserve">une suite </w:t>
      </w:r>
      <w:r w:rsidR="0067341B">
        <w:rPr>
          <w:lang w:val="fr-FR"/>
        </w:rPr>
        <w:t>de mouvement</w:t>
      </w:r>
      <w:r w:rsidR="006530BC">
        <w:rPr>
          <w:lang w:val="fr-FR"/>
        </w:rPr>
        <w:t xml:space="preserve"> dans la </w:t>
      </w:r>
      <w:r w:rsidR="002F0FD4">
        <w:rPr>
          <w:lang w:val="fr-FR"/>
        </w:rPr>
        <w:t xml:space="preserve">fonction </w:t>
      </w:r>
      <w:proofErr w:type="spellStart"/>
      <w:r w:rsidR="00075465" w:rsidRPr="00075465">
        <w:rPr>
          <w:rStyle w:val="Cobra-CodeCar"/>
          <w:lang w:val="fr-FR" w:eastAsia="fr-FR"/>
        </w:rPr>
        <w:t>def</w:t>
      </w:r>
      <w:proofErr w:type="spellEnd"/>
      <w:r w:rsidR="00075465" w:rsidRPr="00075465">
        <w:rPr>
          <w:rStyle w:val="Cobra-CodeCar"/>
          <w:lang w:val="fr-FR" w:eastAsia="fr-FR"/>
        </w:rPr>
        <w:t xml:space="preserve"> </w:t>
      </w:r>
      <w:proofErr w:type="spellStart"/>
      <w:r w:rsidR="00075465" w:rsidRPr="00075465">
        <w:rPr>
          <w:rStyle w:val="Cobra-CodeCar"/>
          <w:lang w:val="fr-FR" w:eastAsia="fr-FR"/>
        </w:rPr>
        <w:t>deuxieme_couronne</w:t>
      </w:r>
      <w:proofErr w:type="spellEnd"/>
      <w:r w:rsidR="00075465" w:rsidRPr="00075465">
        <w:rPr>
          <w:rStyle w:val="Cobra-CodeCar"/>
          <w:lang w:val="fr-FR" w:eastAsia="fr-FR"/>
        </w:rPr>
        <w:t>(ru)</w:t>
      </w:r>
      <w:r w:rsidR="0083782B">
        <w:rPr>
          <w:lang w:val="fr-FR"/>
        </w:rPr>
        <w:t xml:space="preserve">, mais attention, il y a deux cas différents. </w:t>
      </w:r>
      <w:r w:rsidR="00E3398B">
        <w:rPr>
          <w:lang w:val="fr-FR"/>
        </w:rPr>
        <w:t xml:space="preserve">A toi de trouver </w:t>
      </w:r>
      <w:r w:rsidR="006701F5">
        <w:rPr>
          <w:lang w:val="fr-FR"/>
        </w:rPr>
        <w:t>quelle suite va où</w:t>
      </w:r>
      <w:r w:rsidR="006530BC">
        <w:rPr>
          <w:lang w:val="fr-FR"/>
        </w:rPr>
        <w:t> !</w:t>
      </w:r>
    </w:p>
    <w:p w14:paraId="68A9591A" w14:textId="363E238F" w:rsidR="004B30DB" w:rsidRPr="004B30DB" w:rsidRDefault="004B30DB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4B30DB">
        <w:rPr>
          <w:lang w:val="fr-FR" w:eastAsia="fr-FR"/>
        </w:rPr>
        <w:t>ru.up</w:t>
      </w:r>
      <w:proofErr w:type="spellEnd"/>
      <w:proofErr w:type="gramEnd"/>
    </w:p>
    <w:p w14:paraId="43CC1A21" w14:textId="0219AE70" w:rsidR="004B30DB" w:rsidRPr="004B30DB" w:rsidRDefault="004B30DB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4B30DB">
        <w:rPr>
          <w:lang w:val="fr-FR" w:eastAsia="fr-FR"/>
        </w:rPr>
        <w:t>ru.lp</w:t>
      </w:r>
      <w:proofErr w:type="spellEnd"/>
      <w:proofErr w:type="gramEnd"/>
    </w:p>
    <w:p w14:paraId="08133C1C" w14:textId="64294242" w:rsidR="004B30DB" w:rsidRPr="004B30DB" w:rsidRDefault="004B30DB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4B30DB">
        <w:rPr>
          <w:lang w:val="fr-FR" w:eastAsia="fr-FR"/>
        </w:rPr>
        <w:t>ru.u</w:t>
      </w:r>
      <w:proofErr w:type="spellEnd"/>
      <w:proofErr w:type="gramEnd"/>
    </w:p>
    <w:p w14:paraId="64F5A2A9" w14:textId="75A916B3" w:rsidR="004B30DB" w:rsidRPr="004B30DB" w:rsidRDefault="004B30DB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4B30DB">
        <w:rPr>
          <w:lang w:val="fr-FR" w:eastAsia="fr-FR"/>
        </w:rPr>
        <w:t>ru.l</w:t>
      </w:r>
      <w:proofErr w:type="spellEnd"/>
      <w:proofErr w:type="gramEnd"/>
    </w:p>
    <w:p w14:paraId="3E6E18D8" w14:textId="1AF9066B" w:rsidR="004B30DB" w:rsidRPr="004B30DB" w:rsidRDefault="004B30DB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4B30DB">
        <w:rPr>
          <w:lang w:val="fr-FR" w:eastAsia="fr-FR"/>
        </w:rPr>
        <w:t>ru.u</w:t>
      </w:r>
      <w:proofErr w:type="spellEnd"/>
      <w:proofErr w:type="gramEnd"/>
    </w:p>
    <w:p w14:paraId="20BBDC14" w14:textId="21BD0041" w:rsidR="004B30DB" w:rsidRPr="004B30DB" w:rsidRDefault="004B30DB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4B30DB">
        <w:rPr>
          <w:lang w:val="fr-FR" w:eastAsia="fr-FR"/>
        </w:rPr>
        <w:t>ru.f</w:t>
      </w:r>
      <w:proofErr w:type="spellEnd"/>
      <w:proofErr w:type="gramEnd"/>
    </w:p>
    <w:p w14:paraId="61F6BB4A" w14:textId="4CC6C19A" w:rsidR="004B30DB" w:rsidRPr="004B30DB" w:rsidRDefault="004B30DB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4B30DB">
        <w:rPr>
          <w:lang w:val="fr-FR" w:eastAsia="fr-FR"/>
        </w:rPr>
        <w:t>ru.up</w:t>
      </w:r>
      <w:proofErr w:type="spellEnd"/>
      <w:proofErr w:type="gramEnd"/>
    </w:p>
    <w:p w14:paraId="32168B01" w14:textId="503C3F7D" w:rsidR="0083782B" w:rsidRPr="00F008AA" w:rsidRDefault="004B30DB" w:rsidP="00FF029A">
      <w:pPr>
        <w:pStyle w:val="Cobra-NormalTick"/>
        <w:spacing w:after="80"/>
        <w:rPr>
          <w:lang w:val="fr-FR" w:eastAsia="fr-FR"/>
        </w:rPr>
      </w:pPr>
      <w:proofErr w:type="spellStart"/>
      <w:proofErr w:type="gramStart"/>
      <w:r w:rsidRPr="004B30DB">
        <w:rPr>
          <w:lang w:val="fr-FR" w:eastAsia="fr-FR"/>
        </w:rPr>
        <w:t>ru.fp</w:t>
      </w:r>
      <w:proofErr w:type="spellEnd"/>
      <w:proofErr w:type="gramEnd"/>
    </w:p>
    <w:p w14:paraId="3227EBAA" w14:textId="77777777" w:rsidR="002D37C4" w:rsidRDefault="002D37C4" w:rsidP="002D37C4">
      <w:pPr>
        <w:pStyle w:val="Cobra-Title1"/>
        <w:numPr>
          <w:ilvl w:val="0"/>
          <w:numId w:val="0"/>
        </w:numPr>
        <w:ind w:left="1080"/>
        <w:rPr>
          <w:lang w:val="fr-FR"/>
        </w:rPr>
      </w:pPr>
    </w:p>
    <w:p w14:paraId="2E86CECD" w14:textId="665ED4C2" w:rsidR="00E67BA9" w:rsidRDefault="0049407C" w:rsidP="00FC0E90">
      <w:pPr>
        <w:pStyle w:val="Cobra-Titre2"/>
        <w:rPr>
          <w:lang w:val="fr-FR"/>
        </w:rPr>
      </w:pPr>
      <w:r>
        <w:rPr>
          <w:lang w:val="fr-FR"/>
        </w:rPr>
        <w:t xml:space="preserve">La croix </w:t>
      </w:r>
      <w:r w:rsidR="005D2AE4">
        <w:rPr>
          <w:lang w:val="fr-FR"/>
        </w:rPr>
        <w:t>jaune.</w:t>
      </w:r>
    </w:p>
    <w:p w14:paraId="47B85605" w14:textId="77777777" w:rsidR="007D53E7" w:rsidRDefault="007D53E7" w:rsidP="007D53E7">
      <w:pPr>
        <w:pStyle w:val="Cobra-Title1"/>
        <w:numPr>
          <w:ilvl w:val="0"/>
          <w:numId w:val="0"/>
        </w:numPr>
        <w:ind w:left="1080" w:hanging="720"/>
        <w:rPr>
          <w:lang w:val="fr-FR"/>
        </w:rPr>
      </w:pPr>
    </w:p>
    <w:p w14:paraId="601C8342" w14:textId="6006B6EE" w:rsidR="007D53E7" w:rsidRDefault="00E8055A" w:rsidP="00095DE5">
      <w:pPr>
        <w:pStyle w:val="Cobra-Normal"/>
        <w:ind w:firstLine="360"/>
        <w:rPr>
          <w:lang w:val="fr-FR"/>
        </w:rPr>
      </w:pPr>
      <w:r>
        <w:rPr>
          <w:lang w:val="fr-FR"/>
        </w:rPr>
        <w:t xml:space="preserve">L’étape suivante consiste à </w:t>
      </w:r>
      <w:r w:rsidR="00586678">
        <w:rPr>
          <w:lang w:val="fr-FR"/>
        </w:rPr>
        <w:t>reformer la croix jaune</w:t>
      </w:r>
      <w:r w:rsidR="00893067">
        <w:rPr>
          <w:lang w:val="fr-FR"/>
        </w:rPr>
        <w:t xml:space="preserve">. Dans la fonction </w:t>
      </w:r>
      <w:proofErr w:type="spellStart"/>
      <w:r w:rsidR="00893067" w:rsidRPr="003800CC">
        <w:rPr>
          <w:rStyle w:val="Cobra-CodeCar"/>
          <w:color w:val="FFFFFF" w:themeColor="background1"/>
          <w:lang w:val="fr-FR"/>
        </w:rPr>
        <w:t>def</w:t>
      </w:r>
      <w:proofErr w:type="spellEnd"/>
      <w:r w:rsidR="00267E78" w:rsidRPr="003800CC">
        <w:rPr>
          <w:rStyle w:val="Cobra-CodeCar"/>
          <w:color w:val="FFFFFF" w:themeColor="background1"/>
          <w:lang w:val="fr-FR"/>
        </w:rPr>
        <w:t xml:space="preserve"> </w:t>
      </w:r>
      <w:proofErr w:type="spellStart"/>
      <w:r w:rsidR="00267E78">
        <w:rPr>
          <w:rStyle w:val="Cobra-CodeCar"/>
          <w:lang w:val="fr-FR"/>
        </w:rPr>
        <w:t>croix_jaune_seq</w:t>
      </w:r>
      <w:proofErr w:type="spellEnd"/>
      <w:r w:rsidR="00893067" w:rsidRPr="00AB266D">
        <w:rPr>
          <w:rStyle w:val="Cobra-CodeCar"/>
          <w:lang w:val="fr-FR"/>
        </w:rPr>
        <w:t>(ru)</w:t>
      </w:r>
      <w:r w:rsidR="00D411EB">
        <w:rPr>
          <w:lang w:val="fr-FR"/>
        </w:rPr>
        <w:t xml:space="preserve"> </w:t>
      </w:r>
      <w:r w:rsidR="00921AF9">
        <w:rPr>
          <w:lang w:val="fr-FR"/>
        </w:rPr>
        <w:t xml:space="preserve">effectue </w:t>
      </w:r>
      <w:r w:rsidR="005C73A2">
        <w:rPr>
          <w:lang w:val="fr-FR"/>
        </w:rPr>
        <w:t xml:space="preserve">les mouvements suivants : </w:t>
      </w:r>
    </w:p>
    <w:p w14:paraId="3D76DFDB" w14:textId="4F9A56F6" w:rsidR="00CD14B7" w:rsidRDefault="00CD14B7" w:rsidP="00FF029A">
      <w:pPr>
        <w:pStyle w:val="Cobra-NormalTick"/>
        <w:spacing w:after="80"/>
      </w:pPr>
      <w:proofErr w:type="spell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rp</w:t>
      </w:r>
      <w:proofErr w:type="spellEnd"/>
    </w:p>
    <w:p w14:paraId="1476A509" w14:textId="63AE40D6" w:rsidR="00CD14B7" w:rsidRDefault="00CD14B7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up</w:t>
      </w:r>
      <w:proofErr w:type="spellEnd"/>
      <w:proofErr w:type="gramEnd"/>
    </w:p>
    <w:p w14:paraId="26A600E5" w14:textId="34AB9E48" w:rsidR="00CD14B7" w:rsidRDefault="00CD14B7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fp</w:t>
      </w:r>
      <w:proofErr w:type="spellEnd"/>
      <w:proofErr w:type="gramEnd"/>
    </w:p>
    <w:p w14:paraId="497D14A0" w14:textId="15D15001" w:rsidR="00CD14B7" w:rsidRDefault="00CD14B7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u</w:t>
      </w:r>
      <w:proofErr w:type="spellEnd"/>
      <w:proofErr w:type="gramEnd"/>
    </w:p>
    <w:p w14:paraId="5E8D2A3F" w14:textId="71B498E8" w:rsidR="00CD14B7" w:rsidRDefault="00CD14B7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f</w:t>
      </w:r>
      <w:proofErr w:type="spellEnd"/>
      <w:proofErr w:type="gramEnd"/>
    </w:p>
    <w:p w14:paraId="0C9FA16D" w14:textId="34593D8B" w:rsidR="005C73A2" w:rsidRPr="00CD14B7" w:rsidRDefault="00CD14B7" w:rsidP="00FF029A">
      <w:pPr>
        <w:pStyle w:val="Cobra-NormalTick"/>
        <w:spacing w:after="80"/>
      </w:pPr>
      <w:proofErr w:type="spellStart"/>
      <w:proofErr w:type="gramStart"/>
      <w:r>
        <w:rPr>
          <w:rStyle w:val="n"/>
        </w:rPr>
        <w:t>ru</w:t>
      </w:r>
      <w:r>
        <w:rPr>
          <w:rStyle w:val="p"/>
        </w:rPr>
        <w:t>.</w:t>
      </w:r>
      <w:r>
        <w:rPr>
          <w:rStyle w:val="nf"/>
        </w:rPr>
        <w:t>r</w:t>
      </w:r>
      <w:proofErr w:type="spellEnd"/>
      <w:proofErr w:type="gramEnd"/>
    </w:p>
    <w:p w14:paraId="179E6DAA" w14:textId="582E3D9A" w:rsidR="00C021F8" w:rsidRDefault="00C021F8">
      <w:pPr>
        <w:rPr>
          <w:rFonts w:ascii="Clear Sans Light" w:hAnsi="Clear Sans Light" w:cs="Clear Sans Light"/>
          <w:lang w:val="fr-FR"/>
        </w:rPr>
      </w:pPr>
      <w:r>
        <w:rPr>
          <w:lang w:val="fr-FR"/>
        </w:rPr>
        <w:br w:type="page"/>
      </w:r>
    </w:p>
    <w:p w14:paraId="3CBB55C3" w14:textId="67F3463F" w:rsidR="00395EF4" w:rsidRPr="0099678B" w:rsidRDefault="005D2AE4" w:rsidP="00395EF4">
      <w:pPr>
        <w:pStyle w:val="Cobra-Titre2"/>
        <w:rPr>
          <w:lang w:val="fr-FR"/>
        </w:rPr>
      </w:pPr>
      <w:r w:rsidRPr="0099678B">
        <w:rPr>
          <w:lang w:val="fr-FR"/>
        </w:rPr>
        <w:lastRenderedPageBreak/>
        <w:t>Les arrêtes jaunes.</w:t>
      </w:r>
    </w:p>
    <w:p w14:paraId="13F81109" w14:textId="74488EAC" w:rsidR="00395EF4" w:rsidRPr="0099678B" w:rsidRDefault="00395EF4" w:rsidP="0099678B">
      <w:pPr>
        <w:pStyle w:val="Cobra-Normal"/>
        <w:ind w:firstLine="360"/>
        <w:rPr>
          <w:lang w:val="fr-FR"/>
        </w:rPr>
      </w:pPr>
      <w:r w:rsidRPr="0099678B">
        <w:rPr>
          <w:lang w:val="fr-FR"/>
        </w:rPr>
        <w:t xml:space="preserve">Dans cette étape, il va falloir placer les arrêtes jaunes sur notre </w:t>
      </w:r>
      <w:proofErr w:type="spellStart"/>
      <w:r w:rsidRPr="0099678B">
        <w:rPr>
          <w:lang w:val="fr-FR"/>
        </w:rPr>
        <w:t>rubik’s</w:t>
      </w:r>
      <w:proofErr w:type="spellEnd"/>
      <w:r w:rsidRPr="0099678B">
        <w:rPr>
          <w:lang w:val="fr-FR"/>
        </w:rPr>
        <w:t xml:space="preserve"> cube afin de le compléter. La fonction dans laquelle il va falloir écrire coder est : </w:t>
      </w:r>
      <w:proofErr w:type="spellStart"/>
      <w:r w:rsidRPr="0099678B">
        <w:rPr>
          <w:rStyle w:val="Cobra-CodeCar"/>
          <w:lang w:val="fr-FR"/>
        </w:rPr>
        <w:t>def</w:t>
      </w:r>
      <w:proofErr w:type="spellEnd"/>
      <w:r w:rsidRPr="0099678B">
        <w:rPr>
          <w:rStyle w:val="Cobra-CodeCar"/>
          <w:lang w:val="fr-FR"/>
        </w:rPr>
        <w:t xml:space="preserve"> </w:t>
      </w:r>
      <w:proofErr w:type="spellStart"/>
      <w:r w:rsidRPr="0099678B">
        <w:rPr>
          <w:rStyle w:val="Cobra-CodeCar"/>
          <w:lang w:val="fr-FR"/>
        </w:rPr>
        <w:t>placement_coins</w:t>
      </w:r>
      <w:proofErr w:type="spellEnd"/>
      <w:r w:rsidRPr="0099678B">
        <w:rPr>
          <w:rStyle w:val="Cobra-CodeCar"/>
          <w:lang w:val="fr-FR"/>
        </w:rPr>
        <w:t>(ru)</w:t>
      </w:r>
    </w:p>
    <w:p w14:paraId="05613171" w14:textId="248E4BB8" w:rsidR="00395EF4" w:rsidRPr="0099678B" w:rsidRDefault="00395EF4" w:rsidP="0099678B">
      <w:pPr>
        <w:pStyle w:val="Cobra-Normal"/>
        <w:rPr>
          <w:lang w:val="fr-FR"/>
        </w:rPr>
      </w:pPr>
      <w:r w:rsidRPr="0099678B">
        <w:rPr>
          <w:lang w:val="fr-FR"/>
        </w:rPr>
        <w:t xml:space="preserve">Dans un premier lieu il va falloir vérifier 4 fois que les coins soient bien placés et s’ils ne sont pas bien placés on va réaliser une </w:t>
      </w:r>
      <w:proofErr w:type="spellStart"/>
      <w:proofErr w:type="gramStart"/>
      <w:r w:rsidRPr="0099678B">
        <w:rPr>
          <w:rStyle w:val="Cobra-CodeCar"/>
          <w:lang w:val="fr-FR"/>
        </w:rPr>
        <w:t>transform.right</w:t>
      </w:r>
      <w:proofErr w:type="spellEnd"/>
      <w:proofErr w:type="gramEnd"/>
      <w:r w:rsidRPr="0099678B">
        <w:rPr>
          <w:lang w:val="fr-FR"/>
        </w:rPr>
        <w:t>.</w:t>
      </w:r>
    </w:p>
    <w:p w14:paraId="66F7027C" w14:textId="4241D223" w:rsidR="00395EF4" w:rsidRPr="0099678B" w:rsidRDefault="00395EF4" w:rsidP="0099678B">
      <w:pPr>
        <w:pStyle w:val="Cobra-Normal"/>
        <w:rPr>
          <w:color w:val="B7B7B7"/>
          <w:shd w:val="clear" w:color="auto" w:fill="383838"/>
          <w:lang w:val="fr-FR"/>
        </w:rPr>
      </w:pPr>
      <w:r w:rsidRPr="0099678B">
        <w:rPr>
          <w:lang w:val="fr-FR"/>
        </w:rPr>
        <w:t xml:space="preserve">Une fois cela fait on vérifie si </w:t>
      </w:r>
      <w:r w:rsidR="002D6CB9" w:rsidRPr="0099678B">
        <w:rPr>
          <w:lang w:val="fr-FR"/>
        </w:rPr>
        <w:t>les coins</w:t>
      </w:r>
      <w:r w:rsidRPr="0099678B">
        <w:rPr>
          <w:lang w:val="fr-FR"/>
        </w:rPr>
        <w:t xml:space="preserve"> sont bien </w:t>
      </w:r>
      <w:r w:rsidR="002D6CB9" w:rsidRPr="0099678B">
        <w:rPr>
          <w:lang w:val="fr-FR"/>
        </w:rPr>
        <w:t>placés</w:t>
      </w:r>
      <w:r w:rsidRPr="0099678B">
        <w:rPr>
          <w:lang w:val="fr-FR"/>
        </w:rPr>
        <w:t xml:space="preserve"> et s’ils sont correct alors on réalise le placement des coins dans une autre fonction que l’on va appeler : </w:t>
      </w:r>
      <w:proofErr w:type="spellStart"/>
      <w:r w:rsidRPr="0099678B">
        <w:rPr>
          <w:rStyle w:val="Cobra-CodeCar"/>
          <w:lang w:val="fr-FR"/>
        </w:rPr>
        <w:t>def</w:t>
      </w:r>
      <w:proofErr w:type="spellEnd"/>
      <w:r w:rsidRPr="0099678B">
        <w:rPr>
          <w:rStyle w:val="Cobra-CodeCar"/>
          <w:lang w:val="fr-FR"/>
        </w:rPr>
        <w:t xml:space="preserve"> </w:t>
      </w:r>
      <w:proofErr w:type="spellStart"/>
      <w:r w:rsidRPr="0099678B">
        <w:rPr>
          <w:rStyle w:val="Cobra-CodeCar"/>
          <w:lang w:val="fr-FR"/>
        </w:rPr>
        <w:t>placement_formule</w:t>
      </w:r>
      <w:proofErr w:type="spellEnd"/>
      <w:r w:rsidRPr="0099678B">
        <w:rPr>
          <w:rStyle w:val="Cobra-CodeCar"/>
          <w:lang w:val="fr-FR"/>
        </w:rPr>
        <w:t>(ru)</w:t>
      </w:r>
    </w:p>
    <w:p w14:paraId="2D274429" w14:textId="77777777" w:rsidR="00395EF4" w:rsidRPr="0099678B" w:rsidRDefault="00395EF4" w:rsidP="00FF029A">
      <w:pPr>
        <w:pStyle w:val="Cobra-NormalTick"/>
        <w:spacing w:after="80"/>
        <w:rPr>
          <w:lang w:val="fr-FR"/>
        </w:rPr>
      </w:pPr>
      <w:proofErr w:type="spellStart"/>
      <w:proofErr w:type="gramStart"/>
      <w:r w:rsidRPr="0099678B">
        <w:rPr>
          <w:lang w:val="fr-FR"/>
        </w:rPr>
        <w:t>ru.lp</w:t>
      </w:r>
      <w:proofErr w:type="spellEnd"/>
      <w:proofErr w:type="gramEnd"/>
    </w:p>
    <w:p w14:paraId="566EAF10" w14:textId="77777777" w:rsidR="00395EF4" w:rsidRPr="0099678B" w:rsidRDefault="00395EF4" w:rsidP="00FF029A">
      <w:pPr>
        <w:pStyle w:val="Cobra-NormalTick"/>
        <w:spacing w:after="80"/>
        <w:rPr>
          <w:lang w:val="fr-FR"/>
        </w:rPr>
      </w:pPr>
      <w:proofErr w:type="spellStart"/>
      <w:proofErr w:type="gramStart"/>
      <w:r w:rsidRPr="0099678B">
        <w:rPr>
          <w:lang w:val="fr-FR"/>
        </w:rPr>
        <w:t>ru.u</w:t>
      </w:r>
      <w:proofErr w:type="spellEnd"/>
      <w:proofErr w:type="gramEnd"/>
    </w:p>
    <w:p w14:paraId="6F3ECE4E" w14:textId="77777777" w:rsidR="00395EF4" w:rsidRPr="0099678B" w:rsidRDefault="00395EF4" w:rsidP="00FF029A">
      <w:pPr>
        <w:pStyle w:val="Cobra-NormalTick"/>
        <w:spacing w:after="80"/>
        <w:rPr>
          <w:lang w:val="fr-FR"/>
        </w:rPr>
      </w:pPr>
      <w:proofErr w:type="spellStart"/>
      <w:proofErr w:type="gramStart"/>
      <w:r w:rsidRPr="0099678B">
        <w:rPr>
          <w:lang w:val="fr-FR"/>
        </w:rPr>
        <w:t>ru.r</w:t>
      </w:r>
      <w:proofErr w:type="spellEnd"/>
      <w:proofErr w:type="gramEnd"/>
    </w:p>
    <w:p w14:paraId="577D69D7" w14:textId="77777777" w:rsidR="00395EF4" w:rsidRPr="0099678B" w:rsidRDefault="00395EF4" w:rsidP="00FF029A">
      <w:pPr>
        <w:pStyle w:val="Cobra-NormalTick"/>
        <w:spacing w:after="80"/>
        <w:rPr>
          <w:lang w:val="fr-FR"/>
        </w:rPr>
      </w:pPr>
      <w:proofErr w:type="spellStart"/>
      <w:proofErr w:type="gramStart"/>
      <w:r w:rsidRPr="0099678B">
        <w:rPr>
          <w:lang w:val="fr-FR"/>
        </w:rPr>
        <w:t>ru.up</w:t>
      </w:r>
      <w:proofErr w:type="spellEnd"/>
      <w:proofErr w:type="gramEnd"/>
    </w:p>
    <w:p w14:paraId="01523F57" w14:textId="77777777" w:rsidR="00395EF4" w:rsidRPr="0099678B" w:rsidRDefault="00395EF4" w:rsidP="00FF029A">
      <w:pPr>
        <w:pStyle w:val="Cobra-NormalTick"/>
        <w:spacing w:after="80"/>
        <w:rPr>
          <w:lang w:val="fr-FR"/>
        </w:rPr>
      </w:pPr>
      <w:proofErr w:type="spellStart"/>
      <w:proofErr w:type="gramStart"/>
      <w:r w:rsidRPr="0099678B">
        <w:rPr>
          <w:lang w:val="fr-FR"/>
        </w:rPr>
        <w:t>ru.l</w:t>
      </w:r>
      <w:proofErr w:type="spellEnd"/>
      <w:proofErr w:type="gramEnd"/>
    </w:p>
    <w:p w14:paraId="4B54A51A" w14:textId="77777777" w:rsidR="00395EF4" w:rsidRPr="0099678B" w:rsidRDefault="00395EF4" w:rsidP="00FF029A">
      <w:pPr>
        <w:pStyle w:val="Cobra-NormalTick"/>
        <w:spacing w:after="80"/>
        <w:rPr>
          <w:lang w:val="fr-FR"/>
        </w:rPr>
      </w:pPr>
      <w:proofErr w:type="spellStart"/>
      <w:proofErr w:type="gramStart"/>
      <w:r w:rsidRPr="0099678B">
        <w:rPr>
          <w:lang w:val="fr-FR"/>
        </w:rPr>
        <w:t>ru.u</w:t>
      </w:r>
      <w:proofErr w:type="spellEnd"/>
      <w:proofErr w:type="gramEnd"/>
    </w:p>
    <w:p w14:paraId="094EAEA4" w14:textId="77777777" w:rsidR="00395EF4" w:rsidRPr="0099678B" w:rsidRDefault="00395EF4" w:rsidP="00FF029A">
      <w:pPr>
        <w:pStyle w:val="Cobra-NormalTick"/>
        <w:spacing w:after="80"/>
        <w:rPr>
          <w:lang w:val="fr-FR"/>
        </w:rPr>
      </w:pPr>
      <w:proofErr w:type="spellStart"/>
      <w:r w:rsidRPr="0099678B">
        <w:rPr>
          <w:lang w:val="fr-FR"/>
        </w:rPr>
        <w:t>ru.rp</w:t>
      </w:r>
      <w:proofErr w:type="spellEnd"/>
    </w:p>
    <w:p w14:paraId="37E48DCF" w14:textId="376ED169" w:rsidR="00395EF4" w:rsidRDefault="00395EF4" w:rsidP="00FF029A">
      <w:pPr>
        <w:pStyle w:val="Cobra-NormalTick"/>
        <w:spacing w:after="80"/>
        <w:rPr>
          <w:lang w:val="fr-FR"/>
        </w:rPr>
      </w:pPr>
      <w:proofErr w:type="spellStart"/>
      <w:proofErr w:type="gramStart"/>
      <w:r w:rsidRPr="0099678B">
        <w:rPr>
          <w:lang w:val="fr-FR"/>
        </w:rPr>
        <w:t>ru.up</w:t>
      </w:r>
      <w:proofErr w:type="spellEnd"/>
      <w:proofErr w:type="gramEnd"/>
    </w:p>
    <w:p w14:paraId="6002DCB2" w14:textId="77777777" w:rsidR="00CF2C5A" w:rsidRPr="00690E34" w:rsidRDefault="00CF2C5A" w:rsidP="00CF2C5A">
      <w:pPr>
        <w:pStyle w:val="Cobra-NormalTick"/>
        <w:numPr>
          <w:ilvl w:val="0"/>
          <w:numId w:val="0"/>
        </w:numPr>
        <w:spacing w:after="80"/>
        <w:ind w:left="720"/>
        <w:rPr>
          <w:lang w:val="fr-FR"/>
        </w:rPr>
      </w:pPr>
    </w:p>
    <w:p w14:paraId="4EE90633" w14:textId="72C2775B" w:rsidR="00395EF4" w:rsidRPr="0099678B" w:rsidRDefault="00395EF4" w:rsidP="0099678B">
      <w:pPr>
        <w:pStyle w:val="Cobra-Normal"/>
        <w:rPr>
          <w:lang w:val="fr-FR"/>
        </w:rPr>
      </w:pPr>
      <w:r w:rsidRPr="0099678B">
        <w:rPr>
          <w:lang w:val="fr-FR"/>
        </w:rPr>
        <w:t>Retour dans notre première fonction</w:t>
      </w:r>
      <w:r w:rsidR="00A067DF">
        <w:rPr>
          <w:lang w:val="fr-FR"/>
        </w:rPr>
        <w:t>. S</w:t>
      </w:r>
      <w:r w:rsidRPr="0099678B">
        <w:rPr>
          <w:lang w:val="fr-FR"/>
        </w:rPr>
        <w:t>uite à ça</w:t>
      </w:r>
      <w:r w:rsidR="00A067DF">
        <w:rPr>
          <w:lang w:val="fr-FR"/>
        </w:rPr>
        <w:t>,</w:t>
      </w:r>
      <w:r w:rsidRPr="0099678B">
        <w:rPr>
          <w:lang w:val="fr-FR"/>
        </w:rPr>
        <w:t xml:space="preserve"> on va vérifier si les coins sont mal placé on réalise une </w:t>
      </w:r>
      <w:proofErr w:type="spellStart"/>
      <w:proofErr w:type="gramStart"/>
      <w:r w:rsidRPr="0099678B">
        <w:rPr>
          <w:lang w:val="fr-FR"/>
        </w:rPr>
        <w:t>transform.left</w:t>
      </w:r>
      <w:proofErr w:type="spellEnd"/>
      <w:proofErr w:type="gramEnd"/>
      <w:r w:rsidRPr="0099678B">
        <w:rPr>
          <w:lang w:val="fr-FR"/>
        </w:rPr>
        <w:t xml:space="preserve"> puis on utilise la fonction “</w:t>
      </w:r>
      <w:proofErr w:type="spellStart"/>
      <w:r w:rsidRPr="0099678B">
        <w:rPr>
          <w:lang w:val="fr-FR"/>
        </w:rPr>
        <w:t>placement_formule</w:t>
      </w:r>
      <w:proofErr w:type="spellEnd"/>
      <w:r w:rsidRPr="0099678B">
        <w:rPr>
          <w:lang w:val="fr-FR"/>
        </w:rPr>
        <w:t xml:space="preserve">” et une </w:t>
      </w:r>
      <w:proofErr w:type="spellStart"/>
      <w:r w:rsidRPr="0099678B">
        <w:rPr>
          <w:lang w:val="fr-FR"/>
        </w:rPr>
        <w:t>transform.right</w:t>
      </w:r>
      <w:proofErr w:type="spellEnd"/>
      <w:r w:rsidRPr="0099678B">
        <w:rPr>
          <w:lang w:val="fr-FR"/>
        </w:rPr>
        <w:t>.</w:t>
      </w:r>
    </w:p>
    <w:p w14:paraId="5C9FBC1A" w14:textId="41A882AB" w:rsidR="00395EF4" w:rsidRPr="0099678B" w:rsidRDefault="00395EF4" w:rsidP="0099678B">
      <w:pPr>
        <w:pStyle w:val="Cobra-Normal"/>
        <w:rPr>
          <w:lang w:val="fr-FR"/>
        </w:rPr>
      </w:pPr>
      <w:r w:rsidRPr="0099678B">
        <w:rPr>
          <w:lang w:val="fr-FR"/>
        </w:rPr>
        <w:t xml:space="preserve">Mais si nos coins n’étaient pas bien </w:t>
      </w:r>
      <w:r w:rsidR="0099678B" w:rsidRPr="0099678B">
        <w:rPr>
          <w:lang w:val="fr-FR"/>
        </w:rPr>
        <w:t>placés</w:t>
      </w:r>
      <w:r w:rsidRPr="0099678B">
        <w:rPr>
          <w:lang w:val="fr-FR"/>
        </w:rPr>
        <w:t xml:space="preserve"> au départ on appel juste la fonction “</w:t>
      </w:r>
      <w:proofErr w:type="spellStart"/>
      <w:r w:rsidRPr="0099678B">
        <w:rPr>
          <w:lang w:val="fr-FR"/>
        </w:rPr>
        <w:t>placement_formule</w:t>
      </w:r>
      <w:proofErr w:type="spellEnd"/>
      <w:r w:rsidRPr="0099678B">
        <w:rPr>
          <w:lang w:val="fr-FR"/>
        </w:rPr>
        <w:t>” et on return notre fonction “</w:t>
      </w:r>
      <w:proofErr w:type="spellStart"/>
      <w:r w:rsidRPr="0099678B">
        <w:rPr>
          <w:lang w:val="fr-FR"/>
        </w:rPr>
        <w:t>placement_coins</w:t>
      </w:r>
      <w:proofErr w:type="spellEnd"/>
      <w:r w:rsidRPr="0099678B">
        <w:rPr>
          <w:lang w:val="fr-FR"/>
        </w:rPr>
        <w:t>”</w:t>
      </w:r>
    </w:p>
    <w:p w14:paraId="6A58CF63" w14:textId="77777777" w:rsidR="00395EF4" w:rsidRPr="0099678B" w:rsidRDefault="00395EF4" w:rsidP="00395EF4">
      <w:pPr>
        <w:pStyle w:val="Cobra-Normal"/>
        <w:rPr>
          <w:lang w:val="fr-FR"/>
        </w:rPr>
      </w:pPr>
    </w:p>
    <w:p w14:paraId="18C6E72B" w14:textId="5CEB166C" w:rsidR="00E01DC0" w:rsidRPr="0099678B" w:rsidRDefault="00446C89" w:rsidP="00E01DC0">
      <w:pPr>
        <w:pStyle w:val="Cobra-Titre2"/>
        <w:rPr>
          <w:lang w:val="fr-FR"/>
        </w:rPr>
      </w:pPr>
      <w:r w:rsidRPr="0099678B">
        <w:rPr>
          <w:lang w:val="fr-FR"/>
        </w:rPr>
        <w:t>Les c</w:t>
      </w:r>
      <w:r w:rsidR="005A1A39" w:rsidRPr="0099678B">
        <w:rPr>
          <w:lang w:val="fr-FR"/>
        </w:rPr>
        <w:t xml:space="preserve">oins </w:t>
      </w:r>
      <w:r w:rsidR="00E477AF" w:rsidRPr="0099678B">
        <w:rPr>
          <w:lang w:val="fr-FR"/>
        </w:rPr>
        <w:t>jaunes.</w:t>
      </w:r>
    </w:p>
    <w:p w14:paraId="611D3EB6" w14:textId="42BDD389" w:rsidR="00E01DC0" w:rsidRPr="0099678B" w:rsidRDefault="00E01DC0" w:rsidP="00395EF4">
      <w:pPr>
        <w:pStyle w:val="Cobra-Normal"/>
        <w:ind w:firstLine="360"/>
        <w:rPr>
          <w:lang w:val="fr-FR"/>
        </w:rPr>
      </w:pPr>
      <w:r w:rsidRPr="0099678B">
        <w:rPr>
          <w:lang w:val="fr-FR"/>
        </w:rPr>
        <w:t xml:space="preserve">Pour cette fonction qui va s’appeler </w:t>
      </w:r>
      <w:proofErr w:type="spellStart"/>
      <w:r w:rsidRPr="0099678B">
        <w:rPr>
          <w:rStyle w:val="Cobra-CodeCar"/>
          <w:lang w:val="fr-FR"/>
        </w:rPr>
        <w:t>def</w:t>
      </w:r>
      <w:proofErr w:type="spellEnd"/>
      <w:r w:rsidRPr="0099678B">
        <w:rPr>
          <w:rStyle w:val="Cobra-CodeCar"/>
          <w:lang w:val="fr-FR"/>
        </w:rPr>
        <w:t xml:space="preserve"> </w:t>
      </w:r>
      <w:proofErr w:type="spellStart"/>
      <w:r w:rsidRPr="0099678B">
        <w:rPr>
          <w:rStyle w:val="Cobra-CodeCar"/>
          <w:lang w:val="fr-FR"/>
        </w:rPr>
        <w:t>coins_jaunes</w:t>
      </w:r>
      <w:proofErr w:type="spellEnd"/>
      <w:r w:rsidRPr="0099678B">
        <w:rPr>
          <w:rStyle w:val="Cobra-CodeCar"/>
          <w:lang w:val="fr-FR"/>
        </w:rPr>
        <w:t>(ru)</w:t>
      </w:r>
      <w:r w:rsidRPr="0099678B">
        <w:rPr>
          <w:lang w:val="fr-FR"/>
        </w:rPr>
        <w:t xml:space="preserve"> nous allons dire que jusqu’à ce que </w:t>
      </w:r>
      <w:proofErr w:type="spellStart"/>
      <w:r w:rsidRPr="0099678B">
        <w:rPr>
          <w:rStyle w:val="Cobra-CodeCar"/>
          <w:lang w:val="fr-FR"/>
        </w:rPr>
        <w:t>is_jaunes_</w:t>
      </w:r>
      <w:proofErr w:type="gramStart"/>
      <w:r w:rsidRPr="0099678B">
        <w:rPr>
          <w:rStyle w:val="Cobra-CodeCar"/>
          <w:lang w:val="fr-FR"/>
        </w:rPr>
        <w:t>correct</w:t>
      </w:r>
      <w:proofErr w:type="spellEnd"/>
      <w:r w:rsidRPr="0099678B">
        <w:rPr>
          <w:rStyle w:val="Cobra-CodeCar"/>
          <w:lang w:val="fr-FR"/>
        </w:rPr>
        <w:t>?(</w:t>
      </w:r>
      <w:proofErr w:type="gramEnd"/>
      <w:r w:rsidRPr="0099678B">
        <w:rPr>
          <w:rStyle w:val="Cobra-CodeCar"/>
          <w:lang w:val="fr-FR"/>
        </w:rPr>
        <w:t>r)</w:t>
      </w:r>
      <w:r w:rsidRPr="0099678B">
        <w:rPr>
          <w:lang w:val="fr-FR"/>
        </w:rPr>
        <w:t xml:space="preserve"> est faux alors on fait une </w:t>
      </w:r>
      <w:proofErr w:type="spellStart"/>
      <w:r w:rsidRPr="0099678B">
        <w:rPr>
          <w:rStyle w:val="Cobra-CodeCar"/>
          <w:lang w:val="fr-FR"/>
        </w:rPr>
        <w:t>transform_right</w:t>
      </w:r>
      <w:proofErr w:type="spellEnd"/>
      <w:r w:rsidRPr="0099678B">
        <w:rPr>
          <w:lang w:val="fr-FR"/>
        </w:rPr>
        <w:t xml:space="preserve"> après </w:t>
      </w:r>
      <w:r w:rsidR="006135FB" w:rsidRPr="0099678B">
        <w:rPr>
          <w:lang w:val="fr-FR"/>
        </w:rPr>
        <w:t>cela</w:t>
      </w:r>
      <w:r w:rsidRPr="0099678B">
        <w:rPr>
          <w:lang w:val="fr-FR"/>
        </w:rPr>
        <w:t xml:space="preserve"> on vérifie </w:t>
      </w:r>
      <w:r w:rsidR="00CA3829">
        <w:rPr>
          <w:lang w:val="fr-FR"/>
        </w:rPr>
        <w:t>quatre</w:t>
      </w:r>
      <w:r w:rsidRPr="0099678B">
        <w:rPr>
          <w:lang w:val="fr-FR"/>
        </w:rPr>
        <w:t xml:space="preserve"> fois que </w:t>
      </w:r>
      <w:proofErr w:type="spellStart"/>
      <w:r w:rsidRPr="0099678B">
        <w:rPr>
          <w:rStyle w:val="Cobra-CodeCar"/>
          <w:lang w:val="fr-FR"/>
        </w:rPr>
        <w:t>is_jaunes_correct</w:t>
      </w:r>
      <w:proofErr w:type="spellEnd"/>
      <w:r w:rsidRPr="0099678B">
        <w:rPr>
          <w:rStyle w:val="Cobra-CodeCar"/>
          <w:lang w:val="fr-FR"/>
        </w:rPr>
        <w:t>?(r)</w:t>
      </w:r>
      <w:r w:rsidRPr="0099678B">
        <w:rPr>
          <w:lang w:val="fr-FR"/>
        </w:rPr>
        <w:t xml:space="preserve"> et s’il l’est alors on va faire  </w:t>
      </w:r>
      <w:proofErr w:type="spellStart"/>
      <w:r w:rsidRPr="0099678B">
        <w:rPr>
          <w:rStyle w:val="Cobra-CodeCar"/>
          <w:lang w:val="fr-FR"/>
        </w:rPr>
        <w:t>coin_blanc_formule</w:t>
      </w:r>
      <w:proofErr w:type="spellEnd"/>
      <w:r w:rsidRPr="0099678B">
        <w:rPr>
          <w:rStyle w:val="Cobra-CodeCar"/>
          <w:lang w:val="fr-FR"/>
        </w:rPr>
        <w:t>(ru)</w:t>
      </w:r>
      <w:r w:rsidRPr="0099678B">
        <w:rPr>
          <w:lang w:val="fr-FR"/>
        </w:rPr>
        <w:t xml:space="preserve"> et on finit par un </w:t>
      </w:r>
      <w:proofErr w:type="spellStart"/>
      <w:r w:rsidRPr="0099678B">
        <w:rPr>
          <w:rStyle w:val="Cobra-CodeCar"/>
          <w:lang w:val="fr-FR"/>
        </w:rPr>
        <w:t>ru.u</w:t>
      </w:r>
      <w:proofErr w:type="spellEnd"/>
      <w:r w:rsidRPr="0099678B">
        <w:rPr>
          <w:lang w:val="fr-FR"/>
        </w:rPr>
        <w:t>.</w:t>
      </w:r>
    </w:p>
    <w:p w14:paraId="5D438564" w14:textId="77777777" w:rsidR="00E01DC0" w:rsidRPr="0099678B" w:rsidRDefault="00E01DC0" w:rsidP="00E01DC0">
      <w:pPr>
        <w:pStyle w:val="Cobra-Normal"/>
        <w:rPr>
          <w:lang w:val="fr-FR"/>
        </w:rPr>
      </w:pPr>
    </w:p>
    <w:p w14:paraId="225B5A16" w14:textId="77777777" w:rsidR="002D2DA7" w:rsidRPr="00286E7C" w:rsidRDefault="002D2DA7" w:rsidP="00E50947">
      <w:pPr>
        <w:rPr>
          <w:sz w:val="26"/>
          <w:szCs w:val="26"/>
          <w:lang w:val="fr-FR"/>
        </w:rPr>
      </w:pPr>
    </w:p>
    <w:p w14:paraId="63FC3759" w14:textId="77777777" w:rsidR="00986027" w:rsidRPr="00DB2937" w:rsidRDefault="00986027">
      <w:pPr>
        <w:rPr>
          <w:sz w:val="26"/>
          <w:szCs w:val="26"/>
          <w:u w:val="single"/>
          <w:lang w:val="fr-FR"/>
        </w:rPr>
      </w:pPr>
      <w:r w:rsidRPr="00DB2937">
        <w:rPr>
          <w:sz w:val="26"/>
          <w:szCs w:val="26"/>
          <w:u w:val="single"/>
          <w:lang w:val="fr-FR"/>
        </w:rPr>
        <w:br w:type="page"/>
      </w:r>
    </w:p>
    <w:p w14:paraId="67A25B96" w14:textId="259BC5B3" w:rsidR="00EE347E" w:rsidRDefault="00EE347E" w:rsidP="00986027">
      <w:pPr>
        <w:pStyle w:val="Cobra-Title1"/>
      </w:pPr>
      <w:r>
        <w:lastRenderedPageBreak/>
        <w:t>Conclusion</w:t>
      </w:r>
    </w:p>
    <w:p w14:paraId="5AA07251" w14:textId="77777777" w:rsidR="00EE347E" w:rsidRDefault="00EE347E" w:rsidP="00EE347E">
      <w:pPr>
        <w:ind w:left="720"/>
        <w:jc w:val="both"/>
        <w:rPr>
          <w:sz w:val="26"/>
          <w:szCs w:val="26"/>
        </w:rPr>
      </w:pPr>
    </w:p>
    <w:p w14:paraId="584E6BAF" w14:textId="1A022591" w:rsidR="00EE347E" w:rsidRPr="006F3D9C" w:rsidRDefault="00EE347E" w:rsidP="00986027">
      <w:pPr>
        <w:pStyle w:val="Cobra-Normal"/>
        <w:ind w:firstLine="708"/>
        <w:rPr>
          <w:lang w:val="fr-FR"/>
        </w:rPr>
      </w:pPr>
      <w:r w:rsidRPr="006F3D9C">
        <w:rPr>
          <w:lang w:val="fr-FR"/>
        </w:rPr>
        <w:t xml:space="preserve">Bravo, grâce à toi </w:t>
      </w:r>
      <w:proofErr w:type="spellStart"/>
      <w:r w:rsidRPr="006F3D9C">
        <w:rPr>
          <w:lang w:val="fr-FR"/>
        </w:rPr>
        <w:t>Viki</w:t>
      </w:r>
      <w:proofErr w:type="spellEnd"/>
      <w:r w:rsidRPr="006F3D9C">
        <w:rPr>
          <w:lang w:val="fr-FR"/>
        </w:rPr>
        <w:t xml:space="preserve"> à trouver un adversaire à sa hauteur. Mais elle ne va sans doute pas mettre longtemps à surpasser ce programme. Tu peux donc aider </w:t>
      </w:r>
      <w:proofErr w:type="spellStart"/>
      <w:r w:rsidRPr="006F3D9C">
        <w:rPr>
          <w:lang w:val="fr-FR"/>
        </w:rPr>
        <w:t>Viki</w:t>
      </w:r>
      <w:proofErr w:type="spellEnd"/>
      <w:r w:rsidRPr="006F3D9C">
        <w:rPr>
          <w:lang w:val="fr-FR"/>
        </w:rPr>
        <w:t xml:space="preserve"> à améliorer l’algorithme pour qu’elle continue à progresser !</w:t>
      </w:r>
    </w:p>
    <w:p w14:paraId="5AA238FD" w14:textId="297F50DA" w:rsidR="006F52D5" w:rsidRDefault="006F52D5" w:rsidP="000E69E4">
      <w:pPr>
        <w:rPr>
          <w:sz w:val="26"/>
          <w:szCs w:val="26"/>
          <w:lang w:val="fr-FR"/>
        </w:rPr>
      </w:pPr>
    </w:p>
    <w:p w14:paraId="63DC430C" w14:textId="77777777" w:rsidR="005F0409" w:rsidRDefault="005F0409" w:rsidP="000E69E4">
      <w:pPr>
        <w:rPr>
          <w:sz w:val="26"/>
          <w:szCs w:val="26"/>
          <w:lang w:val="fr-FR"/>
        </w:rPr>
      </w:pPr>
    </w:p>
    <w:p w14:paraId="2218A308" w14:textId="26333775" w:rsidR="005F0409" w:rsidRDefault="005F0409" w:rsidP="005F0409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464C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begin"/>
      </w:r>
      <w:r w:rsidRPr="004464C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instrText xml:space="preserve"> INCLUDEPICTURE "https://static.fnac-static.com/multimedia/Images/C5/C5/D4/F6/16176325-1505-1505-1/tsp20201231105802/3x3x3-Rubik-s-Cube-Xiaomi-Bluetooth-5-0-Capteur-a-six-axes-Timing-scientifique.jpg" \* MERGEFORMATINET </w:instrText>
      </w:r>
      <w:r w:rsidRPr="004464C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separate"/>
      </w:r>
      <w:r w:rsidRPr="004464C0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15E35D45" wp14:editId="4E7DEAC5">
            <wp:extent cx="2924269" cy="2924269"/>
            <wp:effectExtent l="0" t="0" r="0" b="0"/>
            <wp:docPr id="14" name="Image 14" descr="0€03 sur 3x3x3 Rubik&amp;#39;s Cube Xiaomi- Bluetooth 5.0, Capteur à six axes,  Timing scientifique - Casse-Tête - Achat &amp;amp; prix | f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€03 sur 3x3x3 Rubik&amp;#39;s Cube Xiaomi- Bluetooth 5.0, Capteur à six axes,  Timing scientifique - Casse-Tête - Achat &amp;amp; prix | fna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81" cy="299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4C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end"/>
      </w:r>
    </w:p>
    <w:p w14:paraId="28D3EE8E" w14:textId="3511B627" w:rsidR="005F0409" w:rsidRPr="004464C0" w:rsidRDefault="005F0409" w:rsidP="005F0409">
      <w:pPr>
        <w:pStyle w:val="Cobra-Annotation"/>
        <w:rPr>
          <w:lang w:val="fr-FR" w:eastAsia="fr-FR"/>
        </w:rPr>
      </w:pPr>
      <w:r>
        <w:rPr>
          <w:lang w:val="fr-FR" w:eastAsia="fr-FR"/>
        </w:rPr>
        <w:t xml:space="preserve">Un </w:t>
      </w:r>
      <w:proofErr w:type="spellStart"/>
      <w:r>
        <w:rPr>
          <w:lang w:val="fr-FR" w:eastAsia="fr-FR"/>
        </w:rPr>
        <w:t>rubik’s</w:t>
      </w:r>
      <w:proofErr w:type="spellEnd"/>
      <w:r>
        <w:rPr>
          <w:lang w:val="fr-FR" w:eastAsia="fr-FR"/>
        </w:rPr>
        <w:t xml:space="preserve"> cube</w:t>
      </w:r>
      <w:r>
        <w:rPr>
          <w:lang w:val="fr-FR" w:eastAsia="fr-FR"/>
        </w:rPr>
        <w:t xml:space="preserve"> </w:t>
      </w:r>
      <w:r>
        <w:rPr>
          <w:lang w:val="fr-FR" w:eastAsia="fr-FR"/>
        </w:rPr>
        <w:t>résolu !</w:t>
      </w:r>
    </w:p>
    <w:p w14:paraId="479B3884" w14:textId="77777777" w:rsidR="005F0409" w:rsidRPr="00286E7C" w:rsidRDefault="005F0409" w:rsidP="005F0409">
      <w:pPr>
        <w:jc w:val="center"/>
        <w:rPr>
          <w:sz w:val="26"/>
          <w:szCs w:val="26"/>
          <w:lang w:val="fr-FR"/>
        </w:rPr>
      </w:pPr>
    </w:p>
    <w:sectPr w:rsidR="005F0409" w:rsidRPr="00286E7C" w:rsidSect="001924D3">
      <w:footerReference w:type="default" r:id="rId21"/>
      <w:footerReference w:type="first" r:id="rId22"/>
      <w:type w:val="continuous"/>
      <w:pgSz w:w="11906" w:h="16838" w:code="9"/>
      <w:pgMar w:top="1418" w:right="1418" w:bottom="1418" w:left="1418" w:header="709" w:footer="709" w:gutter="0"/>
      <w:pgBorders w:offsetFrom="page">
        <w:top w:val="single" w:sz="4" w:space="24" w:color="00D467"/>
        <w:left w:val="single" w:sz="4" w:space="24" w:color="00D467"/>
        <w:bottom w:val="single" w:sz="4" w:space="24" w:color="00D467"/>
        <w:right w:val="single" w:sz="4" w:space="24" w:color="00D467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6548D" w14:textId="77777777" w:rsidR="00AB1EA5" w:rsidRDefault="00AB1EA5" w:rsidP="00353C27">
      <w:pPr>
        <w:spacing w:after="0" w:line="240" w:lineRule="auto"/>
      </w:pPr>
      <w:r>
        <w:separator/>
      </w:r>
    </w:p>
  </w:endnote>
  <w:endnote w:type="continuationSeparator" w:id="0">
    <w:p w14:paraId="161D585D" w14:textId="77777777" w:rsidR="00AB1EA5" w:rsidRDefault="00AB1EA5" w:rsidP="00353C27">
      <w:pPr>
        <w:spacing w:after="0" w:line="240" w:lineRule="auto"/>
      </w:pPr>
      <w:r>
        <w:continuationSeparator/>
      </w:r>
    </w:p>
  </w:endnote>
  <w:endnote w:type="continuationNotice" w:id="1">
    <w:p w14:paraId="15D8B7F2" w14:textId="77777777" w:rsidR="00AB1EA5" w:rsidRDefault="00AB1E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lear Sans Light">
    <w:altName w:val="Calibri"/>
    <w:panose1 w:val="020B0604020202020204"/>
    <w:charset w:val="00"/>
    <w:family w:val="swiss"/>
    <w:pitch w:val="variable"/>
    <w:sig w:usb0="A00002EF" w:usb1="500078F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ear Sans">
    <w:altName w:val="Calibri"/>
    <w:panose1 w:val="020B0604020202020204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Prime Code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ira Code iScript">
    <w:altName w:val="Calibri"/>
    <w:panose1 w:val="020B0604020202020204"/>
    <w:charset w:val="00"/>
    <w:family w:val="modern"/>
    <w:pitch w:val="variable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3391981"/>
      <w:docPartObj>
        <w:docPartGallery w:val="Page Numbers (Bottom of Page)"/>
        <w:docPartUnique/>
      </w:docPartObj>
    </w:sdtPr>
    <w:sdtContent>
      <w:p w14:paraId="34DD69A2" w14:textId="47E33E71" w:rsidR="00AF4E09" w:rsidRDefault="00B63B0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1B009" w14:textId="77777777" w:rsidR="00F129A3" w:rsidRPr="00F129A3" w:rsidRDefault="00F129A3" w:rsidP="00AF4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BC7B5" w14:textId="2F87A392" w:rsidR="00584439" w:rsidRDefault="00584439">
    <w:pPr>
      <w:pStyle w:val="Pieddepage"/>
      <w:jc w:val="right"/>
    </w:pPr>
  </w:p>
  <w:p w14:paraId="7BCE5087" w14:textId="77777777" w:rsidR="00AF4E09" w:rsidRDefault="00AF4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4952B" w14:textId="77777777" w:rsidR="00AB1EA5" w:rsidRDefault="00AB1EA5" w:rsidP="00353C27">
      <w:pPr>
        <w:spacing w:after="0" w:line="240" w:lineRule="auto"/>
      </w:pPr>
      <w:r>
        <w:separator/>
      </w:r>
    </w:p>
  </w:footnote>
  <w:footnote w:type="continuationSeparator" w:id="0">
    <w:p w14:paraId="1DF3CC6F" w14:textId="77777777" w:rsidR="00AB1EA5" w:rsidRDefault="00AB1EA5" w:rsidP="00353C27">
      <w:pPr>
        <w:spacing w:after="0" w:line="240" w:lineRule="auto"/>
      </w:pPr>
      <w:r>
        <w:continuationSeparator/>
      </w:r>
    </w:p>
  </w:footnote>
  <w:footnote w:type="continuationNotice" w:id="1">
    <w:p w14:paraId="07AEDDAC" w14:textId="77777777" w:rsidR="00AB1EA5" w:rsidRDefault="00AB1E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6600BF"/>
    <w:multiLevelType w:val="hybridMultilevel"/>
    <w:tmpl w:val="B9265EA8"/>
    <w:lvl w:ilvl="0" w:tplc="9BA2F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BC77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DA41B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1CBA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5247D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8264A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F923A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646B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BB0C5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B303D"/>
    <w:multiLevelType w:val="hybridMultilevel"/>
    <w:tmpl w:val="1C765446"/>
    <w:lvl w:ilvl="0" w:tplc="F252E6A0">
      <w:start w:val="1"/>
      <w:numFmt w:val="bullet"/>
      <w:lvlText w:val="-"/>
      <w:lvlJc w:val="left"/>
      <w:pPr>
        <w:ind w:left="720" w:hanging="360"/>
      </w:pPr>
      <w:rPr>
        <w:rFonts w:ascii="Clear Sans Light" w:eastAsiaTheme="minorHAnsi" w:hAnsi="Clear Sans Light" w:cs="Clear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3065F"/>
    <w:multiLevelType w:val="hybridMultilevel"/>
    <w:tmpl w:val="517C60F8"/>
    <w:lvl w:ilvl="0" w:tplc="87CE9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D8E1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C529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526FA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63EC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84A31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CC2D1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F584F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7FE8E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81DCB"/>
    <w:multiLevelType w:val="multilevel"/>
    <w:tmpl w:val="FF9466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F5C20"/>
    <w:multiLevelType w:val="hybridMultilevel"/>
    <w:tmpl w:val="0F06ACCE"/>
    <w:lvl w:ilvl="0" w:tplc="31FC0C66">
      <w:numFmt w:val="bullet"/>
      <w:lvlText w:val="-"/>
      <w:lvlJc w:val="left"/>
      <w:pPr>
        <w:ind w:left="1080" w:hanging="360"/>
      </w:pPr>
      <w:rPr>
        <w:rFonts w:ascii="Clear Sans Light" w:eastAsiaTheme="minorHAnsi" w:hAnsi="Clear Sans Light" w:cs="Clear Sans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033E5"/>
    <w:multiLevelType w:val="multilevel"/>
    <w:tmpl w:val="4DB23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636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78921FC"/>
    <w:multiLevelType w:val="multilevel"/>
    <w:tmpl w:val="FF9466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7"/>
  </w:num>
  <w:num w:numId="5">
    <w:abstractNumId w:val="11"/>
  </w:num>
  <w:num w:numId="6">
    <w:abstractNumId w:val="20"/>
  </w:num>
  <w:num w:numId="7">
    <w:abstractNumId w:val="9"/>
  </w:num>
  <w:num w:numId="8">
    <w:abstractNumId w:val="4"/>
  </w:num>
  <w:num w:numId="9">
    <w:abstractNumId w:val="13"/>
  </w:num>
  <w:num w:numId="10">
    <w:abstractNumId w:val="0"/>
  </w:num>
  <w:num w:numId="11">
    <w:abstractNumId w:val="18"/>
  </w:num>
  <w:num w:numId="12">
    <w:abstractNumId w:val="21"/>
  </w:num>
  <w:num w:numId="13">
    <w:abstractNumId w:val="7"/>
  </w:num>
  <w:num w:numId="14">
    <w:abstractNumId w:val="1"/>
  </w:num>
  <w:num w:numId="15">
    <w:abstractNumId w:val="16"/>
  </w:num>
  <w:num w:numId="16">
    <w:abstractNumId w:val="8"/>
  </w:num>
  <w:num w:numId="17">
    <w:abstractNumId w:val="2"/>
  </w:num>
  <w:num w:numId="18">
    <w:abstractNumId w:val="12"/>
  </w:num>
  <w:num w:numId="19">
    <w:abstractNumId w:val="3"/>
  </w:num>
  <w:num w:numId="20">
    <w:abstractNumId w:val="19"/>
  </w:num>
  <w:num w:numId="21">
    <w:abstractNumId w:val="10"/>
  </w:num>
  <w:num w:numId="22">
    <w:abstractNumId w:val="17"/>
    <w:lvlOverride w:ilvl="0">
      <w:startOverride w:val="1"/>
    </w:lvlOverride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EB"/>
    <w:rsid w:val="00001322"/>
    <w:rsid w:val="00001359"/>
    <w:rsid w:val="00002DC6"/>
    <w:rsid w:val="00002EC8"/>
    <w:rsid w:val="0000322A"/>
    <w:rsid w:val="000033A9"/>
    <w:rsid w:val="00003F54"/>
    <w:rsid w:val="00004725"/>
    <w:rsid w:val="000059A6"/>
    <w:rsid w:val="0000628E"/>
    <w:rsid w:val="000070A5"/>
    <w:rsid w:val="00013516"/>
    <w:rsid w:val="00014C5D"/>
    <w:rsid w:val="00014DFE"/>
    <w:rsid w:val="00014EF2"/>
    <w:rsid w:val="00015A1D"/>
    <w:rsid w:val="0001661F"/>
    <w:rsid w:val="00016700"/>
    <w:rsid w:val="00021562"/>
    <w:rsid w:val="000216C6"/>
    <w:rsid w:val="00024EB6"/>
    <w:rsid w:val="00030A5D"/>
    <w:rsid w:val="00031DDA"/>
    <w:rsid w:val="00032C3A"/>
    <w:rsid w:val="00033FC1"/>
    <w:rsid w:val="000344E4"/>
    <w:rsid w:val="000352A9"/>
    <w:rsid w:val="00036E57"/>
    <w:rsid w:val="00040A5D"/>
    <w:rsid w:val="00045EFD"/>
    <w:rsid w:val="00046430"/>
    <w:rsid w:val="0005110F"/>
    <w:rsid w:val="00052C7E"/>
    <w:rsid w:val="00054A3F"/>
    <w:rsid w:val="00054D24"/>
    <w:rsid w:val="00055272"/>
    <w:rsid w:val="00055BA0"/>
    <w:rsid w:val="00056D8B"/>
    <w:rsid w:val="000572E1"/>
    <w:rsid w:val="0005738F"/>
    <w:rsid w:val="00057862"/>
    <w:rsid w:val="00060539"/>
    <w:rsid w:val="00061405"/>
    <w:rsid w:val="0006200F"/>
    <w:rsid w:val="00062403"/>
    <w:rsid w:val="0006331F"/>
    <w:rsid w:val="00063EBC"/>
    <w:rsid w:val="00064EFF"/>
    <w:rsid w:val="00066537"/>
    <w:rsid w:val="00066AC0"/>
    <w:rsid w:val="000674D8"/>
    <w:rsid w:val="00067B92"/>
    <w:rsid w:val="00071D45"/>
    <w:rsid w:val="00072AB3"/>
    <w:rsid w:val="00074208"/>
    <w:rsid w:val="00074F3D"/>
    <w:rsid w:val="00075465"/>
    <w:rsid w:val="00080803"/>
    <w:rsid w:val="00080E84"/>
    <w:rsid w:val="0008235C"/>
    <w:rsid w:val="00082A3E"/>
    <w:rsid w:val="0008434F"/>
    <w:rsid w:val="0008553F"/>
    <w:rsid w:val="000874D8"/>
    <w:rsid w:val="00092108"/>
    <w:rsid w:val="00092E99"/>
    <w:rsid w:val="0009393E"/>
    <w:rsid w:val="00094888"/>
    <w:rsid w:val="00095015"/>
    <w:rsid w:val="00095D4E"/>
    <w:rsid w:val="00095DE5"/>
    <w:rsid w:val="00095E84"/>
    <w:rsid w:val="000973E0"/>
    <w:rsid w:val="000979A8"/>
    <w:rsid w:val="000A1F09"/>
    <w:rsid w:val="000A2642"/>
    <w:rsid w:val="000A4272"/>
    <w:rsid w:val="000A4B1F"/>
    <w:rsid w:val="000A668D"/>
    <w:rsid w:val="000A71FB"/>
    <w:rsid w:val="000B1BEF"/>
    <w:rsid w:val="000B1C4C"/>
    <w:rsid w:val="000B2CB7"/>
    <w:rsid w:val="000B494D"/>
    <w:rsid w:val="000B630A"/>
    <w:rsid w:val="000B680A"/>
    <w:rsid w:val="000B79D3"/>
    <w:rsid w:val="000C00FE"/>
    <w:rsid w:val="000C2042"/>
    <w:rsid w:val="000C235A"/>
    <w:rsid w:val="000C264D"/>
    <w:rsid w:val="000C2F4B"/>
    <w:rsid w:val="000C4035"/>
    <w:rsid w:val="000C45C6"/>
    <w:rsid w:val="000C7269"/>
    <w:rsid w:val="000C7964"/>
    <w:rsid w:val="000D1993"/>
    <w:rsid w:val="000D2230"/>
    <w:rsid w:val="000D2318"/>
    <w:rsid w:val="000D3091"/>
    <w:rsid w:val="000D320E"/>
    <w:rsid w:val="000D3821"/>
    <w:rsid w:val="000D4FF8"/>
    <w:rsid w:val="000D6C40"/>
    <w:rsid w:val="000E1119"/>
    <w:rsid w:val="000E2A2C"/>
    <w:rsid w:val="000E3525"/>
    <w:rsid w:val="000E38C7"/>
    <w:rsid w:val="000E3E50"/>
    <w:rsid w:val="000E4197"/>
    <w:rsid w:val="000E51ED"/>
    <w:rsid w:val="000E5DBC"/>
    <w:rsid w:val="000E5E5B"/>
    <w:rsid w:val="000E6457"/>
    <w:rsid w:val="000E6470"/>
    <w:rsid w:val="000E69E4"/>
    <w:rsid w:val="000E6FD0"/>
    <w:rsid w:val="000E7629"/>
    <w:rsid w:val="000E770E"/>
    <w:rsid w:val="000E7A00"/>
    <w:rsid w:val="000E7E33"/>
    <w:rsid w:val="000F05DF"/>
    <w:rsid w:val="000F0EF2"/>
    <w:rsid w:val="000F13BD"/>
    <w:rsid w:val="000F178A"/>
    <w:rsid w:val="000F2D31"/>
    <w:rsid w:val="000F358B"/>
    <w:rsid w:val="000F3FEA"/>
    <w:rsid w:val="000F4959"/>
    <w:rsid w:val="000F54C1"/>
    <w:rsid w:val="00100D9A"/>
    <w:rsid w:val="00100ECF"/>
    <w:rsid w:val="00101368"/>
    <w:rsid w:val="00101AB6"/>
    <w:rsid w:val="0010253A"/>
    <w:rsid w:val="00104D7B"/>
    <w:rsid w:val="00106D03"/>
    <w:rsid w:val="001070D0"/>
    <w:rsid w:val="00110AD0"/>
    <w:rsid w:val="001122BD"/>
    <w:rsid w:val="00113A59"/>
    <w:rsid w:val="00114876"/>
    <w:rsid w:val="0011728B"/>
    <w:rsid w:val="00121B41"/>
    <w:rsid w:val="0012349B"/>
    <w:rsid w:val="00123F8D"/>
    <w:rsid w:val="0012463C"/>
    <w:rsid w:val="00126AB4"/>
    <w:rsid w:val="00130B34"/>
    <w:rsid w:val="00131BD1"/>
    <w:rsid w:val="00134823"/>
    <w:rsid w:val="00137E17"/>
    <w:rsid w:val="00141B18"/>
    <w:rsid w:val="00141C27"/>
    <w:rsid w:val="0014222F"/>
    <w:rsid w:val="001427EB"/>
    <w:rsid w:val="00142A04"/>
    <w:rsid w:val="00144248"/>
    <w:rsid w:val="00144259"/>
    <w:rsid w:val="0014674C"/>
    <w:rsid w:val="00147731"/>
    <w:rsid w:val="001508E2"/>
    <w:rsid w:val="00151046"/>
    <w:rsid w:val="0015137C"/>
    <w:rsid w:val="00152531"/>
    <w:rsid w:val="001533B8"/>
    <w:rsid w:val="001540E3"/>
    <w:rsid w:val="00154EB5"/>
    <w:rsid w:val="00155A7C"/>
    <w:rsid w:val="00156E90"/>
    <w:rsid w:val="00161427"/>
    <w:rsid w:val="0016201F"/>
    <w:rsid w:val="001626FC"/>
    <w:rsid w:val="00162CF2"/>
    <w:rsid w:val="00162E4A"/>
    <w:rsid w:val="0016495C"/>
    <w:rsid w:val="00165AD8"/>
    <w:rsid w:val="00166A11"/>
    <w:rsid w:val="001679CA"/>
    <w:rsid w:val="00171AF2"/>
    <w:rsid w:val="00173D1A"/>
    <w:rsid w:val="001743E4"/>
    <w:rsid w:val="00174F57"/>
    <w:rsid w:val="00175A38"/>
    <w:rsid w:val="00176A7C"/>
    <w:rsid w:val="00181828"/>
    <w:rsid w:val="0018281A"/>
    <w:rsid w:val="00184109"/>
    <w:rsid w:val="001842C8"/>
    <w:rsid w:val="00185EB9"/>
    <w:rsid w:val="001864AA"/>
    <w:rsid w:val="001905F8"/>
    <w:rsid w:val="001910BC"/>
    <w:rsid w:val="0019161A"/>
    <w:rsid w:val="00191A26"/>
    <w:rsid w:val="00191D8F"/>
    <w:rsid w:val="001924D3"/>
    <w:rsid w:val="00192E8B"/>
    <w:rsid w:val="001936F1"/>
    <w:rsid w:val="00194501"/>
    <w:rsid w:val="0019490E"/>
    <w:rsid w:val="00195B1B"/>
    <w:rsid w:val="00195F89"/>
    <w:rsid w:val="001972A1"/>
    <w:rsid w:val="001975A5"/>
    <w:rsid w:val="001A147A"/>
    <w:rsid w:val="001A2339"/>
    <w:rsid w:val="001A3CC0"/>
    <w:rsid w:val="001A443F"/>
    <w:rsid w:val="001A63ED"/>
    <w:rsid w:val="001A6ED0"/>
    <w:rsid w:val="001B0994"/>
    <w:rsid w:val="001B1650"/>
    <w:rsid w:val="001B4E6B"/>
    <w:rsid w:val="001B5491"/>
    <w:rsid w:val="001B5A7F"/>
    <w:rsid w:val="001B6656"/>
    <w:rsid w:val="001B6FF7"/>
    <w:rsid w:val="001B75EF"/>
    <w:rsid w:val="001C140F"/>
    <w:rsid w:val="001C2665"/>
    <w:rsid w:val="001C289D"/>
    <w:rsid w:val="001C28A6"/>
    <w:rsid w:val="001C40BB"/>
    <w:rsid w:val="001C43CC"/>
    <w:rsid w:val="001C4FB8"/>
    <w:rsid w:val="001C5F15"/>
    <w:rsid w:val="001C5FFB"/>
    <w:rsid w:val="001C6816"/>
    <w:rsid w:val="001C7997"/>
    <w:rsid w:val="001C7BEF"/>
    <w:rsid w:val="001D1433"/>
    <w:rsid w:val="001D54A6"/>
    <w:rsid w:val="001D552A"/>
    <w:rsid w:val="001D55D8"/>
    <w:rsid w:val="001D6043"/>
    <w:rsid w:val="001E239D"/>
    <w:rsid w:val="001E24C0"/>
    <w:rsid w:val="001E2B4A"/>
    <w:rsid w:val="001E3073"/>
    <w:rsid w:val="001E4A7A"/>
    <w:rsid w:val="001F05EC"/>
    <w:rsid w:val="001F0F09"/>
    <w:rsid w:val="001F17B2"/>
    <w:rsid w:val="001F18E4"/>
    <w:rsid w:val="001F52D1"/>
    <w:rsid w:val="001F5927"/>
    <w:rsid w:val="001F5BEE"/>
    <w:rsid w:val="001F5C18"/>
    <w:rsid w:val="001F612A"/>
    <w:rsid w:val="002003C2"/>
    <w:rsid w:val="002009C8"/>
    <w:rsid w:val="00201328"/>
    <w:rsid w:val="002019C2"/>
    <w:rsid w:val="00201DD3"/>
    <w:rsid w:val="00202CE5"/>
    <w:rsid w:val="00204E3C"/>
    <w:rsid w:val="00206410"/>
    <w:rsid w:val="00213288"/>
    <w:rsid w:val="002157BE"/>
    <w:rsid w:val="0022263C"/>
    <w:rsid w:val="00224336"/>
    <w:rsid w:val="00224986"/>
    <w:rsid w:val="0022625C"/>
    <w:rsid w:val="0022659D"/>
    <w:rsid w:val="002273D7"/>
    <w:rsid w:val="00230D31"/>
    <w:rsid w:val="00231153"/>
    <w:rsid w:val="00233965"/>
    <w:rsid w:val="00235F7E"/>
    <w:rsid w:val="002372EB"/>
    <w:rsid w:val="00240F95"/>
    <w:rsid w:val="002422FF"/>
    <w:rsid w:val="00242D8C"/>
    <w:rsid w:val="00246699"/>
    <w:rsid w:val="002466C0"/>
    <w:rsid w:val="002471DF"/>
    <w:rsid w:val="00247D8E"/>
    <w:rsid w:val="002517B4"/>
    <w:rsid w:val="002520AD"/>
    <w:rsid w:val="00252193"/>
    <w:rsid w:val="00252BC0"/>
    <w:rsid w:val="00253E2C"/>
    <w:rsid w:val="00255286"/>
    <w:rsid w:val="00255E1E"/>
    <w:rsid w:val="00257CF7"/>
    <w:rsid w:val="0026009F"/>
    <w:rsid w:val="00260611"/>
    <w:rsid w:val="0026276A"/>
    <w:rsid w:val="002629CC"/>
    <w:rsid w:val="0026342B"/>
    <w:rsid w:val="00264E76"/>
    <w:rsid w:val="00264F96"/>
    <w:rsid w:val="00265D01"/>
    <w:rsid w:val="002661F4"/>
    <w:rsid w:val="002667B4"/>
    <w:rsid w:val="00267279"/>
    <w:rsid w:val="00267E78"/>
    <w:rsid w:val="0027054D"/>
    <w:rsid w:val="00270E31"/>
    <w:rsid w:val="002711F9"/>
    <w:rsid w:val="002721E8"/>
    <w:rsid w:val="0027229C"/>
    <w:rsid w:val="00273F5F"/>
    <w:rsid w:val="002752CC"/>
    <w:rsid w:val="00276D82"/>
    <w:rsid w:val="002777B0"/>
    <w:rsid w:val="0028212D"/>
    <w:rsid w:val="002823DD"/>
    <w:rsid w:val="00283639"/>
    <w:rsid w:val="00283CE7"/>
    <w:rsid w:val="00284CFF"/>
    <w:rsid w:val="00284F9B"/>
    <w:rsid w:val="002859EB"/>
    <w:rsid w:val="00286E7C"/>
    <w:rsid w:val="0028799F"/>
    <w:rsid w:val="002904A8"/>
    <w:rsid w:val="002929C8"/>
    <w:rsid w:val="00292FAC"/>
    <w:rsid w:val="00293507"/>
    <w:rsid w:val="0029384B"/>
    <w:rsid w:val="00293BC5"/>
    <w:rsid w:val="002947C4"/>
    <w:rsid w:val="00294C16"/>
    <w:rsid w:val="00294CB9"/>
    <w:rsid w:val="0029524A"/>
    <w:rsid w:val="00295B2E"/>
    <w:rsid w:val="002961CE"/>
    <w:rsid w:val="00296614"/>
    <w:rsid w:val="00296B07"/>
    <w:rsid w:val="00297DFF"/>
    <w:rsid w:val="00297E85"/>
    <w:rsid w:val="002A0643"/>
    <w:rsid w:val="002A19A8"/>
    <w:rsid w:val="002A32DA"/>
    <w:rsid w:val="002A50EB"/>
    <w:rsid w:val="002A525A"/>
    <w:rsid w:val="002B1249"/>
    <w:rsid w:val="002B2043"/>
    <w:rsid w:val="002B22DB"/>
    <w:rsid w:val="002B3F2A"/>
    <w:rsid w:val="002B3F39"/>
    <w:rsid w:val="002B7E69"/>
    <w:rsid w:val="002B7F23"/>
    <w:rsid w:val="002C03E9"/>
    <w:rsid w:val="002C0BC2"/>
    <w:rsid w:val="002C0F3C"/>
    <w:rsid w:val="002C11D5"/>
    <w:rsid w:val="002C2B1D"/>
    <w:rsid w:val="002C33F7"/>
    <w:rsid w:val="002C3CB3"/>
    <w:rsid w:val="002C4650"/>
    <w:rsid w:val="002C4D55"/>
    <w:rsid w:val="002C4F64"/>
    <w:rsid w:val="002C550C"/>
    <w:rsid w:val="002C6603"/>
    <w:rsid w:val="002D2807"/>
    <w:rsid w:val="002D2DA7"/>
    <w:rsid w:val="002D357D"/>
    <w:rsid w:val="002D37C4"/>
    <w:rsid w:val="002D47CA"/>
    <w:rsid w:val="002D530E"/>
    <w:rsid w:val="002D5A41"/>
    <w:rsid w:val="002D6C2A"/>
    <w:rsid w:val="002D6CB9"/>
    <w:rsid w:val="002D6D30"/>
    <w:rsid w:val="002E46C2"/>
    <w:rsid w:val="002E4991"/>
    <w:rsid w:val="002E6964"/>
    <w:rsid w:val="002E69D0"/>
    <w:rsid w:val="002E761E"/>
    <w:rsid w:val="002F0ABD"/>
    <w:rsid w:val="002F0FD4"/>
    <w:rsid w:val="002F1A40"/>
    <w:rsid w:val="002F1EA3"/>
    <w:rsid w:val="002F1F30"/>
    <w:rsid w:val="002F1F42"/>
    <w:rsid w:val="002F2A20"/>
    <w:rsid w:val="002F3B1F"/>
    <w:rsid w:val="002F3B6E"/>
    <w:rsid w:val="002F5780"/>
    <w:rsid w:val="002F59D9"/>
    <w:rsid w:val="002F5FDC"/>
    <w:rsid w:val="002F6399"/>
    <w:rsid w:val="002F64FE"/>
    <w:rsid w:val="0030050A"/>
    <w:rsid w:val="003010E2"/>
    <w:rsid w:val="003027B8"/>
    <w:rsid w:val="00302E02"/>
    <w:rsid w:val="00303757"/>
    <w:rsid w:val="00304F36"/>
    <w:rsid w:val="00305B4F"/>
    <w:rsid w:val="00306C3F"/>
    <w:rsid w:val="00311380"/>
    <w:rsid w:val="00311BBB"/>
    <w:rsid w:val="003153D8"/>
    <w:rsid w:val="00315588"/>
    <w:rsid w:val="003173D1"/>
    <w:rsid w:val="00323A21"/>
    <w:rsid w:val="003260F3"/>
    <w:rsid w:val="0032622C"/>
    <w:rsid w:val="003271B1"/>
    <w:rsid w:val="00331BC8"/>
    <w:rsid w:val="0033207C"/>
    <w:rsid w:val="003334A1"/>
    <w:rsid w:val="00335348"/>
    <w:rsid w:val="00336337"/>
    <w:rsid w:val="0034060D"/>
    <w:rsid w:val="00341268"/>
    <w:rsid w:val="00341BBD"/>
    <w:rsid w:val="00342FED"/>
    <w:rsid w:val="00344B6C"/>
    <w:rsid w:val="003451EC"/>
    <w:rsid w:val="003478F2"/>
    <w:rsid w:val="0035123A"/>
    <w:rsid w:val="00351BBC"/>
    <w:rsid w:val="00353C27"/>
    <w:rsid w:val="0035547F"/>
    <w:rsid w:val="00355597"/>
    <w:rsid w:val="00355C01"/>
    <w:rsid w:val="00355FEC"/>
    <w:rsid w:val="00356EDC"/>
    <w:rsid w:val="00360037"/>
    <w:rsid w:val="00360B90"/>
    <w:rsid w:val="00360C28"/>
    <w:rsid w:val="00361FA7"/>
    <w:rsid w:val="00362A2B"/>
    <w:rsid w:val="00364534"/>
    <w:rsid w:val="00365E26"/>
    <w:rsid w:val="003661EB"/>
    <w:rsid w:val="00366CCA"/>
    <w:rsid w:val="00370337"/>
    <w:rsid w:val="00370A9F"/>
    <w:rsid w:val="00373A36"/>
    <w:rsid w:val="00374BA2"/>
    <w:rsid w:val="00375D94"/>
    <w:rsid w:val="00376C13"/>
    <w:rsid w:val="003800CC"/>
    <w:rsid w:val="00383DAD"/>
    <w:rsid w:val="00385129"/>
    <w:rsid w:val="00385B5F"/>
    <w:rsid w:val="00385DC8"/>
    <w:rsid w:val="003864D0"/>
    <w:rsid w:val="0039107F"/>
    <w:rsid w:val="003911FC"/>
    <w:rsid w:val="003932A4"/>
    <w:rsid w:val="0039336D"/>
    <w:rsid w:val="00394332"/>
    <w:rsid w:val="003948C3"/>
    <w:rsid w:val="00395E18"/>
    <w:rsid w:val="00395EF4"/>
    <w:rsid w:val="00396CFD"/>
    <w:rsid w:val="00397466"/>
    <w:rsid w:val="00397845"/>
    <w:rsid w:val="00397923"/>
    <w:rsid w:val="00397A2F"/>
    <w:rsid w:val="003A0B3B"/>
    <w:rsid w:val="003A0ED8"/>
    <w:rsid w:val="003A0F8E"/>
    <w:rsid w:val="003A11AB"/>
    <w:rsid w:val="003A1270"/>
    <w:rsid w:val="003A1609"/>
    <w:rsid w:val="003A2A0A"/>
    <w:rsid w:val="003A3EC6"/>
    <w:rsid w:val="003A3FC4"/>
    <w:rsid w:val="003A4964"/>
    <w:rsid w:val="003A51B7"/>
    <w:rsid w:val="003A555B"/>
    <w:rsid w:val="003A639A"/>
    <w:rsid w:val="003A7D7D"/>
    <w:rsid w:val="003B1B93"/>
    <w:rsid w:val="003B328E"/>
    <w:rsid w:val="003B442D"/>
    <w:rsid w:val="003B4D21"/>
    <w:rsid w:val="003B6818"/>
    <w:rsid w:val="003B6B9A"/>
    <w:rsid w:val="003C0569"/>
    <w:rsid w:val="003C0F0F"/>
    <w:rsid w:val="003C293D"/>
    <w:rsid w:val="003C2E1E"/>
    <w:rsid w:val="003C34CB"/>
    <w:rsid w:val="003C3DA1"/>
    <w:rsid w:val="003C4498"/>
    <w:rsid w:val="003C498A"/>
    <w:rsid w:val="003C4A5A"/>
    <w:rsid w:val="003C53E3"/>
    <w:rsid w:val="003C5BA2"/>
    <w:rsid w:val="003C774E"/>
    <w:rsid w:val="003D0B46"/>
    <w:rsid w:val="003D14BC"/>
    <w:rsid w:val="003D434B"/>
    <w:rsid w:val="003D5F26"/>
    <w:rsid w:val="003D601D"/>
    <w:rsid w:val="003E0F57"/>
    <w:rsid w:val="003E269B"/>
    <w:rsid w:val="003E368C"/>
    <w:rsid w:val="003E3758"/>
    <w:rsid w:val="003E5588"/>
    <w:rsid w:val="003E5874"/>
    <w:rsid w:val="003E5876"/>
    <w:rsid w:val="003E6241"/>
    <w:rsid w:val="003E712D"/>
    <w:rsid w:val="003F02FC"/>
    <w:rsid w:val="003F3D28"/>
    <w:rsid w:val="003F3EB1"/>
    <w:rsid w:val="003F522C"/>
    <w:rsid w:val="003F53E4"/>
    <w:rsid w:val="003F5B54"/>
    <w:rsid w:val="003F66E2"/>
    <w:rsid w:val="003F757A"/>
    <w:rsid w:val="003F7E98"/>
    <w:rsid w:val="00404D2F"/>
    <w:rsid w:val="00405810"/>
    <w:rsid w:val="00406352"/>
    <w:rsid w:val="0040652C"/>
    <w:rsid w:val="00407888"/>
    <w:rsid w:val="00407C46"/>
    <w:rsid w:val="004103C1"/>
    <w:rsid w:val="00411ECE"/>
    <w:rsid w:val="00413565"/>
    <w:rsid w:val="00413C56"/>
    <w:rsid w:val="00414872"/>
    <w:rsid w:val="004149F1"/>
    <w:rsid w:val="00414C5A"/>
    <w:rsid w:val="00414DF4"/>
    <w:rsid w:val="00415011"/>
    <w:rsid w:val="00415C6B"/>
    <w:rsid w:val="00415F06"/>
    <w:rsid w:val="00417966"/>
    <w:rsid w:val="004200F6"/>
    <w:rsid w:val="00420164"/>
    <w:rsid w:val="004205E1"/>
    <w:rsid w:val="004223F8"/>
    <w:rsid w:val="00422634"/>
    <w:rsid w:val="004231CD"/>
    <w:rsid w:val="00427094"/>
    <w:rsid w:val="00430AFD"/>
    <w:rsid w:val="00432D32"/>
    <w:rsid w:val="0043308A"/>
    <w:rsid w:val="0043351D"/>
    <w:rsid w:val="00434F15"/>
    <w:rsid w:val="004351CB"/>
    <w:rsid w:val="0043566B"/>
    <w:rsid w:val="004367CB"/>
    <w:rsid w:val="00437A49"/>
    <w:rsid w:val="00443AFF"/>
    <w:rsid w:val="004447CF"/>
    <w:rsid w:val="00444EE7"/>
    <w:rsid w:val="004458DD"/>
    <w:rsid w:val="004464C0"/>
    <w:rsid w:val="00446C89"/>
    <w:rsid w:val="004476D7"/>
    <w:rsid w:val="00450067"/>
    <w:rsid w:val="004518E1"/>
    <w:rsid w:val="00453260"/>
    <w:rsid w:val="004532D0"/>
    <w:rsid w:val="00454050"/>
    <w:rsid w:val="004540CF"/>
    <w:rsid w:val="00454E4A"/>
    <w:rsid w:val="004562DF"/>
    <w:rsid w:val="004574F4"/>
    <w:rsid w:val="00461005"/>
    <w:rsid w:val="00463922"/>
    <w:rsid w:val="00463DF6"/>
    <w:rsid w:val="0046428B"/>
    <w:rsid w:val="00465136"/>
    <w:rsid w:val="0046555F"/>
    <w:rsid w:val="0046656C"/>
    <w:rsid w:val="00466665"/>
    <w:rsid w:val="0046789F"/>
    <w:rsid w:val="004678C6"/>
    <w:rsid w:val="00471871"/>
    <w:rsid w:val="004728CB"/>
    <w:rsid w:val="00472A25"/>
    <w:rsid w:val="00473120"/>
    <w:rsid w:val="00473424"/>
    <w:rsid w:val="00474F83"/>
    <w:rsid w:val="004752BF"/>
    <w:rsid w:val="0047650E"/>
    <w:rsid w:val="00477B0C"/>
    <w:rsid w:val="00481F8A"/>
    <w:rsid w:val="00481FBD"/>
    <w:rsid w:val="00482545"/>
    <w:rsid w:val="00482963"/>
    <w:rsid w:val="00482ECA"/>
    <w:rsid w:val="004842FA"/>
    <w:rsid w:val="00486371"/>
    <w:rsid w:val="00487782"/>
    <w:rsid w:val="00487B07"/>
    <w:rsid w:val="00490A66"/>
    <w:rsid w:val="004925FA"/>
    <w:rsid w:val="00493037"/>
    <w:rsid w:val="00493E54"/>
    <w:rsid w:val="0049407C"/>
    <w:rsid w:val="00495B04"/>
    <w:rsid w:val="0049707A"/>
    <w:rsid w:val="00497CC4"/>
    <w:rsid w:val="004A1F0F"/>
    <w:rsid w:val="004A47F9"/>
    <w:rsid w:val="004A6E81"/>
    <w:rsid w:val="004B09AF"/>
    <w:rsid w:val="004B0D4C"/>
    <w:rsid w:val="004B30DB"/>
    <w:rsid w:val="004B4729"/>
    <w:rsid w:val="004C06A8"/>
    <w:rsid w:val="004C07BD"/>
    <w:rsid w:val="004C1102"/>
    <w:rsid w:val="004C62C4"/>
    <w:rsid w:val="004C72D8"/>
    <w:rsid w:val="004D05C3"/>
    <w:rsid w:val="004D0786"/>
    <w:rsid w:val="004D138E"/>
    <w:rsid w:val="004D334F"/>
    <w:rsid w:val="004D40D3"/>
    <w:rsid w:val="004D634C"/>
    <w:rsid w:val="004D7988"/>
    <w:rsid w:val="004E083B"/>
    <w:rsid w:val="004E5734"/>
    <w:rsid w:val="004E61E4"/>
    <w:rsid w:val="004E689F"/>
    <w:rsid w:val="004E7139"/>
    <w:rsid w:val="004F0EAA"/>
    <w:rsid w:val="004F1014"/>
    <w:rsid w:val="004F150E"/>
    <w:rsid w:val="004F253A"/>
    <w:rsid w:val="004F314C"/>
    <w:rsid w:val="004F4381"/>
    <w:rsid w:val="004F4DF0"/>
    <w:rsid w:val="004F5421"/>
    <w:rsid w:val="004F5D31"/>
    <w:rsid w:val="004F6910"/>
    <w:rsid w:val="004F7A3B"/>
    <w:rsid w:val="00500DB4"/>
    <w:rsid w:val="00501B2E"/>
    <w:rsid w:val="005020C3"/>
    <w:rsid w:val="00503933"/>
    <w:rsid w:val="00503B73"/>
    <w:rsid w:val="0050493D"/>
    <w:rsid w:val="005052EA"/>
    <w:rsid w:val="00506583"/>
    <w:rsid w:val="00507C78"/>
    <w:rsid w:val="00513405"/>
    <w:rsid w:val="00514C64"/>
    <w:rsid w:val="0051504B"/>
    <w:rsid w:val="005158E6"/>
    <w:rsid w:val="00516AF3"/>
    <w:rsid w:val="005203B8"/>
    <w:rsid w:val="00520BCF"/>
    <w:rsid w:val="00520E44"/>
    <w:rsid w:val="0052223F"/>
    <w:rsid w:val="0052253D"/>
    <w:rsid w:val="005235F6"/>
    <w:rsid w:val="00525F6F"/>
    <w:rsid w:val="00526773"/>
    <w:rsid w:val="00527DE3"/>
    <w:rsid w:val="00530138"/>
    <w:rsid w:val="00533EFA"/>
    <w:rsid w:val="00541AF5"/>
    <w:rsid w:val="00542712"/>
    <w:rsid w:val="00543195"/>
    <w:rsid w:val="00543278"/>
    <w:rsid w:val="00543D44"/>
    <w:rsid w:val="00543E48"/>
    <w:rsid w:val="0055169F"/>
    <w:rsid w:val="00551D17"/>
    <w:rsid w:val="005545A6"/>
    <w:rsid w:val="00554B62"/>
    <w:rsid w:val="0055787B"/>
    <w:rsid w:val="00560DC1"/>
    <w:rsid w:val="005611D4"/>
    <w:rsid w:val="00563119"/>
    <w:rsid w:val="0056344D"/>
    <w:rsid w:val="00563940"/>
    <w:rsid w:val="00563B2D"/>
    <w:rsid w:val="00565455"/>
    <w:rsid w:val="00565587"/>
    <w:rsid w:val="0056624B"/>
    <w:rsid w:val="005716A2"/>
    <w:rsid w:val="005719F4"/>
    <w:rsid w:val="005728AF"/>
    <w:rsid w:val="00573C91"/>
    <w:rsid w:val="005755A6"/>
    <w:rsid w:val="005762E6"/>
    <w:rsid w:val="00580B2D"/>
    <w:rsid w:val="0058249F"/>
    <w:rsid w:val="005828C3"/>
    <w:rsid w:val="005835F7"/>
    <w:rsid w:val="00583787"/>
    <w:rsid w:val="00583EFF"/>
    <w:rsid w:val="00584439"/>
    <w:rsid w:val="00584D0C"/>
    <w:rsid w:val="00584DE5"/>
    <w:rsid w:val="00585BF9"/>
    <w:rsid w:val="00586678"/>
    <w:rsid w:val="0058735A"/>
    <w:rsid w:val="00590CBB"/>
    <w:rsid w:val="00591CBA"/>
    <w:rsid w:val="005929D2"/>
    <w:rsid w:val="00592A97"/>
    <w:rsid w:val="00592C12"/>
    <w:rsid w:val="005938F1"/>
    <w:rsid w:val="00594958"/>
    <w:rsid w:val="00594C54"/>
    <w:rsid w:val="0059516C"/>
    <w:rsid w:val="005974F8"/>
    <w:rsid w:val="005977C9"/>
    <w:rsid w:val="005A04B9"/>
    <w:rsid w:val="005A0FC4"/>
    <w:rsid w:val="005A1A39"/>
    <w:rsid w:val="005A1A42"/>
    <w:rsid w:val="005A1D04"/>
    <w:rsid w:val="005A294D"/>
    <w:rsid w:val="005A2A40"/>
    <w:rsid w:val="005A4A4A"/>
    <w:rsid w:val="005A518F"/>
    <w:rsid w:val="005A5EFE"/>
    <w:rsid w:val="005B09F8"/>
    <w:rsid w:val="005B12B3"/>
    <w:rsid w:val="005B2390"/>
    <w:rsid w:val="005B2E7A"/>
    <w:rsid w:val="005B37C4"/>
    <w:rsid w:val="005B4DDE"/>
    <w:rsid w:val="005B5CE1"/>
    <w:rsid w:val="005C0052"/>
    <w:rsid w:val="005C0F64"/>
    <w:rsid w:val="005C130F"/>
    <w:rsid w:val="005C1572"/>
    <w:rsid w:val="005C1B09"/>
    <w:rsid w:val="005C2C8A"/>
    <w:rsid w:val="005C3491"/>
    <w:rsid w:val="005C40EA"/>
    <w:rsid w:val="005C51F1"/>
    <w:rsid w:val="005C531D"/>
    <w:rsid w:val="005C73A2"/>
    <w:rsid w:val="005C7AB6"/>
    <w:rsid w:val="005D067C"/>
    <w:rsid w:val="005D1AB8"/>
    <w:rsid w:val="005D1BB2"/>
    <w:rsid w:val="005D2356"/>
    <w:rsid w:val="005D2AE4"/>
    <w:rsid w:val="005D4923"/>
    <w:rsid w:val="005D4D0B"/>
    <w:rsid w:val="005D585F"/>
    <w:rsid w:val="005D6701"/>
    <w:rsid w:val="005D7BF4"/>
    <w:rsid w:val="005E0FDF"/>
    <w:rsid w:val="005E1AD9"/>
    <w:rsid w:val="005E33F4"/>
    <w:rsid w:val="005E5FA6"/>
    <w:rsid w:val="005F02DC"/>
    <w:rsid w:val="005F0409"/>
    <w:rsid w:val="005F0561"/>
    <w:rsid w:val="005F0D10"/>
    <w:rsid w:val="005F3191"/>
    <w:rsid w:val="005F3EC5"/>
    <w:rsid w:val="005F435F"/>
    <w:rsid w:val="005F5018"/>
    <w:rsid w:val="005F6256"/>
    <w:rsid w:val="005F73BE"/>
    <w:rsid w:val="00600205"/>
    <w:rsid w:val="00601F48"/>
    <w:rsid w:val="00602475"/>
    <w:rsid w:val="006049D3"/>
    <w:rsid w:val="00612743"/>
    <w:rsid w:val="006135FB"/>
    <w:rsid w:val="00613826"/>
    <w:rsid w:val="00614263"/>
    <w:rsid w:val="00615443"/>
    <w:rsid w:val="006163EE"/>
    <w:rsid w:val="00617664"/>
    <w:rsid w:val="00620219"/>
    <w:rsid w:val="00620D5E"/>
    <w:rsid w:val="006244AC"/>
    <w:rsid w:val="00624DA4"/>
    <w:rsid w:val="006258DA"/>
    <w:rsid w:val="00627BBC"/>
    <w:rsid w:val="00627CE4"/>
    <w:rsid w:val="00630915"/>
    <w:rsid w:val="00630EAC"/>
    <w:rsid w:val="00631F54"/>
    <w:rsid w:val="0063221E"/>
    <w:rsid w:val="006329C8"/>
    <w:rsid w:val="006334D5"/>
    <w:rsid w:val="006338A7"/>
    <w:rsid w:val="006338B7"/>
    <w:rsid w:val="00633964"/>
    <w:rsid w:val="00635C12"/>
    <w:rsid w:val="00636F0A"/>
    <w:rsid w:val="00640896"/>
    <w:rsid w:val="0064098A"/>
    <w:rsid w:val="006431F2"/>
    <w:rsid w:val="00643518"/>
    <w:rsid w:val="006477F8"/>
    <w:rsid w:val="006530BC"/>
    <w:rsid w:val="00655CFA"/>
    <w:rsid w:val="006560C2"/>
    <w:rsid w:val="0065719E"/>
    <w:rsid w:val="00660F8A"/>
    <w:rsid w:val="00661100"/>
    <w:rsid w:val="0066120B"/>
    <w:rsid w:val="00661784"/>
    <w:rsid w:val="00662E5E"/>
    <w:rsid w:val="00663A53"/>
    <w:rsid w:val="00664B32"/>
    <w:rsid w:val="00665281"/>
    <w:rsid w:val="00665A64"/>
    <w:rsid w:val="00667114"/>
    <w:rsid w:val="006671FE"/>
    <w:rsid w:val="006679F9"/>
    <w:rsid w:val="006701F5"/>
    <w:rsid w:val="00670E09"/>
    <w:rsid w:val="00671A61"/>
    <w:rsid w:val="006727CC"/>
    <w:rsid w:val="0067289C"/>
    <w:rsid w:val="00672920"/>
    <w:rsid w:val="0067341B"/>
    <w:rsid w:val="006734B3"/>
    <w:rsid w:val="00673505"/>
    <w:rsid w:val="00673659"/>
    <w:rsid w:val="0067408C"/>
    <w:rsid w:val="006759BB"/>
    <w:rsid w:val="00675AC3"/>
    <w:rsid w:val="006768CF"/>
    <w:rsid w:val="006774BF"/>
    <w:rsid w:val="00677F02"/>
    <w:rsid w:val="00684783"/>
    <w:rsid w:val="006857D7"/>
    <w:rsid w:val="00686EB0"/>
    <w:rsid w:val="0068735A"/>
    <w:rsid w:val="0068743B"/>
    <w:rsid w:val="00687C84"/>
    <w:rsid w:val="00687D28"/>
    <w:rsid w:val="006909B4"/>
    <w:rsid w:val="00690E34"/>
    <w:rsid w:val="00691359"/>
    <w:rsid w:val="006915F5"/>
    <w:rsid w:val="006923DB"/>
    <w:rsid w:val="006925EA"/>
    <w:rsid w:val="00692E3C"/>
    <w:rsid w:val="0069535D"/>
    <w:rsid w:val="00695A87"/>
    <w:rsid w:val="00697889"/>
    <w:rsid w:val="006A1656"/>
    <w:rsid w:val="006A2076"/>
    <w:rsid w:val="006A4006"/>
    <w:rsid w:val="006A4BA1"/>
    <w:rsid w:val="006A4F35"/>
    <w:rsid w:val="006A4F55"/>
    <w:rsid w:val="006B01FE"/>
    <w:rsid w:val="006B1FA6"/>
    <w:rsid w:val="006B459C"/>
    <w:rsid w:val="006B4A79"/>
    <w:rsid w:val="006B587F"/>
    <w:rsid w:val="006B7AA2"/>
    <w:rsid w:val="006B7E4F"/>
    <w:rsid w:val="006C2534"/>
    <w:rsid w:val="006C2D35"/>
    <w:rsid w:val="006C7183"/>
    <w:rsid w:val="006D0C5A"/>
    <w:rsid w:val="006D1D26"/>
    <w:rsid w:val="006D2E5B"/>
    <w:rsid w:val="006D301C"/>
    <w:rsid w:val="006D400F"/>
    <w:rsid w:val="006E0455"/>
    <w:rsid w:val="006E0B2B"/>
    <w:rsid w:val="006E0E31"/>
    <w:rsid w:val="006E0F7A"/>
    <w:rsid w:val="006E1E70"/>
    <w:rsid w:val="006E351B"/>
    <w:rsid w:val="006E4D14"/>
    <w:rsid w:val="006E653A"/>
    <w:rsid w:val="006F11C1"/>
    <w:rsid w:val="006F153C"/>
    <w:rsid w:val="006F2768"/>
    <w:rsid w:val="006F32B9"/>
    <w:rsid w:val="006F364C"/>
    <w:rsid w:val="006F3D9C"/>
    <w:rsid w:val="006F4429"/>
    <w:rsid w:val="006F4CDB"/>
    <w:rsid w:val="006F52D5"/>
    <w:rsid w:val="006F585F"/>
    <w:rsid w:val="006F6337"/>
    <w:rsid w:val="006F67DC"/>
    <w:rsid w:val="006F7554"/>
    <w:rsid w:val="006F7A13"/>
    <w:rsid w:val="00700BFA"/>
    <w:rsid w:val="00700C43"/>
    <w:rsid w:val="00701F9B"/>
    <w:rsid w:val="00702841"/>
    <w:rsid w:val="00702BEC"/>
    <w:rsid w:val="0070583B"/>
    <w:rsid w:val="00706327"/>
    <w:rsid w:val="00707905"/>
    <w:rsid w:val="007124C0"/>
    <w:rsid w:val="00713DA4"/>
    <w:rsid w:val="0071487E"/>
    <w:rsid w:val="00714885"/>
    <w:rsid w:val="00714E76"/>
    <w:rsid w:val="007160B1"/>
    <w:rsid w:val="0071728C"/>
    <w:rsid w:val="00717894"/>
    <w:rsid w:val="00722FF4"/>
    <w:rsid w:val="00723ED4"/>
    <w:rsid w:val="00724421"/>
    <w:rsid w:val="00724548"/>
    <w:rsid w:val="007249B8"/>
    <w:rsid w:val="00724BC3"/>
    <w:rsid w:val="00724D44"/>
    <w:rsid w:val="00726410"/>
    <w:rsid w:val="007300A3"/>
    <w:rsid w:val="00731ABA"/>
    <w:rsid w:val="0073338F"/>
    <w:rsid w:val="007335B9"/>
    <w:rsid w:val="007339BD"/>
    <w:rsid w:val="007342DF"/>
    <w:rsid w:val="00735DDC"/>
    <w:rsid w:val="00736247"/>
    <w:rsid w:val="007369A5"/>
    <w:rsid w:val="00736E0E"/>
    <w:rsid w:val="00742D37"/>
    <w:rsid w:val="00743D78"/>
    <w:rsid w:val="0074506D"/>
    <w:rsid w:val="0074691F"/>
    <w:rsid w:val="00750AEC"/>
    <w:rsid w:val="00753D34"/>
    <w:rsid w:val="0075481D"/>
    <w:rsid w:val="0075664B"/>
    <w:rsid w:val="00756BFB"/>
    <w:rsid w:val="00760A98"/>
    <w:rsid w:val="00760B52"/>
    <w:rsid w:val="00760B96"/>
    <w:rsid w:val="00761C20"/>
    <w:rsid w:val="00763D30"/>
    <w:rsid w:val="007675F1"/>
    <w:rsid w:val="00771983"/>
    <w:rsid w:val="00771CC7"/>
    <w:rsid w:val="00773114"/>
    <w:rsid w:val="0077421C"/>
    <w:rsid w:val="00775834"/>
    <w:rsid w:val="00776BFE"/>
    <w:rsid w:val="00783A83"/>
    <w:rsid w:val="00785CF6"/>
    <w:rsid w:val="00791FB5"/>
    <w:rsid w:val="0079373B"/>
    <w:rsid w:val="00794998"/>
    <w:rsid w:val="00794DA6"/>
    <w:rsid w:val="00795412"/>
    <w:rsid w:val="0079728A"/>
    <w:rsid w:val="00797E55"/>
    <w:rsid w:val="007A00D2"/>
    <w:rsid w:val="007A1031"/>
    <w:rsid w:val="007A15F2"/>
    <w:rsid w:val="007A33CB"/>
    <w:rsid w:val="007A54E7"/>
    <w:rsid w:val="007A59DD"/>
    <w:rsid w:val="007A72A7"/>
    <w:rsid w:val="007B0248"/>
    <w:rsid w:val="007B0E4C"/>
    <w:rsid w:val="007B1AAF"/>
    <w:rsid w:val="007B251F"/>
    <w:rsid w:val="007B316E"/>
    <w:rsid w:val="007B379C"/>
    <w:rsid w:val="007B3AE3"/>
    <w:rsid w:val="007B3BD9"/>
    <w:rsid w:val="007B3D77"/>
    <w:rsid w:val="007C1EA4"/>
    <w:rsid w:val="007C2618"/>
    <w:rsid w:val="007D06F1"/>
    <w:rsid w:val="007D195C"/>
    <w:rsid w:val="007D1C05"/>
    <w:rsid w:val="007D38BB"/>
    <w:rsid w:val="007D53E7"/>
    <w:rsid w:val="007D552B"/>
    <w:rsid w:val="007D584C"/>
    <w:rsid w:val="007D7C5B"/>
    <w:rsid w:val="007E0CF3"/>
    <w:rsid w:val="007E1C32"/>
    <w:rsid w:val="007E4E11"/>
    <w:rsid w:val="007E5DCE"/>
    <w:rsid w:val="007E6501"/>
    <w:rsid w:val="007E70E9"/>
    <w:rsid w:val="007E747E"/>
    <w:rsid w:val="007E7951"/>
    <w:rsid w:val="007F08E2"/>
    <w:rsid w:val="007F107B"/>
    <w:rsid w:val="007F1C82"/>
    <w:rsid w:val="007F1F89"/>
    <w:rsid w:val="007F2188"/>
    <w:rsid w:val="007F22E8"/>
    <w:rsid w:val="007F27F7"/>
    <w:rsid w:val="007F28CE"/>
    <w:rsid w:val="007F2A53"/>
    <w:rsid w:val="007F320D"/>
    <w:rsid w:val="007F3239"/>
    <w:rsid w:val="007F3FB7"/>
    <w:rsid w:val="007F406B"/>
    <w:rsid w:val="007F4E4E"/>
    <w:rsid w:val="007F53F5"/>
    <w:rsid w:val="007F56C9"/>
    <w:rsid w:val="007F6691"/>
    <w:rsid w:val="007F7447"/>
    <w:rsid w:val="007F7646"/>
    <w:rsid w:val="007F7A06"/>
    <w:rsid w:val="0080171B"/>
    <w:rsid w:val="00801BFD"/>
    <w:rsid w:val="00802526"/>
    <w:rsid w:val="0080256C"/>
    <w:rsid w:val="0080345B"/>
    <w:rsid w:val="008040E2"/>
    <w:rsid w:val="00804361"/>
    <w:rsid w:val="00807AFC"/>
    <w:rsid w:val="0081041D"/>
    <w:rsid w:val="00810A4C"/>
    <w:rsid w:val="0081122A"/>
    <w:rsid w:val="00813049"/>
    <w:rsid w:val="008149F6"/>
    <w:rsid w:val="00814A09"/>
    <w:rsid w:val="00816722"/>
    <w:rsid w:val="00817306"/>
    <w:rsid w:val="008174E2"/>
    <w:rsid w:val="008175D3"/>
    <w:rsid w:val="008202B7"/>
    <w:rsid w:val="008202C6"/>
    <w:rsid w:val="00821C5B"/>
    <w:rsid w:val="00822BE8"/>
    <w:rsid w:val="00823E60"/>
    <w:rsid w:val="00824003"/>
    <w:rsid w:val="0082509B"/>
    <w:rsid w:val="00825793"/>
    <w:rsid w:val="00826199"/>
    <w:rsid w:val="00830FEB"/>
    <w:rsid w:val="00831822"/>
    <w:rsid w:val="0083543A"/>
    <w:rsid w:val="008355E5"/>
    <w:rsid w:val="00836067"/>
    <w:rsid w:val="0083782B"/>
    <w:rsid w:val="00841487"/>
    <w:rsid w:val="0084248D"/>
    <w:rsid w:val="00842E21"/>
    <w:rsid w:val="008444DF"/>
    <w:rsid w:val="008456FD"/>
    <w:rsid w:val="008467F2"/>
    <w:rsid w:val="008472C9"/>
    <w:rsid w:val="00847419"/>
    <w:rsid w:val="008515DC"/>
    <w:rsid w:val="008532FA"/>
    <w:rsid w:val="00853703"/>
    <w:rsid w:val="0085463C"/>
    <w:rsid w:val="00855A3A"/>
    <w:rsid w:val="00856CB8"/>
    <w:rsid w:val="00862873"/>
    <w:rsid w:val="008629E1"/>
    <w:rsid w:val="00863A23"/>
    <w:rsid w:val="00864FCF"/>
    <w:rsid w:val="008659E5"/>
    <w:rsid w:val="00866682"/>
    <w:rsid w:val="00866AEF"/>
    <w:rsid w:val="00867139"/>
    <w:rsid w:val="00867388"/>
    <w:rsid w:val="0087209C"/>
    <w:rsid w:val="008735F9"/>
    <w:rsid w:val="00873781"/>
    <w:rsid w:val="00873990"/>
    <w:rsid w:val="0087510D"/>
    <w:rsid w:val="00875A41"/>
    <w:rsid w:val="00877969"/>
    <w:rsid w:val="0088015D"/>
    <w:rsid w:val="008802D8"/>
    <w:rsid w:val="00883095"/>
    <w:rsid w:val="00884382"/>
    <w:rsid w:val="008853A0"/>
    <w:rsid w:val="00885D63"/>
    <w:rsid w:val="008862EE"/>
    <w:rsid w:val="008873FC"/>
    <w:rsid w:val="008879C5"/>
    <w:rsid w:val="00891461"/>
    <w:rsid w:val="00891E07"/>
    <w:rsid w:val="00892044"/>
    <w:rsid w:val="0089279F"/>
    <w:rsid w:val="00893067"/>
    <w:rsid w:val="008946AA"/>
    <w:rsid w:val="00894DF2"/>
    <w:rsid w:val="00895736"/>
    <w:rsid w:val="00896F0C"/>
    <w:rsid w:val="008A0D3A"/>
    <w:rsid w:val="008A0DC3"/>
    <w:rsid w:val="008A1216"/>
    <w:rsid w:val="008A1BE3"/>
    <w:rsid w:val="008A1C7F"/>
    <w:rsid w:val="008A228B"/>
    <w:rsid w:val="008A5DB4"/>
    <w:rsid w:val="008A6B1A"/>
    <w:rsid w:val="008A761F"/>
    <w:rsid w:val="008A7A71"/>
    <w:rsid w:val="008B08D7"/>
    <w:rsid w:val="008B2B1F"/>
    <w:rsid w:val="008B3271"/>
    <w:rsid w:val="008B51E3"/>
    <w:rsid w:val="008C03CC"/>
    <w:rsid w:val="008C2E39"/>
    <w:rsid w:val="008C34F2"/>
    <w:rsid w:val="008C407B"/>
    <w:rsid w:val="008C4750"/>
    <w:rsid w:val="008C5EBC"/>
    <w:rsid w:val="008C612C"/>
    <w:rsid w:val="008C630A"/>
    <w:rsid w:val="008C7271"/>
    <w:rsid w:val="008C79DF"/>
    <w:rsid w:val="008D1A3B"/>
    <w:rsid w:val="008D2AA4"/>
    <w:rsid w:val="008D59A7"/>
    <w:rsid w:val="008E0D6E"/>
    <w:rsid w:val="008E1414"/>
    <w:rsid w:val="008E3125"/>
    <w:rsid w:val="008E335B"/>
    <w:rsid w:val="008E3C0D"/>
    <w:rsid w:val="008E4FD5"/>
    <w:rsid w:val="008E7C8A"/>
    <w:rsid w:val="008F2CF8"/>
    <w:rsid w:val="008F3821"/>
    <w:rsid w:val="008F4AC1"/>
    <w:rsid w:val="008F53B1"/>
    <w:rsid w:val="008F5776"/>
    <w:rsid w:val="008F641F"/>
    <w:rsid w:val="008F76C7"/>
    <w:rsid w:val="009026D7"/>
    <w:rsid w:val="00902D70"/>
    <w:rsid w:val="00904485"/>
    <w:rsid w:val="0090692B"/>
    <w:rsid w:val="0090737D"/>
    <w:rsid w:val="00907768"/>
    <w:rsid w:val="0090779E"/>
    <w:rsid w:val="00907BD2"/>
    <w:rsid w:val="00910B2E"/>
    <w:rsid w:val="00911274"/>
    <w:rsid w:val="00913701"/>
    <w:rsid w:val="009159BE"/>
    <w:rsid w:val="00917781"/>
    <w:rsid w:val="00920B28"/>
    <w:rsid w:val="00920EB9"/>
    <w:rsid w:val="00921061"/>
    <w:rsid w:val="00921AF9"/>
    <w:rsid w:val="00922378"/>
    <w:rsid w:val="009249F7"/>
    <w:rsid w:val="00924D44"/>
    <w:rsid w:val="00925F67"/>
    <w:rsid w:val="0092626D"/>
    <w:rsid w:val="0092655B"/>
    <w:rsid w:val="00926AF2"/>
    <w:rsid w:val="00926BB9"/>
    <w:rsid w:val="0092724A"/>
    <w:rsid w:val="00927D9D"/>
    <w:rsid w:val="00932344"/>
    <w:rsid w:val="009343CB"/>
    <w:rsid w:val="00935371"/>
    <w:rsid w:val="0093588B"/>
    <w:rsid w:val="009377CC"/>
    <w:rsid w:val="00943940"/>
    <w:rsid w:val="00944179"/>
    <w:rsid w:val="0094625E"/>
    <w:rsid w:val="009465AE"/>
    <w:rsid w:val="00947DE4"/>
    <w:rsid w:val="009518BC"/>
    <w:rsid w:val="00952623"/>
    <w:rsid w:val="00952D55"/>
    <w:rsid w:val="00953BCF"/>
    <w:rsid w:val="0095418B"/>
    <w:rsid w:val="009546CD"/>
    <w:rsid w:val="00956E1E"/>
    <w:rsid w:val="00960196"/>
    <w:rsid w:val="00961FCD"/>
    <w:rsid w:val="0096269D"/>
    <w:rsid w:val="0096295B"/>
    <w:rsid w:val="009629E5"/>
    <w:rsid w:val="0096371A"/>
    <w:rsid w:val="009637F5"/>
    <w:rsid w:val="00963D66"/>
    <w:rsid w:val="00964892"/>
    <w:rsid w:val="00964A62"/>
    <w:rsid w:val="00965C9C"/>
    <w:rsid w:val="00966E2C"/>
    <w:rsid w:val="00967C97"/>
    <w:rsid w:val="00970ADD"/>
    <w:rsid w:val="00970F22"/>
    <w:rsid w:val="0097205A"/>
    <w:rsid w:val="00972488"/>
    <w:rsid w:val="009726CE"/>
    <w:rsid w:val="00972DD1"/>
    <w:rsid w:val="00973F84"/>
    <w:rsid w:val="00974902"/>
    <w:rsid w:val="00975D43"/>
    <w:rsid w:val="00976030"/>
    <w:rsid w:val="00976AFF"/>
    <w:rsid w:val="00981DA7"/>
    <w:rsid w:val="00982CB8"/>
    <w:rsid w:val="009856BC"/>
    <w:rsid w:val="00986027"/>
    <w:rsid w:val="00990521"/>
    <w:rsid w:val="0099179C"/>
    <w:rsid w:val="009928FE"/>
    <w:rsid w:val="00993452"/>
    <w:rsid w:val="00993D5E"/>
    <w:rsid w:val="0099678B"/>
    <w:rsid w:val="009967D4"/>
    <w:rsid w:val="009A0C61"/>
    <w:rsid w:val="009A3566"/>
    <w:rsid w:val="009A3B62"/>
    <w:rsid w:val="009A4C4B"/>
    <w:rsid w:val="009A5683"/>
    <w:rsid w:val="009A5C3E"/>
    <w:rsid w:val="009A5C4C"/>
    <w:rsid w:val="009A61F4"/>
    <w:rsid w:val="009A6FB7"/>
    <w:rsid w:val="009B020C"/>
    <w:rsid w:val="009B0498"/>
    <w:rsid w:val="009B05E0"/>
    <w:rsid w:val="009B0CDE"/>
    <w:rsid w:val="009B1DA5"/>
    <w:rsid w:val="009B2081"/>
    <w:rsid w:val="009B5789"/>
    <w:rsid w:val="009B5CF5"/>
    <w:rsid w:val="009C151C"/>
    <w:rsid w:val="009C17BC"/>
    <w:rsid w:val="009C1FE2"/>
    <w:rsid w:val="009C2BFA"/>
    <w:rsid w:val="009C5095"/>
    <w:rsid w:val="009C5BFD"/>
    <w:rsid w:val="009C64CA"/>
    <w:rsid w:val="009C770D"/>
    <w:rsid w:val="009D1C9F"/>
    <w:rsid w:val="009D3991"/>
    <w:rsid w:val="009D3E2D"/>
    <w:rsid w:val="009D3EAD"/>
    <w:rsid w:val="009D4382"/>
    <w:rsid w:val="009D52B1"/>
    <w:rsid w:val="009E37AA"/>
    <w:rsid w:val="009E4203"/>
    <w:rsid w:val="009E5292"/>
    <w:rsid w:val="009E58E1"/>
    <w:rsid w:val="009E659F"/>
    <w:rsid w:val="009E747D"/>
    <w:rsid w:val="009F02D2"/>
    <w:rsid w:val="009F14C1"/>
    <w:rsid w:val="009F2971"/>
    <w:rsid w:val="009F34B8"/>
    <w:rsid w:val="009F4338"/>
    <w:rsid w:val="009F437A"/>
    <w:rsid w:val="009F43A4"/>
    <w:rsid w:val="009F4939"/>
    <w:rsid w:val="009F6999"/>
    <w:rsid w:val="00A0207D"/>
    <w:rsid w:val="00A03EBE"/>
    <w:rsid w:val="00A04E12"/>
    <w:rsid w:val="00A067DF"/>
    <w:rsid w:val="00A06E35"/>
    <w:rsid w:val="00A07278"/>
    <w:rsid w:val="00A10459"/>
    <w:rsid w:val="00A11ED5"/>
    <w:rsid w:val="00A121D2"/>
    <w:rsid w:val="00A121DE"/>
    <w:rsid w:val="00A12BAD"/>
    <w:rsid w:val="00A14AAE"/>
    <w:rsid w:val="00A1509D"/>
    <w:rsid w:val="00A15F66"/>
    <w:rsid w:val="00A16368"/>
    <w:rsid w:val="00A1650F"/>
    <w:rsid w:val="00A16B7F"/>
    <w:rsid w:val="00A16E9F"/>
    <w:rsid w:val="00A2004E"/>
    <w:rsid w:val="00A22F18"/>
    <w:rsid w:val="00A236B4"/>
    <w:rsid w:val="00A24D11"/>
    <w:rsid w:val="00A255C5"/>
    <w:rsid w:val="00A25844"/>
    <w:rsid w:val="00A26D83"/>
    <w:rsid w:val="00A26E4E"/>
    <w:rsid w:val="00A27F0B"/>
    <w:rsid w:val="00A32B2D"/>
    <w:rsid w:val="00A33166"/>
    <w:rsid w:val="00A33520"/>
    <w:rsid w:val="00A3591D"/>
    <w:rsid w:val="00A36583"/>
    <w:rsid w:val="00A36E67"/>
    <w:rsid w:val="00A37104"/>
    <w:rsid w:val="00A376EE"/>
    <w:rsid w:val="00A42B13"/>
    <w:rsid w:val="00A43DDD"/>
    <w:rsid w:val="00A44BD2"/>
    <w:rsid w:val="00A45E7C"/>
    <w:rsid w:val="00A45F54"/>
    <w:rsid w:val="00A4683B"/>
    <w:rsid w:val="00A46843"/>
    <w:rsid w:val="00A4765B"/>
    <w:rsid w:val="00A502C1"/>
    <w:rsid w:val="00A50760"/>
    <w:rsid w:val="00A50AFB"/>
    <w:rsid w:val="00A515F7"/>
    <w:rsid w:val="00A515FA"/>
    <w:rsid w:val="00A52312"/>
    <w:rsid w:val="00A53741"/>
    <w:rsid w:val="00A538D6"/>
    <w:rsid w:val="00A53B54"/>
    <w:rsid w:val="00A543E4"/>
    <w:rsid w:val="00A545D0"/>
    <w:rsid w:val="00A60CF8"/>
    <w:rsid w:val="00A62337"/>
    <w:rsid w:val="00A634FD"/>
    <w:rsid w:val="00A63681"/>
    <w:rsid w:val="00A661C2"/>
    <w:rsid w:val="00A66ACA"/>
    <w:rsid w:val="00A67BB9"/>
    <w:rsid w:val="00A701B1"/>
    <w:rsid w:val="00A71575"/>
    <w:rsid w:val="00A71584"/>
    <w:rsid w:val="00A72831"/>
    <w:rsid w:val="00A738D2"/>
    <w:rsid w:val="00A75D7F"/>
    <w:rsid w:val="00A75F85"/>
    <w:rsid w:val="00A76C7D"/>
    <w:rsid w:val="00A773BB"/>
    <w:rsid w:val="00A7786D"/>
    <w:rsid w:val="00A8004E"/>
    <w:rsid w:val="00A81600"/>
    <w:rsid w:val="00A834FD"/>
    <w:rsid w:val="00A84C31"/>
    <w:rsid w:val="00A8574A"/>
    <w:rsid w:val="00A90B72"/>
    <w:rsid w:val="00A91287"/>
    <w:rsid w:val="00A918BD"/>
    <w:rsid w:val="00A93774"/>
    <w:rsid w:val="00A95FD1"/>
    <w:rsid w:val="00AA12F4"/>
    <w:rsid w:val="00AA39DE"/>
    <w:rsid w:val="00AA5C07"/>
    <w:rsid w:val="00AA5CC4"/>
    <w:rsid w:val="00AA63E1"/>
    <w:rsid w:val="00AA67EE"/>
    <w:rsid w:val="00AB1EA5"/>
    <w:rsid w:val="00AB2509"/>
    <w:rsid w:val="00AB266D"/>
    <w:rsid w:val="00AB291B"/>
    <w:rsid w:val="00AB328B"/>
    <w:rsid w:val="00AB45A6"/>
    <w:rsid w:val="00AB467B"/>
    <w:rsid w:val="00AB4A5F"/>
    <w:rsid w:val="00AB5EE1"/>
    <w:rsid w:val="00AB68E7"/>
    <w:rsid w:val="00AB6FD2"/>
    <w:rsid w:val="00AC0A02"/>
    <w:rsid w:val="00AC2A75"/>
    <w:rsid w:val="00AC34BB"/>
    <w:rsid w:val="00AC3D86"/>
    <w:rsid w:val="00AC41FE"/>
    <w:rsid w:val="00AC4A87"/>
    <w:rsid w:val="00AC6411"/>
    <w:rsid w:val="00AC66AC"/>
    <w:rsid w:val="00AC710A"/>
    <w:rsid w:val="00AC785A"/>
    <w:rsid w:val="00AD0AF6"/>
    <w:rsid w:val="00AD1FCE"/>
    <w:rsid w:val="00AD2DB1"/>
    <w:rsid w:val="00AD348F"/>
    <w:rsid w:val="00AD3D6B"/>
    <w:rsid w:val="00AD40B9"/>
    <w:rsid w:val="00AD49D6"/>
    <w:rsid w:val="00AD72E8"/>
    <w:rsid w:val="00AD77A4"/>
    <w:rsid w:val="00AE210D"/>
    <w:rsid w:val="00AE37A1"/>
    <w:rsid w:val="00AE4056"/>
    <w:rsid w:val="00AE5C5A"/>
    <w:rsid w:val="00AF0B07"/>
    <w:rsid w:val="00AF1074"/>
    <w:rsid w:val="00AF2665"/>
    <w:rsid w:val="00AF2BE1"/>
    <w:rsid w:val="00AF481B"/>
    <w:rsid w:val="00AF4E09"/>
    <w:rsid w:val="00AF4FFE"/>
    <w:rsid w:val="00AF5899"/>
    <w:rsid w:val="00AF69AC"/>
    <w:rsid w:val="00AF791F"/>
    <w:rsid w:val="00AF7B56"/>
    <w:rsid w:val="00B002A4"/>
    <w:rsid w:val="00B00731"/>
    <w:rsid w:val="00B018AA"/>
    <w:rsid w:val="00B02657"/>
    <w:rsid w:val="00B033AB"/>
    <w:rsid w:val="00B033DB"/>
    <w:rsid w:val="00B036DD"/>
    <w:rsid w:val="00B068A6"/>
    <w:rsid w:val="00B07FFD"/>
    <w:rsid w:val="00B10959"/>
    <w:rsid w:val="00B126ED"/>
    <w:rsid w:val="00B13D9F"/>
    <w:rsid w:val="00B14531"/>
    <w:rsid w:val="00B175C7"/>
    <w:rsid w:val="00B2145C"/>
    <w:rsid w:val="00B23B6C"/>
    <w:rsid w:val="00B23F74"/>
    <w:rsid w:val="00B259F3"/>
    <w:rsid w:val="00B25B0B"/>
    <w:rsid w:val="00B30AF4"/>
    <w:rsid w:val="00B30DFE"/>
    <w:rsid w:val="00B31D7B"/>
    <w:rsid w:val="00B33508"/>
    <w:rsid w:val="00B3423D"/>
    <w:rsid w:val="00B3491F"/>
    <w:rsid w:val="00B35CD8"/>
    <w:rsid w:val="00B35E92"/>
    <w:rsid w:val="00B428C8"/>
    <w:rsid w:val="00B443E1"/>
    <w:rsid w:val="00B45593"/>
    <w:rsid w:val="00B471C2"/>
    <w:rsid w:val="00B50F08"/>
    <w:rsid w:val="00B516B9"/>
    <w:rsid w:val="00B51A05"/>
    <w:rsid w:val="00B526A3"/>
    <w:rsid w:val="00B53A73"/>
    <w:rsid w:val="00B54450"/>
    <w:rsid w:val="00B54A98"/>
    <w:rsid w:val="00B569AD"/>
    <w:rsid w:val="00B569FC"/>
    <w:rsid w:val="00B57A80"/>
    <w:rsid w:val="00B60B02"/>
    <w:rsid w:val="00B626C3"/>
    <w:rsid w:val="00B62A9B"/>
    <w:rsid w:val="00B635E9"/>
    <w:rsid w:val="00B63B08"/>
    <w:rsid w:val="00B64793"/>
    <w:rsid w:val="00B65D0E"/>
    <w:rsid w:val="00B66AC5"/>
    <w:rsid w:val="00B66B2F"/>
    <w:rsid w:val="00B71360"/>
    <w:rsid w:val="00B716F0"/>
    <w:rsid w:val="00B7250B"/>
    <w:rsid w:val="00B7318A"/>
    <w:rsid w:val="00B732B3"/>
    <w:rsid w:val="00B74133"/>
    <w:rsid w:val="00B7445B"/>
    <w:rsid w:val="00B74FD1"/>
    <w:rsid w:val="00B813DA"/>
    <w:rsid w:val="00B82942"/>
    <w:rsid w:val="00B83C0D"/>
    <w:rsid w:val="00B916D8"/>
    <w:rsid w:val="00B92343"/>
    <w:rsid w:val="00B92E78"/>
    <w:rsid w:val="00B92EE4"/>
    <w:rsid w:val="00B93CBE"/>
    <w:rsid w:val="00B94A13"/>
    <w:rsid w:val="00B95485"/>
    <w:rsid w:val="00B95592"/>
    <w:rsid w:val="00B95E75"/>
    <w:rsid w:val="00BA1D74"/>
    <w:rsid w:val="00BA27CD"/>
    <w:rsid w:val="00BA283A"/>
    <w:rsid w:val="00BA2C42"/>
    <w:rsid w:val="00BA3AF1"/>
    <w:rsid w:val="00BA5BDA"/>
    <w:rsid w:val="00BA70A5"/>
    <w:rsid w:val="00BA7798"/>
    <w:rsid w:val="00BB0698"/>
    <w:rsid w:val="00BB0CD7"/>
    <w:rsid w:val="00BB2930"/>
    <w:rsid w:val="00BB31EF"/>
    <w:rsid w:val="00BB3418"/>
    <w:rsid w:val="00BB34EB"/>
    <w:rsid w:val="00BB3DB6"/>
    <w:rsid w:val="00BB432B"/>
    <w:rsid w:val="00BB7C52"/>
    <w:rsid w:val="00BC055A"/>
    <w:rsid w:val="00BC0814"/>
    <w:rsid w:val="00BC0C4A"/>
    <w:rsid w:val="00BC0E92"/>
    <w:rsid w:val="00BC26EB"/>
    <w:rsid w:val="00BC27B0"/>
    <w:rsid w:val="00BC486B"/>
    <w:rsid w:val="00BC5D4B"/>
    <w:rsid w:val="00BC5E87"/>
    <w:rsid w:val="00BC69A2"/>
    <w:rsid w:val="00BC7127"/>
    <w:rsid w:val="00BD0C74"/>
    <w:rsid w:val="00BD3496"/>
    <w:rsid w:val="00BD4CE3"/>
    <w:rsid w:val="00BD5112"/>
    <w:rsid w:val="00BD608C"/>
    <w:rsid w:val="00BD790B"/>
    <w:rsid w:val="00BE0868"/>
    <w:rsid w:val="00BE0E99"/>
    <w:rsid w:val="00BE12EF"/>
    <w:rsid w:val="00BE3B3A"/>
    <w:rsid w:val="00BE4E85"/>
    <w:rsid w:val="00BE511A"/>
    <w:rsid w:val="00BF19E9"/>
    <w:rsid w:val="00BF1D93"/>
    <w:rsid w:val="00BF5537"/>
    <w:rsid w:val="00BF6409"/>
    <w:rsid w:val="00BF7684"/>
    <w:rsid w:val="00C01930"/>
    <w:rsid w:val="00C021F8"/>
    <w:rsid w:val="00C02362"/>
    <w:rsid w:val="00C02739"/>
    <w:rsid w:val="00C02C0F"/>
    <w:rsid w:val="00C056B1"/>
    <w:rsid w:val="00C05AB9"/>
    <w:rsid w:val="00C0622B"/>
    <w:rsid w:val="00C067A3"/>
    <w:rsid w:val="00C10211"/>
    <w:rsid w:val="00C10C11"/>
    <w:rsid w:val="00C14113"/>
    <w:rsid w:val="00C165E8"/>
    <w:rsid w:val="00C168E9"/>
    <w:rsid w:val="00C17D0A"/>
    <w:rsid w:val="00C17D50"/>
    <w:rsid w:val="00C21131"/>
    <w:rsid w:val="00C22BF0"/>
    <w:rsid w:val="00C22D3E"/>
    <w:rsid w:val="00C23055"/>
    <w:rsid w:val="00C24AE3"/>
    <w:rsid w:val="00C24B6F"/>
    <w:rsid w:val="00C260A2"/>
    <w:rsid w:val="00C26A06"/>
    <w:rsid w:val="00C2773F"/>
    <w:rsid w:val="00C30389"/>
    <w:rsid w:val="00C30FB5"/>
    <w:rsid w:val="00C31AC6"/>
    <w:rsid w:val="00C31F01"/>
    <w:rsid w:val="00C3458D"/>
    <w:rsid w:val="00C358C4"/>
    <w:rsid w:val="00C369FF"/>
    <w:rsid w:val="00C37D01"/>
    <w:rsid w:val="00C42DCD"/>
    <w:rsid w:val="00C438F2"/>
    <w:rsid w:val="00C5075F"/>
    <w:rsid w:val="00C50D03"/>
    <w:rsid w:val="00C51052"/>
    <w:rsid w:val="00C51A51"/>
    <w:rsid w:val="00C54C6E"/>
    <w:rsid w:val="00C54D73"/>
    <w:rsid w:val="00C54E6C"/>
    <w:rsid w:val="00C5500C"/>
    <w:rsid w:val="00C562F9"/>
    <w:rsid w:val="00C56CD0"/>
    <w:rsid w:val="00C6285A"/>
    <w:rsid w:val="00C64E8A"/>
    <w:rsid w:val="00C654B9"/>
    <w:rsid w:val="00C668D4"/>
    <w:rsid w:val="00C6783C"/>
    <w:rsid w:val="00C6798E"/>
    <w:rsid w:val="00C7555A"/>
    <w:rsid w:val="00C767A0"/>
    <w:rsid w:val="00C76C02"/>
    <w:rsid w:val="00C76D25"/>
    <w:rsid w:val="00C8016D"/>
    <w:rsid w:val="00C81822"/>
    <w:rsid w:val="00C83E44"/>
    <w:rsid w:val="00C83E7E"/>
    <w:rsid w:val="00C84142"/>
    <w:rsid w:val="00C857F6"/>
    <w:rsid w:val="00C8593D"/>
    <w:rsid w:val="00C865A8"/>
    <w:rsid w:val="00C87500"/>
    <w:rsid w:val="00C87BB9"/>
    <w:rsid w:val="00C9276A"/>
    <w:rsid w:val="00C9294A"/>
    <w:rsid w:val="00C931A5"/>
    <w:rsid w:val="00C94164"/>
    <w:rsid w:val="00CA0569"/>
    <w:rsid w:val="00CA0746"/>
    <w:rsid w:val="00CA0B9B"/>
    <w:rsid w:val="00CA337F"/>
    <w:rsid w:val="00CA3829"/>
    <w:rsid w:val="00CA38D6"/>
    <w:rsid w:val="00CA3A02"/>
    <w:rsid w:val="00CA64E6"/>
    <w:rsid w:val="00CA66CC"/>
    <w:rsid w:val="00CA7685"/>
    <w:rsid w:val="00CB04C5"/>
    <w:rsid w:val="00CB171B"/>
    <w:rsid w:val="00CB3D1D"/>
    <w:rsid w:val="00CB4881"/>
    <w:rsid w:val="00CB6A93"/>
    <w:rsid w:val="00CB7541"/>
    <w:rsid w:val="00CC05E8"/>
    <w:rsid w:val="00CC0804"/>
    <w:rsid w:val="00CC08F2"/>
    <w:rsid w:val="00CC0C32"/>
    <w:rsid w:val="00CC2B2E"/>
    <w:rsid w:val="00CC2E5C"/>
    <w:rsid w:val="00CC3FB4"/>
    <w:rsid w:val="00CC4ED8"/>
    <w:rsid w:val="00CD14B7"/>
    <w:rsid w:val="00CD1C60"/>
    <w:rsid w:val="00CD1EBF"/>
    <w:rsid w:val="00CD21EF"/>
    <w:rsid w:val="00CD6856"/>
    <w:rsid w:val="00CD6A13"/>
    <w:rsid w:val="00CD6B5C"/>
    <w:rsid w:val="00CD6D11"/>
    <w:rsid w:val="00CD7119"/>
    <w:rsid w:val="00CD74E2"/>
    <w:rsid w:val="00CE0211"/>
    <w:rsid w:val="00CE0760"/>
    <w:rsid w:val="00CE0786"/>
    <w:rsid w:val="00CE08FB"/>
    <w:rsid w:val="00CE14E2"/>
    <w:rsid w:val="00CE1E6C"/>
    <w:rsid w:val="00CE3B0C"/>
    <w:rsid w:val="00CE46BA"/>
    <w:rsid w:val="00CE675B"/>
    <w:rsid w:val="00CF2C5A"/>
    <w:rsid w:val="00CF3923"/>
    <w:rsid w:val="00CF4DE1"/>
    <w:rsid w:val="00CF6611"/>
    <w:rsid w:val="00D01A45"/>
    <w:rsid w:val="00D032DC"/>
    <w:rsid w:val="00D03A54"/>
    <w:rsid w:val="00D04311"/>
    <w:rsid w:val="00D047A4"/>
    <w:rsid w:val="00D04DAB"/>
    <w:rsid w:val="00D052BB"/>
    <w:rsid w:val="00D06189"/>
    <w:rsid w:val="00D07788"/>
    <w:rsid w:val="00D112FD"/>
    <w:rsid w:val="00D114C2"/>
    <w:rsid w:val="00D121C4"/>
    <w:rsid w:val="00D130BA"/>
    <w:rsid w:val="00D148F5"/>
    <w:rsid w:val="00D15680"/>
    <w:rsid w:val="00D15E41"/>
    <w:rsid w:val="00D161A7"/>
    <w:rsid w:val="00D16219"/>
    <w:rsid w:val="00D2123C"/>
    <w:rsid w:val="00D216CE"/>
    <w:rsid w:val="00D2312A"/>
    <w:rsid w:val="00D233B1"/>
    <w:rsid w:val="00D25CE0"/>
    <w:rsid w:val="00D263B9"/>
    <w:rsid w:val="00D27BED"/>
    <w:rsid w:val="00D32285"/>
    <w:rsid w:val="00D334A7"/>
    <w:rsid w:val="00D372E3"/>
    <w:rsid w:val="00D401AF"/>
    <w:rsid w:val="00D411EB"/>
    <w:rsid w:val="00D415AB"/>
    <w:rsid w:val="00D429D1"/>
    <w:rsid w:val="00D42BD6"/>
    <w:rsid w:val="00D4384E"/>
    <w:rsid w:val="00D44B4F"/>
    <w:rsid w:val="00D45002"/>
    <w:rsid w:val="00D45DE4"/>
    <w:rsid w:val="00D45F2D"/>
    <w:rsid w:val="00D46303"/>
    <w:rsid w:val="00D468D7"/>
    <w:rsid w:val="00D51332"/>
    <w:rsid w:val="00D55CCE"/>
    <w:rsid w:val="00D57BEA"/>
    <w:rsid w:val="00D60959"/>
    <w:rsid w:val="00D62462"/>
    <w:rsid w:val="00D629B2"/>
    <w:rsid w:val="00D64EE2"/>
    <w:rsid w:val="00D6506E"/>
    <w:rsid w:val="00D6589E"/>
    <w:rsid w:val="00D667C0"/>
    <w:rsid w:val="00D71BCD"/>
    <w:rsid w:val="00D724D7"/>
    <w:rsid w:val="00D7318C"/>
    <w:rsid w:val="00D74576"/>
    <w:rsid w:val="00D74623"/>
    <w:rsid w:val="00D7490C"/>
    <w:rsid w:val="00D75FEA"/>
    <w:rsid w:val="00D765E3"/>
    <w:rsid w:val="00D77669"/>
    <w:rsid w:val="00D77E31"/>
    <w:rsid w:val="00D8047B"/>
    <w:rsid w:val="00D83273"/>
    <w:rsid w:val="00D8365D"/>
    <w:rsid w:val="00D84C0B"/>
    <w:rsid w:val="00D8523F"/>
    <w:rsid w:val="00D901F5"/>
    <w:rsid w:val="00D90E13"/>
    <w:rsid w:val="00D94454"/>
    <w:rsid w:val="00D95AA7"/>
    <w:rsid w:val="00DA08D0"/>
    <w:rsid w:val="00DA0EF3"/>
    <w:rsid w:val="00DA25F7"/>
    <w:rsid w:val="00DA3A97"/>
    <w:rsid w:val="00DA5D4C"/>
    <w:rsid w:val="00DA6105"/>
    <w:rsid w:val="00DA72E2"/>
    <w:rsid w:val="00DB1DDC"/>
    <w:rsid w:val="00DB2937"/>
    <w:rsid w:val="00DC00C7"/>
    <w:rsid w:val="00DC0229"/>
    <w:rsid w:val="00DC03B8"/>
    <w:rsid w:val="00DC17D2"/>
    <w:rsid w:val="00DC1A92"/>
    <w:rsid w:val="00DC37D9"/>
    <w:rsid w:val="00DC3B1F"/>
    <w:rsid w:val="00DC3B9C"/>
    <w:rsid w:val="00DC4E13"/>
    <w:rsid w:val="00DC6A63"/>
    <w:rsid w:val="00DC6FC7"/>
    <w:rsid w:val="00DC7563"/>
    <w:rsid w:val="00DD3324"/>
    <w:rsid w:val="00DD354B"/>
    <w:rsid w:val="00DD40C0"/>
    <w:rsid w:val="00DD4D4E"/>
    <w:rsid w:val="00DD5101"/>
    <w:rsid w:val="00DD601C"/>
    <w:rsid w:val="00DD6360"/>
    <w:rsid w:val="00DD73C4"/>
    <w:rsid w:val="00DD73D1"/>
    <w:rsid w:val="00DD7846"/>
    <w:rsid w:val="00DD7B5F"/>
    <w:rsid w:val="00DE0C7B"/>
    <w:rsid w:val="00DE1E85"/>
    <w:rsid w:val="00DE2CF9"/>
    <w:rsid w:val="00DE467A"/>
    <w:rsid w:val="00DE5634"/>
    <w:rsid w:val="00DE63B7"/>
    <w:rsid w:val="00DE785F"/>
    <w:rsid w:val="00DE7F21"/>
    <w:rsid w:val="00DF0299"/>
    <w:rsid w:val="00DF02B2"/>
    <w:rsid w:val="00DF0375"/>
    <w:rsid w:val="00DF21BC"/>
    <w:rsid w:val="00DF2D3E"/>
    <w:rsid w:val="00DF48A3"/>
    <w:rsid w:val="00DF7115"/>
    <w:rsid w:val="00E00405"/>
    <w:rsid w:val="00E00EE2"/>
    <w:rsid w:val="00E01AFF"/>
    <w:rsid w:val="00E01BDE"/>
    <w:rsid w:val="00E01C96"/>
    <w:rsid w:val="00E01DC0"/>
    <w:rsid w:val="00E03EB4"/>
    <w:rsid w:val="00E0439E"/>
    <w:rsid w:val="00E05FC6"/>
    <w:rsid w:val="00E060DE"/>
    <w:rsid w:val="00E067F4"/>
    <w:rsid w:val="00E072FA"/>
    <w:rsid w:val="00E07400"/>
    <w:rsid w:val="00E077D1"/>
    <w:rsid w:val="00E114C5"/>
    <w:rsid w:val="00E11941"/>
    <w:rsid w:val="00E129BB"/>
    <w:rsid w:val="00E13C18"/>
    <w:rsid w:val="00E13C38"/>
    <w:rsid w:val="00E157BA"/>
    <w:rsid w:val="00E15EAC"/>
    <w:rsid w:val="00E16150"/>
    <w:rsid w:val="00E16EA0"/>
    <w:rsid w:val="00E212B3"/>
    <w:rsid w:val="00E22602"/>
    <w:rsid w:val="00E227D3"/>
    <w:rsid w:val="00E2390A"/>
    <w:rsid w:val="00E248D3"/>
    <w:rsid w:val="00E27822"/>
    <w:rsid w:val="00E3069C"/>
    <w:rsid w:val="00E30C75"/>
    <w:rsid w:val="00E30CB1"/>
    <w:rsid w:val="00E3142D"/>
    <w:rsid w:val="00E32B1C"/>
    <w:rsid w:val="00E3398B"/>
    <w:rsid w:val="00E347DD"/>
    <w:rsid w:val="00E35097"/>
    <w:rsid w:val="00E4022F"/>
    <w:rsid w:val="00E41062"/>
    <w:rsid w:val="00E42494"/>
    <w:rsid w:val="00E442B6"/>
    <w:rsid w:val="00E477AF"/>
    <w:rsid w:val="00E50947"/>
    <w:rsid w:val="00E5148C"/>
    <w:rsid w:val="00E51E02"/>
    <w:rsid w:val="00E53ABA"/>
    <w:rsid w:val="00E54C2E"/>
    <w:rsid w:val="00E550C9"/>
    <w:rsid w:val="00E554A6"/>
    <w:rsid w:val="00E57045"/>
    <w:rsid w:val="00E60BE7"/>
    <w:rsid w:val="00E616B9"/>
    <w:rsid w:val="00E62C42"/>
    <w:rsid w:val="00E62D78"/>
    <w:rsid w:val="00E63F34"/>
    <w:rsid w:val="00E65451"/>
    <w:rsid w:val="00E65C16"/>
    <w:rsid w:val="00E65C98"/>
    <w:rsid w:val="00E6733A"/>
    <w:rsid w:val="00E67BA9"/>
    <w:rsid w:val="00E67DC4"/>
    <w:rsid w:val="00E70391"/>
    <w:rsid w:val="00E70EDD"/>
    <w:rsid w:val="00E70FA9"/>
    <w:rsid w:val="00E7133D"/>
    <w:rsid w:val="00E717B5"/>
    <w:rsid w:val="00E73B36"/>
    <w:rsid w:val="00E73F20"/>
    <w:rsid w:val="00E74356"/>
    <w:rsid w:val="00E74C9E"/>
    <w:rsid w:val="00E75132"/>
    <w:rsid w:val="00E7572E"/>
    <w:rsid w:val="00E75C67"/>
    <w:rsid w:val="00E76428"/>
    <w:rsid w:val="00E77EBE"/>
    <w:rsid w:val="00E8055A"/>
    <w:rsid w:val="00E805D6"/>
    <w:rsid w:val="00E82B8D"/>
    <w:rsid w:val="00E8322E"/>
    <w:rsid w:val="00E8485D"/>
    <w:rsid w:val="00E85299"/>
    <w:rsid w:val="00E874C9"/>
    <w:rsid w:val="00E879E6"/>
    <w:rsid w:val="00E87D47"/>
    <w:rsid w:val="00E91A0C"/>
    <w:rsid w:val="00E91AF8"/>
    <w:rsid w:val="00E92B9B"/>
    <w:rsid w:val="00E92F0A"/>
    <w:rsid w:val="00E947D0"/>
    <w:rsid w:val="00E94A09"/>
    <w:rsid w:val="00E9687E"/>
    <w:rsid w:val="00E96EC6"/>
    <w:rsid w:val="00E96FF4"/>
    <w:rsid w:val="00EA0CC7"/>
    <w:rsid w:val="00EA21A5"/>
    <w:rsid w:val="00EA21D0"/>
    <w:rsid w:val="00EA21F6"/>
    <w:rsid w:val="00EA2FA8"/>
    <w:rsid w:val="00EA3106"/>
    <w:rsid w:val="00EA3B70"/>
    <w:rsid w:val="00EA4ED7"/>
    <w:rsid w:val="00EA601B"/>
    <w:rsid w:val="00EA7D11"/>
    <w:rsid w:val="00EB08CD"/>
    <w:rsid w:val="00EB19D6"/>
    <w:rsid w:val="00EB2DF6"/>
    <w:rsid w:val="00EB3875"/>
    <w:rsid w:val="00EB3C12"/>
    <w:rsid w:val="00EB3E0D"/>
    <w:rsid w:val="00EB6008"/>
    <w:rsid w:val="00EB6B81"/>
    <w:rsid w:val="00EC0EB1"/>
    <w:rsid w:val="00EC162C"/>
    <w:rsid w:val="00EC2C50"/>
    <w:rsid w:val="00EC3F0A"/>
    <w:rsid w:val="00EC47FF"/>
    <w:rsid w:val="00EC5B5D"/>
    <w:rsid w:val="00EC71E2"/>
    <w:rsid w:val="00ED139D"/>
    <w:rsid w:val="00ED1845"/>
    <w:rsid w:val="00ED1926"/>
    <w:rsid w:val="00ED3C58"/>
    <w:rsid w:val="00ED48D1"/>
    <w:rsid w:val="00ED6311"/>
    <w:rsid w:val="00ED6B19"/>
    <w:rsid w:val="00EE01B5"/>
    <w:rsid w:val="00EE093C"/>
    <w:rsid w:val="00EE347E"/>
    <w:rsid w:val="00EE3494"/>
    <w:rsid w:val="00EE4051"/>
    <w:rsid w:val="00EE4EBF"/>
    <w:rsid w:val="00EE4FD7"/>
    <w:rsid w:val="00EE5211"/>
    <w:rsid w:val="00EF0A07"/>
    <w:rsid w:val="00EF0B66"/>
    <w:rsid w:val="00EF0ECA"/>
    <w:rsid w:val="00EF28B8"/>
    <w:rsid w:val="00EF5543"/>
    <w:rsid w:val="00EF784F"/>
    <w:rsid w:val="00EF7D1B"/>
    <w:rsid w:val="00F008AA"/>
    <w:rsid w:val="00F0116D"/>
    <w:rsid w:val="00F017E5"/>
    <w:rsid w:val="00F01E20"/>
    <w:rsid w:val="00F020F5"/>
    <w:rsid w:val="00F033A0"/>
    <w:rsid w:val="00F04AAF"/>
    <w:rsid w:val="00F0536B"/>
    <w:rsid w:val="00F129A3"/>
    <w:rsid w:val="00F12C56"/>
    <w:rsid w:val="00F16D32"/>
    <w:rsid w:val="00F2002C"/>
    <w:rsid w:val="00F23A60"/>
    <w:rsid w:val="00F23E9D"/>
    <w:rsid w:val="00F30995"/>
    <w:rsid w:val="00F32785"/>
    <w:rsid w:val="00F3789E"/>
    <w:rsid w:val="00F4009A"/>
    <w:rsid w:val="00F4112D"/>
    <w:rsid w:val="00F43A2A"/>
    <w:rsid w:val="00F447A6"/>
    <w:rsid w:val="00F449A1"/>
    <w:rsid w:val="00F4517A"/>
    <w:rsid w:val="00F470E4"/>
    <w:rsid w:val="00F51B7B"/>
    <w:rsid w:val="00F528A2"/>
    <w:rsid w:val="00F56486"/>
    <w:rsid w:val="00F56BC7"/>
    <w:rsid w:val="00F642C7"/>
    <w:rsid w:val="00F642CC"/>
    <w:rsid w:val="00F65921"/>
    <w:rsid w:val="00F659E4"/>
    <w:rsid w:val="00F67159"/>
    <w:rsid w:val="00F7279C"/>
    <w:rsid w:val="00F74C7C"/>
    <w:rsid w:val="00F74E6D"/>
    <w:rsid w:val="00F74FCD"/>
    <w:rsid w:val="00F754A8"/>
    <w:rsid w:val="00F7590B"/>
    <w:rsid w:val="00F75EBD"/>
    <w:rsid w:val="00F765B7"/>
    <w:rsid w:val="00F76D39"/>
    <w:rsid w:val="00F77AB5"/>
    <w:rsid w:val="00F80352"/>
    <w:rsid w:val="00F80D2B"/>
    <w:rsid w:val="00F81A6A"/>
    <w:rsid w:val="00F81F93"/>
    <w:rsid w:val="00F8271F"/>
    <w:rsid w:val="00F827E0"/>
    <w:rsid w:val="00F83634"/>
    <w:rsid w:val="00F8386A"/>
    <w:rsid w:val="00F849B6"/>
    <w:rsid w:val="00F85372"/>
    <w:rsid w:val="00F85CBF"/>
    <w:rsid w:val="00F85E7A"/>
    <w:rsid w:val="00F90808"/>
    <w:rsid w:val="00F93A28"/>
    <w:rsid w:val="00F93CCB"/>
    <w:rsid w:val="00F94D15"/>
    <w:rsid w:val="00F96DC6"/>
    <w:rsid w:val="00FA0314"/>
    <w:rsid w:val="00FA190F"/>
    <w:rsid w:val="00FA1E81"/>
    <w:rsid w:val="00FA476E"/>
    <w:rsid w:val="00FA5F42"/>
    <w:rsid w:val="00FB0136"/>
    <w:rsid w:val="00FB33E6"/>
    <w:rsid w:val="00FB399A"/>
    <w:rsid w:val="00FB5DDA"/>
    <w:rsid w:val="00FB5E66"/>
    <w:rsid w:val="00FC0325"/>
    <w:rsid w:val="00FC0D06"/>
    <w:rsid w:val="00FC0E90"/>
    <w:rsid w:val="00FC114C"/>
    <w:rsid w:val="00FC181F"/>
    <w:rsid w:val="00FC213B"/>
    <w:rsid w:val="00FC3355"/>
    <w:rsid w:val="00FC394A"/>
    <w:rsid w:val="00FC78D6"/>
    <w:rsid w:val="00FD016C"/>
    <w:rsid w:val="00FD2302"/>
    <w:rsid w:val="00FD28AE"/>
    <w:rsid w:val="00FD2DDD"/>
    <w:rsid w:val="00FD3331"/>
    <w:rsid w:val="00FD337F"/>
    <w:rsid w:val="00FD49D2"/>
    <w:rsid w:val="00FD6AFD"/>
    <w:rsid w:val="00FE0C87"/>
    <w:rsid w:val="00FE1E71"/>
    <w:rsid w:val="00FE1EC1"/>
    <w:rsid w:val="00FE2BC0"/>
    <w:rsid w:val="00FE314D"/>
    <w:rsid w:val="00FE352E"/>
    <w:rsid w:val="00FE3728"/>
    <w:rsid w:val="00FE3875"/>
    <w:rsid w:val="00FE3D6B"/>
    <w:rsid w:val="00FE418A"/>
    <w:rsid w:val="00FE4F2A"/>
    <w:rsid w:val="00FE7F62"/>
    <w:rsid w:val="00FF0026"/>
    <w:rsid w:val="00FF029A"/>
    <w:rsid w:val="00FF039F"/>
    <w:rsid w:val="00FF5B79"/>
    <w:rsid w:val="00FF5BD8"/>
    <w:rsid w:val="00FF60CF"/>
    <w:rsid w:val="00FF7068"/>
    <w:rsid w:val="00FF7564"/>
    <w:rsid w:val="00FF783B"/>
    <w:rsid w:val="0492D2BF"/>
    <w:rsid w:val="04AF9D5F"/>
    <w:rsid w:val="12566944"/>
    <w:rsid w:val="13830C53"/>
    <w:rsid w:val="1828018D"/>
    <w:rsid w:val="19C3D1EE"/>
    <w:rsid w:val="1A456431"/>
    <w:rsid w:val="1ECEBDCF"/>
    <w:rsid w:val="27CD92A7"/>
    <w:rsid w:val="2A7141A5"/>
    <w:rsid w:val="2E793508"/>
    <w:rsid w:val="315B4C90"/>
    <w:rsid w:val="3175D8DA"/>
    <w:rsid w:val="346B9824"/>
    <w:rsid w:val="3DA78838"/>
    <w:rsid w:val="42430C1B"/>
    <w:rsid w:val="4AFE18F4"/>
    <w:rsid w:val="4BFA17A6"/>
    <w:rsid w:val="51111E50"/>
    <w:rsid w:val="5453C15F"/>
    <w:rsid w:val="558E83A3"/>
    <w:rsid w:val="5649CA70"/>
    <w:rsid w:val="610BDACC"/>
    <w:rsid w:val="699F7C82"/>
    <w:rsid w:val="6C96CD90"/>
    <w:rsid w:val="6E0C1B93"/>
    <w:rsid w:val="76446D71"/>
    <w:rsid w:val="795B90C3"/>
    <w:rsid w:val="7C66D46D"/>
    <w:rsid w:val="7DBEDCCF"/>
    <w:rsid w:val="7F61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6D9CA"/>
  <w15:chartTrackingRefBased/>
  <w15:docId w15:val="{C3DFFBD8-5DB2-D846-9DF0-756884ED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6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  <w:lang w:val="en-US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next w:val="Titre3"/>
    <w:link w:val="Cobra-CodeCar"/>
    <w:qFormat/>
    <w:rsid w:val="0027054D"/>
    <w:pPr>
      <w:shd w:val="clear" w:color="auto" w:fill="323E4F" w:themeFill="text2" w:themeFillShade="BF"/>
      <w:spacing w:before="240"/>
      <w:contextualSpacing/>
      <w:jc w:val="left"/>
    </w:pPr>
    <w:rPr>
      <w:rFonts w:ascii="Fira Code iScript" w:hAnsi="Fira Code iScript"/>
      <w:color w:val="E6E6E6" w:themeColor="background1" w:themeShade="E6"/>
      <w:sz w:val="20"/>
      <w:lang w:val="fr-FR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Fira Code iScript" w:hAnsi="Fira Code iScript" w:cs="Clear Sans Light"/>
      <w:color w:val="E6E6E6" w:themeColor="background1" w:themeShade="E6"/>
      <w:sz w:val="20"/>
      <w:shd w:val="clear" w:color="auto" w:fill="323E4F" w:themeFill="text2" w:themeFillShade="BF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862EE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862EE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paragraph" w:customStyle="1" w:styleId="paragraph">
    <w:name w:val="paragraph"/>
    <w:basedOn w:val="Normal"/>
    <w:rsid w:val="00CA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Policepardfaut"/>
    <w:rsid w:val="00CA0746"/>
  </w:style>
  <w:style w:type="character" w:customStyle="1" w:styleId="eop">
    <w:name w:val="eop"/>
    <w:basedOn w:val="Policepardfaut"/>
    <w:rsid w:val="00CA0746"/>
  </w:style>
  <w:style w:type="character" w:styleId="Mentionnonrsolue">
    <w:name w:val="Unresolved Mention"/>
    <w:basedOn w:val="Policepardfaut"/>
    <w:uiPriority w:val="99"/>
    <w:semiHidden/>
    <w:unhideWhenUsed/>
    <w:rsid w:val="002F1F30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8424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248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248D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248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248D"/>
    <w:rPr>
      <w:b/>
      <w:bCs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469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Cobra-CalloutInfo">
    <w:name w:val="Cobra - Callout Info"/>
    <w:basedOn w:val="Normal"/>
    <w:link w:val="Cobra-CalloutInfoCar"/>
    <w:qFormat/>
    <w:rsid w:val="0074691F"/>
    <w:pPr>
      <w:pBdr>
        <w:left w:val="single" w:sz="36" w:space="11" w:color="FFC000"/>
      </w:pBdr>
      <w:shd w:val="clear" w:color="auto" w:fill="FFFFFF" w:themeFill="background1"/>
      <w:spacing w:line="240" w:lineRule="auto"/>
      <w:jc w:val="both"/>
    </w:pPr>
    <w:rPr>
      <w:rFonts w:ascii="Segoe UI Emoji" w:hAnsi="Segoe UI Emoji" w:cs="Segoe UI Emoji"/>
      <w:color w:val="4472C4" w:themeColor="accent1"/>
      <w:sz w:val="28"/>
      <w:szCs w:val="28"/>
    </w:rPr>
  </w:style>
  <w:style w:type="character" w:customStyle="1" w:styleId="Cobra-CalloutInfoCar">
    <w:name w:val="Cobra - Callout Info Car"/>
    <w:basedOn w:val="Policepardfaut"/>
    <w:link w:val="Cobra-CalloutInfo"/>
    <w:rsid w:val="0074691F"/>
    <w:rPr>
      <w:rFonts w:ascii="Segoe UI Emoji" w:hAnsi="Segoe UI Emoji" w:cs="Segoe UI Emoji"/>
      <w:color w:val="4472C4" w:themeColor="accent1"/>
      <w:sz w:val="28"/>
      <w:szCs w:val="28"/>
      <w:shd w:val="clear" w:color="auto" w:fill="FFFFFF" w:themeFill="background1"/>
      <w:lang w:val="en-US"/>
    </w:rPr>
  </w:style>
  <w:style w:type="paragraph" w:customStyle="1" w:styleId="Cobra-Attention">
    <w:name w:val="Cobra - Attention"/>
    <w:basedOn w:val="Cobra-Normal"/>
    <w:link w:val="Cobra-AttentionCar"/>
    <w:qFormat/>
    <w:rsid w:val="0074691F"/>
    <w:pPr>
      <w:pBdr>
        <w:left w:val="single" w:sz="36" w:space="11" w:color="FFC000"/>
      </w:pBdr>
      <w:shd w:val="clear" w:color="auto" w:fill="FFFFFF" w:themeFill="background1"/>
    </w:pPr>
    <w:rPr>
      <w:rFonts w:ascii="Segoe UI Emoji" w:hAnsi="Segoe UI Emoji" w:cs="Segoe UI Emoji"/>
      <w:color w:val="ED7D31" w:themeColor="accent2"/>
      <w:sz w:val="28"/>
      <w:szCs w:val="28"/>
    </w:rPr>
  </w:style>
  <w:style w:type="character" w:customStyle="1" w:styleId="Cobra-AttentionCar">
    <w:name w:val="Cobra - Attention Car"/>
    <w:basedOn w:val="Cobra-NormalCar"/>
    <w:link w:val="Cobra-Attention"/>
    <w:rsid w:val="0074691F"/>
    <w:rPr>
      <w:rFonts w:ascii="Segoe UI Emoji" w:hAnsi="Segoe UI Emoji" w:cs="Segoe UI Emoji"/>
      <w:color w:val="ED7D31" w:themeColor="accent2"/>
      <w:sz w:val="28"/>
      <w:szCs w:val="28"/>
      <w:shd w:val="clear" w:color="auto" w:fill="FFFFFF" w:themeFill="background1"/>
      <w:lang w:val="en-US"/>
    </w:rPr>
  </w:style>
  <w:style w:type="paragraph" w:customStyle="1" w:styleId="StyleCode">
    <w:name w:val="StyleCode"/>
    <w:basedOn w:val="Cobra-Code"/>
    <w:link w:val="StyleCodeCar"/>
    <w:qFormat/>
    <w:rsid w:val="0027054D"/>
    <w:rPr>
      <w:color w:val="D0CECE" w:themeColor="background2" w:themeShade="E6"/>
    </w:rPr>
  </w:style>
  <w:style w:type="character" w:customStyle="1" w:styleId="StyleCodeCar">
    <w:name w:val="StyleCode Car"/>
    <w:basedOn w:val="Cobra-CodeCar"/>
    <w:link w:val="StyleCode"/>
    <w:rsid w:val="0074691F"/>
    <w:rPr>
      <w:rFonts w:ascii="Fira Code iScript" w:hAnsi="Fira Code iScript" w:cs="Clear Sans Light"/>
      <w:color w:val="D0CECE" w:themeColor="background2" w:themeShade="E6"/>
      <w:sz w:val="20"/>
      <w:shd w:val="clear" w:color="auto" w:fill="323E4F" w:themeFill="text2" w:themeFillShade="BF"/>
    </w:rPr>
  </w:style>
  <w:style w:type="character" w:styleId="CodeHTML">
    <w:name w:val="HTML Code"/>
    <w:basedOn w:val="Policepardfaut"/>
    <w:uiPriority w:val="99"/>
    <w:semiHidden/>
    <w:unhideWhenUsed/>
    <w:rsid w:val="00E212B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E212B3"/>
  </w:style>
  <w:style w:type="character" w:customStyle="1" w:styleId="o">
    <w:name w:val="o"/>
    <w:basedOn w:val="Policepardfaut"/>
    <w:rsid w:val="00E212B3"/>
  </w:style>
  <w:style w:type="character" w:customStyle="1" w:styleId="no">
    <w:name w:val="no"/>
    <w:basedOn w:val="Policepardfaut"/>
    <w:rsid w:val="00E212B3"/>
  </w:style>
  <w:style w:type="character" w:customStyle="1" w:styleId="p">
    <w:name w:val="p"/>
    <w:basedOn w:val="Policepardfaut"/>
    <w:rsid w:val="00E212B3"/>
  </w:style>
  <w:style w:type="character" w:customStyle="1" w:styleId="nf">
    <w:name w:val="nf"/>
    <w:basedOn w:val="Policepardfaut"/>
    <w:rsid w:val="00E212B3"/>
  </w:style>
  <w:style w:type="character" w:styleId="Lienhypertextesuivivisit">
    <w:name w:val="FollowedHyperlink"/>
    <w:basedOn w:val="Policepardfaut"/>
    <w:uiPriority w:val="99"/>
    <w:semiHidden/>
    <w:unhideWhenUsed/>
    <w:rsid w:val="00FE314D"/>
    <w:rPr>
      <w:color w:val="954F72" w:themeColor="followedHyperlink"/>
      <w:u w:val="single"/>
    </w:rPr>
  </w:style>
  <w:style w:type="character" w:customStyle="1" w:styleId="k">
    <w:name w:val="k"/>
    <w:basedOn w:val="Policepardfaut"/>
    <w:rsid w:val="00896F0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C7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756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DC7563"/>
  </w:style>
  <w:style w:type="paragraph" w:styleId="Rvision">
    <w:name w:val="Revision"/>
    <w:hidden/>
    <w:uiPriority w:val="99"/>
    <w:semiHidden/>
    <w:rsid w:val="009A4C4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hyperlink" Target="https://rubiks-cube-solver.com/fr/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biks-cube-solver.com/fr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SUBJECTTEMPLATE%20(2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5fd534-4c54-4d0d-8912-e74ddc1547df">
      <UserInfo>
        <DisplayName>Tino Tempesta</DisplayName>
        <AccountId>191</AccountId>
        <AccountType/>
      </UserInfo>
      <UserInfo>
        <DisplayName>Ahmed Abouelleil-sayed</DisplayName>
        <AccountId>192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0BFFD1-C274-4EAE-A250-66BC4AE73FDD}"/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  <ds:schemaRef ds:uri="d95fd534-4c54-4d0d-8912-e74ddc1547df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D:\Downloads\SUBJECTTEMPLATE (2).dotx</Template>
  <TotalTime>0</TotalTime>
  <Pages>10</Pages>
  <Words>1026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Links>
    <vt:vector size="12" baseType="variant">
      <vt:variant>
        <vt:i4>8257632</vt:i4>
      </vt:variant>
      <vt:variant>
        <vt:i4>6</vt:i4>
      </vt:variant>
      <vt:variant>
        <vt:i4>0</vt:i4>
      </vt:variant>
      <vt:variant>
        <vt:i4>5</vt:i4>
      </vt:variant>
      <vt:variant>
        <vt:lpwstr>https://rubiks-cube-solver.com/fr/</vt:lpwstr>
      </vt:variant>
      <vt:variant>
        <vt:lpwstr/>
      </vt:variant>
      <vt:variant>
        <vt:i4>8257632</vt:i4>
      </vt:variant>
      <vt:variant>
        <vt:i4>3</vt:i4>
      </vt:variant>
      <vt:variant>
        <vt:i4>0</vt:i4>
      </vt:variant>
      <vt:variant>
        <vt:i4>5</vt:i4>
      </vt:variant>
      <vt:variant>
        <vt:lpwstr>https://rubiks-cube-solver.com/fr/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</dc:creator>
  <cp:keywords/>
  <dc:description/>
  <cp:lastModifiedBy>Alban Bodenes</cp:lastModifiedBy>
  <cp:revision>2</cp:revision>
  <cp:lastPrinted>2020-01-02T11:04:00Z</cp:lastPrinted>
  <dcterms:created xsi:type="dcterms:W3CDTF">2022-03-10T15:46:00Z</dcterms:created>
  <dcterms:modified xsi:type="dcterms:W3CDTF">2022-03-10T15:46:00Z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