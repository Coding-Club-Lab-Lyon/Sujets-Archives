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3781" w14:textId="232E9851" w:rsidR="000033A9" w:rsidRDefault="19D674D7" w:rsidP="000033A9">
      <w:pPr>
        <w:spacing w:after="0" w:line="240" w:lineRule="auto"/>
      </w:pPr>
      <w:r>
        <w:t xml:space="preserve"> </w:t>
      </w:r>
      <w:r w:rsidR="1B7CAB4E">
        <w:t xml:space="preserve"> </w:t>
      </w:r>
    </w:p>
    <w:p w14:paraId="2F8922CF" w14:textId="77777777" w:rsidR="000033A9" w:rsidRDefault="000033A9" w:rsidP="000033A9">
      <w:pPr>
        <w:spacing w:after="0" w:line="240" w:lineRule="auto"/>
      </w:pPr>
    </w:p>
    <w:p w14:paraId="3B093BF6" w14:textId="77777777" w:rsidR="000033A9" w:rsidRDefault="000033A9" w:rsidP="000033A9">
      <w:pPr>
        <w:spacing w:after="0" w:line="240" w:lineRule="auto"/>
      </w:pPr>
    </w:p>
    <w:p w14:paraId="6C4E2142" w14:textId="77777777" w:rsidR="000033A9" w:rsidRDefault="000033A9" w:rsidP="000033A9">
      <w:pPr>
        <w:spacing w:after="0" w:line="240" w:lineRule="auto"/>
      </w:pPr>
    </w:p>
    <w:p w14:paraId="0C5ED977" w14:textId="77777777" w:rsidR="000033A9" w:rsidRDefault="000033A9" w:rsidP="000033A9">
      <w:pPr>
        <w:spacing w:after="0" w:line="240" w:lineRule="auto"/>
      </w:pPr>
    </w:p>
    <w:p w14:paraId="2DC960B4" w14:textId="77777777" w:rsidR="000033A9" w:rsidRDefault="000033A9" w:rsidP="000033A9">
      <w:pPr>
        <w:spacing w:after="0" w:line="240" w:lineRule="auto"/>
      </w:pPr>
    </w:p>
    <w:p w14:paraId="3B05BE46" w14:textId="7E524721" w:rsidR="0E340D68" w:rsidRDefault="00B41CC6" w:rsidP="1E08ED68">
      <w:pPr>
        <w:pStyle w:val="Cobra-Title"/>
        <w:rPr>
          <w:lang w:val="fr-FR"/>
        </w:rPr>
      </w:pPr>
      <w:proofErr w:type="spellStart"/>
      <w:r>
        <w:rPr>
          <w:lang w:val="fr-FR"/>
        </w:rPr>
        <w:t>Discovering</w:t>
      </w:r>
      <w:proofErr w:type="spellEnd"/>
      <w:r>
        <w:rPr>
          <w:lang w:val="fr-FR"/>
        </w:rPr>
        <w:t xml:space="preserve"> </w:t>
      </w:r>
      <w:r w:rsidR="0E340D68" w:rsidRPr="1E08ED68">
        <w:rPr>
          <w:lang w:val="fr-FR"/>
        </w:rPr>
        <w:t>HTML5</w:t>
      </w:r>
    </w:p>
    <w:p w14:paraId="21294C9E" w14:textId="4557C5CD" w:rsidR="000033A9" w:rsidRPr="00B86DF9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B86DF9">
        <w:rPr>
          <w:rFonts w:ascii="Clear Sans Light" w:hAnsi="Clear Sans Light" w:cs="Clear Sans Light"/>
          <w:sz w:val="16"/>
          <w:szCs w:val="16"/>
          <w:lang w:val="fr-FR"/>
        </w:rPr>
        <w:t>version 1</w:t>
      </w:r>
      <w:r w:rsidR="00B86DF9" w:rsidRPr="00B86DF9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="005D3D0D" w:rsidRPr="00B86DF9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="00A16368" w:rsidRPr="00B86DF9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="00B86DF9">
        <w:rPr>
          <w:rFonts w:ascii="Clear Sans Light" w:hAnsi="Clear Sans Light" w:cs="Clear Sans Light"/>
          <w:sz w:val="16"/>
          <w:szCs w:val="16"/>
          <w:lang w:val="fr-FR"/>
        </w:rPr>
        <w:t>1</w:t>
      </w:r>
    </w:p>
    <w:p w14:paraId="486D003F" w14:textId="77777777" w:rsidR="000033A9" w:rsidRPr="00B86DF9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8AF493B" w14:textId="77777777" w:rsidR="000033A9" w:rsidRPr="00B86DF9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79915D5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6E74519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152BD2D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E30532B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EF38112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EAB7178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3" behindDoc="1" locked="0" layoutInCell="1" allowOverlap="1" wp14:anchorId="3C22F655" wp14:editId="2450E7C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CF1F1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14A9360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504A823" w14:textId="77777777" w:rsidR="00BB7C52" w:rsidRPr="00B86DF9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EB30D87" w14:textId="77777777" w:rsidR="000033A9" w:rsidRPr="00B86DF9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061A9A1C" w14:textId="77777777" w:rsidR="003E0F57" w:rsidRPr="00B86DF9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4596E223" w14:textId="77777777" w:rsidR="000033A9" w:rsidRPr="00B86DF9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486E3ADF" w14:textId="77777777" w:rsidR="00BE0E99" w:rsidRPr="00B86DF9" w:rsidRDefault="00BB7C52">
      <w:pPr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2" behindDoc="1" locked="0" layoutInCell="1" allowOverlap="1" wp14:anchorId="4ED7BEE3" wp14:editId="45C2FA4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B86DF9">
        <w:rPr>
          <w:rFonts w:ascii="Clear Sans Light" w:hAnsi="Clear Sans Light" w:cs="Clear Sans Light"/>
          <w:lang w:val="fr-FR"/>
        </w:rPr>
        <w:br w:type="page"/>
      </w:r>
    </w:p>
    <w:p w14:paraId="47D554E7" w14:textId="77777777" w:rsidR="000033A9" w:rsidRPr="00446BBC" w:rsidRDefault="000033A9" w:rsidP="009E58E1">
      <w:pPr>
        <w:pStyle w:val="Cobra-Title1"/>
      </w:pPr>
      <w:r w:rsidRPr="00446BBC">
        <w:lastRenderedPageBreak/>
        <w:t>Introduction</w:t>
      </w:r>
    </w:p>
    <w:p w14:paraId="5E26FE3A" w14:textId="77777777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18F3EEE2" w14:textId="77777777" w:rsidR="00831822" w:rsidRDefault="00831822" w:rsidP="0067408C">
      <w:pPr>
        <w:spacing w:after="0" w:line="240" w:lineRule="auto"/>
        <w:rPr>
          <w:rFonts w:ascii="Clear Sans" w:hAnsi="Clear Sans" w:cs="Clear Sans"/>
        </w:rPr>
      </w:pPr>
    </w:p>
    <w:p w14:paraId="61201896" w14:textId="483BF4A6" w:rsidR="001C7BEF" w:rsidRPr="007B128E" w:rsidRDefault="0067408C" w:rsidP="006A2076">
      <w:pPr>
        <w:pStyle w:val="Cobra-Normal"/>
      </w:pPr>
      <w:r w:rsidRPr="00731DAD">
        <w:tab/>
      </w:r>
      <w:proofErr w:type="spellStart"/>
      <w:r w:rsidR="007B128E">
        <w:rPr>
          <w:rStyle w:val="jlqj4b"/>
          <w:lang w:val="en"/>
        </w:rPr>
        <w:t>Éléonore</w:t>
      </w:r>
      <w:proofErr w:type="spellEnd"/>
      <w:r w:rsidR="007B128E">
        <w:rPr>
          <w:rStyle w:val="jlqj4b"/>
          <w:lang w:val="en"/>
        </w:rPr>
        <w:t xml:space="preserve"> is a young high school student who wants to go into e-commerce to sell this homemade jewelry.</w:t>
      </w:r>
      <w:r w:rsidR="007B128E">
        <w:rPr>
          <w:rStyle w:val="viiyi"/>
          <w:lang w:val="en"/>
        </w:rPr>
        <w:t xml:space="preserve"> </w:t>
      </w:r>
      <w:r w:rsidR="007B128E">
        <w:rPr>
          <w:rStyle w:val="jlqj4b"/>
          <w:lang w:val="en"/>
        </w:rPr>
        <w:t>For this, she will have to create her website.</w:t>
      </w:r>
      <w:r w:rsidR="007B128E">
        <w:rPr>
          <w:rStyle w:val="viiyi"/>
          <w:lang w:val="en"/>
        </w:rPr>
        <w:t xml:space="preserve"> </w:t>
      </w:r>
      <w:r w:rsidR="007B128E">
        <w:rPr>
          <w:rStyle w:val="jlqj4b"/>
          <w:lang w:val="en"/>
        </w:rPr>
        <w:t>Above all, she learns about how to create a site and how it all works.</w:t>
      </w:r>
      <w:r w:rsidR="007B128E">
        <w:rPr>
          <w:rStyle w:val="viiyi"/>
          <w:lang w:val="en"/>
        </w:rPr>
        <w:t xml:space="preserve"> </w:t>
      </w:r>
      <w:r w:rsidR="007B128E">
        <w:rPr>
          <w:rStyle w:val="jlqj4b"/>
          <w:lang w:val="en"/>
        </w:rPr>
        <w:t>His research tells him that the most widely used language on the web is HTLM5.</w:t>
      </w:r>
      <w:r w:rsidR="007B128E">
        <w:rPr>
          <w:rStyle w:val="viiyi"/>
          <w:lang w:val="en"/>
        </w:rPr>
        <w:t xml:space="preserve"> </w:t>
      </w:r>
      <w:r w:rsidR="007B128E">
        <w:rPr>
          <w:rStyle w:val="jlqj4b"/>
          <w:lang w:val="en"/>
        </w:rPr>
        <w:t xml:space="preserve">Today, you are going to help </w:t>
      </w:r>
      <w:proofErr w:type="spellStart"/>
      <w:r w:rsidR="007B128E">
        <w:rPr>
          <w:rStyle w:val="jlqj4b"/>
          <w:lang w:val="en"/>
        </w:rPr>
        <w:t>Éléonore</w:t>
      </w:r>
      <w:proofErr w:type="spellEnd"/>
      <w:r w:rsidR="007B128E">
        <w:rPr>
          <w:rStyle w:val="jlqj4b"/>
          <w:lang w:val="en"/>
        </w:rPr>
        <w:t xml:space="preserve"> create her website.</w:t>
      </w:r>
    </w:p>
    <w:p w14:paraId="2EFA01CD" w14:textId="4823E32C" w:rsidR="00057543" w:rsidRPr="007B128E" w:rsidRDefault="00057543" w:rsidP="006A2076">
      <w:pPr>
        <w:pStyle w:val="Cobra-Normal"/>
        <w:rPr>
          <w:shd w:val="clear" w:color="auto" w:fill="FFFFFF"/>
        </w:rPr>
      </w:pPr>
    </w:p>
    <w:p w14:paraId="23CEF6B0" w14:textId="3F77D297" w:rsidR="00057543" w:rsidRDefault="00057543" w:rsidP="00057543">
      <w:pPr>
        <w:pStyle w:val="Cobra-Normal"/>
        <w:jc w:val="center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211A49B9" wp14:editId="299FB651">
            <wp:extent cx="4698365" cy="2857088"/>
            <wp:effectExtent l="0" t="0" r="0" b="0"/>
            <wp:docPr id="1" name="Image 1" descr="CRÉATION SITE PAGE WEB : - Softb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ÉATION SITE PAGE WEB : - Softbe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5051" cy="28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6C01F" w14:textId="1D195110" w:rsidR="00057543" w:rsidRPr="005D3D0D" w:rsidRDefault="00661874" w:rsidP="00057543">
      <w:pPr>
        <w:pStyle w:val="Cobra-Annotation"/>
        <w:rPr>
          <w:lang w:val="fr-FR"/>
        </w:rPr>
      </w:pPr>
      <w:proofErr w:type="spellStart"/>
      <w:r w:rsidRPr="59FA7AD0">
        <w:rPr>
          <w:lang w:val="fr-FR"/>
        </w:rPr>
        <w:t>Éléonore</w:t>
      </w:r>
      <w:r w:rsidR="007B128E">
        <w:rPr>
          <w:lang w:val="fr-FR"/>
        </w:rPr>
        <w:t>’s</w:t>
      </w:r>
      <w:proofErr w:type="spellEnd"/>
      <w:r w:rsidR="007B128E">
        <w:rPr>
          <w:lang w:val="fr-FR"/>
        </w:rPr>
        <w:t xml:space="preserve"> computer</w:t>
      </w:r>
    </w:p>
    <w:p w14:paraId="275C0D15" w14:textId="77777777" w:rsidR="003B442D" w:rsidRPr="005D3D0D" w:rsidRDefault="00481FBD" w:rsidP="006A2076">
      <w:pPr>
        <w:pStyle w:val="Cobra-Normal"/>
        <w:rPr>
          <w:lang w:val="fr-FR"/>
        </w:rPr>
      </w:pPr>
      <w:r w:rsidRPr="005D3D0D">
        <w:rPr>
          <w:rFonts w:ascii="Clear Sans" w:hAnsi="Clear Sans" w:cs="Clear Sans"/>
          <w:lang w:val="fr-FR"/>
        </w:rPr>
        <w:tab/>
      </w:r>
    </w:p>
    <w:p w14:paraId="116EA943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D601F84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BA6034A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AD8FCC8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16668C3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0CDCE17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2682C9C" w14:textId="77777777" w:rsidR="003260F3" w:rsidRPr="005D3D0D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618437DC" w14:textId="77777777" w:rsidR="00E00405" w:rsidRPr="005D3D0D" w:rsidRDefault="00E0040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85FCEF0" w14:textId="6F21FCEB" w:rsidR="00DC03B8" w:rsidRPr="00E00405" w:rsidRDefault="00DC03B8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>
        <w:rPr>
          <w:rFonts w:ascii="Clear Sans" w:hAnsi="Clear Sans" w:cs="Clear Sans"/>
        </w:rPr>
        <w:br w:type="page"/>
      </w:r>
    </w:p>
    <w:p w14:paraId="7E9282C2" w14:textId="41DCE0FC" w:rsidR="00DC03B8" w:rsidRPr="00446BBC" w:rsidRDefault="00F0600A" w:rsidP="009E58E1">
      <w:pPr>
        <w:pStyle w:val="Cobra-Title1"/>
      </w:pPr>
      <w:r>
        <w:lastRenderedPageBreak/>
        <w:t>Instructions</w:t>
      </w:r>
    </w:p>
    <w:p w14:paraId="55AF47CF" w14:textId="77777777" w:rsidR="00DC03B8" w:rsidRDefault="00DC03B8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4062A970" w14:textId="77777777" w:rsidR="00192E8B" w:rsidRPr="00A8574A" w:rsidRDefault="00192E8B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593A2327" w14:textId="71AB90CA" w:rsidR="00057543" w:rsidRPr="0022183D" w:rsidRDefault="0022183D" w:rsidP="00057543">
      <w:pPr>
        <w:pStyle w:val="Cobra-NormalTick"/>
        <w:rPr>
          <w:rStyle w:val="normaltextrun"/>
        </w:rPr>
      </w:pPr>
      <w:r>
        <w:rPr>
          <w:rStyle w:val="jlqj4b"/>
          <w:lang w:val="en"/>
        </w:rPr>
        <w:t xml:space="preserve">For this project, you will be asked to choose as the repository name: </w:t>
      </w:r>
      <w:r w:rsidRPr="00A0577E">
        <w:rPr>
          <w:rStyle w:val="Cobra-CodeCar"/>
        </w:rPr>
        <w:t>cc_page_html5</w:t>
      </w:r>
      <w:r>
        <w:rPr>
          <w:rStyle w:val="jlqj4b"/>
          <w:lang w:val="en"/>
        </w:rPr>
        <w:t>.</w:t>
      </w:r>
    </w:p>
    <w:p w14:paraId="26636F74" w14:textId="4E9C8F99" w:rsidR="00057543" w:rsidRPr="00347E48" w:rsidRDefault="00347E48" w:rsidP="00057543">
      <w:pPr>
        <w:pStyle w:val="Cobra-NormalTick"/>
        <w:rPr>
          <w:rStyle w:val="normaltextrun"/>
        </w:rPr>
      </w:pPr>
      <w:r>
        <w:rPr>
          <w:rStyle w:val="jlqj4b"/>
          <w:lang w:val="en"/>
        </w:rPr>
        <w:t>Don't forget to push regularly</w:t>
      </w:r>
      <w:r w:rsidR="00057543" w:rsidRPr="00347E48">
        <w:rPr>
          <w:rStyle w:val="normaltextrun"/>
        </w:rPr>
        <w:t>.</w:t>
      </w:r>
      <w:r w:rsidR="00057543" w:rsidRPr="00347E48">
        <w:rPr>
          <w:rStyle w:val="eop"/>
        </w:rPr>
        <w:t> </w:t>
      </w:r>
    </w:p>
    <w:p w14:paraId="47BDADC5" w14:textId="77777777" w:rsidR="00C934B2" w:rsidRPr="00731DAD" w:rsidRDefault="00C934B2" w:rsidP="00057543">
      <w:pPr>
        <w:pStyle w:val="Cobra-NormalTick"/>
      </w:pPr>
      <w:r>
        <w:rPr>
          <w:rStyle w:val="jlqj4b"/>
          <w:lang w:val="en"/>
        </w:rPr>
        <w:t>If you have any questions, consider asking your neighbor to the right for help.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Then left.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Finally ask a Cobra (those don't bite) if you're still stuck.</w:t>
      </w:r>
      <w:r>
        <w:t xml:space="preserve"> </w:t>
      </w:r>
    </w:p>
    <w:p w14:paraId="29C8A568" w14:textId="77777777" w:rsidR="00C934B2" w:rsidRPr="00731DAD" w:rsidRDefault="00C934B2" w:rsidP="00057543">
      <w:pPr>
        <w:pStyle w:val="Cobra-NormalTick"/>
      </w:pPr>
      <w:r>
        <w:rPr>
          <w:rStyle w:val="jlqj4b"/>
          <w:lang w:val="en"/>
        </w:rPr>
        <w:t>You have every right to use the internet to find answers or to educate yourself.</w:t>
      </w:r>
      <w:r>
        <w:t xml:space="preserve"> </w:t>
      </w:r>
    </w:p>
    <w:p w14:paraId="0070CA15" w14:textId="7637B69B" w:rsidR="00057543" w:rsidRPr="00E251FD" w:rsidRDefault="00E251FD" w:rsidP="00057543">
      <w:pPr>
        <w:pStyle w:val="Cobra-NormalTick"/>
      </w:pPr>
      <w:r>
        <w:rPr>
          <w:rStyle w:val="jlqj4b"/>
          <w:lang w:val="en"/>
        </w:rPr>
        <w:t>Do not hesitate to give bonuses and add features when your project is completed and validated</w:t>
      </w:r>
      <w:r w:rsidR="00057543" w:rsidRPr="00E251FD">
        <w:rPr>
          <w:rStyle w:val="normaltextrun"/>
        </w:rPr>
        <w:t>.</w:t>
      </w:r>
      <w:r w:rsidR="00057543" w:rsidRPr="00E251FD">
        <w:rPr>
          <w:rStyle w:val="eop"/>
        </w:rPr>
        <w:t> </w:t>
      </w:r>
    </w:p>
    <w:p w14:paraId="472CA103" w14:textId="3882B2F2" w:rsidR="006A2076" w:rsidRPr="00E251FD" w:rsidRDefault="006A2076" w:rsidP="006A2076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DE6770" w14:textId="3BF9429B" w:rsidR="00057543" w:rsidRPr="00E251FD" w:rsidRDefault="00057543" w:rsidP="002672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251FD"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page"/>
      </w:r>
    </w:p>
    <w:p w14:paraId="73B01C0F" w14:textId="6EDFEC5A" w:rsidR="00AA578E" w:rsidRPr="002211DE" w:rsidRDefault="002211DE" w:rsidP="00AA578E">
      <w:pPr>
        <w:pStyle w:val="Cobra-Title1"/>
        <w:rPr>
          <w:u w:val="single"/>
          <w:shd w:val="clear" w:color="auto" w:fill="FFFFFF"/>
        </w:rPr>
      </w:pPr>
      <w:r>
        <w:rPr>
          <w:rStyle w:val="jlqj4b"/>
          <w:lang w:val="en"/>
        </w:rPr>
        <w:lastRenderedPageBreak/>
        <w:t>The first steps of the developer</w:t>
      </w:r>
    </w:p>
    <w:p w14:paraId="35B52C34" w14:textId="7BFCE295" w:rsidR="002672C5" w:rsidRPr="002672C5" w:rsidRDefault="002672C5" w:rsidP="002672C5">
      <w:pPr>
        <w:pStyle w:val="Cobra-Titre2"/>
        <w:rPr>
          <w:lang w:val="fr-FR"/>
        </w:rPr>
      </w:pPr>
      <w:r w:rsidRPr="002C7BC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AA36EC3" wp14:editId="6D59BC25">
            <wp:simplePos x="0" y="0"/>
            <wp:positionH relativeFrom="margin">
              <wp:posOffset>4910455</wp:posOffset>
            </wp:positionH>
            <wp:positionV relativeFrom="paragraph">
              <wp:posOffset>21590</wp:posOffset>
            </wp:positionV>
            <wp:extent cx="1270000" cy="127000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11DE">
        <w:rPr>
          <w:lang w:val="fr-FR"/>
        </w:rPr>
        <w:t>What</w:t>
      </w:r>
      <w:proofErr w:type="spellEnd"/>
      <w:r w:rsidR="002211DE">
        <w:rPr>
          <w:lang w:val="fr-FR"/>
        </w:rPr>
        <w:t xml:space="preserve"> </w:t>
      </w:r>
      <w:proofErr w:type="spellStart"/>
      <w:r w:rsidR="002211DE">
        <w:rPr>
          <w:lang w:val="fr-FR"/>
        </w:rPr>
        <w:t>is</w:t>
      </w:r>
      <w:proofErr w:type="spellEnd"/>
      <w:r w:rsidR="521D6CE0" w:rsidRPr="002672C5">
        <w:rPr>
          <w:lang w:val="fr-FR"/>
        </w:rPr>
        <w:t xml:space="preserve"> HTML ?</w:t>
      </w:r>
    </w:p>
    <w:p w14:paraId="476363F3" w14:textId="77777777" w:rsidR="002672C5" w:rsidRDefault="002672C5" w:rsidP="002672C5">
      <w:pPr>
        <w:pStyle w:val="Cobra-Title1"/>
        <w:numPr>
          <w:ilvl w:val="0"/>
          <w:numId w:val="0"/>
        </w:numPr>
        <w:rPr>
          <w:lang w:val="fr-FR"/>
        </w:rPr>
      </w:pPr>
    </w:p>
    <w:p w14:paraId="4AFE49BA" w14:textId="783C761E" w:rsidR="002672C5" w:rsidRPr="00BA0332" w:rsidRDefault="00BA0332" w:rsidP="006F51AB">
      <w:pPr>
        <w:pStyle w:val="Cobra-Normal"/>
        <w:ind w:firstLine="708"/>
      </w:pPr>
      <w:r>
        <w:rPr>
          <w:rStyle w:val="jlqj4b"/>
          <w:lang w:val="en"/>
        </w:rPr>
        <w:t>HTML (</w:t>
      </w:r>
      <w:proofErr w:type="spellStart"/>
      <w:r>
        <w:rPr>
          <w:rStyle w:val="jlqj4b"/>
          <w:lang w:val="en"/>
        </w:rPr>
        <w:t>HyperText</w:t>
      </w:r>
      <w:proofErr w:type="spellEnd"/>
      <w:r>
        <w:rPr>
          <w:rStyle w:val="jlqj4b"/>
          <w:lang w:val="en"/>
        </w:rPr>
        <w:t xml:space="preserve"> Markup Language) is a markup language designed to represent web pages.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This language allows you to structure a web page, format its content, create forms, include multimedia resources, and much more...</w:t>
      </w:r>
    </w:p>
    <w:p w14:paraId="45830327" w14:textId="77777777" w:rsidR="002672C5" w:rsidRPr="00BA0332" w:rsidRDefault="002672C5" w:rsidP="002C7BCB">
      <w:pPr>
        <w:pStyle w:val="Cobra-Title1"/>
        <w:numPr>
          <w:ilvl w:val="0"/>
          <w:numId w:val="0"/>
        </w:numPr>
        <w:ind w:left="1080" w:hanging="720"/>
        <w:rPr>
          <w:u w:val="single"/>
          <w:shd w:val="clear" w:color="auto" w:fill="FFFFFF"/>
        </w:rPr>
      </w:pPr>
    </w:p>
    <w:p w14:paraId="6E7AFE1F" w14:textId="77777777" w:rsidR="00E57F77" w:rsidRPr="00BA0332" w:rsidRDefault="00E57F77" w:rsidP="002C7BCB">
      <w:pPr>
        <w:pStyle w:val="Cobra-Title1"/>
        <w:numPr>
          <w:ilvl w:val="0"/>
          <w:numId w:val="0"/>
        </w:numPr>
        <w:ind w:left="1080" w:hanging="720"/>
        <w:rPr>
          <w:u w:val="single"/>
          <w:shd w:val="clear" w:color="auto" w:fill="FFFFFF"/>
        </w:rPr>
      </w:pPr>
    </w:p>
    <w:p w14:paraId="0941ECBA" w14:textId="437616C7" w:rsidR="002672C5" w:rsidRPr="007409AE" w:rsidRDefault="007409AE" w:rsidP="002672C5">
      <w:pPr>
        <w:pStyle w:val="Cobra-Titre2"/>
        <w:rPr>
          <w:shd w:val="clear" w:color="auto" w:fill="FFFFFF"/>
        </w:rPr>
      </w:pPr>
      <w:r>
        <w:rPr>
          <w:rStyle w:val="jlqj4b"/>
          <w:lang w:val="en"/>
        </w:rPr>
        <w:t>Now is the time to get to work !</w:t>
      </w:r>
    </w:p>
    <w:p w14:paraId="5C767495" w14:textId="77777777" w:rsidR="002672C5" w:rsidRPr="007409AE" w:rsidRDefault="002672C5" w:rsidP="00E57F77">
      <w:pPr>
        <w:pStyle w:val="Cobra-Title1"/>
        <w:numPr>
          <w:ilvl w:val="0"/>
          <w:numId w:val="0"/>
        </w:numPr>
        <w:rPr>
          <w:u w:val="single"/>
          <w:shd w:val="clear" w:color="auto" w:fill="FFFFFF"/>
        </w:rPr>
      </w:pPr>
    </w:p>
    <w:p w14:paraId="1B9337C6" w14:textId="77777777" w:rsidR="00E57F77" w:rsidRPr="007409AE" w:rsidRDefault="00E57F77" w:rsidP="00E57F77">
      <w:pPr>
        <w:pStyle w:val="Cobra-Title1"/>
        <w:numPr>
          <w:ilvl w:val="0"/>
          <w:numId w:val="0"/>
        </w:numPr>
        <w:rPr>
          <w:u w:val="single"/>
          <w:shd w:val="clear" w:color="auto" w:fill="FFFFFF"/>
        </w:rPr>
      </w:pPr>
    </w:p>
    <w:p w14:paraId="1C0672F3" w14:textId="768852B2" w:rsidR="002C7BCB" w:rsidRPr="00D34A0C" w:rsidRDefault="006F51AB" w:rsidP="006F51AB">
      <w:pPr>
        <w:pStyle w:val="Cobra-Normal"/>
        <w:ind w:firstLine="708"/>
        <w:rPr>
          <w:shd w:val="clear" w:color="auto" w:fill="FFFFFF"/>
        </w:rPr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has never made an HTML page, she is looking for information here.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She starts by creating an empty file that she will name index.html.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This is where all the magic happens!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She noticed that all the HTML pages had the same format:</w:t>
      </w:r>
    </w:p>
    <w:p w14:paraId="4540C94F" w14:textId="2FF73E13" w:rsidR="002C7BCB" w:rsidRPr="00CB5A5F" w:rsidRDefault="002C7BCB" w:rsidP="002C7BCB">
      <w:pPr>
        <w:pStyle w:val="Cobra-Code"/>
        <w:rPr>
          <w:rStyle w:val="eop"/>
          <w:lang w:val="en-US"/>
        </w:rPr>
      </w:pPr>
      <w:r w:rsidRPr="00CB5A5F">
        <w:rPr>
          <w:rStyle w:val="eop"/>
          <w:lang w:val="en-US"/>
        </w:rPr>
        <w:t>&lt; !DOCTYPE html&gt;</w:t>
      </w:r>
    </w:p>
    <w:p w14:paraId="0A7F6065" w14:textId="760DF6A3" w:rsidR="00382C47" w:rsidRPr="00CB5A5F" w:rsidRDefault="002C7BCB" w:rsidP="002C7BCB">
      <w:pPr>
        <w:pStyle w:val="Cobra-Code"/>
        <w:rPr>
          <w:rStyle w:val="eop"/>
          <w:lang w:val="en-US"/>
        </w:rPr>
      </w:pPr>
      <w:r w:rsidRPr="00CB5A5F">
        <w:rPr>
          <w:rStyle w:val="eop"/>
          <w:lang w:val="en-US"/>
        </w:rPr>
        <w:t>&lt;html&gt;</w:t>
      </w:r>
    </w:p>
    <w:p w14:paraId="6413714E" w14:textId="78DFA877" w:rsidR="002C7BCB" w:rsidRPr="00CB5A5F" w:rsidRDefault="002C7BCB" w:rsidP="002C7BCB">
      <w:pPr>
        <w:pStyle w:val="Cobra-Code"/>
        <w:rPr>
          <w:rStyle w:val="eop"/>
          <w:lang w:val="en-US"/>
        </w:rPr>
      </w:pPr>
      <w:r w:rsidRPr="00CB5A5F">
        <w:rPr>
          <w:rStyle w:val="eop"/>
          <w:lang w:val="en-US"/>
        </w:rPr>
        <w:t xml:space="preserve">    &lt;head&gt;</w:t>
      </w:r>
    </w:p>
    <w:p w14:paraId="374ED80A" w14:textId="4F09F23F" w:rsidR="00C93C89" w:rsidRPr="00CB5A5F" w:rsidRDefault="00C93C89" w:rsidP="002C7BCB">
      <w:pPr>
        <w:pStyle w:val="Cobra-Code"/>
        <w:rPr>
          <w:rStyle w:val="eop"/>
          <w:lang w:val="en-US"/>
        </w:rPr>
      </w:pPr>
      <w:r w:rsidRPr="00CB5A5F">
        <w:rPr>
          <w:rStyle w:val="eop"/>
          <w:lang w:val="en-US"/>
        </w:rPr>
        <w:t xml:space="preserve">        </w:t>
      </w:r>
    </w:p>
    <w:p w14:paraId="6449A4FB" w14:textId="6B7F0B8C" w:rsidR="002C7BCB" w:rsidRPr="00CB5A5F" w:rsidRDefault="002C7BCB" w:rsidP="002C7BCB">
      <w:pPr>
        <w:pStyle w:val="Cobra-Code"/>
        <w:rPr>
          <w:rStyle w:val="eop"/>
          <w:lang w:val="en-US"/>
        </w:rPr>
      </w:pPr>
      <w:r w:rsidRPr="00CB5A5F">
        <w:rPr>
          <w:rStyle w:val="eop"/>
          <w:lang w:val="en-US"/>
        </w:rPr>
        <w:t xml:space="preserve">    &lt;/head&gt;</w:t>
      </w:r>
    </w:p>
    <w:p w14:paraId="03EADF8B" w14:textId="21D5B303" w:rsidR="002C7BCB" w:rsidRDefault="002C7BCB" w:rsidP="002C7BCB">
      <w:pPr>
        <w:pStyle w:val="Cobra-Code"/>
        <w:rPr>
          <w:rStyle w:val="eop"/>
        </w:rPr>
      </w:pPr>
      <w:r w:rsidRPr="00CB5A5F">
        <w:rPr>
          <w:rStyle w:val="eop"/>
          <w:lang w:val="en-US"/>
        </w:rPr>
        <w:t xml:space="preserve">    </w:t>
      </w:r>
      <w:r w:rsidRPr="002C7BCB">
        <w:rPr>
          <w:rStyle w:val="eop"/>
        </w:rPr>
        <w:t>&lt;body&gt;</w:t>
      </w:r>
    </w:p>
    <w:p w14:paraId="1E41301E" w14:textId="02FEB6BA" w:rsidR="00C93C89" w:rsidRPr="002C7BCB" w:rsidRDefault="00C93C89" w:rsidP="002C7BCB">
      <w:pPr>
        <w:pStyle w:val="Cobra-Code"/>
        <w:rPr>
          <w:rStyle w:val="eop"/>
        </w:rPr>
      </w:pPr>
      <w:r>
        <w:rPr>
          <w:rStyle w:val="eop"/>
        </w:rPr>
        <w:t xml:space="preserve">        </w:t>
      </w:r>
    </w:p>
    <w:p w14:paraId="04FFFE24" w14:textId="7FDC99E6" w:rsidR="002C7BCB" w:rsidRPr="002C7BCB" w:rsidRDefault="002C7BCB" w:rsidP="002C7BCB">
      <w:pPr>
        <w:pStyle w:val="Cobra-Code"/>
        <w:rPr>
          <w:rStyle w:val="eop"/>
        </w:rPr>
      </w:pPr>
      <w:r w:rsidRPr="002C7BCB">
        <w:rPr>
          <w:rStyle w:val="eop"/>
        </w:rPr>
        <w:t xml:space="preserve">    &lt;/body&gt;</w:t>
      </w:r>
    </w:p>
    <w:p w14:paraId="3473BAC0" w14:textId="10BBB95D" w:rsidR="00382C47" w:rsidRDefault="002C7BCB" w:rsidP="002C7BCB">
      <w:pPr>
        <w:pStyle w:val="Cobra-Code"/>
        <w:rPr>
          <w:rStyle w:val="eop"/>
        </w:rPr>
      </w:pPr>
      <w:r w:rsidRPr="002C7BCB">
        <w:rPr>
          <w:rStyle w:val="eop"/>
        </w:rPr>
        <w:t>&lt;/html&gt;</w:t>
      </w:r>
    </w:p>
    <w:p w14:paraId="0CC2D8DD" w14:textId="48961640" w:rsidR="00382C47" w:rsidRPr="00B678F2" w:rsidRDefault="00382C47" w:rsidP="002C7BCB">
      <w:pPr>
        <w:pStyle w:val="Cobra-Code"/>
        <w:rPr>
          <w:rStyle w:val="eop"/>
          <w:lang w:val="en-US"/>
        </w:rPr>
      </w:pPr>
      <w:r w:rsidRPr="00B678F2">
        <w:rPr>
          <w:rStyle w:val="eop"/>
          <w:lang w:val="en-US"/>
        </w:rPr>
        <w:t>&lt; !</w:t>
      </w:r>
      <w:r w:rsidR="00B135D8" w:rsidRPr="00B678F2">
        <w:rPr>
          <w:rStyle w:val="eop"/>
          <w:lang w:val="en-US"/>
        </w:rPr>
        <w:t>—End of page</w:t>
      </w:r>
      <w:r w:rsidRPr="00B678F2">
        <w:rPr>
          <w:rStyle w:val="eop"/>
          <w:lang w:val="en-US"/>
        </w:rPr>
        <w:t>--&gt;</w:t>
      </w:r>
    </w:p>
    <w:p w14:paraId="12928F71" w14:textId="06B06B8B" w:rsidR="00A31FE7" w:rsidRPr="00AA3AF0" w:rsidRDefault="00B678F2" w:rsidP="00AA3AF0">
      <w:pPr>
        <w:pStyle w:val="Cobra-Normal"/>
        <w:ind w:firstLine="360"/>
        <w:rPr>
          <w:shd w:val="clear" w:color="auto" w:fill="FFFFFF"/>
        </w:rPr>
      </w:pPr>
      <w:r>
        <w:rPr>
          <w:rStyle w:val="jlqj4b"/>
          <w:lang w:val="en"/>
        </w:rPr>
        <w:t>This code is made up of tags.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All open tags (</w:t>
      </w:r>
      <w:proofErr w:type="spellStart"/>
      <w:r>
        <w:rPr>
          <w:rStyle w:val="jlqj4b"/>
          <w:lang w:val="en"/>
        </w:rPr>
        <w:t>eg</w:t>
      </w:r>
      <w:proofErr w:type="spellEnd"/>
      <w:r>
        <w:rPr>
          <w:rStyle w:val="jlqj4b"/>
          <w:lang w:val="en"/>
        </w:rPr>
        <w:t xml:space="preserve"> &lt;html&gt;) must be closed (</w:t>
      </w:r>
      <w:proofErr w:type="spellStart"/>
      <w:r>
        <w:rPr>
          <w:rStyle w:val="jlqj4b"/>
          <w:lang w:val="en"/>
        </w:rPr>
        <w:t>eg</w:t>
      </w:r>
      <w:proofErr w:type="spellEnd"/>
      <w:r>
        <w:rPr>
          <w:rStyle w:val="jlqj4b"/>
          <w:lang w:val="en"/>
        </w:rPr>
        <w:t xml:space="preserve"> &lt;/html&gt;), except &lt;! DOCTYPE html&gt; and a few other tags.</w:t>
      </w:r>
    </w:p>
    <w:p w14:paraId="2E6D3C03" w14:textId="42FEAF6C" w:rsidR="00AA3AF0" w:rsidRDefault="00AA3AF0" w:rsidP="00AA3AF0">
      <w:pPr>
        <w:pStyle w:val="Cobra-NormalTick"/>
        <w:rPr>
          <w:rStyle w:val="jlqj4b"/>
        </w:rPr>
      </w:pPr>
      <w:r w:rsidRPr="00AA3AF0">
        <w:rPr>
          <w:rStyle w:val="jlqj4b"/>
        </w:rPr>
        <w:t>The doctype html tag indicates to the internet browser which HTML version is used.</w:t>
      </w:r>
    </w:p>
    <w:p w14:paraId="50A676F9" w14:textId="77777777" w:rsidR="00AA3AF0" w:rsidRDefault="00AA3AF0" w:rsidP="00AA3AF0">
      <w:pPr>
        <w:pStyle w:val="Cobra-NormalTick"/>
        <w:rPr>
          <w:rStyle w:val="jlqj4b"/>
        </w:rPr>
      </w:pPr>
      <w:r w:rsidRPr="00AA3AF0">
        <w:rPr>
          <w:rStyle w:val="jlqj4b"/>
        </w:rPr>
        <w:t>The &lt;html&gt; and &lt;/html&gt; tags allow you to define that it is html code, it is between these tags that all the HTML code must be put!</w:t>
      </w:r>
    </w:p>
    <w:p w14:paraId="35C0B4B6" w14:textId="77777777" w:rsidR="00AA3AF0" w:rsidRDefault="00AA3AF0" w:rsidP="00AA3AF0">
      <w:pPr>
        <w:pStyle w:val="Cobra-NormalTick"/>
        <w:rPr>
          <w:rStyle w:val="jlqj4b"/>
        </w:rPr>
      </w:pPr>
      <w:r w:rsidRPr="00AA3AF0">
        <w:rPr>
          <w:rStyle w:val="jlqj4b"/>
        </w:rPr>
        <w:t xml:space="preserve">The &lt;head&gt; and &lt;/head&gt; tags indicate the section of the page where all the information is contained (page title, image visible on the internet tab, insertion of a CSS style sheet, </w:t>
      </w:r>
      <w:proofErr w:type="spellStart"/>
      <w:r w:rsidRPr="00AA3AF0">
        <w:rPr>
          <w:rStyle w:val="jlqj4b"/>
        </w:rPr>
        <w:t>etc</w:t>
      </w:r>
      <w:proofErr w:type="spellEnd"/>
      <w:r w:rsidRPr="00AA3AF0">
        <w:rPr>
          <w:rStyle w:val="jlqj4b"/>
        </w:rPr>
        <w:t xml:space="preserve"> ...</w:t>
      </w:r>
      <w:r w:rsidRPr="00AA3AF0">
        <w:rPr>
          <w:rStyle w:val="viiyi"/>
        </w:rPr>
        <w:t xml:space="preserve"> </w:t>
      </w:r>
      <w:r w:rsidRPr="00AA3AF0">
        <w:rPr>
          <w:rStyle w:val="jlqj4b"/>
        </w:rPr>
        <w:t>). "It is between the &lt;body&gt; and &lt;/body&gt; tags that you will have to place all the code that should be displayed on the page (titles, text, images, etc.).</w:t>
      </w:r>
    </w:p>
    <w:p w14:paraId="131ED881" w14:textId="5139E987" w:rsidR="00267DA6" w:rsidRPr="00AA3AF0" w:rsidRDefault="00AA3AF0" w:rsidP="00AA3AF0">
      <w:pPr>
        <w:pStyle w:val="Cobra-NormalTick"/>
      </w:pPr>
      <w:r w:rsidRPr="00AA3AF0">
        <w:rPr>
          <w:rStyle w:val="jlqj4b"/>
        </w:rPr>
        <w:t>The &lt;! - and -&gt; tags indicate a comment.</w:t>
      </w:r>
      <w:r w:rsidRPr="00AA3AF0">
        <w:rPr>
          <w:rStyle w:val="viiyi"/>
        </w:rPr>
        <w:t xml:space="preserve"> </w:t>
      </w:r>
      <w:r w:rsidRPr="00AA3AF0">
        <w:rPr>
          <w:rStyle w:val="jlqj4b"/>
        </w:rPr>
        <w:t>Anything between its tags will not be considered code.</w:t>
      </w:r>
    </w:p>
    <w:p w14:paraId="3ACAFD6A" w14:textId="3FFECDA8" w:rsidR="00267DA6" w:rsidRPr="00F9493D" w:rsidRDefault="00F9493D" w:rsidP="00267DA6">
      <w:pPr>
        <w:pStyle w:val="Cobra-NormalTick"/>
        <w:numPr>
          <w:ilvl w:val="0"/>
          <w:numId w:val="0"/>
        </w:numPr>
        <w:ind w:firstLine="360"/>
        <w:rPr>
          <w:shd w:val="clear" w:color="auto" w:fill="FFFFFF"/>
        </w:rPr>
      </w:pPr>
      <w:r>
        <w:rPr>
          <w:rStyle w:val="jlqj4b"/>
          <w:lang w:val="en"/>
        </w:rPr>
        <w:t xml:space="preserve">Once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has saved the file, it will have the basis of a website.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You just must open it from your internet browser!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She doesn't see much yet, but it's only the beginning.</w:t>
      </w:r>
    </w:p>
    <w:p w14:paraId="492C9133" w14:textId="2254ECAA" w:rsidR="00267DA6" w:rsidRPr="00990AB6" w:rsidRDefault="00267DA6" w:rsidP="00E57F77">
      <w:pPr>
        <w:pStyle w:val="Cobra-Title1"/>
        <w:rPr>
          <w:shd w:val="clear" w:color="auto" w:fill="FFFFFF"/>
        </w:rPr>
      </w:pPr>
      <w:r w:rsidRPr="00F9493D">
        <w:rPr>
          <w:shd w:val="clear" w:color="auto" w:fill="FFFFFF"/>
        </w:rPr>
        <w:br w:type="page"/>
      </w:r>
      <w:r w:rsidR="00990AB6" w:rsidRPr="00990AB6">
        <w:rPr>
          <w:shd w:val="clear" w:color="auto" w:fill="FFFFFF"/>
        </w:rPr>
        <w:lastRenderedPageBreak/>
        <w:t>Where did I put t</w:t>
      </w:r>
      <w:r w:rsidR="00990AB6">
        <w:rPr>
          <w:shd w:val="clear" w:color="auto" w:fill="FFFFFF"/>
        </w:rPr>
        <w:t>his page ?</w:t>
      </w:r>
    </w:p>
    <w:p w14:paraId="4B635158" w14:textId="7FF3937E" w:rsidR="00A31FE7" w:rsidRPr="00990AB6" w:rsidRDefault="00A31FE7" w:rsidP="00A31FE7">
      <w:pPr>
        <w:pStyle w:val="Cobra-Title1"/>
        <w:numPr>
          <w:ilvl w:val="0"/>
          <w:numId w:val="0"/>
        </w:numPr>
        <w:ind w:firstLine="360"/>
        <w:jc w:val="both"/>
        <w:rPr>
          <w:rFonts w:ascii="Clear Sans Light" w:hAnsi="Clear Sans Light" w:cs="Clear Sans Light"/>
          <w:sz w:val="22"/>
          <w:szCs w:val="22"/>
          <w:u w:val="none"/>
          <w:shd w:val="clear" w:color="auto" w:fill="FFFFFF"/>
        </w:rPr>
      </w:pPr>
    </w:p>
    <w:p w14:paraId="3E6E4A8D" w14:textId="77777777" w:rsidR="008F5669" w:rsidRPr="00990AB6" w:rsidRDefault="008F5669" w:rsidP="00A31FE7">
      <w:pPr>
        <w:pStyle w:val="Cobra-Title1"/>
        <w:numPr>
          <w:ilvl w:val="0"/>
          <w:numId w:val="0"/>
        </w:numPr>
        <w:ind w:firstLine="360"/>
        <w:jc w:val="both"/>
        <w:rPr>
          <w:rFonts w:ascii="Clear Sans Light" w:hAnsi="Clear Sans Light" w:cs="Clear Sans Light"/>
          <w:sz w:val="22"/>
          <w:szCs w:val="22"/>
          <w:u w:val="none"/>
          <w:shd w:val="clear" w:color="auto" w:fill="FFFFFF"/>
        </w:rPr>
      </w:pPr>
    </w:p>
    <w:p w14:paraId="63DF01A8" w14:textId="2F524154" w:rsidR="008D5B12" w:rsidRPr="00747C76" w:rsidRDefault="00747C76" w:rsidP="008D5B12">
      <w:pPr>
        <w:pStyle w:val="Cobra-Normal"/>
        <w:ind w:firstLine="360"/>
        <w:rPr>
          <w:shd w:val="clear" w:color="auto" w:fill="FFFFFF"/>
        </w:rPr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like to put a title on her page, to be able to find it more easily in her internet tabs.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 tag exists to do this, and this is the &lt;title&gt; tag.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Its use is very simple, between the opening and closing tag you have to indicate the title.</w:t>
      </w:r>
    </w:p>
    <w:p w14:paraId="58D77412" w14:textId="65FFC96B" w:rsidR="008D5B12" w:rsidRDefault="00747C76" w:rsidP="008D5B12">
      <w:pPr>
        <w:pStyle w:val="Cobra-Normal"/>
        <w:ind w:firstLine="360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 xml:space="preserve">Here </w:t>
      </w:r>
      <w:proofErr w:type="spellStart"/>
      <w:r>
        <w:rPr>
          <w:shd w:val="clear" w:color="auto" w:fill="FFFFFF"/>
          <w:lang w:val="fr-FR"/>
        </w:rPr>
        <w:t>is</w:t>
      </w:r>
      <w:proofErr w:type="spellEnd"/>
      <w:r>
        <w:rPr>
          <w:shd w:val="clear" w:color="auto" w:fill="FFFFFF"/>
          <w:lang w:val="fr-FR"/>
        </w:rPr>
        <w:t xml:space="preserve"> an</w:t>
      </w:r>
      <w:r w:rsidR="008D5B12">
        <w:rPr>
          <w:shd w:val="clear" w:color="auto" w:fill="FFFFFF"/>
          <w:lang w:val="fr-FR"/>
        </w:rPr>
        <w:t xml:space="preserve"> exemple :</w:t>
      </w:r>
    </w:p>
    <w:p w14:paraId="0A2129BF" w14:textId="2C57E0BF" w:rsidR="008D5B12" w:rsidRPr="00731DAD" w:rsidRDefault="008D5B12" w:rsidP="008D5B12">
      <w:pPr>
        <w:pStyle w:val="Cobra-Code"/>
        <w:rPr>
          <w:rStyle w:val="eop"/>
          <w:lang w:val="en-US"/>
        </w:rPr>
      </w:pPr>
      <w:r w:rsidRPr="00731DAD">
        <w:rPr>
          <w:rStyle w:val="eop"/>
          <w:lang w:val="en-US"/>
        </w:rPr>
        <w:t>&lt;title&gt;Coding Club&lt;/title&gt;</w:t>
      </w:r>
    </w:p>
    <w:p w14:paraId="7F60F62E" w14:textId="2E107BE0" w:rsidR="008D5B12" w:rsidRPr="002F6D91" w:rsidRDefault="002F6D91" w:rsidP="002F6D91">
      <w:pPr>
        <w:pStyle w:val="Cobra-Normal"/>
        <w:ind w:firstLine="360"/>
        <w:rPr>
          <w:shd w:val="clear" w:color="auto" w:fill="FFFFFF"/>
        </w:rPr>
      </w:pPr>
      <w:r>
        <w:rPr>
          <w:rStyle w:val="jlqj4b"/>
          <w:lang w:val="en"/>
        </w:rPr>
        <w:t xml:space="preserve">Since the title is information,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must place it between the tags that contain the information for the page !</w:t>
      </w:r>
    </w:p>
    <w:p w14:paraId="064350BB" w14:textId="3F40606F" w:rsidR="008D5B12" w:rsidRPr="009C4DDF" w:rsidRDefault="004E707B" w:rsidP="002177A6">
      <w:pPr>
        <w:pStyle w:val="Cobra-Title1"/>
      </w:pP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way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text</w:t>
      </w:r>
      <w:proofErr w:type="spellEnd"/>
    </w:p>
    <w:p w14:paraId="2E2CBFED" w14:textId="05CBC031" w:rsidR="009C4DDF" w:rsidRDefault="009C4DDF" w:rsidP="009C4DDF">
      <w:pPr>
        <w:pStyle w:val="Cobra-Title1"/>
        <w:numPr>
          <w:ilvl w:val="0"/>
          <w:numId w:val="0"/>
        </w:numPr>
        <w:ind w:left="1080" w:hanging="720"/>
        <w:rPr>
          <w:rStyle w:val="eop"/>
          <w:rFonts w:ascii="Clear Sans Light" w:hAnsi="Clear Sans Light"/>
          <w:lang w:val="fr-FR"/>
        </w:rPr>
      </w:pPr>
    </w:p>
    <w:p w14:paraId="7498CA26" w14:textId="77777777" w:rsidR="002177A6" w:rsidRDefault="002177A6" w:rsidP="00EE65D8">
      <w:pPr>
        <w:pStyle w:val="Cobra-Normal"/>
        <w:rPr>
          <w:lang w:val="fr-FR"/>
        </w:rPr>
      </w:pPr>
    </w:p>
    <w:p w14:paraId="31031F57" w14:textId="07022146" w:rsidR="00EE65D8" w:rsidRDefault="00EE65D8" w:rsidP="00EE65D8">
      <w:pPr>
        <w:pStyle w:val="Cobra-Normal"/>
        <w:ind w:firstLine="360"/>
      </w:pPr>
      <w:r>
        <w:rPr>
          <w:rStyle w:val="jlqj4b"/>
          <w:lang w:val="en"/>
        </w:rPr>
        <w:t xml:space="preserve">Now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like to add a title and some text to her page.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the title there are several font sizes.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corresponding tag is &lt;</w:t>
      </w:r>
      <w:proofErr w:type="spellStart"/>
      <w:r>
        <w:rPr>
          <w:rStyle w:val="jlqj4b"/>
          <w:lang w:val="en"/>
        </w:rPr>
        <w:t>hN</w:t>
      </w:r>
      <w:proofErr w:type="spellEnd"/>
      <w:r>
        <w:rPr>
          <w:rStyle w:val="jlqj4b"/>
          <w:lang w:val="en"/>
        </w:rPr>
        <w:t>&gt; where N represents the importance number of the title.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&lt;h1&gt; will be more important than &lt;h2&gt; for example.</w:t>
      </w:r>
      <w:r>
        <w:t xml:space="preserve"> </w:t>
      </w:r>
    </w:p>
    <w:p w14:paraId="0D4C7B17" w14:textId="762288B2" w:rsidR="009C4DDF" w:rsidRPr="00731DAD" w:rsidRDefault="009C4DDF" w:rsidP="009C4DDF">
      <w:pPr>
        <w:pStyle w:val="Cobra-Normal"/>
        <w:rPr>
          <w:rStyle w:val="eop"/>
          <w:shd w:val="clear" w:color="auto" w:fill="FFFFFF"/>
        </w:rPr>
      </w:pPr>
    </w:p>
    <w:p w14:paraId="08E70D92" w14:textId="7A20CEC4" w:rsidR="009C4DDF" w:rsidRPr="00605F2C" w:rsidRDefault="008F6CE1" w:rsidP="009C4DDF">
      <w:pPr>
        <w:pStyle w:val="Cobra-Normal"/>
        <w:rPr>
          <w:rStyle w:val="eop"/>
        </w:rPr>
      </w:pPr>
      <w:r w:rsidRPr="008F6CE1">
        <w:rPr>
          <w:rStyle w:val="eop"/>
        </w:rPr>
        <w:drawing>
          <wp:anchor distT="0" distB="0" distL="114300" distR="114300" simplePos="0" relativeHeight="251659283" behindDoc="0" locked="0" layoutInCell="1" allowOverlap="1" wp14:anchorId="101869FB" wp14:editId="37010C9E">
            <wp:simplePos x="0" y="0"/>
            <wp:positionH relativeFrom="column">
              <wp:posOffset>4272498</wp:posOffset>
            </wp:positionH>
            <wp:positionV relativeFrom="paragraph">
              <wp:posOffset>58326</wp:posOffset>
            </wp:positionV>
            <wp:extent cx="1539240" cy="1193165"/>
            <wp:effectExtent l="0" t="0" r="3810" b="6985"/>
            <wp:wrapSquare wrapText="bothSides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A1F">
        <w:rPr>
          <w:rStyle w:val="eop"/>
        </w:rPr>
        <w:t>Here is an</w:t>
      </w:r>
      <w:r w:rsidR="009C4DDF" w:rsidRPr="00605F2C">
        <w:rPr>
          <w:rStyle w:val="eop"/>
        </w:rPr>
        <w:t xml:space="preserve"> </w:t>
      </w:r>
      <w:proofErr w:type="spellStart"/>
      <w:r w:rsidR="009C4DDF" w:rsidRPr="00605F2C">
        <w:rPr>
          <w:rStyle w:val="eop"/>
        </w:rPr>
        <w:t>exemple</w:t>
      </w:r>
      <w:proofErr w:type="spellEnd"/>
      <w:r w:rsidR="009C4DDF" w:rsidRPr="00605F2C">
        <w:rPr>
          <w:rStyle w:val="eop"/>
        </w:rPr>
        <w:t> :</w:t>
      </w:r>
    </w:p>
    <w:p w14:paraId="5FE9C7F2" w14:textId="7061313C" w:rsidR="009C4DDF" w:rsidRPr="00605F2C" w:rsidRDefault="009C4DDF" w:rsidP="009C4DDF">
      <w:pPr>
        <w:pStyle w:val="Cobra-Code"/>
        <w:rPr>
          <w:rStyle w:val="eop"/>
          <w:lang w:val="en-US"/>
        </w:rPr>
      </w:pPr>
      <w:r w:rsidRPr="00605F2C">
        <w:rPr>
          <w:rStyle w:val="eop"/>
          <w:lang w:val="en-US"/>
        </w:rPr>
        <w:t>&lt;h1&gt;</w:t>
      </w:r>
      <w:r w:rsidR="00CF2218" w:rsidRPr="00605F2C">
        <w:rPr>
          <w:rStyle w:val="eop"/>
          <w:lang w:val="en-US"/>
        </w:rPr>
        <w:t>This is a title</w:t>
      </w:r>
      <w:r w:rsidRPr="00605F2C">
        <w:rPr>
          <w:rStyle w:val="eop"/>
          <w:lang w:val="en-US"/>
        </w:rPr>
        <w:t xml:space="preserve"> h1&lt;/h1&gt;</w:t>
      </w:r>
    </w:p>
    <w:p w14:paraId="1C6CFE5E" w14:textId="4AC23AC2" w:rsidR="009C4DDF" w:rsidRPr="00605F2C" w:rsidRDefault="009C4DDF" w:rsidP="009C4DDF">
      <w:pPr>
        <w:pStyle w:val="Cobra-Code"/>
        <w:rPr>
          <w:rStyle w:val="eop"/>
          <w:lang w:val="en-US"/>
        </w:rPr>
      </w:pPr>
      <w:r w:rsidRPr="00605F2C">
        <w:rPr>
          <w:rStyle w:val="eop"/>
          <w:lang w:val="en-US"/>
        </w:rPr>
        <w:t>&lt;h2&gt;</w:t>
      </w:r>
      <w:r w:rsidR="00605F2C" w:rsidRPr="00605F2C">
        <w:rPr>
          <w:rStyle w:val="eop"/>
          <w:lang w:val="en-US"/>
        </w:rPr>
        <w:t>This is a title</w:t>
      </w:r>
      <w:r w:rsidR="00605F2C">
        <w:rPr>
          <w:rStyle w:val="eop"/>
          <w:lang w:val="en-US"/>
        </w:rPr>
        <w:t xml:space="preserve"> h2</w:t>
      </w:r>
      <w:r w:rsidRPr="00605F2C">
        <w:rPr>
          <w:rStyle w:val="eop"/>
          <w:lang w:val="en-US"/>
        </w:rPr>
        <w:t>&lt;/h2&gt;</w:t>
      </w:r>
    </w:p>
    <w:p w14:paraId="35506FD9" w14:textId="59721C99" w:rsidR="009C4DDF" w:rsidRPr="00605F2C" w:rsidRDefault="009C4DDF" w:rsidP="009C4DDF">
      <w:pPr>
        <w:pStyle w:val="Cobra-Code"/>
        <w:rPr>
          <w:rStyle w:val="eop"/>
          <w:lang w:val="en-US"/>
        </w:rPr>
      </w:pPr>
      <w:r w:rsidRPr="00605F2C">
        <w:rPr>
          <w:rStyle w:val="eop"/>
          <w:lang w:val="en-US"/>
        </w:rPr>
        <w:t>&lt;h3&gt;</w:t>
      </w:r>
      <w:r w:rsidR="00605F2C" w:rsidRPr="00605F2C">
        <w:rPr>
          <w:rStyle w:val="eop"/>
          <w:lang w:val="en-US"/>
        </w:rPr>
        <w:t>This is a title</w:t>
      </w:r>
      <w:r w:rsidRPr="00605F2C">
        <w:rPr>
          <w:rStyle w:val="eop"/>
          <w:lang w:val="en-US"/>
        </w:rPr>
        <w:t xml:space="preserve"> h3&lt;/h3&gt;</w:t>
      </w:r>
    </w:p>
    <w:p w14:paraId="76535A52" w14:textId="5DAD5B18" w:rsidR="006B7B43" w:rsidRDefault="009C4DDF" w:rsidP="006B7B43">
      <w:pPr>
        <w:pStyle w:val="Cobra-Code"/>
        <w:rPr>
          <w:rStyle w:val="eop"/>
          <w:lang w:val="en-US"/>
        </w:rPr>
      </w:pPr>
      <w:r w:rsidRPr="00605F2C">
        <w:rPr>
          <w:rStyle w:val="eop"/>
          <w:lang w:val="en-US"/>
        </w:rPr>
        <w:t>&lt;h4&gt;</w:t>
      </w:r>
      <w:r w:rsidR="00605F2C" w:rsidRPr="00605F2C">
        <w:rPr>
          <w:rStyle w:val="eop"/>
          <w:lang w:val="en-US"/>
        </w:rPr>
        <w:t>This is a title</w:t>
      </w:r>
      <w:r w:rsidRPr="00605F2C">
        <w:rPr>
          <w:rStyle w:val="eop"/>
          <w:lang w:val="en-US"/>
        </w:rPr>
        <w:t xml:space="preserve"> h4&lt;/h4&gt;</w:t>
      </w:r>
    </w:p>
    <w:p w14:paraId="2B753D1D" w14:textId="20A75992" w:rsidR="009C4DDF" w:rsidRPr="006B7B43" w:rsidRDefault="00EB7F43" w:rsidP="006B7B43">
      <w:pPr>
        <w:pStyle w:val="Cobra-Normal"/>
        <w:jc w:val="right"/>
        <w:rPr>
          <w:rStyle w:val="eo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DDBBA6" wp14:editId="55E6A43C">
                <wp:simplePos x="0" y="0"/>
                <wp:positionH relativeFrom="column">
                  <wp:posOffset>4094954</wp:posOffset>
                </wp:positionH>
                <wp:positionV relativeFrom="paragraph">
                  <wp:posOffset>193154</wp:posOffset>
                </wp:positionV>
                <wp:extent cx="1817995" cy="2857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12A2" w14:textId="68E3B60D" w:rsidR="00EB7F43" w:rsidRPr="005537D0" w:rsidRDefault="005537D0" w:rsidP="00EB7F43">
                            <w:pPr>
                              <w:pStyle w:val="Cobra-Annotation"/>
                            </w:pPr>
                            <w:r>
                              <w:rPr>
                                <w:rStyle w:val="jlqj4b"/>
                                <w:lang w:val="en"/>
                              </w:rPr>
                              <w:t>Rendering titles on the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DDBBA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22.45pt;margin-top:15.2pt;width:143.15pt;height:22.5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" filled="f" stroked="f" strokeweight=".5pt">
                <v:textbox>
                  <w:txbxContent>
                    <w:p w14:paraId="62A212A2" w14:textId="68E3B60D" w:rsidR="00EB7F43" w:rsidRPr="005537D0" w:rsidRDefault="005537D0" w:rsidP="00EB7F43">
                      <w:pPr>
                        <w:pStyle w:val="Cobra-Annotation"/>
                      </w:pPr>
                      <w:r>
                        <w:rPr>
                          <w:rStyle w:val="jlqj4b"/>
                          <w:lang w:val="en"/>
                        </w:rPr>
                        <w:t>Rendering titles on the HTML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FD29148" w14:textId="4A4AD8A3" w:rsidR="00EB7F43" w:rsidRPr="00605F2C" w:rsidRDefault="00EB7F43" w:rsidP="009C4DDF">
      <w:pPr>
        <w:pStyle w:val="Cobra-Normal"/>
        <w:rPr>
          <w:rStyle w:val="eop"/>
        </w:rPr>
      </w:pPr>
    </w:p>
    <w:p w14:paraId="199CB0B7" w14:textId="183F8D2C" w:rsidR="00EB7F43" w:rsidRPr="00EB7F43" w:rsidRDefault="005537D0" w:rsidP="005537D0">
      <w:pPr>
        <w:pStyle w:val="Cobra-Normal"/>
        <w:ind w:firstLine="708"/>
        <w:rPr>
          <w:rStyle w:val="eop"/>
        </w:rPr>
      </w:pPr>
      <w:r>
        <w:rPr>
          <w:rStyle w:val="jlqj4b"/>
          <w:lang w:val="en"/>
        </w:rPr>
        <w:t xml:space="preserve">Under this title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like to add text, for that the tag she will use is &lt;p&gt;, for paragraph, in this paragraph she can then add bold text using the &lt;b&gt; tag, for bold in English and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in italics with &lt;</w:t>
      </w:r>
      <w:proofErr w:type="spellStart"/>
      <w:r>
        <w:rPr>
          <w:rStyle w:val="jlqj4b"/>
          <w:lang w:val="en"/>
        </w:rPr>
        <w:t>i</w:t>
      </w:r>
      <w:proofErr w:type="spellEnd"/>
      <w:r>
        <w:rPr>
          <w:rStyle w:val="jlqj4b"/>
          <w:lang w:val="en"/>
        </w:rPr>
        <w:t>&gt;.</w:t>
      </w:r>
      <w:r w:rsidRPr="005537D0">
        <w:t xml:space="preserve"> </w:t>
      </w:r>
      <w:r w:rsidR="00EB7F43" w:rsidRPr="00EB7F43">
        <w:rPr>
          <w:rStyle w:val="eop"/>
        </w:rPr>
        <w:t>&lt;p&gt;</w:t>
      </w:r>
      <w:r w:rsidR="00BB3DCB">
        <w:rPr>
          <w:rStyle w:val="eop"/>
        </w:rPr>
        <w:t>This is a text</w:t>
      </w:r>
      <w:r w:rsidR="00EB7F43" w:rsidRPr="00EB7F43">
        <w:rPr>
          <w:rStyle w:val="eop"/>
        </w:rPr>
        <w:t xml:space="preserve"> &lt;b&gt;</w:t>
      </w:r>
      <w:r w:rsidR="00BE23AA">
        <w:rPr>
          <w:rStyle w:val="eop"/>
        </w:rPr>
        <w:t>in bold</w:t>
      </w:r>
      <w:r w:rsidR="00EB7F43" w:rsidRPr="00EB7F43">
        <w:rPr>
          <w:rStyle w:val="eop"/>
        </w:rPr>
        <w:t xml:space="preserve">&lt;/b&gt; </w:t>
      </w:r>
      <w:r w:rsidR="00BE23AA">
        <w:rPr>
          <w:rStyle w:val="eop"/>
        </w:rPr>
        <w:t>then in</w:t>
      </w:r>
      <w:r w:rsidR="00EB7F43" w:rsidRPr="00EB7F43">
        <w:rPr>
          <w:rStyle w:val="eop"/>
        </w:rPr>
        <w:t xml:space="preserve"> &lt;</w:t>
      </w:r>
      <w:proofErr w:type="spellStart"/>
      <w:r w:rsidR="00EB7F43" w:rsidRPr="00EB7F43">
        <w:rPr>
          <w:rStyle w:val="eop"/>
        </w:rPr>
        <w:t>i</w:t>
      </w:r>
      <w:proofErr w:type="spellEnd"/>
      <w:r w:rsidR="00EB7F43" w:rsidRPr="00EB7F43">
        <w:rPr>
          <w:rStyle w:val="eop"/>
        </w:rPr>
        <w:t>&gt;itali</w:t>
      </w:r>
      <w:r w:rsidR="00BE23AA">
        <w:rPr>
          <w:rStyle w:val="eop"/>
        </w:rPr>
        <w:t>cs</w:t>
      </w:r>
      <w:r w:rsidR="00EB7F43" w:rsidRPr="00EB7F43">
        <w:rPr>
          <w:rStyle w:val="eop"/>
        </w:rPr>
        <w:t>&lt;/</w:t>
      </w:r>
      <w:proofErr w:type="spellStart"/>
      <w:r w:rsidR="00EB7F43" w:rsidRPr="00EB7F43">
        <w:rPr>
          <w:rStyle w:val="eop"/>
        </w:rPr>
        <w:t>i</w:t>
      </w:r>
      <w:proofErr w:type="spellEnd"/>
      <w:r w:rsidR="00EB7F43" w:rsidRPr="00EB7F43">
        <w:rPr>
          <w:rStyle w:val="eop"/>
        </w:rPr>
        <w:t>&gt;&lt;p&gt;</w:t>
      </w:r>
    </w:p>
    <w:p w14:paraId="1F1C283E" w14:textId="7F13B81E" w:rsidR="00C703AE" w:rsidRPr="00BB3DCB" w:rsidRDefault="00385942" w:rsidP="00115BF3">
      <w:pPr>
        <w:pStyle w:val="Cobra-Normal"/>
        <w:jc w:val="center"/>
        <w:rPr>
          <w:rStyle w:val="eop"/>
        </w:rPr>
      </w:pPr>
      <w:r w:rsidRPr="00385942">
        <w:rPr>
          <w:rStyle w:val="eop"/>
        </w:rPr>
        <w:drawing>
          <wp:inline distT="0" distB="0" distL="0" distR="0" wp14:anchorId="328B55D4" wp14:editId="26687FDB">
            <wp:extent cx="2181529" cy="238158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48A" w14:textId="0D5F3595" w:rsidR="00EB7F43" w:rsidRPr="00BB3DCB" w:rsidRDefault="00100477" w:rsidP="00100477">
      <w:pPr>
        <w:pStyle w:val="Cobra-Annotation"/>
        <w:rPr>
          <w:rStyle w:val="eop"/>
        </w:rPr>
      </w:pPr>
      <w:r>
        <w:rPr>
          <w:rStyle w:val="jlqj4b"/>
          <w:lang w:val="en"/>
        </w:rPr>
        <w:t>Render text on the HTML page</w:t>
      </w:r>
    </w:p>
    <w:p w14:paraId="511EE94D" w14:textId="77777777" w:rsidR="00EB7F43" w:rsidRPr="00BB3DCB" w:rsidRDefault="00EB7F43" w:rsidP="009C4DDF">
      <w:pPr>
        <w:pStyle w:val="Cobra-Normal"/>
        <w:rPr>
          <w:rStyle w:val="eop"/>
        </w:rPr>
      </w:pPr>
    </w:p>
    <w:p w14:paraId="014D3C3C" w14:textId="3847024C" w:rsidR="7D2FF822" w:rsidRDefault="7D2FF822" w:rsidP="0743C705">
      <w:pPr>
        <w:pStyle w:val="Cobra-Normal"/>
        <w:jc w:val="center"/>
        <w:rPr>
          <w:rStyle w:val="eop"/>
          <w:sz w:val="52"/>
          <w:szCs w:val="52"/>
          <w:lang w:val="fr-FR"/>
        </w:rPr>
      </w:pPr>
      <w:r w:rsidRPr="00BB3DCB">
        <w:rPr>
          <w:rStyle w:val="eop"/>
          <w:sz w:val="52"/>
          <w:szCs w:val="52"/>
        </w:rPr>
        <w:t xml:space="preserve"> </w:t>
      </w:r>
      <w:r w:rsidRPr="7D2206A8">
        <w:rPr>
          <w:rStyle w:val="eop"/>
          <w:sz w:val="52"/>
          <w:szCs w:val="52"/>
          <w:lang w:val="fr-FR"/>
        </w:rPr>
        <w:t>🌟</w:t>
      </w:r>
      <w:r w:rsidRPr="00BB3DCB">
        <w:rPr>
          <w:rStyle w:val="eop"/>
          <w:sz w:val="52"/>
          <w:szCs w:val="52"/>
        </w:rPr>
        <w:t xml:space="preserve"> </w:t>
      </w:r>
      <w:r w:rsidR="00BB3DCB" w:rsidRPr="00BB3DCB">
        <w:rPr>
          <w:rStyle w:val="eop"/>
          <w:sz w:val="52"/>
          <w:szCs w:val="52"/>
        </w:rPr>
        <w:t>Well done you have basics</w:t>
      </w:r>
      <w:r w:rsidR="00BB3DCB">
        <w:rPr>
          <w:rStyle w:val="eop"/>
          <w:sz w:val="52"/>
          <w:szCs w:val="52"/>
        </w:rPr>
        <w:t xml:space="preserve"> </w:t>
      </w:r>
      <w:r w:rsidRPr="00BB3DCB">
        <w:rPr>
          <w:rStyle w:val="eop"/>
          <w:sz w:val="52"/>
          <w:szCs w:val="52"/>
        </w:rPr>
        <w:t xml:space="preserve">! </w:t>
      </w:r>
      <w:r w:rsidRPr="7D2206A8">
        <w:rPr>
          <w:rStyle w:val="eop"/>
          <w:sz w:val="52"/>
          <w:szCs w:val="52"/>
          <w:lang w:val="fr-FR"/>
        </w:rPr>
        <w:t>🌟</w:t>
      </w:r>
    </w:p>
    <w:p w14:paraId="7A45F0FB" w14:textId="77777777" w:rsidR="00EB7F43" w:rsidRPr="00CB5A5F" w:rsidRDefault="00EB7F43">
      <w:pPr>
        <w:rPr>
          <w:rFonts w:ascii="Helvetica" w:hAnsi="Helvetica" w:cs="Clear Sans"/>
          <w:color w:val="2E302F"/>
          <w:sz w:val="21"/>
          <w:szCs w:val="21"/>
          <w:u w:val="single"/>
          <w:shd w:val="clear" w:color="auto" w:fill="FFFFFF"/>
          <w:lang w:val="fr-FR"/>
        </w:rPr>
      </w:pPr>
      <w:r w:rsidRPr="00CB5A5F">
        <w:rPr>
          <w:rFonts w:ascii="Helvetica" w:hAnsi="Helvetica"/>
          <w:color w:val="2E302F"/>
          <w:sz w:val="21"/>
          <w:szCs w:val="21"/>
          <w:u w:val="single"/>
          <w:shd w:val="clear" w:color="auto" w:fill="FFFFFF"/>
          <w:lang w:val="fr-FR"/>
        </w:rPr>
        <w:br w:type="page"/>
      </w:r>
    </w:p>
    <w:p w14:paraId="50D78C55" w14:textId="303615DC" w:rsidR="00E23709" w:rsidRPr="009C4DDF" w:rsidRDefault="00E23709" w:rsidP="00CC7C2C">
      <w:pPr>
        <w:pStyle w:val="Cobra-Title1"/>
        <w:rPr>
          <w:u w:val="single"/>
          <w:lang w:val="fr-FR"/>
        </w:rPr>
      </w:pPr>
      <w:proofErr w:type="spellStart"/>
      <w:r w:rsidRPr="00E23709">
        <w:lastRenderedPageBreak/>
        <w:t>Sss</w:t>
      </w:r>
      <w:r w:rsidR="00F83326">
        <w:t>uperb</w:t>
      </w:r>
      <w:proofErr w:type="spellEnd"/>
      <w:r w:rsidRPr="00E23709">
        <w:t xml:space="preserve"> !!</w:t>
      </w:r>
    </w:p>
    <w:p w14:paraId="46B85E56" w14:textId="762EE45D" w:rsidR="009C4DDF" w:rsidRDefault="009C4DDF" w:rsidP="009C4DDF">
      <w:pPr>
        <w:pStyle w:val="Cobra-Normal"/>
        <w:rPr>
          <w:rStyle w:val="eop"/>
          <w:u w:val="single"/>
          <w:lang w:val="fr-FR"/>
        </w:rPr>
      </w:pPr>
    </w:p>
    <w:p w14:paraId="7FFBAD21" w14:textId="752DDA2C" w:rsidR="009C4DDF" w:rsidRDefault="009C4DDF" w:rsidP="009C4DDF">
      <w:pPr>
        <w:pStyle w:val="Cobra-Normal"/>
        <w:rPr>
          <w:rStyle w:val="eop"/>
          <w:u w:val="single"/>
          <w:lang w:val="fr-FR"/>
        </w:rPr>
      </w:pPr>
    </w:p>
    <w:p w14:paraId="3A26D352" w14:textId="6C815EAB" w:rsidR="00CB5A5F" w:rsidRPr="007C2F8F" w:rsidRDefault="007C2F8F" w:rsidP="00CB5A5F">
      <w:pPr>
        <w:pStyle w:val="Cobra-Normal"/>
        <w:ind w:firstLine="360"/>
        <w:rPr>
          <w:shd w:val="clear" w:color="auto" w:fill="FFFFFF"/>
        </w:rPr>
      </w:pPr>
      <w:r>
        <w:rPr>
          <w:rStyle w:val="jlqj4b"/>
          <w:lang w:val="en"/>
        </w:rPr>
        <w:t xml:space="preserve">Now that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has added her headings and paragraphs of text in bold and italics, she would like to add some color.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this it uses the &lt;font&gt; tag.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This tag is not used like all the others,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should not forget to specify the color she wants for the text.</w:t>
      </w:r>
    </w:p>
    <w:p w14:paraId="65027B72" w14:textId="1FD380FC" w:rsidR="00CB5A5F" w:rsidRPr="00B539B5" w:rsidRDefault="001763A7" w:rsidP="00CB5A5F">
      <w:pPr>
        <w:pStyle w:val="Cobra-Code"/>
        <w:rPr>
          <w:rStyle w:val="eop"/>
          <w:lang w:val="en-US"/>
        </w:rPr>
      </w:pPr>
      <w:r w:rsidRPr="003D40EE">
        <w:rPr>
          <w:rStyle w:val="eop"/>
        </w:rPr>
        <w:drawing>
          <wp:anchor distT="0" distB="0" distL="114300" distR="114300" simplePos="0" relativeHeight="251660307" behindDoc="0" locked="0" layoutInCell="1" allowOverlap="1" wp14:anchorId="49C975CE" wp14:editId="171EFCE9">
            <wp:simplePos x="0" y="0"/>
            <wp:positionH relativeFrom="margin">
              <wp:posOffset>4694953</wp:posOffset>
            </wp:positionH>
            <wp:positionV relativeFrom="paragraph">
              <wp:posOffset>1422</wp:posOffset>
            </wp:positionV>
            <wp:extent cx="1019317" cy="238158"/>
            <wp:effectExtent l="0" t="0" r="9525" b="952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750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E9F94FE" wp14:editId="1D8B1F1F">
                <wp:simplePos x="0" y="0"/>
                <wp:positionH relativeFrom="column">
                  <wp:posOffset>4434205</wp:posOffset>
                </wp:positionH>
                <wp:positionV relativeFrom="paragraph">
                  <wp:posOffset>218440</wp:posOffset>
                </wp:positionV>
                <wp:extent cx="1517650" cy="27940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9E094" w14:textId="1FB97A83" w:rsidR="00197750" w:rsidRPr="00197750" w:rsidRDefault="00197750" w:rsidP="00197750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</w:t>
                            </w:r>
                            <w:r w:rsidR="00734DF0">
                              <w:rPr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lang w:val="fr-FR"/>
                              </w:rPr>
                              <w:t xml:space="preserve">mple </w:t>
                            </w:r>
                            <w:r w:rsidR="00A26EE1">
                              <w:rPr>
                                <w:lang w:val="fr-FR"/>
                              </w:rPr>
                              <w:t xml:space="preserve">of the </w:t>
                            </w:r>
                            <w:r>
                              <w:rPr>
                                <w:lang w:val="fr-FR"/>
                              </w:rPr>
                              <w:t>&lt;font&gt;</w:t>
                            </w:r>
                            <w:r w:rsidR="00A26EE1">
                              <w:rPr>
                                <w:lang w:val="fr-FR"/>
                              </w:rPr>
                              <w:t xml:space="preserve">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94FE" id="Zone de texte 5" o:spid="_x0000_s1027" type="#_x0000_t202" style="position:absolute;left:0;text-align:left;margin-left:349.15pt;margin-top:17.2pt;width:119.5pt;height:2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" filled="f" stroked="f" strokeweight=".5pt">
                <v:textbox>
                  <w:txbxContent>
                    <w:p w14:paraId="20E9E094" w14:textId="1FB97A83" w:rsidR="00197750" w:rsidRPr="00197750" w:rsidRDefault="00197750" w:rsidP="00197750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</w:t>
                      </w:r>
                      <w:r w:rsidR="00734DF0">
                        <w:rPr>
                          <w:lang w:val="fr-FR"/>
                        </w:rPr>
                        <w:t>e</w:t>
                      </w:r>
                      <w:r>
                        <w:rPr>
                          <w:lang w:val="fr-FR"/>
                        </w:rPr>
                        <w:t xml:space="preserve">mple </w:t>
                      </w:r>
                      <w:r w:rsidR="00A26EE1">
                        <w:rPr>
                          <w:lang w:val="fr-FR"/>
                        </w:rPr>
                        <w:t xml:space="preserve">of the </w:t>
                      </w:r>
                      <w:r>
                        <w:rPr>
                          <w:lang w:val="fr-FR"/>
                        </w:rPr>
                        <w:t>&lt;font&gt;</w:t>
                      </w:r>
                      <w:r w:rsidR="00A26EE1">
                        <w:rPr>
                          <w:lang w:val="fr-FR"/>
                        </w:rPr>
                        <w:t xml:space="preserve"> tag</w:t>
                      </w:r>
                    </w:p>
                  </w:txbxContent>
                </v:textbox>
              </v:shape>
            </w:pict>
          </mc:Fallback>
        </mc:AlternateContent>
      </w:r>
      <w:r w:rsidR="51831AAD" w:rsidRPr="00B539B5">
        <w:rPr>
          <w:rStyle w:val="eop"/>
          <w:lang w:val="en-US"/>
        </w:rPr>
        <w:t>&lt;p&gt;</w:t>
      </w:r>
      <w:r w:rsidR="00B539B5" w:rsidRPr="00B539B5">
        <w:rPr>
          <w:rStyle w:val="eop"/>
          <w:lang w:val="en-US"/>
        </w:rPr>
        <w:t>A word</w:t>
      </w:r>
      <w:r w:rsidR="51831AAD" w:rsidRPr="00B539B5">
        <w:rPr>
          <w:rStyle w:val="eop"/>
          <w:lang w:val="en-US"/>
        </w:rPr>
        <w:t xml:space="preserve"> </w:t>
      </w:r>
      <w:r w:rsidR="00B539B5" w:rsidRPr="00B539B5">
        <w:rPr>
          <w:rStyle w:val="eop"/>
          <w:lang w:val="en-US"/>
        </w:rPr>
        <w:t>in</w:t>
      </w:r>
      <w:r w:rsidR="51831AAD" w:rsidRPr="00B539B5">
        <w:rPr>
          <w:rStyle w:val="eop"/>
          <w:lang w:val="en-US"/>
        </w:rPr>
        <w:t xml:space="preserve"> &lt;font color="#1E90FF"&gt;</w:t>
      </w:r>
      <w:r w:rsidR="6207E852" w:rsidRPr="00B539B5">
        <w:rPr>
          <w:rStyle w:val="eop"/>
          <w:lang w:val="en-US"/>
        </w:rPr>
        <w:t>b</w:t>
      </w:r>
      <w:r w:rsidR="51831AAD" w:rsidRPr="00B539B5">
        <w:rPr>
          <w:rStyle w:val="eop"/>
          <w:lang w:val="en-US"/>
        </w:rPr>
        <w:t>lu</w:t>
      </w:r>
      <w:r w:rsidR="00B539B5" w:rsidRPr="00B539B5">
        <w:rPr>
          <w:rStyle w:val="eop"/>
          <w:lang w:val="en-US"/>
        </w:rPr>
        <w:t>e</w:t>
      </w:r>
      <w:r w:rsidR="51831AAD" w:rsidRPr="00B539B5">
        <w:rPr>
          <w:rStyle w:val="eop"/>
          <w:lang w:val="en-US"/>
        </w:rPr>
        <w:t>&lt;/font&gt;&lt;/p&gt;</w:t>
      </w:r>
    </w:p>
    <w:p w14:paraId="6601F333" w14:textId="2A9B95CC" w:rsidR="00197750" w:rsidRPr="00B539B5" w:rsidRDefault="00197750" w:rsidP="00CB5A5F">
      <w:pPr>
        <w:pStyle w:val="Cobra-Normal"/>
        <w:ind w:firstLine="708"/>
        <w:rPr>
          <w:rStyle w:val="eop"/>
        </w:rPr>
      </w:pPr>
    </w:p>
    <w:p w14:paraId="4FEFACC0" w14:textId="66083601" w:rsidR="00CB5A5F" w:rsidRPr="000A7113" w:rsidRDefault="000A7113" w:rsidP="00CB5A5F">
      <w:pPr>
        <w:pStyle w:val="Cobra-Normal"/>
        <w:ind w:firstLine="708"/>
        <w:rPr>
          <w:rStyle w:val="eop"/>
        </w:rPr>
      </w:pPr>
      <w:r>
        <w:rPr>
          <w:rStyle w:val="jlqj4b"/>
          <w:lang w:val="en"/>
        </w:rPr>
        <w:t>The hexadecimal code # 1E90FF corresponds to the color code.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more information,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goes to</w:t>
      </w:r>
      <w:r w:rsidR="00CB5A5F" w:rsidRPr="000A7113">
        <w:rPr>
          <w:rStyle w:val="Cobra-NormalCar"/>
        </w:rPr>
        <w:t xml:space="preserve"> </w:t>
      </w:r>
      <w:hyperlink r:id="rId18" w:history="1">
        <w:r w:rsidR="00A26EE1" w:rsidRPr="000A7113">
          <w:rPr>
            <w:rStyle w:val="Lienhypertexte"/>
            <w:shd w:val="clear" w:color="auto" w:fill="FFFFFF"/>
          </w:rPr>
          <w:t>here</w:t>
        </w:r>
      </w:hyperlink>
      <w:r w:rsidR="00CB5A5F" w:rsidRPr="000A7113">
        <w:rPr>
          <w:shd w:val="clear" w:color="auto" w:fill="FFFFFF"/>
        </w:rPr>
        <w:t>.</w:t>
      </w:r>
    </w:p>
    <w:p w14:paraId="2B7B757B" w14:textId="428027EA" w:rsidR="002177A6" w:rsidRPr="000A7113" w:rsidRDefault="002177A6" w:rsidP="07098F72">
      <w:pPr>
        <w:pStyle w:val="Cobra-Title1"/>
        <w:numPr>
          <w:ilvl w:val="0"/>
          <w:numId w:val="0"/>
        </w:numPr>
      </w:pPr>
    </w:p>
    <w:p w14:paraId="163A92AC" w14:textId="17F6ADBC" w:rsidR="00EB7F43" w:rsidRDefault="00112953" w:rsidP="00EB7F43">
      <w:pPr>
        <w:pStyle w:val="Cobra-Title1"/>
        <w:rPr>
          <w:rStyle w:val="eop"/>
          <w:u w:val="none"/>
          <w:lang w:val="fr-FR"/>
        </w:rPr>
      </w:pPr>
      <w:r w:rsidRPr="07098F72">
        <w:rPr>
          <w:lang w:val="fr-FR"/>
        </w:rPr>
        <w:t>L’heure est à la photo</w:t>
      </w:r>
    </w:p>
    <w:p w14:paraId="6EE57593" w14:textId="73DC7439" w:rsidR="00D33931" w:rsidRDefault="00D33931" w:rsidP="00F76D1D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47AA12DD" w14:textId="77777777" w:rsidR="002177A6" w:rsidRDefault="002177A6" w:rsidP="00F76D1D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0184D37B" w14:textId="18D2BF5A" w:rsidR="00871A07" w:rsidRDefault="00DE6F64" w:rsidP="006C2B7E">
      <w:pPr>
        <w:pStyle w:val="Cobra-Title1"/>
        <w:numPr>
          <w:ilvl w:val="0"/>
          <w:numId w:val="0"/>
        </w:numPr>
        <w:ind w:firstLine="360"/>
        <w:jc w:val="both"/>
        <w:rPr>
          <w:rStyle w:val="Cobra-NormalCar"/>
          <w:u w:val="none"/>
          <w:lang w:val="fr-FR"/>
        </w:rPr>
      </w:pPr>
      <w:r>
        <w:rPr>
          <w:rStyle w:val="eop"/>
          <w:rFonts w:ascii="Clear Sans Light" w:hAnsi="Clear Sans Light"/>
          <w:u w:val="none"/>
          <w:lang w:val="fr-FR"/>
        </w:rPr>
        <w:t xml:space="preserve">Pour illustrer son texte, </w:t>
      </w:r>
      <w:r w:rsidRPr="0FC2C219">
        <w:rPr>
          <w:rStyle w:val="Cobra-NormalCar"/>
          <w:u w:val="none"/>
          <w:lang w:val="fr-FR"/>
        </w:rPr>
        <w:t>Éléonore</w:t>
      </w:r>
      <w:r>
        <w:rPr>
          <w:rStyle w:val="Cobra-NormalCar"/>
          <w:u w:val="none"/>
          <w:lang w:val="fr-FR"/>
        </w:rPr>
        <w:t xml:space="preserve"> aimerait bien ajouter quelques images. Pour cela elle aura besoin de la balise &lt;</w:t>
      </w:r>
      <w:proofErr w:type="spellStart"/>
      <w:r>
        <w:rPr>
          <w:rStyle w:val="Cobra-NormalCar"/>
          <w:u w:val="none"/>
          <w:lang w:val="fr-FR"/>
        </w:rPr>
        <w:t>img</w:t>
      </w:r>
      <w:proofErr w:type="spellEnd"/>
      <w:r>
        <w:rPr>
          <w:rStyle w:val="Cobra-NormalCar"/>
          <w:u w:val="none"/>
          <w:lang w:val="fr-FR"/>
        </w:rPr>
        <w:t xml:space="preserve"> /&gt; qui </w:t>
      </w:r>
      <w:r w:rsidR="00536294">
        <w:rPr>
          <w:rStyle w:val="Cobra-NormalCar"/>
          <w:u w:val="none"/>
          <w:lang w:val="fr-FR"/>
        </w:rPr>
        <w:t>a</w:t>
      </w:r>
      <w:r>
        <w:rPr>
          <w:rStyle w:val="Cobra-NormalCar"/>
          <w:u w:val="none"/>
          <w:lang w:val="fr-FR"/>
        </w:rPr>
        <w:t xml:space="preserve"> un fonctionnement un peu </w:t>
      </w:r>
      <w:r w:rsidR="00486A2D">
        <w:rPr>
          <w:rStyle w:val="Cobra-NormalCar"/>
          <w:u w:val="none"/>
          <w:lang w:val="fr-FR"/>
        </w:rPr>
        <w:t>différent</w:t>
      </w:r>
      <w:r>
        <w:rPr>
          <w:rStyle w:val="Cobra-NormalCar"/>
          <w:u w:val="none"/>
          <w:lang w:val="fr-FR"/>
        </w:rPr>
        <w:t xml:space="preserve"> des autres. Cette balise</w:t>
      </w:r>
      <w:r w:rsidR="00A164A4">
        <w:rPr>
          <w:rStyle w:val="Cobra-NormalCar"/>
          <w:u w:val="none"/>
          <w:lang w:val="fr-FR"/>
        </w:rPr>
        <w:t xml:space="preserve"> </w:t>
      </w:r>
      <w:r>
        <w:rPr>
          <w:rStyle w:val="Cobra-NormalCar"/>
          <w:u w:val="none"/>
          <w:lang w:val="fr-FR"/>
        </w:rPr>
        <w:t xml:space="preserve">n’a pas de </w:t>
      </w:r>
      <w:r w:rsidR="00536294">
        <w:rPr>
          <w:rStyle w:val="Cobra-NormalCar"/>
          <w:u w:val="none"/>
          <w:lang w:val="fr-FR"/>
        </w:rPr>
        <w:t xml:space="preserve">fermeture, elle se ferme </w:t>
      </w:r>
      <w:r w:rsidR="004E15D1">
        <w:rPr>
          <w:rStyle w:val="Cobra-NormalCar"/>
          <w:u w:val="none"/>
          <w:lang w:val="fr-FR"/>
        </w:rPr>
        <w:t>dans la même balise que l’ouverture.</w:t>
      </w:r>
      <w:r w:rsidR="00A164A4">
        <w:rPr>
          <w:rStyle w:val="Cobra-NormalCar"/>
          <w:u w:val="none"/>
          <w:lang w:val="fr-FR"/>
        </w:rPr>
        <w:t xml:space="preserve"> Dans </w:t>
      </w:r>
      <w:r w:rsidR="005D1A19">
        <w:rPr>
          <w:rStyle w:val="Cobra-NormalCar"/>
          <w:u w:val="none"/>
          <w:lang w:val="fr-FR"/>
        </w:rPr>
        <w:t>celle-ci</w:t>
      </w:r>
      <w:r w:rsidR="00A164A4">
        <w:rPr>
          <w:rStyle w:val="Cobra-NormalCar"/>
          <w:u w:val="none"/>
          <w:lang w:val="fr-FR"/>
        </w:rPr>
        <w:t>, il faut ajouter une propriété qui s’</w:t>
      </w:r>
      <w:r w:rsidR="00825C57">
        <w:rPr>
          <w:rStyle w:val="Cobra-NormalCar"/>
          <w:u w:val="none"/>
          <w:lang w:val="fr-FR"/>
        </w:rPr>
        <w:t>appelle</w:t>
      </w:r>
      <w:r w:rsidR="00A164A4">
        <w:rPr>
          <w:rStyle w:val="Cobra-NormalCar"/>
          <w:u w:val="none"/>
          <w:lang w:val="fr-FR"/>
        </w:rPr>
        <w:t xml:space="preserve"> </w:t>
      </w:r>
      <w:r w:rsidR="001570EE">
        <w:rPr>
          <w:rStyle w:val="Cobra-NormalCar"/>
          <w:u w:val="none"/>
          <w:lang w:val="fr-FR"/>
        </w:rPr>
        <w:t xml:space="preserve">« src » pour source. </w:t>
      </w:r>
      <w:r w:rsidR="006F16A5">
        <w:rPr>
          <w:rStyle w:val="Cobra-NormalCar"/>
          <w:u w:val="none"/>
          <w:lang w:val="fr-FR"/>
        </w:rPr>
        <w:t xml:space="preserve">On y </w:t>
      </w:r>
      <w:r w:rsidR="001570EE">
        <w:rPr>
          <w:rStyle w:val="Cobra-NormalCar"/>
          <w:u w:val="none"/>
          <w:lang w:val="fr-FR"/>
        </w:rPr>
        <w:t>indique</w:t>
      </w:r>
      <w:r w:rsidR="006F16A5">
        <w:rPr>
          <w:rStyle w:val="Cobra-NormalCar"/>
          <w:u w:val="none"/>
          <w:lang w:val="fr-FR"/>
        </w:rPr>
        <w:t>ra</w:t>
      </w:r>
      <w:r w:rsidR="001570EE">
        <w:rPr>
          <w:rStyle w:val="Cobra-NormalCar"/>
          <w:u w:val="none"/>
          <w:lang w:val="fr-FR"/>
        </w:rPr>
        <w:t xml:space="preserve"> le chemin de l’image </w:t>
      </w:r>
      <w:r w:rsidR="00BE3226">
        <w:rPr>
          <w:rStyle w:val="Cobra-NormalCar"/>
          <w:u w:val="none"/>
          <w:lang w:val="fr-FR"/>
        </w:rPr>
        <w:t>souhaité</w:t>
      </w:r>
      <w:r w:rsidR="006F16A5">
        <w:rPr>
          <w:rStyle w:val="Cobra-NormalCar"/>
          <w:u w:val="none"/>
          <w:lang w:val="fr-FR"/>
        </w:rPr>
        <w:t>e</w:t>
      </w:r>
      <w:r w:rsidR="00BE3226">
        <w:rPr>
          <w:rStyle w:val="Cobra-NormalCar"/>
          <w:u w:val="none"/>
          <w:lang w:val="fr-FR"/>
        </w:rPr>
        <w:t xml:space="preserve">. </w:t>
      </w:r>
      <w:r w:rsidR="00C06D59">
        <w:rPr>
          <w:rStyle w:val="Cobra-NormalCar"/>
          <w:u w:val="none"/>
          <w:lang w:val="fr-FR"/>
        </w:rPr>
        <w:t xml:space="preserve">Il existe une propriété « alt » afin d’avoir une description </w:t>
      </w:r>
      <w:r w:rsidR="00701359">
        <w:rPr>
          <w:rStyle w:val="Cobra-NormalCar"/>
          <w:u w:val="none"/>
          <w:lang w:val="fr-FR"/>
        </w:rPr>
        <w:t xml:space="preserve">si </w:t>
      </w:r>
      <w:r w:rsidR="00FF4210">
        <w:rPr>
          <w:rStyle w:val="Cobra-NormalCar"/>
          <w:u w:val="none"/>
          <w:lang w:val="fr-FR"/>
        </w:rPr>
        <w:t xml:space="preserve">elle </w:t>
      </w:r>
      <w:r w:rsidR="00701359">
        <w:rPr>
          <w:rStyle w:val="Cobra-NormalCar"/>
          <w:u w:val="none"/>
          <w:lang w:val="fr-FR"/>
        </w:rPr>
        <w:t>n’arrive pas à charger</w:t>
      </w:r>
      <w:r w:rsidR="00C06D59">
        <w:rPr>
          <w:rStyle w:val="Cobra-NormalCar"/>
          <w:u w:val="none"/>
          <w:lang w:val="fr-FR"/>
        </w:rPr>
        <w:t xml:space="preserve">. </w:t>
      </w:r>
      <w:r w:rsidR="00BE3226">
        <w:rPr>
          <w:rStyle w:val="Cobra-NormalCar"/>
          <w:u w:val="none"/>
          <w:lang w:val="fr-FR"/>
        </w:rPr>
        <w:t xml:space="preserve">Voici un </w:t>
      </w:r>
      <w:r w:rsidR="00871A07">
        <w:rPr>
          <w:rStyle w:val="Cobra-NormalCar"/>
          <w:u w:val="none"/>
          <w:lang w:val="fr-FR"/>
        </w:rPr>
        <w:t>petit exemple :</w:t>
      </w:r>
    </w:p>
    <w:p w14:paraId="6B63A2C5" w14:textId="6A315488" w:rsidR="00D33931" w:rsidRDefault="00A164A4" w:rsidP="00A164A4">
      <w:pPr>
        <w:pStyle w:val="Cobra-Title1"/>
        <w:numPr>
          <w:ilvl w:val="0"/>
          <w:numId w:val="0"/>
        </w:numPr>
        <w:ind w:firstLine="360"/>
        <w:jc w:val="both"/>
        <w:rPr>
          <w:rStyle w:val="Cobra-NormalCar"/>
          <w:u w:val="none"/>
          <w:lang w:val="fr-FR"/>
        </w:rPr>
      </w:pPr>
      <w:r>
        <w:rPr>
          <w:rStyle w:val="Cobra-NormalCar"/>
          <w:u w:val="none"/>
          <w:lang w:val="fr-FR"/>
        </w:rPr>
        <w:t xml:space="preserve"> </w:t>
      </w:r>
    </w:p>
    <w:p w14:paraId="4E63AC9C" w14:textId="355D170D" w:rsidR="00871A07" w:rsidRPr="00647D57" w:rsidRDefault="00ED39B9" w:rsidP="00647D57">
      <w:pPr>
        <w:pStyle w:val="Cobra-Code"/>
        <w:rPr>
          <w:rStyle w:val="eop"/>
        </w:rPr>
      </w:pPr>
      <w:r w:rsidRPr="00ED39B9">
        <w:rPr>
          <w:noProof/>
        </w:rPr>
        <w:drawing>
          <wp:anchor distT="0" distB="0" distL="114300" distR="114300" simplePos="0" relativeHeight="251658257" behindDoc="1" locked="0" layoutInCell="1" allowOverlap="1" wp14:anchorId="1EAA915E" wp14:editId="334DD470">
            <wp:simplePos x="0" y="0"/>
            <wp:positionH relativeFrom="column">
              <wp:posOffset>224155</wp:posOffset>
            </wp:positionH>
            <wp:positionV relativeFrom="paragraph">
              <wp:posOffset>391160</wp:posOffset>
            </wp:positionV>
            <wp:extent cx="1822450" cy="1364615"/>
            <wp:effectExtent l="0" t="0" r="6350" b="6985"/>
            <wp:wrapTight wrapText="bothSides">
              <wp:wrapPolygon edited="0">
                <wp:start x="0" y="0"/>
                <wp:lineTo x="0" y="21409"/>
                <wp:lineTo x="21449" y="21409"/>
                <wp:lineTo x="21449" y="0"/>
                <wp:lineTo x="0" y="0"/>
              </wp:wrapPolygon>
            </wp:wrapTight>
            <wp:docPr id="4" name="Image 4" descr="Marmott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ED8EB95" w:rsidRPr="00647D57">
        <w:rPr>
          <w:rStyle w:val="eop"/>
        </w:rPr>
        <w:t>&lt;</w:t>
      </w:r>
      <w:proofErr w:type="spellStart"/>
      <w:r w:rsidR="2ED8EB95" w:rsidRPr="00647D57">
        <w:rPr>
          <w:rStyle w:val="eop"/>
        </w:rPr>
        <w:t>img</w:t>
      </w:r>
      <w:proofErr w:type="spellEnd"/>
      <w:r w:rsidR="2ED8EB95" w:rsidRPr="00647D57">
        <w:rPr>
          <w:rStyle w:val="eop"/>
        </w:rPr>
        <w:t xml:space="preserve"> src="</w:t>
      </w:r>
      <w:r w:rsidR="241AC7CF" w:rsidRPr="00647D57">
        <w:rPr>
          <w:rStyle w:val="eop"/>
        </w:rPr>
        <w:t>./</w:t>
      </w:r>
      <w:r w:rsidR="6F50BC92" w:rsidRPr="00B6710A">
        <w:rPr>
          <w:rStyle w:val="eop"/>
        </w:rPr>
        <w:t>marmotte</w:t>
      </w:r>
      <w:r w:rsidR="30232A94" w:rsidRPr="00647D57">
        <w:rPr>
          <w:rStyle w:val="eop"/>
        </w:rPr>
        <w:t>.png</w:t>
      </w:r>
      <w:r w:rsidR="2ED8EB95" w:rsidRPr="00647D57">
        <w:rPr>
          <w:rStyle w:val="eop"/>
        </w:rPr>
        <w:t>"</w:t>
      </w:r>
      <w:r w:rsidR="1132C758">
        <w:rPr>
          <w:rStyle w:val="eop"/>
        </w:rPr>
        <w:t xml:space="preserve"> alt="</w:t>
      </w:r>
      <w:proofErr w:type="spellStart"/>
      <w:r w:rsidR="00FE1F27">
        <w:rPr>
          <w:rStyle w:val="eop"/>
        </w:rPr>
        <w:t>Groundhog</w:t>
      </w:r>
      <w:proofErr w:type="spellEnd"/>
      <w:r w:rsidR="00FE1F27">
        <w:rPr>
          <w:rStyle w:val="eop"/>
        </w:rPr>
        <w:t xml:space="preserve"> image</w:t>
      </w:r>
      <w:r w:rsidR="1132C758">
        <w:rPr>
          <w:rStyle w:val="eop"/>
        </w:rPr>
        <w:t>"</w:t>
      </w:r>
      <w:r w:rsidR="30232A94" w:rsidRPr="00647D57">
        <w:rPr>
          <w:rStyle w:val="eop"/>
        </w:rPr>
        <w:t xml:space="preserve"> /&gt;</w:t>
      </w:r>
    </w:p>
    <w:p w14:paraId="4F710242" w14:textId="58CFD283" w:rsidR="00871A07" w:rsidRDefault="00ED39B9" w:rsidP="00A164A4">
      <w:pPr>
        <w:pStyle w:val="Cobra-Title1"/>
        <w:numPr>
          <w:ilvl w:val="0"/>
          <w:numId w:val="0"/>
        </w:numPr>
        <w:ind w:firstLine="360"/>
        <w:jc w:val="both"/>
        <w:rPr>
          <w:rStyle w:val="eop"/>
          <w:rFonts w:ascii="Clear Sans Light" w:hAnsi="Clear Sans Light"/>
          <w:u w:val="none"/>
          <w:lang w:val="fr-FR"/>
        </w:rPr>
      </w:pPr>
      <w:r w:rsidRPr="00ED39B9">
        <w:rPr>
          <w:noProof/>
          <w:lang w:val="fr-FR"/>
        </w:rPr>
        <w:t xml:space="preserve"> </w:t>
      </w:r>
    </w:p>
    <w:p w14:paraId="576A93D9" w14:textId="77777777" w:rsidR="00C06D59" w:rsidRDefault="00C06D59" w:rsidP="00A164A4">
      <w:pPr>
        <w:pStyle w:val="Cobra-Title1"/>
        <w:numPr>
          <w:ilvl w:val="0"/>
          <w:numId w:val="0"/>
        </w:numPr>
        <w:ind w:firstLine="360"/>
        <w:jc w:val="both"/>
        <w:rPr>
          <w:rStyle w:val="eop"/>
          <w:rFonts w:ascii="Clear Sans Light" w:hAnsi="Clear Sans Light"/>
          <w:u w:val="none"/>
          <w:lang w:val="fr-FR"/>
        </w:rPr>
      </w:pPr>
    </w:p>
    <w:p w14:paraId="3C56917E" w14:textId="06CCE206" w:rsidR="00112953" w:rsidRDefault="00711FE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  <w:r w:rsidRPr="00711FE9">
        <w:rPr>
          <w:lang w:val="fr-FR"/>
        </w:rPr>
        <w:drawing>
          <wp:anchor distT="0" distB="0" distL="114300" distR="114300" simplePos="0" relativeHeight="251661331" behindDoc="0" locked="0" layoutInCell="1" allowOverlap="1" wp14:anchorId="6C8865AA" wp14:editId="6E559AC9">
            <wp:simplePos x="0" y="0"/>
            <wp:positionH relativeFrom="column">
              <wp:posOffset>2949291</wp:posOffset>
            </wp:positionH>
            <wp:positionV relativeFrom="paragraph">
              <wp:posOffset>6681</wp:posOffset>
            </wp:positionV>
            <wp:extent cx="1528445" cy="283210"/>
            <wp:effectExtent l="0" t="0" r="0" b="254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9B9" w:rsidRPr="00ED39B9">
        <w:rPr>
          <w:noProof/>
          <w:u w:val="none"/>
        </w:rPr>
        <w:drawing>
          <wp:anchor distT="0" distB="0" distL="114300" distR="114300" simplePos="0" relativeHeight="251658256" behindDoc="1" locked="0" layoutInCell="1" allowOverlap="1" wp14:anchorId="55AD23B1" wp14:editId="59298850">
            <wp:simplePos x="0" y="0"/>
            <wp:positionH relativeFrom="column">
              <wp:posOffset>2643505</wp:posOffset>
            </wp:positionH>
            <wp:positionV relativeFrom="paragraph">
              <wp:posOffset>6985</wp:posOffset>
            </wp:positionV>
            <wp:extent cx="2056130" cy="336550"/>
            <wp:effectExtent l="0" t="0" r="127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C9CA0" w14:textId="6E25C7B5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  <w:r>
        <w:rPr>
          <w:rFonts w:ascii="Clear Sans Light" w:hAnsi="Clear Sans Light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A4D5D87" wp14:editId="70E1E5B4">
                <wp:simplePos x="0" y="0"/>
                <wp:positionH relativeFrom="column">
                  <wp:posOffset>2840355</wp:posOffset>
                </wp:positionH>
                <wp:positionV relativeFrom="paragraph">
                  <wp:posOffset>30480</wp:posOffset>
                </wp:positionV>
                <wp:extent cx="1638300" cy="3937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760CE" w14:textId="24EA3564" w:rsidR="00ED39B9" w:rsidRPr="00DC60FF" w:rsidRDefault="00DC60FF" w:rsidP="00ED39B9">
                            <w:pPr>
                              <w:pStyle w:val="Cobra-Annotation"/>
                            </w:pPr>
                            <w:r>
                              <w:rPr>
                                <w:rStyle w:val="jlqj4b"/>
                                <w:lang w:val="en"/>
                              </w:rPr>
                              <w:t>Image that does not load with a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5D87" id="Zone de texte 20" o:spid="_x0000_s1028" type="#_x0000_t202" style="position:absolute;margin-left:223.65pt;margin-top:2.4pt;width:129pt;height:31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" filled="f" stroked="f" strokeweight=".5pt">
                <v:textbox>
                  <w:txbxContent>
                    <w:p w14:paraId="486760CE" w14:textId="24EA3564" w:rsidR="00ED39B9" w:rsidRPr="00DC60FF" w:rsidRDefault="00DC60FF" w:rsidP="00ED39B9">
                      <w:pPr>
                        <w:pStyle w:val="Cobra-Annotation"/>
                      </w:pPr>
                      <w:r>
                        <w:rPr>
                          <w:rStyle w:val="jlqj4b"/>
                          <w:lang w:val="en"/>
                        </w:rPr>
                        <w:t>Image that does not load with a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AC1AFB" w14:textId="4505C614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3FE85908" w14:textId="60009ACE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21854133" w14:textId="1F4CAEC7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  <w:r>
        <w:rPr>
          <w:rFonts w:ascii="Clear Sans Light" w:hAnsi="Clear Sans Light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34E55B4" wp14:editId="6ABA058D">
                <wp:simplePos x="0" y="0"/>
                <wp:positionH relativeFrom="column">
                  <wp:posOffset>361950</wp:posOffset>
                </wp:positionH>
                <wp:positionV relativeFrom="paragraph">
                  <wp:posOffset>172720</wp:posOffset>
                </wp:positionV>
                <wp:extent cx="1517650" cy="279400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4CB23" w14:textId="74C25E9D" w:rsidR="00ED39B9" w:rsidRPr="00197750" w:rsidRDefault="00D67CB3" w:rsidP="00ED39B9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Groundhog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55B4" id="Zone de texte 13" o:spid="_x0000_s1029" type="#_x0000_t202" style="position:absolute;margin-left:28.5pt;margin-top:13.6pt;width:119.5pt;height:22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" filled="f" stroked="f" strokeweight=".5pt">
                <v:textbox>
                  <w:txbxContent>
                    <w:p w14:paraId="39A4CB23" w14:textId="74C25E9D" w:rsidR="00ED39B9" w:rsidRPr="00197750" w:rsidRDefault="00D67CB3" w:rsidP="00ED39B9">
                      <w:pPr>
                        <w:pStyle w:val="Cobra-Annotation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Groundhog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D36FE53" w14:textId="72A208F1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7BC4EF89" w14:textId="7503BBFB" w:rsidR="00ED39B9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545D0A1E" w14:textId="7EEA8A69" w:rsidR="00ED39B9" w:rsidRPr="00DE6F64" w:rsidRDefault="00ED39B9" w:rsidP="00112953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0FDCB1FF" w14:textId="52565E55" w:rsidR="002177A6" w:rsidRDefault="002177A6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348B2CFE" w14:textId="50554A31" w:rsidR="001646D4" w:rsidRPr="00253B6E" w:rsidRDefault="00253B6E" w:rsidP="00253B6E">
      <w:pPr>
        <w:pStyle w:val="Cobra-Title1"/>
      </w:pPr>
      <w:r>
        <w:rPr>
          <w:rStyle w:val="jlqj4b"/>
          <w:lang w:val="en"/>
        </w:rPr>
        <w:lastRenderedPageBreak/>
        <w:t>In the text you will find the way</w:t>
      </w:r>
    </w:p>
    <w:p w14:paraId="57F7588F" w14:textId="07411830" w:rsidR="07098F72" w:rsidRPr="00253B6E" w:rsidRDefault="07098F72" w:rsidP="07098F72">
      <w:pPr>
        <w:pStyle w:val="Cobra-Title1"/>
        <w:numPr>
          <w:ilvl w:val="0"/>
          <w:numId w:val="0"/>
        </w:numPr>
      </w:pPr>
    </w:p>
    <w:p w14:paraId="7049483E" w14:textId="30D29874" w:rsidR="00FB6B53" w:rsidRPr="00FB6B53" w:rsidRDefault="00203663" w:rsidP="00203663">
      <w:pPr>
        <w:pStyle w:val="Cobra-Normal"/>
        <w:ind w:firstLine="360"/>
        <w:rPr>
          <w:rStyle w:val="eop"/>
        </w:rPr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like to have a link to redirect her to another page or a link to another website for example.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&lt;a&gt; tag allows you to put a link on a word or an image.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To indicate it, you must specify the "</w:t>
      </w:r>
      <w:proofErr w:type="spellStart"/>
      <w:r>
        <w:rPr>
          <w:rStyle w:val="jlqj4b"/>
          <w:lang w:val="en"/>
        </w:rPr>
        <w:t>href</w:t>
      </w:r>
      <w:proofErr w:type="spellEnd"/>
      <w:r>
        <w:rPr>
          <w:rStyle w:val="jlqj4b"/>
          <w:lang w:val="en"/>
        </w:rPr>
        <w:t>" property with the desired link.</w:t>
      </w:r>
      <w:r w:rsidRPr="00203663">
        <w:t xml:space="preserve"> </w:t>
      </w:r>
      <w:r w:rsidR="00FB6B53" w:rsidRPr="00FB6B53">
        <w:rPr>
          <w:rStyle w:val="eop"/>
        </w:rPr>
        <w:t>&lt;p&gt;</w:t>
      </w:r>
      <w:r w:rsidR="00B1332A">
        <w:rPr>
          <w:rStyle w:val="eop"/>
        </w:rPr>
        <w:t xml:space="preserve">This is a </w:t>
      </w:r>
      <w:r w:rsidR="00FB6B53" w:rsidRPr="00FB6B53">
        <w:rPr>
          <w:rStyle w:val="eop"/>
        </w:rPr>
        <w:t xml:space="preserve">&lt;a </w:t>
      </w:r>
      <w:proofErr w:type="spellStart"/>
      <w:r w:rsidR="00FB6B53" w:rsidRPr="00FB6B53">
        <w:rPr>
          <w:rStyle w:val="eop"/>
        </w:rPr>
        <w:t>href</w:t>
      </w:r>
      <w:proofErr w:type="spellEnd"/>
      <w:r w:rsidR="00FB6B53" w:rsidRPr="00FB6B53">
        <w:rPr>
          <w:rStyle w:val="eop"/>
        </w:rPr>
        <w:t>="https://google.</w:t>
      </w:r>
      <w:r w:rsidR="00B1332A">
        <w:rPr>
          <w:rStyle w:val="eop"/>
        </w:rPr>
        <w:t>com</w:t>
      </w:r>
      <w:r w:rsidR="00FB6B53" w:rsidRPr="00FB6B53">
        <w:rPr>
          <w:rStyle w:val="eop"/>
        </w:rPr>
        <w:t>"&gt;</w:t>
      </w:r>
      <w:r w:rsidR="00EE7BEB">
        <w:rPr>
          <w:rStyle w:val="eop"/>
        </w:rPr>
        <w:t>link to</w:t>
      </w:r>
      <w:r w:rsidR="00FB6B53" w:rsidRPr="00FB6B53">
        <w:rPr>
          <w:rStyle w:val="eop"/>
        </w:rPr>
        <w:t xml:space="preserve"> google&lt;/a&gt;.&lt;/p&gt;</w:t>
      </w:r>
    </w:p>
    <w:p w14:paraId="2025EFFD" w14:textId="5D84F89E" w:rsidR="00FB6B53" w:rsidRPr="000419B9" w:rsidRDefault="001A3E48" w:rsidP="000419B9">
      <w:pPr>
        <w:pStyle w:val="Cobra-Normal"/>
        <w:ind w:firstLine="360"/>
        <w:rPr>
          <w:rStyle w:val="eop"/>
        </w:rPr>
      </w:pPr>
      <w:r w:rsidRPr="001A3E48">
        <w:rPr>
          <w:rStyle w:val="eop"/>
        </w:rPr>
        <w:drawing>
          <wp:anchor distT="0" distB="0" distL="114300" distR="114300" simplePos="0" relativeHeight="251662355" behindDoc="0" locked="0" layoutInCell="1" allowOverlap="1" wp14:anchorId="391A0C26" wp14:editId="0FC06B00">
            <wp:simplePos x="0" y="0"/>
            <wp:positionH relativeFrom="column">
              <wp:posOffset>4067734</wp:posOffset>
            </wp:positionH>
            <wp:positionV relativeFrom="paragraph">
              <wp:posOffset>4957</wp:posOffset>
            </wp:positionV>
            <wp:extent cx="1562318" cy="276264"/>
            <wp:effectExtent l="0" t="0" r="0" b="952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B53" w:rsidRPr="00771419">
        <w:rPr>
          <w:noProof/>
          <w:shd w:val="clear" w:color="auto" w:fill="FFFFFF"/>
          <w:lang w:val="fr-FR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F608DD6" wp14:editId="1A5ECB33">
                <wp:simplePos x="0" y="0"/>
                <wp:positionH relativeFrom="column">
                  <wp:posOffset>4013200</wp:posOffset>
                </wp:positionH>
                <wp:positionV relativeFrom="paragraph">
                  <wp:posOffset>233045</wp:posOffset>
                </wp:positionV>
                <wp:extent cx="1517650" cy="279400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0008E" w14:textId="53131973" w:rsidR="00FB6B53" w:rsidRPr="00197750" w:rsidRDefault="00FB6B53" w:rsidP="00FB6B53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Example</w:t>
                            </w:r>
                            <w:r w:rsidR="00931548">
                              <w:rPr>
                                <w:lang w:val="fr-FR"/>
                              </w:rPr>
                              <w:t xml:space="preserve"> of the</w:t>
                            </w:r>
                            <w:r>
                              <w:rPr>
                                <w:lang w:val="fr-FR"/>
                              </w:rPr>
                              <w:t xml:space="preserve"> &lt;a&gt;</w:t>
                            </w:r>
                            <w:r w:rsidR="00931548">
                              <w:rPr>
                                <w:lang w:val="fr-FR"/>
                              </w:rPr>
                              <w:t xml:space="preserve">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8DD6" id="Zone de texte 12" o:spid="_x0000_s1030" type="#_x0000_t202" style="position:absolute;left:0;text-align:left;margin-left:316pt;margin-top:18.35pt;width:119.5pt;height:2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" filled="f" stroked="f" strokeweight=".5pt">
                <v:textbox>
                  <w:txbxContent>
                    <w:p w14:paraId="14F0008E" w14:textId="53131973" w:rsidR="00FB6B53" w:rsidRPr="00197750" w:rsidRDefault="00FB6B53" w:rsidP="00FB6B53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Example</w:t>
                      </w:r>
                      <w:r w:rsidR="00931548">
                        <w:rPr>
                          <w:lang w:val="fr-FR"/>
                        </w:rPr>
                        <w:t xml:space="preserve"> of the</w:t>
                      </w:r>
                      <w:r>
                        <w:rPr>
                          <w:lang w:val="fr-FR"/>
                        </w:rPr>
                        <w:t xml:space="preserve"> &lt;a&gt;</w:t>
                      </w:r>
                      <w:r w:rsidR="00931548">
                        <w:rPr>
                          <w:lang w:val="fr-FR"/>
                        </w:rPr>
                        <w:t xml:space="preserve"> tag</w:t>
                      </w:r>
                    </w:p>
                  </w:txbxContent>
                </v:textbox>
              </v:shape>
            </w:pict>
          </mc:Fallback>
        </mc:AlternateContent>
      </w:r>
      <w:r w:rsidR="000419B9">
        <w:rPr>
          <w:rStyle w:val="jlqj4b"/>
          <w:lang w:val="en"/>
        </w:rPr>
        <w:t xml:space="preserve">If </w:t>
      </w:r>
      <w:proofErr w:type="spellStart"/>
      <w:r w:rsidR="000419B9">
        <w:rPr>
          <w:rStyle w:val="jlqj4b"/>
          <w:lang w:val="en"/>
        </w:rPr>
        <w:t>Éléonore</w:t>
      </w:r>
      <w:proofErr w:type="spellEnd"/>
      <w:r w:rsidR="000419B9">
        <w:rPr>
          <w:rStyle w:val="jlqj4b"/>
          <w:lang w:val="en"/>
        </w:rPr>
        <w:t xml:space="preserve"> wants to make this an image that can be clicked, she will have to replace the text with an &lt;</w:t>
      </w:r>
      <w:proofErr w:type="spellStart"/>
      <w:r w:rsidR="000419B9">
        <w:rPr>
          <w:rStyle w:val="jlqj4b"/>
          <w:lang w:val="en"/>
        </w:rPr>
        <w:t>img</w:t>
      </w:r>
      <w:proofErr w:type="spellEnd"/>
      <w:r w:rsidR="000419B9">
        <w:rPr>
          <w:rStyle w:val="jlqj4b"/>
          <w:lang w:val="en"/>
        </w:rPr>
        <w:t>&gt; tag.</w:t>
      </w:r>
    </w:p>
    <w:p w14:paraId="56CDC980" w14:textId="60F97832" w:rsidR="001646D4" w:rsidRPr="000419B9" w:rsidRDefault="001646D4" w:rsidP="001646D4">
      <w:pPr>
        <w:pStyle w:val="Cobra-Title1"/>
        <w:numPr>
          <w:ilvl w:val="0"/>
          <w:numId w:val="0"/>
        </w:numPr>
        <w:ind w:left="1080" w:hanging="720"/>
        <w:rPr>
          <w:rStyle w:val="eop"/>
          <w:rFonts w:ascii="Clear Sans Light" w:hAnsi="Clear Sans Light"/>
          <w:u w:val="none"/>
        </w:rPr>
      </w:pPr>
    </w:p>
    <w:p w14:paraId="535516E0" w14:textId="49E1A805" w:rsidR="00EB7F43" w:rsidRDefault="00720581" w:rsidP="3AC6359C">
      <w:pPr>
        <w:pStyle w:val="Cobra-Title1"/>
        <w:rPr>
          <w:rStyle w:val="Cobra-Title1Car"/>
        </w:rPr>
      </w:pPr>
      <w:r>
        <w:t>Li</w:t>
      </w:r>
      <w:r w:rsidR="00300926">
        <w:t>s</w:t>
      </w:r>
      <w:r>
        <w:t xml:space="preserve">t </w:t>
      </w:r>
      <w:r w:rsidR="005E00A0">
        <w:t>to</w:t>
      </w:r>
      <w:r w:rsidR="00236C11">
        <w:t xml:space="preserve"> </w:t>
      </w:r>
      <w:proofErr w:type="spellStart"/>
      <w:r w:rsidR="0008152F">
        <w:t>Pupuce</w:t>
      </w:r>
      <w:proofErr w:type="spellEnd"/>
    </w:p>
    <w:p w14:paraId="3C65CF5A" w14:textId="04FEEF5C" w:rsidR="00B3388C" w:rsidRDefault="00B3388C" w:rsidP="00B3388C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43315059" w14:textId="77777777" w:rsidR="00F06D58" w:rsidRDefault="00F06D58" w:rsidP="00B3388C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45BC70E3" w14:textId="47C1EBD5" w:rsidR="00026E95" w:rsidRPr="0044359A" w:rsidRDefault="0044359A" w:rsidP="0044359A">
      <w:pPr>
        <w:pStyle w:val="Cobra-Normal"/>
        <w:ind w:firstLine="360"/>
        <w:rPr>
          <w:shd w:val="clear" w:color="auto" w:fill="FFFFFF"/>
        </w:rPr>
      </w:pPr>
      <w:r>
        <w:rPr>
          <w:rStyle w:val="jlqj4b"/>
          <w:lang w:val="en"/>
        </w:rPr>
        <w:t xml:space="preserve">Now that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has put images and links in her page, she would like to add an enumeration in the form of a list, for that she uses the &lt;li&gt; tag which allows to make lists.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All &lt;li&gt; tags must be surrounded by the &lt;ul&gt; tag </w:t>
      </w:r>
      <w:r>
        <w:rPr>
          <w:rStyle w:val="jlqj4b"/>
          <w:lang w:val="en"/>
        </w:rPr>
        <w:t>to</w:t>
      </w:r>
      <w:r>
        <w:rPr>
          <w:rStyle w:val="jlqj4b"/>
          <w:lang w:val="en"/>
        </w:rPr>
        <w:t xml:space="preserve"> have bullets to the left of the text.</w:t>
      </w:r>
    </w:p>
    <w:p w14:paraId="60ED8A0A" w14:textId="33E066DD" w:rsidR="00026E95" w:rsidRPr="00411B08" w:rsidRDefault="00411B08" w:rsidP="00026E95">
      <w:pPr>
        <w:pStyle w:val="Cobra-Code"/>
        <w:rPr>
          <w:rStyle w:val="eop"/>
          <w:lang w:val="en-US"/>
        </w:rPr>
      </w:pPr>
      <w:r w:rsidRPr="00411B08">
        <w:rPr>
          <w:rStyle w:val="eop"/>
        </w:rPr>
        <w:drawing>
          <wp:anchor distT="0" distB="0" distL="114300" distR="114300" simplePos="0" relativeHeight="251663379" behindDoc="0" locked="0" layoutInCell="1" allowOverlap="1" wp14:anchorId="0AE123DF" wp14:editId="4503B08C">
            <wp:simplePos x="0" y="0"/>
            <wp:positionH relativeFrom="column">
              <wp:posOffset>3603625</wp:posOffset>
            </wp:positionH>
            <wp:positionV relativeFrom="paragraph">
              <wp:posOffset>53975</wp:posOffset>
            </wp:positionV>
            <wp:extent cx="2230755" cy="436880"/>
            <wp:effectExtent l="0" t="0" r="0" b="127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A9BDA48" w:rsidRPr="00411B08">
        <w:rPr>
          <w:rStyle w:val="eop"/>
          <w:lang w:val="en-US"/>
        </w:rPr>
        <w:t>&lt;</w:t>
      </w:r>
      <w:r w:rsidR="3A9BDA48" w:rsidRPr="00411B08">
        <w:rPr>
          <w:lang w:val="en-US"/>
        </w:rPr>
        <w:t>ul&gt;</w:t>
      </w:r>
    </w:p>
    <w:p w14:paraId="7BB1925A" w14:textId="436B56D9" w:rsidR="00026E95" w:rsidRPr="00601823" w:rsidRDefault="00026E95" w:rsidP="00026E95">
      <w:pPr>
        <w:pStyle w:val="Cobra-Code"/>
        <w:rPr>
          <w:rStyle w:val="eop"/>
          <w:lang w:val="en-US"/>
        </w:rPr>
      </w:pPr>
      <w:r w:rsidRPr="00601823">
        <w:rPr>
          <w:rStyle w:val="eop"/>
          <w:lang w:val="en-US"/>
        </w:rPr>
        <w:t xml:space="preserve">    &lt;li&gt;</w:t>
      </w:r>
      <w:r w:rsidR="00601823" w:rsidRPr="00601823">
        <w:rPr>
          <w:rStyle w:val="eop"/>
          <w:lang w:val="en-US"/>
        </w:rPr>
        <w:t>First element of the list</w:t>
      </w:r>
      <w:r w:rsidRPr="00601823">
        <w:rPr>
          <w:rStyle w:val="eop"/>
          <w:lang w:val="en-US"/>
        </w:rPr>
        <w:t>&lt;/li&gt;</w:t>
      </w:r>
    </w:p>
    <w:p w14:paraId="13D20DA1" w14:textId="04FE0F81" w:rsidR="00026E95" w:rsidRPr="00C50F42" w:rsidRDefault="00026E95" w:rsidP="00026E95">
      <w:pPr>
        <w:pStyle w:val="Cobra-Code"/>
        <w:rPr>
          <w:rStyle w:val="eop"/>
          <w:lang w:val="en-US"/>
        </w:rPr>
      </w:pPr>
      <w:r w:rsidRPr="00771419">
        <w:rPr>
          <w:rFonts w:ascii="Bitter" w:hAnsi="Bitter"/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02EEC9BB" wp14:editId="21465635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2254250" cy="279400"/>
                <wp:effectExtent l="0" t="0" r="0" b="6350"/>
                <wp:wrapTight wrapText="bothSides">
                  <wp:wrapPolygon edited="0">
                    <wp:start x="548" y="0"/>
                    <wp:lineTo x="548" y="20618"/>
                    <wp:lineTo x="20992" y="20618"/>
                    <wp:lineTo x="20992" y="0"/>
                    <wp:lineTo x="548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B625C" w14:textId="67FCAD7C" w:rsidR="00026E95" w:rsidRPr="00197750" w:rsidRDefault="00D45E8F" w:rsidP="00026E95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Sample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9BB" id="Zone de texte 15" o:spid="_x0000_s1031" type="#_x0000_t202" style="position:absolute;left:0;text-align:left;margin-left:126.3pt;margin-top:13.6pt;width:177.5pt;height:22pt;z-index:-2516582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" filled="f" stroked="f" strokeweight=".5pt">
                <v:textbox>
                  <w:txbxContent>
                    <w:p w14:paraId="3CFB625C" w14:textId="67FCAD7C" w:rsidR="00026E95" w:rsidRPr="00197750" w:rsidRDefault="00D45E8F" w:rsidP="00026E95">
                      <w:pPr>
                        <w:pStyle w:val="Cobra-Annotation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Sample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01823">
        <w:rPr>
          <w:rStyle w:val="eop"/>
          <w:lang w:val="en-US"/>
        </w:rPr>
        <w:t xml:space="preserve">    </w:t>
      </w:r>
      <w:r w:rsidRPr="00C50F42">
        <w:rPr>
          <w:rStyle w:val="eop"/>
          <w:lang w:val="en-US"/>
        </w:rPr>
        <w:t xml:space="preserve">&lt;li&gt;Second </w:t>
      </w:r>
      <w:r w:rsidR="00601823" w:rsidRPr="00C50F42">
        <w:rPr>
          <w:rStyle w:val="eop"/>
          <w:lang w:val="en-US"/>
        </w:rPr>
        <w:t xml:space="preserve">element </w:t>
      </w:r>
      <w:r w:rsidR="00C50F42" w:rsidRPr="00C50F42">
        <w:rPr>
          <w:rStyle w:val="eop"/>
          <w:lang w:val="en-US"/>
        </w:rPr>
        <w:t>of the list</w:t>
      </w:r>
      <w:r w:rsidRPr="00C50F42">
        <w:rPr>
          <w:rStyle w:val="eop"/>
          <w:lang w:val="en-US"/>
        </w:rPr>
        <w:t>&lt;/li&gt;</w:t>
      </w:r>
    </w:p>
    <w:p w14:paraId="0740D92C" w14:textId="41CDEA4E" w:rsidR="00026E95" w:rsidRPr="00375E3F" w:rsidRDefault="00026E95" w:rsidP="0044359A">
      <w:pPr>
        <w:pStyle w:val="Cobra-Code"/>
        <w:rPr>
          <w:rStyle w:val="eop"/>
          <w:lang w:val="en-US"/>
        </w:rPr>
      </w:pPr>
      <w:r w:rsidRPr="00375E3F">
        <w:rPr>
          <w:rStyle w:val="eop"/>
          <w:lang w:val="en-US"/>
        </w:rPr>
        <w:t>&lt;/ul&gt;</w:t>
      </w:r>
    </w:p>
    <w:p w14:paraId="5956D1A4" w14:textId="36D8BD3C" w:rsidR="003060E8" w:rsidRPr="00375E3F" w:rsidRDefault="003060E8" w:rsidP="003060E8">
      <w:pPr>
        <w:pStyle w:val="Cobra-Title1"/>
        <w:numPr>
          <w:ilvl w:val="0"/>
          <w:numId w:val="0"/>
        </w:numPr>
        <w:ind w:left="1080"/>
        <w:rPr>
          <w:rStyle w:val="eop"/>
          <w:rFonts w:ascii="Clear Sans Light" w:hAnsi="Clear Sans Light"/>
          <w:u w:val="none"/>
        </w:rPr>
      </w:pPr>
    </w:p>
    <w:p w14:paraId="71F4C4F7" w14:textId="5B33DE6B" w:rsidR="0A204828" w:rsidRPr="00375E3F" w:rsidRDefault="0A204828" w:rsidP="0A204828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</w:rPr>
      </w:pPr>
    </w:p>
    <w:p w14:paraId="6F223539" w14:textId="01A0F50A" w:rsidR="332BCCF6" w:rsidRDefault="332BCCF6" w:rsidP="00375E3F">
      <w:pPr>
        <w:pStyle w:val="Cobra-Normal"/>
        <w:rPr>
          <w:sz w:val="40"/>
          <w:szCs w:val="40"/>
          <w:lang w:val="fr-FR"/>
        </w:rPr>
      </w:pPr>
      <w:r w:rsidRPr="0A204828">
        <w:rPr>
          <w:sz w:val="40"/>
          <w:szCs w:val="40"/>
          <w:lang w:val="fr-FR"/>
        </w:rPr>
        <w:t>🌟</w:t>
      </w:r>
      <w:r w:rsidRPr="00375E3F">
        <w:rPr>
          <w:sz w:val="40"/>
          <w:szCs w:val="40"/>
        </w:rPr>
        <w:t xml:space="preserve"> </w:t>
      </w:r>
      <w:r w:rsidR="00375E3F" w:rsidRPr="00375E3F">
        <w:rPr>
          <w:rStyle w:val="eop"/>
          <w:sz w:val="52"/>
          <w:szCs w:val="52"/>
        </w:rPr>
        <w:t xml:space="preserve">One more effort, we’re almost there </w:t>
      </w:r>
      <w:r w:rsidR="4DF3AC0A" w:rsidRPr="00375E3F">
        <w:rPr>
          <w:rStyle w:val="eop"/>
          <w:sz w:val="52"/>
          <w:szCs w:val="52"/>
        </w:rPr>
        <w:t>!</w:t>
      </w:r>
      <w:r w:rsidR="4DF3AC0A" w:rsidRPr="00375E3F">
        <w:rPr>
          <w:sz w:val="40"/>
          <w:szCs w:val="40"/>
        </w:rPr>
        <w:t xml:space="preserve"> </w:t>
      </w:r>
      <w:r w:rsidR="3BBDF6D3" w:rsidRPr="0A204828">
        <w:rPr>
          <w:sz w:val="40"/>
          <w:szCs w:val="40"/>
          <w:lang w:val="fr-FR"/>
        </w:rPr>
        <w:t>🌟</w:t>
      </w:r>
    </w:p>
    <w:p w14:paraId="0D6C2C64" w14:textId="2EEC4164" w:rsidR="452E05E7" w:rsidRDefault="1F586984" w:rsidP="1618F08B">
      <w:pPr>
        <w:pStyle w:val="Cobra-Title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CA4E725" wp14:editId="306E2DC1">
            <wp:extent cx="2590800" cy="2590800"/>
            <wp:effectExtent l="0" t="0" r="0" b="0"/>
            <wp:docPr id="1256349544" name="Picture 125634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3495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419B" w14:textId="77777777" w:rsidR="00445077" w:rsidRPr="00445077" w:rsidRDefault="00445077" w:rsidP="00445077">
      <w:pPr>
        <w:pStyle w:val="Cobra-Annotation"/>
        <w:rPr>
          <w:lang w:eastAsia="fr-FR"/>
        </w:rPr>
      </w:pPr>
      <w:r w:rsidRPr="00445077">
        <w:rPr>
          <w:lang w:val="en" w:eastAsia="fr-FR"/>
        </w:rPr>
        <w:t>Encouraging image find from the Internet!</w:t>
      </w:r>
      <w:r w:rsidRPr="00445077">
        <w:rPr>
          <w:lang w:eastAsia="fr-FR"/>
        </w:rPr>
        <w:t xml:space="preserve"> </w:t>
      </w:r>
    </w:p>
    <w:p w14:paraId="1B70159B" w14:textId="0A002ABD" w:rsidR="00026E95" w:rsidRDefault="7701E578" w:rsidP="00445077">
      <w:pPr>
        <w:pStyle w:val="Cobra-Title1"/>
        <w:rPr>
          <w:rStyle w:val="eop"/>
          <w:u w:val="none"/>
          <w:lang w:val="fr-FR"/>
        </w:rPr>
      </w:pPr>
      <w:r w:rsidRPr="00445077">
        <w:br w:type="page"/>
      </w:r>
      <w:r w:rsidR="005C0CA3">
        <w:rPr>
          <w:lang w:val="fr-FR"/>
        </w:rPr>
        <w:lastRenderedPageBreak/>
        <w:t>R</w:t>
      </w:r>
      <w:r w:rsidR="00E34AAF">
        <w:rPr>
          <w:lang w:val="fr-FR"/>
        </w:rPr>
        <w:t>o</w:t>
      </w:r>
      <w:r w:rsidR="005C0CA3">
        <w:rPr>
          <w:lang w:val="fr-FR"/>
        </w:rPr>
        <w:t>u</w:t>
      </w:r>
      <w:r w:rsidR="00E34AAF">
        <w:rPr>
          <w:lang w:val="fr-FR"/>
        </w:rPr>
        <w:t>n</w:t>
      </w:r>
      <w:r w:rsidR="00061AF1">
        <w:rPr>
          <w:lang w:val="fr-FR"/>
        </w:rPr>
        <w:t>d</w:t>
      </w:r>
      <w:r w:rsidR="005C0CA3">
        <w:rPr>
          <w:lang w:val="fr-FR"/>
        </w:rPr>
        <w:t xml:space="preserve"> tables</w:t>
      </w:r>
    </w:p>
    <w:p w14:paraId="5201A28F" w14:textId="1FE4812C" w:rsidR="66A29B59" w:rsidRDefault="66A29B59" w:rsidP="66A29B59">
      <w:pPr>
        <w:pStyle w:val="Cobra-Title1"/>
        <w:numPr>
          <w:ilvl w:val="0"/>
          <w:numId w:val="0"/>
        </w:numPr>
        <w:rPr>
          <w:lang w:val="fr-FR"/>
        </w:rPr>
      </w:pPr>
    </w:p>
    <w:p w14:paraId="4476E935" w14:textId="5936C6BE" w:rsidR="00026E95" w:rsidRDefault="00026E95" w:rsidP="00026E95">
      <w:pPr>
        <w:pStyle w:val="Cobra-Title1"/>
        <w:numPr>
          <w:ilvl w:val="0"/>
          <w:numId w:val="0"/>
        </w:numPr>
        <w:ind w:left="1080" w:hanging="720"/>
        <w:rPr>
          <w:rStyle w:val="eop"/>
          <w:rFonts w:ascii="Clear Sans Light" w:hAnsi="Clear Sans Light"/>
          <w:u w:val="none"/>
          <w:lang w:val="fr-FR"/>
        </w:rPr>
      </w:pPr>
    </w:p>
    <w:p w14:paraId="673C7BC1" w14:textId="7997F979" w:rsidR="00026E95" w:rsidRPr="0037287E" w:rsidRDefault="0037287E" w:rsidP="0037287E">
      <w:pPr>
        <w:pStyle w:val="Cobra-Normal"/>
        <w:ind w:firstLine="360"/>
        <w:rPr>
          <w:rStyle w:val="eop"/>
        </w:rPr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now like to take care of a big part which is to make a table to reference all the information that will be necessary for her.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that, it will use the &lt;table&gt; tag which will contain all the data of the table.</w:t>
      </w:r>
      <w:r>
        <w:t xml:space="preserve"> </w:t>
      </w:r>
      <w:r w:rsidR="004E3E72" w:rsidRPr="0037287E">
        <w:rPr>
          <w:shd w:val="clear" w:color="auto" w:fill="FFFFFF"/>
        </w:rPr>
        <w:t xml:space="preserve"> </w:t>
      </w:r>
    </w:p>
    <w:p w14:paraId="5D39D9A5" w14:textId="1965CEED" w:rsidR="68879CA7" w:rsidRPr="00936DEE" w:rsidRDefault="00936DEE" w:rsidP="00936DEE">
      <w:pPr>
        <w:pStyle w:val="Cobra-Normal"/>
        <w:ind w:firstLine="360"/>
        <w:rPr>
          <w:rStyle w:val="eop"/>
        </w:rPr>
      </w:pPr>
      <w:r>
        <w:rPr>
          <w:rStyle w:val="jlqj4b"/>
          <w:lang w:val="en"/>
        </w:rPr>
        <w:t>She will be able to add a title to it using the &lt;caption&gt; tag.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After that, she will be able to use several tags to format her table:</w:t>
      </w:r>
    </w:p>
    <w:p w14:paraId="5DAA5C02" w14:textId="77777777" w:rsidR="00A70CAC" w:rsidRPr="00A70CAC" w:rsidRDefault="00A70CAC" w:rsidP="00A70CAC">
      <w:pPr>
        <w:pStyle w:val="Cobra-NormalTick"/>
        <w:rPr>
          <w:rStyle w:val="jlqj4b"/>
        </w:rPr>
      </w:pPr>
      <w:r>
        <w:rPr>
          <w:rStyle w:val="jlqj4b"/>
          <w:lang w:val="en"/>
        </w:rPr>
        <w:t>The &lt;tr&gt; tag indicates that we are in a row of the table.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each column of the row, it is possible to have one of the following two tags.</w:t>
      </w:r>
    </w:p>
    <w:p w14:paraId="1A23E229" w14:textId="77777777" w:rsidR="00A70CAC" w:rsidRPr="00A70CAC" w:rsidRDefault="00A70CAC" w:rsidP="00A70CAC">
      <w:pPr>
        <w:pStyle w:val="Cobra-NormalTick"/>
        <w:rPr>
          <w:rStyle w:val="jlqj4b"/>
        </w:rPr>
      </w:pPr>
      <w:r>
        <w:rPr>
          <w:rStyle w:val="jlqj4b"/>
          <w:lang w:val="en"/>
        </w:rPr>
        <w:t>The &lt;</w:t>
      </w:r>
      <w:proofErr w:type="spellStart"/>
      <w:r>
        <w:rPr>
          <w:rStyle w:val="jlqj4b"/>
          <w:lang w:val="en"/>
        </w:rPr>
        <w:t>th</w:t>
      </w:r>
      <w:proofErr w:type="spellEnd"/>
      <w:r>
        <w:rPr>
          <w:rStyle w:val="jlqj4b"/>
          <w:lang w:val="en"/>
        </w:rPr>
        <w:t>&gt; tag so that the writing of the box in the table is in bold, for a title for example.</w:t>
      </w:r>
    </w:p>
    <w:p w14:paraId="6B1F025F" w14:textId="5F2F5680" w:rsidR="68879CA7" w:rsidRPr="00A70CAC" w:rsidRDefault="00A70CAC" w:rsidP="00A70CAC">
      <w:pPr>
        <w:pStyle w:val="Cobra-NormalTick"/>
        <w:rPr>
          <w:rStyle w:val="eop"/>
        </w:rPr>
      </w:pPr>
      <w:r>
        <w:rPr>
          <w:rStyle w:val="jlqj4b"/>
          <w:lang w:val="en"/>
        </w:rPr>
        <w:t>The &lt;td&gt; tag for normal writing.</w:t>
      </w:r>
    </w:p>
    <w:p w14:paraId="6D21B530" w14:textId="0ACF0969" w:rsidR="00E8606F" w:rsidRDefault="00CD159E" w:rsidP="00E8606F">
      <w:pPr>
        <w:pStyle w:val="Cobra-Title1"/>
        <w:numPr>
          <w:ilvl w:val="0"/>
          <w:numId w:val="0"/>
        </w:numPr>
        <w:ind w:firstLine="360"/>
        <w:jc w:val="both"/>
        <w:rPr>
          <w:rStyle w:val="eop"/>
          <w:rFonts w:ascii="Clear Sans Light" w:hAnsi="Clear Sans Light"/>
          <w:u w:val="none"/>
          <w:lang w:val="fr-FR"/>
        </w:rPr>
      </w:pPr>
      <w:r>
        <w:rPr>
          <w:rStyle w:val="eop"/>
          <w:rFonts w:ascii="Clear Sans Light" w:hAnsi="Clear Sans Light"/>
          <w:u w:val="none"/>
          <w:lang w:val="fr-FR"/>
        </w:rPr>
        <w:t xml:space="preserve">Pour </w:t>
      </w:r>
      <w:r w:rsidR="00A21EB4">
        <w:rPr>
          <w:rStyle w:val="eop"/>
          <w:rFonts w:ascii="Clear Sans Light" w:hAnsi="Clear Sans Light"/>
          <w:u w:val="none"/>
          <w:lang w:val="fr-FR"/>
        </w:rPr>
        <w:t>fusionner</w:t>
      </w:r>
      <w:r>
        <w:rPr>
          <w:rStyle w:val="eop"/>
          <w:rFonts w:ascii="Clear Sans Light" w:hAnsi="Clear Sans Light"/>
          <w:u w:val="none"/>
          <w:lang w:val="fr-FR"/>
        </w:rPr>
        <w:t xml:space="preserve"> les lignes et </w:t>
      </w:r>
      <w:r w:rsidR="00A21EB4">
        <w:rPr>
          <w:rStyle w:val="eop"/>
          <w:rFonts w:ascii="Clear Sans Light" w:hAnsi="Clear Sans Light"/>
          <w:u w:val="none"/>
          <w:lang w:val="fr-FR"/>
        </w:rPr>
        <w:t>colonnes</w:t>
      </w:r>
      <w:r>
        <w:rPr>
          <w:rStyle w:val="eop"/>
          <w:rFonts w:ascii="Clear Sans Light" w:hAnsi="Clear Sans Light"/>
          <w:u w:val="none"/>
          <w:lang w:val="fr-FR"/>
        </w:rPr>
        <w:t xml:space="preserve">, il existe des </w:t>
      </w:r>
      <w:r w:rsidR="64486511" w:rsidRPr="16290805">
        <w:rPr>
          <w:rStyle w:val="eop"/>
          <w:rFonts w:ascii="Clear Sans Light" w:hAnsi="Clear Sans Light"/>
          <w:u w:val="none"/>
          <w:lang w:val="fr-FR"/>
        </w:rPr>
        <w:t>propriétés</w:t>
      </w:r>
      <w:r>
        <w:rPr>
          <w:rStyle w:val="eop"/>
          <w:rFonts w:ascii="Clear Sans Light" w:hAnsi="Clear Sans Light"/>
          <w:u w:val="none"/>
          <w:lang w:val="fr-FR"/>
        </w:rPr>
        <w:t xml:space="preserve"> que </w:t>
      </w:r>
      <w:r w:rsidR="00A32850">
        <w:rPr>
          <w:rStyle w:val="eop"/>
          <w:rFonts w:ascii="Clear Sans Light" w:hAnsi="Clear Sans Light"/>
          <w:u w:val="none"/>
          <w:lang w:val="fr-FR"/>
        </w:rPr>
        <w:t>l’</w:t>
      </w:r>
      <w:r>
        <w:rPr>
          <w:rStyle w:val="eop"/>
          <w:rFonts w:ascii="Clear Sans Light" w:hAnsi="Clear Sans Light"/>
          <w:u w:val="none"/>
          <w:lang w:val="fr-FR"/>
        </w:rPr>
        <w:t>on peut ajouter</w:t>
      </w:r>
      <w:r w:rsidR="00A21EB4">
        <w:rPr>
          <w:rStyle w:val="eop"/>
          <w:rFonts w:ascii="Clear Sans Light" w:hAnsi="Clear Sans Light"/>
          <w:u w:val="none"/>
          <w:lang w:val="fr-FR"/>
        </w:rPr>
        <w:t xml:space="preserve">. </w:t>
      </w:r>
      <w:r w:rsidR="00D13487">
        <w:rPr>
          <w:rStyle w:val="eop"/>
          <w:rFonts w:ascii="Clear Sans Light" w:hAnsi="Clear Sans Light"/>
          <w:u w:val="none"/>
          <w:lang w:val="fr-FR"/>
        </w:rPr>
        <w:t>« </w:t>
      </w:r>
      <w:proofErr w:type="spellStart"/>
      <w:r w:rsidR="00D13487">
        <w:rPr>
          <w:rStyle w:val="eop"/>
          <w:rFonts w:ascii="Clear Sans Light" w:hAnsi="Clear Sans Light"/>
          <w:u w:val="none"/>
          <w:lang w:val="fr-FR"/>
        </w:rPr>
        <w:t>colspan</w:t>
      </w:r>
      <w:proofErr w:type="spellEnd"/>
      <w:r w:rsidR="00D13487">
        <w:rPr>
          <w:rStyle w:val="eop"/>
          <w:rFonts w:ascii="Clear Sans Light" w:hAnsi="Clear Sans Light"/>
          <w:u w:val="none"/>
          <w:lang w:val="fr-FR"/>
        </w:rPr>
        <w:t xml:space="preserve"> » pour </w:t>
      </w:r>
      <w:r w:rsidR="007915C7">
        <w:rPr>
          <w:rStyle w:val="eop"/>
          <w:rFonts w:ascii="Clear Sans Light" w:hAnsi="Clear Sans Light"/>
          <w:u w:val="none"/>
          <w:lang w:val="fr-FR"/>
        </w:rPr>
        <w:t xml:space="preserve">la fusion de </w:t>
      </w:r>
      <w:r w:rsidR="00760E65">
        <w:rPr>
          <w:rStyle w:val="eop"/>
          <w:rFonts w:ascii="Clear Sans Light" w:hAnsi="Clear Sans Light"/>
          <w:u w:val="none"/>
          <w:lang w:val="fr-FR"/>
        </w:rPr>
        <w:t>colonnes</w:t>
      </w:r>
      <w:r w:rsidR="00850DD9">
        <w:rPr>
          <w:rStyle w:val="eop"/>
          <w:rFonts w:ascii="Clear Sans Light" w:hAnsi="Clear Sans Light"/>
          <w:u w:val="none"/>
          <w:lang w:val="fr-FR"/>
        </w:rPr>
        <w:t xml:space="preserve"> et </w:t>
      </w:r>
      <w:r w:rsidR="005036F2">
        <w:rPr>
          <w:rStyle w:val="eop"/>
          <w:rFonts w:ascii="Clear Sans Light" w:hAnsi="Clear Sans Light"/>
          <w:u w:val="none"/>
          <w:lang w:val="fr-FR"/>
        </w:rPr>
        <w:t>« </w:t>
      </w:r>
      <w:proofErr w:type="spellStart"/>
      <w:r w:rsidR="00DF0B6E">
        <w:rPr>
          <w:rStyle w:val="eop"/>
          <w:rFonts w:ascii="Clear Sans Light" w:hAnsi="Clear Sans Light"/>
          <w:u w:val="none"/>
          <w:lang w:val="fr-FR"/>
        </w:rPr>
        <w:t>rowspan</w:t>
      </w:r>
      <w:proofErr w:type="spellEnd"/>
      <w:r w:rsidR="00DF0B6E">
        <w:rPr>
          <w:rStyle w:val="eop"/>
          <w:rFonts w:ascii="Clear Sans Light" w:hAnsi="Clear Sans Light"/>
          <w:u w:val="none"/>
          <w:lang w:val="fr-FR"/>
        </w:rPr>
        <w:t xml:space="preserve"> » pour </w:t>
      </w:r>
      <w:r w:rsidR="00E8606F">
        <w:rPr>
          <w:rStyle w:val="eop"/>
          <w:rFonts w:ascii="Clear Sans Light" w:hAnsi="Clear Sans Light"/>
          <w:u w:val="none"/>
          <w:lang w:val="fr-FR"/>
        </w:rPr>
        <w:t>assembler plusieurs lignes. Voici un petit exemple :</w:t>
      </w:r>
    </w:p>
    <w:p w14:paraId="3F059BDF" w14:textId="6179A3D2" w:rsidR="00E8606F" w:rsidRDefault="00E8606F" w:rsidP="00E8606F">
      <w:pPr>
        <w:pStyle w:val="Cobra-Title1"/>
        <w:numPr>
          <w:ilvl w:val="0"/>
          <w:numId w:val="0"/>
        </w:numPr>
        <w:jc w:val="both"/>
        <w:rPr>
          <w:rStyle w:val="eop"/>
          <w:rFonts w:ascii="Clear Sans Light" w:hAnsi="Clear Sans Light"/>
          <w:u w:val="none"/>
          <w:lang w:val="fr-FR"/>
        </w:rPr>
      </w:pPr>
    </w:p>
    <w:p w14:paraId="208600A1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&lt;</w:t>
      </w:r>
      <w:r w:rsidRPr="00427F08">
        <w:rPr>
          <w:rStyle w:val="eop"/>
          <w:rFonts w:ascii="Clear Sans Light" w:hAnsi="Clear Sans Light"/>
          <w:lang w:val="fr-FR"/>
        </w:rPr>
        <w:t>table&gt;</w:t>
      </w:r>
    </w:p>
    <w:p w14:paraId="7066C873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&lt;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caption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&gt;Un titre&lt;/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caption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&gt;</w:t>
      </w:r>
    </w:p>
    <w:p w14:paraId="3224E122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&lt;tr&gt;</w:t>
      </w:r>
    </w:p>
    <w:p w14:paraId="4BDDAAD8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&lt;th&gt;Important 1&lt;/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th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&gt;</w:t>
      </w:r>
    </w:p>
    <w:p w14:paraId="11F003FA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&lt;td&gt;Ici, il y&lt;/td&gt;</w:t>
      </w:r>
    </w:p>
    <w:p w14:paraId="3FD549B0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&lt;td&gt;a du texte&lt;/td&gt;</w:t>
      </w:r>
    </w:p>
    <w:p w14:paraId="7478C3CB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</w:t>
      </w: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&lt;/tr&gt;</w:t>
      </w:r>
    </w:p>
    <w:p w14:paraId="57FC414D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    &lt;tr&gt;</w:t>
      </w:r>
    </w:p>
    <w:p w14:paraId="0361F8E0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        &lt;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th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&gt;Important 2&lt;/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th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&gt;</w:t>
      </w:r>
    </w:p>
    <w:p w14:paraId="60954AF1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        </w:t>
      </w: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&lt;td&gt;Ici, aussi&lt;/td&gt;</w:t>
      </w:r>
    </w:p>
    <w:p w14:paraId="5A68E7C6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&lt;td 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rowspan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="2"&gt;Fusion !&lt;/td&gt;</w:t>
      </w:r>
    </w:p>
    <w:p w14:paraId="05908A2C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</w:t>
      </w: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&lt;/tr&gt;</w:t>
      </w:r>
    </w:p>
    <w:p w14:paraId="15117B66" w14:textId="12838E95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</w:rPr>
        <w:t>    &lt;tr&gt;</w:t>
      </w:r>
    </w:p>
    <w:p w14:paraId="5AB7C17C" w14:textId="0E8B77EA" w:rsidR="00427F08" w:rsidRPr="00C765B9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C765B9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&lt;th&gt;Important 3&lt;/</w:t>
      </w:r>
      <w:proofErr w:type="spellStart"/>
      <w:r w:rsidRPr="00C765B9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th</w:t>
      </w:r>
      <w:proofErr w:type="spellEnd"/>
      <w:r w:rsidRPr="00C765B9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&gt;</w:t>
      </w:r>
    </w:p>
    <w:p w14:paraId="56868C2F" w14:textId="089189E0" w:rsidR="00427F08" w:rsidRPr="00427F08" w:rsidRDefault="00C765B9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C765B9">
        <w:rPr>
          <w:rStyle w:val="eop"/>
          <w:rFonts w:ascii="Clear Sans Light" w:hAnsi="Clear Sans Light" w:cs="Clear Sans Light"/>
          <w:color w:val="D9E2F3" w:themeColor="accent1" w:themeTint="33"/>
        </w:rPr>
        <w:drawing>
          <wp:anchor distT="0" distB="0" distL="114300" distR="114300" simplePos="0" relativeHeight="251664403" behindDoc="0" locked="0" layoutInCell="1" allowOverlap="1" wp14:anchorId="1DFA26E9" wp14:editId="53DC8BEB">
            <wp:simplePos x="0" y="0"/>
            <wp:positionH relativeFrom="column">
              <wp:posOffset>3555876</wp:posOffset>
            </wp:positionH>
            <wp:positionV relativeFrom="paragraph">
              <wp:posOffset>38403</wp:posOffset>
            </wp:positionV>
            <wp:extent cx="2343477" cy="1057423"/>
            <wp:effectExtent l="0" t="0" r="0" b="9525"/>
            <wp:wrapSquare wrapText="bothSides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070A32" w:rsidRPr="00C765B9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</w:t>
      </w:r>
      <w:r w:rsidR="01070A32"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&lt;td&gt;Ici, pareil&lt;/td&gt;</w:t>
      </w:r>
    </w:p>
    <w:p w14:paraId="02BCD4A0" w14:textId="50A9FB9A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&lt;/tr&gt;</w:t>
      </w:r>
    </w:p>
    <w:p w14:paraId="2135A0AB" w14:textId="48734100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&lt;tr&gt;</w:t>
      </w:r>
    </w:p>
    <w:p w14:paraId="21618FD9" w14:textId="66ACF263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    &lt;td </w:t>
      </w:r>
      <w:proofErr w:type="spellStart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colspan</w:t>
      </w:r>
      <w:proofErr w:type="spellEnd"/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="3"&gt;Cette ligne fait toute la longueur&lt;/td&gt;</w:t>
      </w:r>
    </w:p>
    <w:p w14:paraId="36D84C80" w14:textId="54EAB06B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    &lt;/tr&gt;</w:t>
      </w:r>
    </w:p>
    <w:p w14:paraId="06DC008B" w14:textId="293E7BC7" w:rsidR="00427F08" w:rsidRPr="00427F08" w:rsidRDefault="00427F08" w:rsidP="00427F08">
      <w:pPr>
        <w:shd w:val="clear" w:color="auto" w:fill="1E1E1E"/>
        <w:spacing w:after="0" w:line="285" w:lineRule="atLeast"/>
        <w:rPr>
          <w:rStyle w:val="eop"/>
          <w:rFonts w:ascii="Clear Sans Light" w:hAnsi="Clear Sans Light"/>
          <w:lang w:val="fr-FR"/>
        </w:rPr>
      </w:pPr>
      <w:r w:rsidRPr="00427F08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&lt;</w:t>
      </w:r>
      <w:r w:rsidR="00BA1E80">
        <w:rPr>
          <w:rStyle w:val="eop"/>
          <w:rFonts w:ascii="Clear Sans Light" w:hAnsi="Clear Sans Light" w:cs="Clear Sans Light"/>
          <w:color w:val="D9E2F3" w:themeColor="accent1" w:themeTint="33"/>
          <w:lang w:val="fr-FR"/>
        </w:rPr>
        <w:t>/</w:t>
      </w:r>
      <w:r w:rsidRPr="00427F08">
        <w:rPr>
          <w:rStyle w:val="eop"/>
          <w:rFonts w:ascii="Clear Sans Light" w:hAnsi="Clear Sans Light"/>
          <w:lang w:val="fr-FR"/>
        </w:rPr>
        <w:t>table&gt;</w:t>
      </w:r>
    </w:p>
    <w:p w14:paraId="0CC77DC8" w14:textId="04FF1F60" w:rsidR="001A39AF" w:rsidRDefault="00CF2D89" w:rsidP="004E3E72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  <w:r w:rsidRPr="00771419">
        <w:rPr>
          <w:noProof/>
          <w:u w:val="none"/>
          <w:shd w:val="clear" w:color="auto" w:fill="FFFFFF"/>
          <w:lang w:val="fr-FR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22EFBC91" wp14:editId="5DAD22C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012950" cy="279400"/>
                <wp:effectExtent l="0" t="0" r="0" b="6350"/>
                <wp:wrapTight wrapText="bothSides">
                  <wp:wrapPolygon edited="0">
                    <wp:start x="613" y="0"/>
                    <wp:lineTo x="613" y="20618"/>
                    <wp:lineTo x="20850" y="20618"/>
                    <wp:lineTo x="20850" y="0"/>
                    <wp:lineTo x="613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11F3B" w14:textId="1EBD22C4" w:rsidR="00CF2D89" w:rsidRPr="00197750" w:rsidRDefault="00CF2D89" w:rsidP="00CF2D89">
                            <w:pPr>
                              <w:pStyle w:val="Cobra-Annotation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Example </w:t>
                            </w:r>
                            <w:r w:rsidR="00C765B9">
                              <w:rPr>
                                <w:lang w:val="fr-FR"/>
                              </w:rPr>
                              <w:t>of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BC91" id="Zone de texte 18" o:spid="_x0000_s1032" type="#_x0000_t202" style="position:absolute;margin-left:107.3pt;margin-top:.25pt;width:158.5pt;height:22pt;z-index:-25165822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" filled="f" stroked="f" strokeweight=".5pt">
                <v:textbox>
                  <w:txbxContent>
                    <w:p w14:paraId="2C911F3B" w14:textId="1EBD22C4" w:rsidR="00CF2D89" w:rsidRPr="00197750" w:rsidRDefault="00CF2D89" w:rsidP="00CF2D89">
                      <w:pPr>
                        <w:pStyle w:val="Cobra-Annotation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Example </w:t>
                      </w:r>
                      <w:r w:rsidR="00C765B9">
                        <w:rPr>
                          <w:lang w:val="fr-FR"/>
                        </w:rPr>
                        <w:t>of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8BD074" w14:textId="4A634725" w:rsidR="001A39AF" w:rsidRDefault="006C7814" w:rsidP="004E3E72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  <w:r w:rsidRPr="006C7814">
        <w:rPr>
          <w:rStyle w:val="eop"/>
          <w:rFonts w:ascii="Clear Sans Light" w:hAnsi="Clear Sans Light"/>
          <w:u w:val="none"/>
          <w:lang w:val="fr-FR"/>
        </w:rPr>
        <w:drawing>
          <wp:anchor distT="0" distB="0" distL="114300" distR="114300" simplePos="0" relativeHeight="251665427" behindDoc="0" locked="0" layoutInCell="1" allowOverlap="1" wp14:anchorId="0F4A09E3" wp14:editId="437D1932">
            <wp:simplePos x="0" y="0"/>
            <wp:positionH relativeFrom="column">
              <wp:posOffset>-115570</wp:posOffset>
            </wp:positionH>
            <wp:positionV relativeFrom="paragraph">
              <wp:posOffset>164911</wp:posOffset>
            </wp:positionV>
            <wp:extent cx="2115185" cy="975360"/>
            <wp:effectExtent l="0" t="0" r="0" b="0"/>
            <wp:wrapSquare wrapText="bothSides"/>
            <wp:docPr id="31" name="Image 3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abl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CE96D" w14:textId="2FE22187" w:rsidR="00D1559F" w:rsidRDefault="00E91733" w:rsidP="00E91733">
      <w:pPr>
        <w:pStyle w:val="Cobra-Normal"/>
        <w:rPr>
          <w:rStyle w:val="eop"/>
          <w:lang w:val="fr-FR"/>
        </w:rPr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added a little CSS to be able to distinguish the different boxes of the table with borders.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Here is the CSS used:</w:t>
      </w:r>
    </w:p>
    <w:p w14:paraId="0A484020" w14:textId="77777777" w:rsidR="0079662C" w:rsidRPr="00731DAD" w:rsidRDefault="0079662C" w:rsidP="0079662C">
      <w:pPr>
        <w:pStyle w:val="Cobra-Code"/>
        <w:rPr>
          <w:rStyle w:val="eop"/>
          <w:lang w:val="en-US"/>
        </w:rPr>
      </w:pPr>
      <w:r w:rsidRPr="00731DAD">
        <w:rPr>
          <w:rStyle w:val="eop"/>
          <w:lang w:val="en-US"/>
        </w:rPr>
        <w:t>table {border-collapse: collapse;}</w:t>
      </w:r>
    </w:p>
    <w:p w14:paraId="44328456" w14:textId="006AB169" w:rsidR="0079662C" w:rsidRPr="00731DAD" w:rsidRDefault="0079662C" w:rsidP="002177A6">
      <w:pPr>
        <w:pStyle w:val="Cobra-Code"/>
        <w:rPr>
          <w:lang w:val="en-US"/>
        </w:rPr>
      </w:pPr>
      <w:r w:rsidRPr="00731DAD">
        <w:rPr>
          <w:rStyle w:val="eop"/>
          <w:lang w:val="en-US"/>
        </w:rPr>
        <w:t xml:space="preserve">td, </w:t>
      </w:r>
      <w:proofErr w:type="spellStart"/>
      <w:r w:rsidRPr="00731DAD">
        <w:rPr>
          <w:rStyle w:val="eop"/>
          <w:lang w:val="en-US"/>
        </w:rPr>
        <w:t>th</w:t>
      </w:r>
      <w:proofErr w:type="spellEnd"/>
      <w:r w:rsidRPr="00731DAD">
        <w:rPr>
          <w:rStyle w:val="eop"/>
          <w:lang w:val="en-US"/>
        </w:rPr>
        <w:t xml:space="preserve"> {border: 1px solid black;}</w:t>
      </w:r>
    </w:p>
    <w:p w14:paraId="3DD57C10" w14:textId="52F2B250" w:rsidR="00E91733" w:rsidRPr="00E91733" w:rsidRDefault="00E91733" w:rsidP="00E91733">
      <w:pPr>
        <w:rPr>
          <w:rFonts w:ascii="Bitter" w:hAnsi="Bitter" w:cs="Clear Sans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0476C378" w14:textId="391B2F92" w:rsidR="00613D4E" w:rsidRPr="00AC6978" w:rsidRDefault="00AC6978" w:rsidP="00AC6978">
      <w:pPr>
        <w:pStyle w:val="Cobra-Title1"/>
        <w:rPr>
          <w:rStyle w:val="eop"/>
          <w:rFonts w:ascii="Clear Sans Light" w:hAnsi="Clear Sans Light"/>
          <w:u w:val="none"/>
        </w:rPr>
      </w:pPr>
      <w:r>
        <w:rPr>
          <w:rStyle w:val="jlqj4b"/>
          <w:lang w:val="en"/>
        </w:rPr>
        <w:lastRenderedPageBreak/>
        <w:t>The inputs are good but the buttons are great</w:t>
      </w:r>
    </w:p>
    <w:p w14:paraId="69ACC8E5" w14:textId="43AC1B63" w:rsidR="002177A6" w:rsidRPr="00AC6978" w:rsidRDefault="002177A6" w:rsidP="002177A6">
      <w:pPr>
        <w:pStyle w:val="Cobra-Normal"/>
        <w:ind w:firstLine="360"/>
      </w:pPr>
    </w:p>
    <w:p w14:paraId="23A51925" w14:textId="77777777" w:rsidR="00FD1452" w:rsidRDefault="00FD1452" w:rsidP="002177A6">
      <w:pPr>
        <w:pStyle w:val="Cobra-Normal"/>
        <w:ind w:firstLine="360"/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would like to add a tag that allows you to retrieve a user entry such as their nickname or their email address.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that, it will have to create an &lt;input&gt; tag which contains a first property which is "type" which allows to recognize the type of input.</w:t>
      </w:r>
    </w:p>
    <w:p w14:paraId="236504E4" w14:textId="5CC14A4B" w:rsidR="00D42F9B" w:rsidRPr="00BB71C6" w:rsidRDefault="00BB71C6" w:rsidP="002177A6">
      <w:pPr>
        <w:pStyle w:val="Cobra-Normal"/>
        <w:ind w:firstLine="360"/>
      </w:pPr>
      <w:r>
        <w:rPr>
          <w:rStyle w:val="jlqj4b"/>
          <w:lang w:val="en"/>
        </w:rPr>
        <w:t>Among the different types we can find: checkbox, color, date, file, images and even more!</w:t>
      </w:r>
      <w:r w:rsidR="73DFCCF9" w:rsidRPr="00BB71C6">
        <w:t xml:space="preserve"> </w:t>
      </w:r>
    </w:p>
    <w:p w14:paraId="7BA87BC0" w14:textId="3A8F3822" w:rsidR="6F4F44E5" w:rsidRPr="004E1DAA" w:rsidRDefault="00706A4B" w:rsidP="002177A6">
      <w:pPr>
        <w:pStyle w:val="Cobra-Normal"/>
        <w:ind w:firstLine="360"/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will try to call the &lt;input&gt; tag asking for the "date".</w:t>
      </w:r>
    </w:p>
    <w:p w14:paraId="3FC429A5" w14:textId="414D7C22" w:rsidR="3C059046" w:rsidRPr="004E1DAA" w:rsidRDefault="604AD282" w:rsidP="3C059046">
      <w:pPr>
        <w:pStyle w:val="Cobra-Code"/>
        <w:rPr>
          <w:rStyle w:val="eop"/>
          <w:lang w:val="en-US"/>
        </w:rPr>
      </w:pPr>
      <w:r w:rsidRPr="004E1DAA">
        <w:rPr>
          <w:rStyle w:val="eop"/>
          <w:lang w:val="en-US"/>
        </w:rPr>
        <w:t xml:space="preserve">&lt;p&gt; </w:t>
      </w:r>
      <w:r w:rsidR="004E1DAA" w:rsidRPr="004E1DAA">
        <w:rPr>
          <w:rStyle w:val="eop"/>
          <w:lang w:val="en-US"/>
        </w:rPr>
        <w:t>Please specify the date</w:t>
      </w:r>
      <w:r w:rsidRPr="004E1DAA">
        <w:rPr>
          <w:rStyle w:val="eop"/>
          <w:lang w:val="en-US"/>
        </w:rPr>
        <w:t xml:space="preserve"> : &lt;input type= </w:t>
      </w:r>
      <w:r w:rsidR="009A7ED4" w:rsidRPr="004E1DAA">
        <w:rPr>
          <w:rStyle w:val="eop"/>
          <w:lang w:val="en-US"/>
        </w:rPr>
        <w:t>"</w:t>
      </w:r>
      <w:r w:rsidRPr="004E1DAA">
        <w:rPr>
          <w:rStyle w:val="eop"/>
          <w:lang w:val="en-US"/>
        </w:rPr>
        <w:t>date</w:t>
      </w:r>
      <w:r w:rsidR="009A7ED4" w:rsidRPr="004E1DAA">
        <w:rPr>
          <w:rStyle w:val="eop"/>
          <w:lang w:val="en-US"/>
        </w:rPr>
        <w:t>"</w:t>
      </w:r>
      <w:r w:rsidRPr="004E1DAA">
        <w:rPr>
          <w:rStyle w:val="eop"/>
          <w:lang w:val="en-US"/>
        </w:rPr>
        <w:t>&gt;&lt;/p&gt;</w:t>
      </w:r>
    </w:p>
    <w:p w14:paraId="7C0E2D26" w14:textId="2604195B" w:rsidR="523A4D9D" w:rsidRPr="00AE7CB2" w:rsidRDefault="00AE7CB2" w:rsidP="00245C09">
      <w:pPr>
        <w:ind w:firstLine="708"/>
        <w:rPr>
          <w:rStyle w:val="eop"/>
          <w:rFonts w:ascii="Clear Sans Light" w:hAnsi="Clear Sans Light"/>
        </w:rPr>
      </w:pPr>
      <w:r w:rsidRPr="00AE7CB2">
        <w:t>For the rest, why not add an additional tag, but this time instead of "date" put "text"</w:t>
      </w:r>
      <w:r w:rsidR="01E26E2A" w:rsidRPr="00AE7CB2">
        <w:rPr>
          <w:rStyle w:val="Cobra-NormalCar"/>
        </w:rPr>
        <w:t>.</w:t>
      </w:r>
      <w:r w:rsidR="01E26E2A" w:rsidRPr="00AE7CB2">
        <w:rPr>
          <w:rStyle w:val="eop"/>
          <w:rFonts w:ascii="Clear Sans Light" w:hAnsi="Clear Sans Light"/>
        </w:rPr>
        <w:t xml:space="preserve"> </w:t>
      </w:r>
    </w:p>
    <w:p w14:paraId="4B67D46C" w14:textId="74025ED8" w:rsidR="19A21CCB" w:rsidRPr="00AE7CB2" w:rsidRDefault="01E26E2A" w:rsidP="19A21CCB">
      <w:pPr>
        <w:pStyle w:val="Cobra-Code"/>
        <w:rPr>
          <w:rStyle w:val="eop"/>
          <w:lang w:val="en-US"/>
        </w:rPr>
      </w:pPr>
      <w:r w:rsidRPr="00AE7CB2">
        <w:rPr>
          <w:rStyle w:val="eop"/>
          <w:lang w:val="en-US"/>
        </w:rPr>
        <w:t xml:space="preserve">&lt;p&gt; </w:t>
      </w:r>
      <w:r w:rsidR="00AE7CB2" w:rsidRPr="00AE7CB2">
        <w:rPr>
          <w:rStyle w:val="eop"/>
          <w:lang w:val="en-US"/>
        </w:rPr>
        <w:t>Enter your username</w:t>
      </w:r>
      <w:r w:rsidRPr="00AE7CB2">
        <w:rPr>
          <w:rStyle w:val="eop"/>
          <w:lang w:val="en-US"/>
        </w:rPr>
        <w:t xml:space="preserve"> : &lt;input type= </w:t>
      </w:r>
      <w:r w:rsidR="00F92C82" w:rsidRPr="00AE7CB2">
        <w:rPr>
          <w:rStyle w:val="eop"/>
          <w:lang w:val="en-US"/>
        </w:rPr>
        <w:t>"</w:t>
      </w:r>
      <w:r w:rsidRPr="00AE7CB2">
        <w:rPr>
          <w:rStyle w:val="eop"/>
          <w:lang w:val="en-US"/>
        </w:rPr>
        <w:t>text</w:t>
      </w:r>
      <w:r w:rsidR="00A74360" w:rsidRPr="00AE7CB2">
        <w:rPr>
          <w:rStyle w:val="eop"/>
          <w:lang w:val="en-US"/>
        </w:rPr>
        <w:t>"</w:t>
      </w:r>
      <w:r w:rsidRPr="00AE7CB2">
        <w:rPr>
          <w:rStyle w:val="eop"/>
          <w:lang w:val="en-US"/>
        </w:rPr>
        <w:t>&gt;&lt;/p&gt;</w:t>
      </w:r>
    </w:p>
    <w:p w14:paraId="0C8AC03B" w14:textId="28818287" w:rsidR="00B80AA3" w:rsidRPr="00245C09" w:rsidRDefault="00245C09" w:rsidP="5B850FA7">
      <w:pPr>
        <w:pStyle w:val="Cobra-Normal"/>
        <w:ind w:firstLine="708"/>
        <w:rPr>
          <w:rStyle w:val="eop"/>
        </w:rPr>
      </w:pPr>
      <w:r>
        <w:rPr>
          <w:rStyle w:val="jlqj4b"/>
          <w:lang w:val="en"/>
        </w:rPr>
        <w:t>Having an "input" is great, but if we put a "button" to be able to have more interactions with the web page</w:t>
      </w:r>
      <w:r w:rsidR="708BC9A5" w:rsidRPr="00245C09">
        <w:t xml:space="preserve">. </w:t>
      </w:r>
    </w:p>
    <w:p w14:paraId="4A4266CB" w14:textId="367E4604" w:rsidR="00320A7E" w:rsidRPr="00245C09" w:rsidRDefault="00245C09" w:rsidP="00245C09">
      <w:pPr>
        <w:pStyle w:val="Cobra-Normal"/>
        <w:ind w:firstLine="708"/>
      </w:pPr>
      <w:r>
        <w:rPr>
          <w:rStyle w:val="jlqj4b"/>
          <w:lang w:val="en"/>
        </w:rPr>
        <w:t>You should be aware that a "button" has 3 "type" of different values</w:t>
      </w:r>
      <w:r w:rsidR="4B4823CE" w:rsidRPr="00245C09">
        <w:t xml:space="preserve">: </w:t>
      </w:r>
    </w:p>
    <w:p w14:paraId="01771C5F" w14:textId="77777777" w:rsidR="00634F07" w:rsidRPr="00634F07" w:rsidRDefault="00634F07" w:rsidP="00634F07">
      <w:pPr>
        <w:pStyle w:val="Cobra-NormalTick"/>
        <w:rPr>
          <w:rStyle w:val="jlqj4b"/>
        </w:rPr>
      </w:pPr>
      <w:r>
        <w:rPr>
          <w:rStyle w:val="jlqj4b"/>
          <w:lang w:val="en"/>
        </w:rPr>
        <w:t>"Button" which allows for simple interaction</w:t>
      </w:r>
    </w:p>
    <w:p w14:paraId="617B14B0" w14:textId="77777777" w:rsidR="00634F07" w:rsidRPr="00634F07" w:rsidRDefault="00634F07" w:rsidP="00634F07">
      <w:pPr>
        <w:pStyle w:val="Cobra-NormalTick"/>
        <w:rPr>
          <w:rStyle w:val="jlqj4b"/>
        </w:rPr>
      </w:pPr>
      <w:r>
        <w:rPr>
          <w:rStyle w:val="jlqj4b"/>
          <w:lang w:val="en"/>
        </w:rPr>
        <w:t>"Reset" which allows you to reset the text field</w:t>
      </w:r>
    </w:p>
    <w:p w14:paraId="187828EA" w14:textId="77777777" w:rsidR="00C811E1" w:rsidRDefault="00634F07" w:rsidP="00634F07">
      <w:pPr>
        <w:pStyle w:val="Cobra-NormalTick"/>
      </w:pPr>
      <w:r>
        <w:rPr>
          <w:rStyle w:val="jlqj4b"/>
          <w:lang w:val="en"/>
        </w:rPr>
        <w:t>"Submit" which allows you to send the text field</w:t>
      </w:r>
    </w:p>
    <w:p w14:paraId="47882DD9" w14:textId="10FC9C62" w:rsidR="128CC617" w:rsidRPr="00C811E1" w:rsidRDefault="00C811E1" w:rsidP="00C811E1">
      <w:pPr>
        <w:pStyle w:val="Cobra-NormalTick"/>
        <w:numPr>
          <w:ilvl w:val="0"/>
          <w:numId w:val="0"/>
        </w:numPr>
        <w:ind w:left="720"/>
      </w:pP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decides to create a simple button.</w:t>
      </w:r>
    </w:p>
    <w:p w14:paraId="25ACAA98" w14:textId="0867B9BD" w:rsidR="6E06796D" w:rsidRPr="00E05E93" w:rsidRDefault="4B8970A7" w:rsidP="6E06796D">
      <w:pPr>
        <w:pStyle w:val="Cobra-Code"/>
        <w:rPr>
          <w:rStyle w:val="eop"/>
          <w:lang w:val="en-US"/>
        </w:rPr>
      </w:pPr>
      <w:r w:rsidRPr="00A47F67">
        <w:rPr>
          <w:rStyle w:val="eop"/>
          <w:lang w:val="en-US"/>
        </w:rPr>
        <w:t xml:space="preserve">&lt;button type= “button”&gt; Click me ! </w:t>
      </w:r>
      <w:r w:rsidRPr="00E05E93">
        <w:rPr>
          <w:rStyle w:val="eop"/>
          <w:lang w:val="en-US"/>
        </w:rPr>
        <w:t>&lt;/button&gt;</w:t>
      </w:r>
    </w:p>
    <w:p w14:paraId="4207C845" w14:textId="77777777" w:rsidR="001214A7" w:rsidRPr="00E05E93" w:rsidRDefault="001214A7" w:rsidP="78D63B84">
      <w:pPr>
        <w:pStyle w:val="Cobra-Normal"/>
        <w:jc w:val="center"/>
        <w:rPr>
          <w:sz w:val="52"/>
          <w:szCs w:val="52"/>
        </w:rPr>
      </w:pPr>
    </w:p>
    <w:p w14:paraId="0B1CD2C8" w14:textId="59CC9751" w:rsidR="27EB33E4" w:rsidRDefault="7A9699F9" w:rsidP="78D63B84">
      <w:pPr>
        <w:pStyle w:val="Cobra-Normal"/>
        <w:jc w:val="center"/>
        <w:rPr>
          <w:sz w:val="52"/>
          <w:szCs w:val="52"/>
          <w:lang w:val="fr-FR"/>
        </w:rPr>
      </w:pPr>
      <w:r w:rsidRPr="3A5316FA">
        <w:rPr>
          <w:sz w:val="52"/>
          <w:szCs w:val="52"/>
          <w:lang w:val="fr-FR"/>
        </w:rPr>
        <w:t>🎊</w:t>
      </w:r>
      <w:r w:rsidRPr="00E05E93">
        <w:rPr>
          <w:sz w:val="52"/>
          <w:szCs w:val="52"/>
        </w:rPr>
        <w:t xml:space="preserve"> </w:t>
      </w:r>
      <w:r w:rsidR="00E05E93" w:rsidRPr="00E05E93">
        <w:rPr>
          <w:sz w:val="52"/>
          <w:szCs w:val="52"/>
        </w:rPr>
        <w:t xml:space="preserve">Congratulations </w:t>
      </w:r>
      <w:proofErr w:type="spellStart"/>
      <w:r w:rsidR="4F73008C" w:rsidRPr="00E05E93">
        <w:rPr>
          <w:sz w:val="52"/>
          <w:szCs w:val="52"/>
        </w:rPr>
        <w:t>Éléonore</w:t>
      </w:r>
      <w:proofErr w:type="spellEnd"/>
      <w:r w:rsidR="4F73008C" w:rsidRPr="00E05E93">
        <w:rPr>
          <w:sz w:val="52"/>
          <w:szCs w:val="52"/>
        </w:rPr>
        <w:t xml:space="preserve"> </w:t>
      </w:r>
      <w:r w:rsidR="00E05E93" w:rsidRPr="00E05E93">
        <w:rPr>
          <w:sz w:val="52"/>
          <w:szCs w:val="52"/>
        </w:rPr>
        <w:t xml:space="preserve">will be able to launch </w:t>
      </w:r>
      <w:r w:rsidR="00CB441A">
        <w:rPr>
          <w:sz w:val="52"/>
          <w:szCs w:val="52"/>
        </w:rPr>
        <w:t xml:space="preserve">her </w:t>
      </w:r>
      <w:r w:rsidR="4F73008C" w:rsidRPr="00E05E93">
        <w:rPr>
          <w:sz w:val="52"/>
          <w:szCs w:val="52"/>
        </w:rPr>
        <w:t xml:space="preserve">site, </w:t>
      </w:r>
      <w:r w:rsidR="00CB441A">
        <w:rPr>
          <w:sz w:val="52"/>
          <w:szCs w:val="52"/>
        </w:rPr>
        <w:t>thanks to you</w:t>
      </w:r>
      <w:r w:rsidR="4F73008C" w:rsidRPr="00E05E93">
        <w:rPr>
          <w:sz w:val="52"/>
          <w:szCs w:val="52"/>
        </w:rPr>
        <w:t xml:space="preserve"> ! </w:t>
      </w:r>
      <w:r w:rsidR="01A0B169" w:rsidRPr="3A5316FA">
        <w:rPr>
          <w:sz w:val="52"/>
          <w:szCs w:val="52"/>
        </w:rPr>
        <w:t>🎊</w:t>
      </w:r>
    </w:p>
    <w:p w14:paraId="430DF054" w14:textId="733B4887" w:rsidR="2F130E91" w:rsidRPr="001214A7" w:rsidRDefault="2F130E91" w:rsidP="2F130E91">
      <w:pPr>
        <w:pStyle w:val="Cobra-Normal"/>
        <w:jc w:val="center"/>
        <w:rPr>
          <w:sz w:val="52"/>
          <w:szCs w:val="52"/>
          <w:lang w:val="fr-FR"/>
        </w:rPr>
      </w:pPr>
    </w:p>
    <w:p w14:paraId="6580C7A3" w14:textId="77777777" w:rsidR="001214A7" w:rsidRDefault="001214A7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5DD53AD3" w14:textId="6C6B253F" w:rsidR="00EB7F43" w:rsidRPr="009C4DDF" w:rsidRDefault="00EB7F43" w:rsidP="5ADC5FE1">
      <w:pPr>
        <w:pStyle w:val="Cobra-Title1"/>
        <w:rPr>
          <w:rStyle w:val="eop"/>
          <w:u w:val="none"/>
          <w:lang w:val="fr-FR"/>
        </w:rPr>
      </w:pPr>
      <w:r w:rsidRPr="6506CAF8">
        <w:rPr>
          <w:lang w:val="fr-FR"/>
        </w:rPr>
        <w:lastRenderedPageBreak/>
        <w:t>Conclusion</w:t>
      </w:r>
    </w:p>
    <w:p w14:paraId="0CA8C1A2" w14:textId="0BE9EECD" w:rsidR="5ADC5FE1" w:rsidRDefault="5ADC5FE1" w:rsidP="5ADC5FE1">
      <w:pPr>
        <w:pStyle w:val="Cobra-Title1"/>
        <w:numPr>
          <w:ilvl w:val="0"/>
          <w:numId w:val="0"/>
        </w:numPr>
        <w:rPr>
          <w:rStyle w:val="eop"/>
          <w:rFonts w:ascii="Clear Sans Light" w:hAnsi="Clear Sans Light"/>
          <w:u w:val="none"/>
          <w:lang w:val="fr-FR"/>
        </w:rPr>
      </w:pPr>
    </w:p>
    <w:p w14:paraId="35F44C4D" w14:textId="514C3633" w:rsidR="2F130E91" w:rsidRDefault="2F130E91" w:rsidP="2F130E91">
      <w:pPr>
        <w:pStyle w:val="Cobra-Normal"/>
        <w:rPr>
          <w:lang w:val="fr-FR"/>
        </w:rPr>
      </w:pPr>
    </w:p>
    <w:p w14:paraId="6453715A" w14:textId="5C31EDE9" w:rsidR="7B58C795" w:rsidRPr="00862038" w:rsidRDefault="00862038" w:rsidP="2D80E88D">
      <w:pPr>
        <w:pStyle w:val="Cobra-Normal"/>
      </w:pPr>
      <w:r>
        <w:rPr>
          <w:rStyle w:val="jlqj4b"/>
          <w:lang w:val="en"/>
        </w:rPr>
        <w:t xml:space="preserve">After discovering the world of the web, </w:t>
      </w:r>
      <w:proofErr w:type="spellStart"/>
      <w:r>
        <w:rPr>
          <w:rStyle w:val="jlqj4b"/>
          <w:lang w:val="en"/>
        </w:rPr>
        <w:t>Éléonore</w:t>
      </w:r>
      <w:proofErr w:type="spellEnd"/>
      <w:r>
        <w:rPr>
          <w:rStyle w:val="jlqj4b"/>
          <w:lang w:val="en"/>
        </w:rPr>
        <w:t xml:space="preserve"> is ready to go further on the Internet wave by discovering </w:t>
      </w:r>
      <w:hyperlink r:id="rId27">
        <w:r w:rsidR="41CE7FB3" w:rsidRPr="00862038">
          <w:rPr>
            <w:rStyle w:val="Lienhypertexte"/>
          </w:rPr>
          <w:t>CSS</w:t>
        </w:r>
      </w:hyperlink>
      <w:r w:rsidR="627BF36C" w:rsidRPr="00862038">
        <w:t>,</w:t>
      </w:r>
      <w:r w:rsidR="705F41EF" w:rsidRPr="00862038">
        <w:t xml:space="preserve"> </w:t>
      </w:r>
      <w:hyperlink r:id="rId28">
        <w:r w:rsidR="705F41EF" w:rsidRPr="00862038">
          <w:rPr>
            <w:rStyle w:val="Lienhypertexte"/>
          </w:rPr>
          <w:t>PHP</w:t>
        </w:r>
      </w:hyperlink>
      <w:r w:rsidR="002E7E44" w:rsidRPr="00862038">
        <w:t xml:space="preserve"> </w:t>
      </w:r>
      <w:r>
        <w:t xml:space="preserve">and </w:t>
      </w:r>
      <w:hyperlink r:id="rId29">
        <w:r w:rsidR="002E7E44" w:rsidRPr="00862038">
          <w:rPr>
            <w:rStyle w:val="Lienhypertexte"/>
          </w:rPr>
          <w:t>JavaScript</w:t>
        </w:r>
      </w:hyperlink>
      <w:r w:rsidR="16EF3399" w:rsidRPr="00862038">
        <w:t xml:space="preserve"> !</w:t>
      </w:r>
    </w:p>
    <w:p w14:paraId="799AB77F" w14:textId="26C8D82F" w:rsidR="00A82C0D" w:rsidRPr="00862038" w:rsidRDefault="16EF3399" w:rsidP="00A82C0D">
      <w:pPr>
        <w:pStyle w:val="Cobra-Normal"/>
      </w:pPr>
      <w:r w:rsidRPr="00862038">
        <w:t>Bonus</w:t>
      </w:r>
      <w:r w:rsidR="00862038" w:rsidRPr="00862038">
        <w:t>es</w:t>
      </w:r>
      <w:r w:rsidRPr="00862038">
        <w:t xml:space="preserve"> : </w:t>
      </w:r>
    </w:p>
    <w:p w14:paraId="27FF26EA" w14:textId="77777777" w:rsidR="00862038" w:rsidRDefault="00862038" w:rsidP="00862038">
      <w:pPr>
        <w:pStyle w:val="Cobra-NormalTick"/>
        <w:rPr>
          <w:rStyle w:val="jlqj4b"/>
        </w:rPr>
      </w:pPr>
      <w:r w:rsidRPr="00862038">
        <w:rPr>
          <w:rStyle w:val="jlqj4b"/>
        </w:rPr>
        <w:t>Add videos and / or music to your site.</w:t>
      </w:r>
    </w:p>
    <w:p w14:paraId="44B97CCA" w14:textId="1AF5374A" w:rsidR="00862038" w:rsidRDefault="00862038" w:rsidP="00862038">
      <w:pPr>
        <w:pStyle w:val="Cobra-NormalTick"/>
        <w:rPr>
          <w:rStyle w:val="jlqj4b"/>
        </w:rPr>
      </w:pPr>
      <w:r w:rsidRPr="00862038">
        <w:rPr>
          <w:rStyle w:val="jlqj4b"/>
        </w:rPr>
        <w:t>Add another site to yours using the &lt;iframe&gt; tag</w:t>
      </w:r>
      <w:r>
        <w:rPr>
          <w:rStyle w:val="jlqj4b"/>
        </w:rPr>
        <w:t>.</w:t>
      </w:r>
    </w:p>
    <w:p w14:paraId="33032EFE" w14:textId="77777777" w:rsidR="00862038" w:rsidRDefault="00862038" w:rsidP="00862038">
      <w:pPr>
        <w:pStyle w:val="Cobra-NormalTick"/>
        <w:rPr>
          <w:rStyle w:val="jlqj4b"/>
        </w:rPr>
      </w:pPr>
      <w:r w:rsidRPr="00862038">
        <w:rPr>
          <w:rStyle w:val="jlqj4b"/>
        </w:rPr>
        <w:t>Add color with a background to your site in CSS3.</w:t>
      </w:r>
    </w:p>
    <w:p w14:paraId="33F25029" w14:textId="77777777" w:rsidR="00862038" w:rsidRDefault="00862038" w:rsidP="00862038">
      <w:pPr>
        <w:pStyle w:val="Cobra-NormalTick"/>
        <w:rPr>
          <w:rStyle w:val="jlqj4b"/>
        </w:rPr>
      </w:pPr>
      <w:r w:rsidRPr="00862038">
        <w:rPr>
          <w:rStyle w:val="jlqj4b"/>
        </w:rPr>
        <w:t>Format your texts in CSS3.</w:t>
      </w:r>
    </w:p>
    <w:p w14:paraId="299E3E30" w14:textId="255473FC" w:rsidR="00D953DC" w:rsidRPr="00862038" w:rsidRDefault="00862038" w:rsidP="00862038">
      <w:pPr>
        <w:pStyle w:val="Cobra-NormalTick"/>
      </w:pPr>
      <w:r w:rsidRPr="00862038">
        <w:rPr>
          <w:rStyle w:val="jlqj4b"/>
        </w:rPr>
        <w:t>Create a dynamic appearance in CSS3.</w:t>
      </w:r>
    </w:p>
    <w:sectPr w:rsidR="00D953DC" w:rsidRPr="00862038" w:rsidSect="007B3BD9">
      <w:footerReference w:type="default" r:id="rId30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163F" w14:textId="77777777" w:rsidR="001B2FFA" w:rsidRDefault="001B2FFA" w:rsidP="00353C27">
      <w:pPr>
        <w:spacing w:after="0" w:line="240" w:lineRule="auto"/>
      </w:pPr>
      <w:r>
        <w:separator/>
      </w:r>
    </w:p>
  </w:endnote>
  <w:endnote w:type="continuationSeparator" w:id="0">
    <w:p w14:paraId="03F9D0EA" w14:textId="77777777" w:rsidR="001B2FFA" w:rsidRDefault="001B2FFA" w:rsidP="00353C27">
      <w:pPr>
        <w:spacing w:after="0" w:line="240" w:lineRule="auto"/>
      </w:pPr>
      <w:r>
        <w:continuationSeparator/>
      </w:r>
    </w:p>
  </w:endnote>
  <w:endnote w:type="continuationNotice" w:id="1">
    <w:p w14:paraId="4E3DA220" w14:textId="77777777" w:rsidR="001B2FFA" w:rsidRDefault="001B2F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066353"/>
      <w:docPartObj>
        <w:docPartGallery w:val="Page Numbers (Bottom of Page)"/>
        <w:docPartUnique/>
      </w:docPartObj>
    </w:sdtPr>
    <w:sdtEndPr/>
    <w:sdtContent>
      <w:p w14:paraId="6A0BA177" w14:textId="7C1095FE" w:rsidR="00057543" w:rsidRDefault="00057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4A44186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3F57" w14:textId="77777777" w:rsidR="001B2FFA" w:rsidRDefault="001B2FFA" w:rsidP="00353C27">
      <w:pPr>
        <w:spacing w:after="0" w:line="240" w:lineRule="auto"/>
      </w:pPr>
      <w:r>
        <w:separator/>
      </w:r>
    </w:p>
  </w:footnote>
  <w:footnote w:type="continuationSeparator" w:id="0">
    <w:p w14:paraId="175C811E" w14:textId="77777777" w:rsidR="001B2FFA" w:rsidRDefault="001B2FFA" w:rsidP="00353C27">
      <w:pPr>
        <w:spacing w:after="0" w:line="240" w:lineRule="auto"/>
      </w:pPr>
      <w:r>
        <w:continuationSeparator/>
      </w:r>
    </w:p>
  </w:footnote>
  <w:footnote w:type="continuationNotice" w:id="1">
    <w:p w14:paraId="5F8508F8" w14:textId="77777777" w:rsidR="001B2FFA" w:rsidRDefault="001B2F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6964"/>
    <w:multiLevelType w:val="hybridMultilevel"/>
    <w:tmpl w:val="FFFFFFFF"/>
    <w:lvl w:ilvl="0" w:tplc="EEF48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8B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4F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22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6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B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0A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80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20DA"/>
    <w:multiLevelType w:val="hybridMultilevel"/>
    <w:tmpl w:val="FFFFFFFF"/>
    <w:lvl w:ilvl="0" w:tplc="23AE4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6A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46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84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2F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A3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CC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C4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4E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1C79"/>
    <w:multiLevelType w:val="hybridMultilevel"/>
    <w:tmpl w:val="FFFFFFFF"/>
    <w:lvl w:ilvl="0" w:tplc="FFD8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A3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86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2A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42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05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4A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E3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81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93A6C"/>
    <w:multiLevelType w:val="hybridMultilevel"/>
    <w:tmpl w:val="FFFFFFFF"/>
    <w:lvl w:ilvl="0" w:tplc="DE727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9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2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5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F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2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7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4A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1F59"/>
    <w:multiLevelType w:val="hybridMultilevel"/>
    <w:tmpl w:val="FFFFFFFF"/>
    <w:lvl w:ilvl="0" w:tplc="82F0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C4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25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5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A3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64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67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A5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C0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05D29"/>
    <w:multiLevelType w:val="hybridMultilevel"/>
    <w:tmpl w:val="FFFFFFFF"/>
    <w:lvl w:ilvl="0" w:tplc="5B66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84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65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0C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AB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8E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23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4E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8C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23E64"/>
    <w:multiLevelType w:val="hybridMultilevel"/>
    <w:tmpl w:val="FFFFFFFF"/>
    <w:lvl w:ilvl="0" w:tplc="94620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ED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CC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CE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C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AA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2E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2B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2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D39A0"/>
    <w:multiLevelType w:val="hybridMultilevel"/>
    <w:tmpl w:val="FFFFFFFF"/>
    <w:lvl w:ilvl="0" w:tplc="D6E0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8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82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82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3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8C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1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8F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8B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C63D8"/>
    <w:multiLevelType w:val="hybridMultilevel"/>
    <w:tmpl w:val="FFFFFFFF"/>
    <w:lvl w:ilvl="0" w:tplc="511AA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47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5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81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E8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C7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6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64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82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41E31"/>
    <w:multiLevelType w:val="hybridMultilevel"/>
    <w:tmpl w:val="FFFFFFFF"/>
    <w:lvl w:ilvl="0" w:tplc="F72C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44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CE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82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46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E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A7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4A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25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77688"/>
    <w:multiLevelType w:val="hybridMultilevel"/>
    <w:tmpl w:val="FFFFFFFF"/>
    <w:lvl w:ilvl="0" w:tplc="15E6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85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2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04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AE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A6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8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A4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8C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E6F65"/>
    <w:multiLevelType w:val="hybridMultilevel"/>
    <w:tmpl w:val="FFFFFFFF"/>
    <w:lvl w:ilvl="0" w:tplc="69AA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C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8C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89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2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AD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42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7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A6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407"/>
    <w:multiLevelType w:val="hybridMultilevel"/>
    <w:tmpl w:val="FFFFFFFF"/>
    <w:lvl w:ilvl="0" w:tplc="4E94F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E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CA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24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A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2A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0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96347E5"/>
    <w:multiLevelType w:val="hybridMultilevel"/>
    <w:tmpl w:val="FFFFFFFF"/>
    <w:lvl w:ilvl="0" w:tplc="AA34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6E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21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85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09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03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8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CB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B1781"/>
    <w:multiLevelType w:val="hybridMultilevel"/>
    <w:tmpl w:val="FFFFFFFF"/>
    <w:lvl w:ilvl="0" w:tplc="BF268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27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2C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E1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A4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49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E0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45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E4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15224"/>
    <w:multiLevelType w:val="hybridMultilevel"/>
    <w:tmpl w:val="FFFFFFFF"/>
    <w:lvl w:ilvl="0" w:tplc="C890E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04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69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8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8E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D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A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A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856D8"/>
    <w:multiLevelType w:val="hybridMultilevel"/>
    <w:tmpl w:val="08A0224A"/>
    <w:lvl w:ilvl="0" w:tplc="170CAA76"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21A9"/>
    <w:multiLevelType w:val="hybridMultilevel"/>
    <w:tmpl w:val="FFFFFFFF"/>
    <w:lvl w:ilvl="0" w:tplc="221A8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E6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85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0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67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C2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40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C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02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F31CB"/>
    <w:multiLevelType w:val="hybridMultilevel"/>
    <w:tmpl w:val="E89C6AB2"/>
    <w:lvl w:ilvl="0" w:tplc="3CFA98D0"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552EE"/>
    <w:multiLevelType w:val="hybridMultilevel"/>
    <w:tmpl w:val="FFFFFFFF"/>
    <w:lvl w:ilvl="0" w:tplc="8684D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AB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2C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C1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61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AE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6C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2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CB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2758C"/>
    <w:multiLevelType w:val="hybridMultilevel"/>
    <w:tmpl w:val="FFFFFFFF"/>
    <w:lvl w:ilvl="0" w:tplc="97EE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E7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8F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86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2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C6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6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2B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8F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37730"/>
    <w:multiLevelType w:val="hybridMultilevel"/>
    <w:tmpl w:val="FFFFFFFF"/>
    <w:lvl w:ilvl="0" w:tplc="A1D6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00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E9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0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C6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4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C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47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65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31BA9"/>
    <w:multiLevelType w:val="hybridMultilevel"/>
    <w:tmpl w:val="FFFFFFFF"/>
    <w:lvl w:ilvl="0" w:tplc="C7408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4D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23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E1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6E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E5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43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64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C9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0259F"/>
    <w:multiLevelType w:val="hybridMultilevel"/>
    <w:tmpl w:val="FFFFFFFF"/>
    <w:lvl w:ilvl="0" w:tplc="FBD00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00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CF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E4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E9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20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5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46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C6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32"/>
  </w:num>
  <w:num w:numId="5">
    <w:abstractNumId w:val="12"/>
  </w:num>
  <w:num w:numId="6">
    <w:abstractNumId w:val="35"/>
  </w:num>
  <w:num w:numId="7">
    <w:abstractNumId w:val="8"/>
  </w:num>
  <w:num w:numId="8">
    <w:abstractNumId w:val="2"/>
  </w:num>
  <w:num w:numId="9">
    <w:abstractNumId w:val="19"/>
  </w:num>
  <w:num w:numId="10">
    <w:abstractNumId w:val="0"/>
  </w:num>
  <w:num w:numId="11">
    <w:abstractNumId w:val="34"/>
  </w:num>
  <w:num w:numId="12">
    <w:abstractNumId w:val="38"/>
  </w:num>
  <w:num w:numId="13">
    <w:abstractNumId w:val="5"/>
  </w:num>
  <w:num w:numId="14">
    <w:abstractNumId w:val="1"/>
  </w:num>
  <w:num w:numId="15">
    <w:abstractNumId w:val="23"/>
  </w:num>
  <w:num w:numId="16">
    <w:abstractNumId w:val="32"/>
  </w:num>
  <w:num w:numId="17">
    <w:abstractNumId w:val="32"/>
  </w:num>
  <w:num w:numId="18">
    <w:abstractNumId w:val="27"/>
  </w:num>
  <w:num w:numId="19">
    <w:abstractNumId w:val="32"/>
  </w:num>
  <w:num w:numId="20">
    <w:abstractNumId w:val="32"/>
  </w:num>
  <w:num w:numId="21">
    <w:abstractNumId w:val="32"/>
  </w:num>
  <w:num w:numId="22">
    <w:abstractNumId w:val="32"/>
  </w:num>
  <w:num w:numId="23">
    <w:abstractNumId w:val="25"/>
  </w:num>
  <w:num w:numId="24">
    <w:abstractNumId w:val="9"/>
  </w:num>
  <w:num w:numId="25">
    <w:abstractNumId w:val="14"/>
  </w:num>
  <w:num w:numId="26">
    <w:abstractNumId w:val="37"/>
  </w:num>
  <w:num w:numId="27">
    <w:abstractNumId w:val="28"/>
  </w:num>
  <w:num w:numId="28">
    <w:abstractNumId w:val="36"/>
  </w:num>
  <w:num w:numId="29">
    <w:abstractNumId w:val="20"/>
  </w:num>
  <w:num w:numId="30">
    <w:abstractNumId w:val="24"/>
  </w:num>
  <w:num w:numId="31">
    <w:abstractNumId w:val="31"/>
  </w:num>
  <w:num w:numId="32">
    <w:abstractNumId w:val="30"/>
  </w:num>
  <w:num w:numId="33">
    <w:abstractNumId w:val="26"/>
  </w:num>
  <w:num w:numId="34">
    <w:abstractNumId w:val="6"/>
  </w:num>
  <w:num w:numId="35">
    <w:abstractNumId w:val="29"/>
  </w:num>
  <w:num w:numId="36">
    <w:abstractNumId w:val="15"/>
  </w:num>
  <w:num w:numId="37">
    <w:abstractNumId w:val="11"/>
  </w:num>
  <w:num w:numId="38">
    <w:abstractNumId w:val="21"/>
  </w:num>
  <w:num w:numId="39">
    <w:abstractNumId w:val="7"/>
  </w:num>
  <w:num w:numId="40">
    <w:abstractNumId w:val="17"/>
  </w:num>
  <w:num w:numId="41">
    <w:abstractNumId w:val="18"/>
  </w:num>
  <w:num w:numId="42">
    <w:abstractNumId w:val="16"/>
  </w:num>
  <w:num w:numId="43">
    <w:abstractNumId w:val="13"/>
  </w:num>
  <w:num w:numId="44">
    <w:abstractNumId w:val="3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DB"/>
    <w:rsid w:val="00001322"/>
    <w:rsid w:val="000033A9"/>
    <w:rsid w:val="00006A7A"/>
    <w:rsid w:val="000100AD"/>
    <w:rsid w:val="00013516"/>
    <w:rsid w:val="0001481C"/>
    <w:rsid w:val="00014D9C"/>
    <w:rsid w:val="000160BA"/>
    <w:rsid w:val="00016700"/>
    <w:rsid w:val="00016B77"/>
    <w:rsid w:val="00020DA5"/>
    <w:rsid w:val="000216C5"/>
    <w:rsid w:val="00021BDB"/>
    <w:rsid w:val="00023145"/>
    <w:rsid w:val="00026E95"/>
    <w:rsid w:val="00033FC1"/>
    <w:rsid w:val="000419B9"/>
    <w:rsid w:val="00043A1F"/>
    <w:rsid w:val="0004498E"/>
    <w:rsid w:val="00046430"/>
    <w:rsid w:val="000464F6"/>
    <w:rsid w:val="00047D29"/>
    <w:rsid w:val="00052C7E"/>
    <w:rsid w:val="00056FCA"/>
    <w:rsid w:val="000570FF"/>
    <w:rsid w:val="000572E1"/>
    <w:rsid w:val="0005738F"/>
    <w:rsid w:val="00057543"/>
    <w:rsid w:val="00061AF1"/>
    <w:rsid w:val="0006200F"/>
    <w:rsid w:val="00062403"/>
    <w:rsid w:val="00067095"/>
    <w:rsid w:val="00071D45"/>
    <w:rsid w:val="00072546"/>
    <w:rsid w:val="00074B25"/>
    <w:rsid w:val="000771DC"/>
    <w:rsid w:val="0008114A"/>
    <w:rsid w:val="0008152F"/>
    <w:rsid w:val="00081DB6"/>
    <w:rsid w:val="0008235C"/>
    <w:rsid w:val="00082BEA"/>
    <w:rsid w:val="00082CD9"/>
    <w:rsid w:val="00084189"/>
    <w:rsid w:val="0008434F"/>
    <w:rsid w:val="0008553F"/>
    <w:rsid w:val="00085F6F"/>
    <w:rsid w:val="00086908"/>
    <w:rsid w:val="000874D8"/>
    <w:rsid w:val="00091FDE"/>
    <w:rsid w:val="0009393E"/>
    <w:rsid w:val="00094043"/>
    <w:rsid w:val="00094508"/>
    <w:rsid w:val="00095D4E"/>
    <w:rsid w:val="00097074"/>
    <w:rsid w:val="000A10A1"/>
    <w:rsid w:val="000A4B1F"/>
    <w:rsid w:val="000A7113"/>
    <w:rsid w:val="000B08B1"/>
    <w:rsid w:val="000B1BEF"/>
    <w:rsid w:val="000B1C4C"/>
    <w:rsid w:val="000B494D"/>
    <w:rsid w:val="000B4A77"/>
    <w:rsid w:val="000B630A"/>
    <w:rsid w:val="000B680A"/>
    <w:rsid w:val="000C00EE"/>
    <w:rsid w:val="000C02EA"/>
    <w:rsid w:val="000C68FA"/>
    <w:rsid w:val="000D2230"/>
    <w:rsid w:val="000D4760"/>
    <w:rsid w:val="000D5668"/>
    <w:rsid w:val="000E0A59"/>
    <w:rsid w:val="000E38C7"/>
    <w:rsid w:val="000E59B8"/>
    <w:rsid w:val="000E770E"/>
    <w:rsid w:val="000F13AA"/>
    <w:rsid w:val="000F13BD"/>
    <w:rsid w:val="000F30E6"/>
    <w:rsid w:val="000F3FEA"/>
    <w:rsid w:val="000F5BA3"/>
    <w:rsid w:val="000F5BC2"/>
    <w:rsid w:val="000F766D"/>
    <w:rsid w:val="00100477"/>
    <w:rsid w:val="00100D9A"/>
    <w:rsid w:val="00100ECF"/>
    <w:rsid w:val="001012A9"/>
    <w:rsid w:val="001019EA"/>
    <w:rsid w:val="00101F5F"/>
    <w:rsid w:val="00106BBB"/>
    <w:rsid w:val="00107AAE"/>
    <w:rsid w:val="00110AD0"/>
    <w:rsid w:val="00112953"/>
    <w:rsid w:val="00114876"/>
    <w:rsid w:val="00114DF0"/>
    <w:rsid w:val="001152E6"/>
    <w:rsid w:val="00115BF3"/>
    <w:rsid w:val="001214A7"/>
    <w:rsid w:val="00121B41"/>
    <w:rsid w:val="00124256"/>
    <w:rsid w:val="001246AF"/>
    <w:rsid w:val="001274E0"/>
    <w:rsid w:val="00134823"/>
    <w:rsid w:val="001373A5"/>
    <w:rsid w:val="00141F6D"/>
    <w:rsid w:val="0014222F"/>
    <w:rsid w:val="001427EB"/>
    <w:rsid w:val="00144259"/>
    <w:rsid w:val="0014674C"/>
    <w:rsid w:val="00146EB4"/>
    <w:rsid w:val="0015137C"/>
    <w:rsid w:val="001570EE"/>
    <w:rsid w:val="00161EC3"/>
    <w:rsid w:val="0016201F"/>
    <w:rsid w:val="0016386F"/>
    <w:rsid w:val="00163B18"/>
    <w:rsid w:val="001646D4"/>
    <w:rsid w:val="00166A11"/>
    <w:rsid w:val="00167A92"/>
    <w:rsid w:val="001763A7"/>
    <w:rsid w:val="00176A7C"/>
    <w:rsid w:val="00177851"/>
    <w:rsid w:val="00181490"/>
    <w:rsid w:val="00181CA0"/>
    <w:rsid w:val="00184109"/>
    <w:rsid w:val="00184494"/>
    <w:rsid w:val="001905F8"/>
    <w:rsid w:val="0019086E"/>
    <w:rsid w:val="00192341"/>
    <w:rsid w:val="00192E8B"/>
    <w:rsid w:val="001935B2"/>
    <w:rsid w:val="001936F1"/>
    <w:rsid w:val="00195B1B"/>
    <w:rsid w:val="001972A1"/>
    <w:rsid w:val="00197750"/>
    <w:rsid w:val="001A128D"/>
    <w:rsid w:val="001A39AF"/>
    <w:rsid w:val="001A3E48"/>
    <w:rsid w:val="001A443F"/>
    <w:rsid w:val="001B183B"/>
    <w:rsid w:val="001B2FFA"/>
    <w:rsid w:val="001B4CAB"/>
    <w:rsid w:val="001B5491"/>
    <w:rsid w:val="001B5C60"/>
    <w:rsid w:val="001B6FF7"/>
    <w:rsid w:val="001B72A1"/>
    <w:rsid w:val="001B7D82"/>
    <w:rsid w:val="001C4FB8"/>
    <w:rsid w:val="001C5F15"/>
    <w:rsid w:val="001C663B"/>
    <w:rsid w:val="001C6816"/>
    <w:rsid w:val="001C7BEF"/>
    <w:rsid w:val="001D35FA"/>
    <w:rsid w:val="001D55D8"/>
    <w:rsid w:val="001D6043"/>
    <w:rsid w:val="001D633B"/>
    <w:rsid w:val="001E3045"/>
    <w:rsid w:val="001F05EC"/>
    <w:rsid w:val="001F1558"/>
    <w:rsid w:val="001F18E4"/>
    <w:rsid w:val="001F52D1"/>
    <w:rsid w:val="001F612A"/>
    <w:rsid w:val="001F6AD6"/>
    <w:rsid w:val="001F7645"/>
    <w:rsid w:val="00201328"/>
    <w:rsid w:val="00202AF6"/>
    <w:rsid w:val="00203663"/>
    <w:rsid w:val="0020517C"/>
    <w:rsid w:val="00206410"/>
    <w:rsid w:val="00212CBA"/>
    <w:rsid w:val="00216F0C"/>
    <w:rsid w:val="002177A6"/>
    <w:rsid w:val="002211DE"/>
    <w:rsid w:val="0022183D"/>
    <w:rsid w:val="00224336"/>
    <w:rsid w:val="00227B3D"/>
    <w:rsid w:val="002307E4"/>
    <w:rsid w:val="00231475"/>
    <w:rsid w:val="00236C11"/>
    <w:rsid w:val="00244750"/>
    <w:rsid w:val="0024597C"/>
    <w:rsid w:val="00245C09"/>
    <w:rsid w:val="00246E84"/>
    <w:rsid w:val="0024744B"/>
    <w:rsid w:val="00247D8E"/>
    <w:rsid w:val="00247F86"/>
    <w:rsid w:val="00251BE2"/>
    <w:rsid w:val="00253B6E"/>
    <w:rsid w:val="002560FF"/>
    <w:rsid w:val="0025781C"/>
    <w:rsid w:val="00260611"/>
    <w:rsid w:val="00263201"/>
    <w:rsid w:val="0026342B"/>
    <w:rsid w:val="00264DBE"/>
    <w:rsid w:val="002672C5"/>
    <w:rsid w:val="00267DA6"/>
    <w:rsid w:val="00270E31"/>
    <w:rsid w:val="002711F9"/>
    <w:rsid w:val="00274397"/>
    <w:rsid w:val="002823DD"/>
    <w:rsid w:val="00283CE7"/>
    <w:rsid w:val="00283ECF"/>
    <w:rsid w:val="002904A8"/>
    <w:rsid w:val="00292EE4"/>
    <w:rsid w:val="00293507"/>
    <w:rsid w:val="002961CE"/>
    <w:rsid w:val="002A0643"/>
    <w:rsid w:val="002A503C"/>
    <w:rsid w:val="002A525A"/>
    <w:rsid w:val="002B1128"/>
    <w:rsid w:val="002B2043"/>
    <w:rsid w:val="002B39DE"/>
    <w:rsid w:val="002B7F23"/>
    <w:rsid w:val="002C4D55"/>
    <w:rsid w:val="002C5F89"/>
    <w:rsid w:val="002C7BCB"/>
    <w:rsid w:val="002D2178"/>
    <w:rsid w:val="002D4CC5"/>
    <w:rsid w:val="002D5255"/>
    <w:rsid w:val="002D6C2A"/>
    <w:rsid w:val="002E0040"/>
    <w:rsid w:val="002E4E81"/>
    <w:rsid w:val="002E57BC"/>
    <w:rsid w:val="002E5C75"/>
    <w:rsid w:val="002E761E"/>
    <w:rsid w:val="002E7E44"/>
    <w:rsid w:val="002F2D0A"/>
    <w:rsid w:val="002F3B1F"/>
    <w:rsid w:val="002F3B6E"/>
    <w:rsid w:val="002F64E8"/>
    <w:rsid w:val="002F6D91"/>
    <w:rsid w:val="002F7409"/>
    <w:rsid w:val="003002D3"/>
    <w:rsid w:val="0030050A"/>
    <w:rsid w:val="00300926"/>
    <w:rsid w:val="003027B8"/>
    <w:rsid w:val="003060E8"/>
    <w:rsid w:val="003101CE"/>
    <w:rsid w:val="003153D8"/>
    <w:rsid w:val="003173D1"/>
    <w:rsid w:val="00320A7E"/>
    <w:rsid w:val="00320DE7"/>
    <w:rsid w:val="003218D5"/>
    <w:rsid w:val="00323A21"/>
    <w:rsid w:val="003260F3"/>
    <w:rsid w:val="0032622C"/>
    <w:rsid w:val="003271B1"/>
    <w:rsid w:val="00327A2C"/>
    <w:rsid w:val="00327FC5"/>
    <w:rsid w:val="00332CB0"/>
    <w:rsid w:val="00333879"/>
    <w:rsid w:val="00334A06"/>
    <w:rsid w:val="00336337"/>
    <w:rsid w:val="00340A6C"/>
    <w:rsid w:val="00341B42"/>
    <w:rsid w:val="003425AD"/>
    <w:rsid w:val="003446D7"/>
    <w:rsid w:val="00345588"/>
    <w:rsid w:val="00347E48"/>
    <w:rsid w:val="00351BBC"/>
    <w:rsid w:val="00352C81"/>
    <w:rsid w:val="00353C27"/>
    <w:rsid w:val="00355C01"/>
    <w:rsid w:val="00355FEC"/>
    <w:rsid w:val="00360C28"/>
    <w:rsid w:val="003628ED"/>
    <w:rsid w:val="00364534"/>
    <w:rsid w:val="00364D27"/>
    <w:rsid w:val="00366CCA"/>
    <w:rsid w:val="00367CF7"/>
    <w:rsid w:val="00367D2D"/>
    <w:rsid w:val="00370337"/>
    <w:rsid w:val="00370C7D"/>
    <w:rsid w:val="0037287E"/>
    <w:rsid w:val="00373609"/>
    <w:rsid w:val="00375E3F"/>
    <w:rsid w:val="00382C47"/>
    <w:rsid w:val="00385942"/>
    <w:rsid w:val="003864D0"/>
    <w:rsid w:val="00386869"/>
    <w:rsid w:val="003911FC"/>
    <w:rsid w:val="0039336D"/>
    <w:rsid w:val="00397923"/>
    <w:rsid w:val="00397A2F"/>
    <w:rsid w:val="003A0512"/>
    <w:rsid w:val="003A0F8E"/>
    <w:rsid w:val="003A30A6"/>
    <w:rsid w:val="003A3EC6"/>
    <w:rsid w:val="003A7D7D"/>
    <w:rsid w:val="003B1281"/>
    <w:rsid w:val="003B1B93"/>
    <w:rsid w:val="003B442D"/>
    <w:rsid w:val="003B4D21"/>
    <w:rsid w:val="003B7977"/>
    <w:rsid w:val="003C0F0F"/>
    <w:rsid w:val="003C34CB"/>
    <w:rsid w:val="003C4498"/>
    <w:rsid w:val="003D40EE"/>
    <w:rsid w:val="003D5F26"/>
    <w:rsid w:val="003E0F57"/>
    <w:rsid w:val="003E2566"/>
    <w:rsid w:val="003E368C"/>
    <w:rsid w:val="003E712D"/>
    <w:rsid w:val="003F3D28"/>
    <w:rsid w:val="003F471A"/>
    <w:rsid w:val="00405810"/>
    <w:rsid w:val="00407DF5"/>
    <w:rsid w:val="004103C1"/>
    <w:rsid w:val="00411B08"/>
    <w:rsid w:val="00415918"/>
    <w:rsid w:val="0041732D"/>
    <w:rsid w:val="004175B4"/>
    <w:rsid w:val="004200F6"/>
    <w:rsid w:val="00423E24"/>
    <w:rsid w:val="00427F08"/>
    <w:rsid w:val="00431DE6"/>
    <w:rsid w:val="0043308A"/>
    <w:rsid w:val="00433D4C"/>
    <w:rsid w:val="00436126"/>
    <w:rsid w:val="004367CB"/>
    <w:rsid w:val="004390C9"/>
    <w:rsid w:val="0044003F"/>
    <w:rsid w:val="0044359A"/>
    <w:rsid w:val="00445077"/>
    <w:rsid w:val="004458DD"/>
    <w:rsid w:val="004476D7"/>
    <w:rsid w:val="00450067"/>
    <w:rsid w:val="004532D0"/>
    <w:rsid w:val="00456DC3"/>
    <w:rsid w:val="00460D9A"/>
    <w:rsid w:val="0046555F"/>
    <w:rsid w:val="004720AC"/>
    <w:rsid w:val="00472A25"/>
    <w:rsid w:val="00473120"/>
    <w:rsid w:val="00473424"/>
    <w:rsid w:val="004752BF"/>
    <w:rsid w:val="0047595C"/>
    <w:rsid w:val="00481FBD"/>
    <w:rsid w:val="004855AA"/>
    <w:rsid w:val="00486A2D"/>
    <w:rsid w:val="00487782"/>
    <w:rsid w:val="004925FA"/>
    <w:rsid w:val="004931BD"/>
    <w:rsid w:val="00494B88"/>
    <w:rsid w:val="00495B04"/>
    <w:rsid w:val="00496D27"/>
    <w:rsid w:val="00497144"/>
    <w:rsid w:val="004A0C3A"/>
    <w:rsid w:val="004A10A7"/>
    <w:rsid w:val="004A59CE"/>
    <w:rsid w:val="004B08FB"/>
    <w:rsid w:val="004B09AF"/>
    <w:rsid w:val="004B3F64"/>
    <w:rsid w:val="004B4729"/>
    <w:rsid w:val="004BE148"/>
    <w:rsid w:val="004C07BD"/>
    <w:rsid w:val="004C62C4"/>
    <w:rsid w:val="004D01B9"/>
    <w:rsid w:val="004D05C3"/>
    <w:rsid w:val="004D4199"/>
    <w:rsid w:val="004E15D1"/>
    <w:rsid w:val="004E1DAA"/>
    <w:rsid w:val="004E23F4"/>
    <w:rsid w:val="004E3E72"/>
    <w:rsid w:val="004E5734"/>
    <w:rsid w:val="004E6966"/>
    <w:rsid w:val="004E707B"/>
    <w:rsid w:val="004F1767"/>
    <w:rsid w:val="004F24E5"/>
    <w:rsid w:val="004F40AA"/>
    <w:rsid w:val="004F5139"/>
    <w:rsid w:val="004F647B"/>
    <w:rsid w:val="00503301"/>
    <w:rsid w:val="005036F2"/>
    <w:rsid w:val="00503933"/>
    <w:rsid w:val="0050476F"/>
    <w:rsid w:val="005052EA"/>
    <w:rsid w:val="00506583"/>
    <w:rsid w:val="005077DF"/>
    <w:rsid w:val="00514C64"/>
    <w:rsid w:val="0051504B"/>
    <w:rsid w:val="00516838"/>
    <w:rsid w:val="00517869"/>
    <w:rsid w:val="005203B8"/>
    <w:rsid w:val="00521213"/>
    <w:rsid w:val="0052253D"/>
    <w:rsid w:val="00522949"/>
    <w:rsid w:val="00522D1B"/>
    <w:rsid w:val="0052456E"/>
    <w:rsid w:val="005245E1"/>
    <w:rsid w:val="005258F7"/>
    <w:rsid w:val="00525F6F"/>
    <w:rsid w:val="00526218"/>
    <w:rsid w:val="00526773"/>
    <w:rsid w:val="00532CEA"/>
    <w:rsid w:val="00536294"/>
    <w:rsid w:val="00540F42"/>
    <w:rsid w:val="00541AF5"/>
    <w:rsid w:val="0054769B"/>
    <w:rsid w:val="005511EF"/>
    <w:rsid w:val="00551D17"/>
    <w:rsid w:val="005537D0"/>
    <w:rsid w:val="00556836"/>
    <w:rsid w:val="00560BCD"/>
    <w:rsid w:val="00560DC1"/>
    <w:rsid w:val="00562183"/>
    <w:rsid w:val="00563B2D"/>
    <w:rsid w:val="00565587"/>
    <w:rsid w:val="005719F4"/>
    <w:rsid w:val="005737CE"/>
    <w:rsid w:val="00573C91"/>
    <w:rsid w:val="00574FE0"/>
    <w:rsid w:val="005828C3"/>
    <w:rsid w:val="00583787"/>
    <w:rsid w:val="00584587"/>
    <w:rsid w:val="00584D0C"/>
    <w:rsid w:val="0058613F"/>
    <w:rsid w:val="0059345F"/>
    <w:rsid w:val="005938F1"/>
    <w:rsid w:val="00594958"/>
    <w:rsid w:val="005974F8"/>
    <w:rsid w:val="00597F7A"/>
    <w:rsid w:val="005A1D04"/>
    <w:rsid w:val="005A518F"/>
    <w:rsid w:val="005B09F8"/>
    <w:rsid w:val="005B28B7"/>
    <w:rsid w:val="005B5CE1"/>
    <w:rsid w:val="005B7500"/>
    <w:rsid w:val="005C0CA3"/>
    <w:rsid w:val="005C3AA7"/>
    <w:rsid w:val="005C40EA"/>
    <w:rsid w:val="005C51F1"/>
    <w:rsid w:val="005C5C28"/>
    <w:rsid w:val="005C63FE"/>
    <w:rsid w:val="005C699A"/>
    <w:rsid w:val="005C7658"/>
    <w:rsid w:val="005C7AB6"/>
    <w:rsid w:val="005D067C"/>
    <w:rsid w:val="005D06D5"/>
    <w:rsid w:val="005D1A19"/>
    <w:rsid w:val="005D241E"/>
    <w:rsid w:val="005D3D0D"/>
    <w:rsid w:val="005D48DC"/>
    <w:rsid w:val="005D5D34"/>
    <w:rsid w:val="005D6A88"/>
    <w:rsid w:val="005E00A0"/>
    <w:rsid w:val="005E0FDF"/>
    <w:rsid w:val="005E1AD9"/>
    <w:rsid w:val="005E220A"/>
    <w:rsid w:val="005E23AE"/>
    <w:rsid w:val="005E5FA6"/>
    <w:rsid w:val="005F02DC"/>
    <w:rsid w:val="005F0EA8"/>
    <w:rsid w:val="005F1403"/>
    <w:rsid w:val="005F3EC5"/>
    <w:rsid w:val="005F435F"/>
    <w:rsid w:val="005F5018"/>
    <w:rsid w:val="005F6256"/>
    <w:rsid w:val="00601722"/>
    <w:rsid w:val="00601823"/>
    <w:rsid w:val="00601F48"/>
    <w:rsid w:val="006025D8"/>
    <w:rsid w:val="00602ADB"/>
    <w:rsid w:val="00605F2C"/>
    <w:rsid w:val="00607829"/>
    <w:rsid w:val="00613826"/>
    <w:rsid w:val="00613D4E"/>
    <w:rsid w:val="00613D87"/>
    <w:rsid w:val="006159A1"/>
    <w:rsid w:val="00617664"/>
    <w:rsid w:val="006200DD"/>
    <w:rsid w:val="00620D5E"/>
    <w:rsid w:val="00621852"/>
    <w:rsid w:val="006237C9"/>
    <w:rsid w:val="006258DA"/>
    <w:rsid w:val="0062592B"/>
    <w:rsid w:val="0062597A"/>
    <w:rsid w:val="00630EAC"/>
    <w:rsid w:val="00631F54"/>
    <w:rsid w:val="00633100"/>
    <w:rsid w:val="006334D5"/>
    <w:rsid w:val="006336D8"/>
    <w:rsid w:val="006338A7"/>
    <w:rsid w:val="00634F07"/>
    <w:rsid w:val="00636CB0"/>
    <w:rsid w:val="00640896"/>
    <w:rsid w:val="00642DB5"/>
    <w:rsid w:val="00643B16"/>
    <w:rsid w:val="00647D57"/>
    <w:rsid w:val="00651AC6"/>
    <w:rsid w:val="00654F07"/>
    <w:rsid w:val="00655862"/>
    <w:rsid w:val="00655CFA"/>
    <w:rsid w:val="006560C2"/>
    <w:rsid w:val="0065632B"/>
    <w:rsid w:val="00661100"/>
    <w:rsid w:val="006612EC"/>
    <w:rsid w:val="00661874"/>
    <w:rsid w:val="00663A53"/>
    <w:rsid w:val="00665281"/>
    <w:rsid w:val="00666499"/>
    <w:rsid w:val="00666B28"/>
    <w:rsid w:val="006676E0"/>
    <w:rsid w:val="00673659"/>
    <w:rsid w:val="0067408C"/>
    <w:rsid w:val="006861B5"/>
    <w:rsid w:val="00686EB0"/>
    <w:rsid w:val="00690BE6"/>
    <w:rsid w:val="006925EA"/>
    <w:rsid w:val="006928DD"/>
    <w:rsid w:val="00692E3C"/>
    <w:rsid w:val="0069535D"/>
    <w:rsid w:val="00695DE1"/>
    <w:rsid w:val="00697262"/>
    <w:rsid w:val="00697611"/>
    <w:rsid w:val="006A00CA"/>
    <w:rsid w:val="006A1656"/>
    <w:rsid w:val="006A2076"/>
    <w:rsid w:val="006A2FB3"/>
    <w:rsid w:val="006A5BE1"/>
    <w:rsid w:val="006B01FE"/>
    <w:rsid w:val="006B3665"/>
    <w:rsid w:val="006B7A56"/>
    <w:rsid w:val="006B7B43"/>
    <w:rsid w:val="006C028E"/>
    <w:rsid w:val="006C2B7E"/>
    <w:rsid w:val="006C2DB9"/>
    <w:rsid w:val="006C3181"/>
    <w:rsid w:val="006C52FD"/>
    <w:rsid w:val="006C7814"/>
    <w:rsid w:val="006D0C5A"/>
    <w:rsid w:val="006D1D26"/>
    <w:rsid w:val="006D301C"/>
    <w:rsid w:val="006D6F86"/>
    <w:rsid w:val="006E0455"/>
    <w:rsid w:val="006E0B2B"/>
    <w:rsid w:val="006E0F7A"/>
    <w:rsid w:val="006E1E70"/>
    <w:rsid w:val="006E3B8C"/>
    <w:rsid w:val="006E4D14"/>
    <w:rsid w:val="006F16A5"/>
    <w:rsid w:val="006F2768"/>
    <w:rsid w:val="006F364C"/>
    <w:rsid w:val="006F4277"/>
    <w:rsid w:val="006F4429"/>
    <w:rsid w:val="006F51AB"/>
    <w:rsid w:val="006F585F"/>
    <w:rsid w:val="006F67DC"/>
    <w:rsid w:val="006F7554"/>
    <w:rsid w:val="006F7A13"/>
    <w:rsid w:val="00700BFA"/>
    <w:rsid w:val="00701359"/>
    <w:rsid w:val="00701F9B"/>
    <w:rsid w:val="00702752"/>
    <w:rsid w:val="007036E9"/>
    <w:rsid w:val="00704453"/>
    <w:rsid w:val="0070583B"/>
    <w:rsid w:val="00705DC5"/>
    <w:rsid w:val="00706327"/>
    <w:rsid w:val="00706A4B"/>
    <w:rsid w:val="00707905"/>
    <w:rsid w:val="00711FE9"/>
    <w:rsid w:val="00712B57"/>
    <w:rsid w:val="007160B1"/>
    <w:rsid w:val="00716B3E"/>
    <w:rsid w:val="00720581"/>
    <w:rsid w:val="00722BEF"/>
    <w:rsid w:val="00724BC3"/>
    <w:rsid w:val="007257C5"/>
    <w:rsid w:val="00726386"/>
    <w:rsid w:val="007270CB"/>
    <w:rsid w:val="007300A3"/>
    <w:rsid w:val="00731B1C"/>
    <w:rsid w:val="00731DAD"/>
    <w:rsid w:val="00732397"/>
    <w:rsid w:val="007335B9"/>
    <w:rsid w:val="007339F7"/>
    <w:rsid w:val="00734DF0"/>
    <w:rsid w:val="00735A29"/>
    <w:rsid w:val="00736E0E"/>
    <w:rsid w:val="007409AE"/>
    <w:rsid w:val="0074506D"/>
    <w:rsid w:val="00746D13"/>
    <w:rsid w:val="00747C76"/>
    <w:rsid w:val="00750308"/>
    <w:rsid w:val="00753D34"/>
    <w:rsid w:val="00760A98"/>
    <w:rsid w:val="00760B52"/>
    <w:rsid w:val="00760E65"/>
    <w:rsid w:val="00761629"/>
    <w:rsid w:val="00765576"/>
    <w:rsid w:val="007675F1"/>
    <w:rsid w:val="00770AFB"/>
    <w:rsid w:val="00770CB4"/>
    <w:rsid w:val="00771419"/>
    <w:rsid w:val="00771983"/>
    <w:rsid w:val="0077421C"/>
    <w:rsid w:val="00775181"/>
    <w:rsid w:val="007815BB"/>
    <w:rsid w:val="007827EB"/>
    <w:rsid w:val="007848FC"/>
    <w:rsid w:val="007871CA"/>
    <w:rsid w:val="007915C7"/>
    <w:rsid w:val="00792C29"/>
    <w:rsid w:val="007957EF"/>
    <w:rsid w:val="0079662C"/>
    <w:rsid w:val="007A5EA6"/>
    <w:rsid w:val="007A75F2"/>
    <w:rsid w:val="007B128E"/>
    <w:rsid w:val="007B12AC"/>
    <w:rsid w:val="007B1AAF"/>
    <w:rsid w:val="007B3BD9"/>
    <w:rsid w:val="007B43B5"/>
    <w:rsid w:val="007C1BD1"/>
    <w:rsid w:val="007C1EA4"/>
    <w:rsid w:val="007C2F8F"/>
    <w:rsid w:val="007C4F4F"/>
    <w:rsid w:val="007C6E09"/>
    <w:rsid w:val="007C77B0"/>
    <w:rsid w:val="007D066F"/>
    <w:rsid w:val="007D3057"/>
    <w:rsid w:val="007D3343"/>
    <w:rsid w:val="007D5002"/>
    <w:rsid w:val="007E0CF3"/>
    <w:rsid w:val="007E2D2F"/>
    <w:rsid w:val="007E3A22"/>
    <w:rsid w:val="007E5B1F"/>
    <w:rsid w:val="007E5DCE"/>
    <w:rsid w:val="007E747E"/>
    <w:rsid w:val="007E7913"/>
    <w:rsid w:val="007E7D6A"/>
    <w:rsid w:val="007E7DD4"/>
    <w:rsid w:val="007F14A6"/>
    <w:rsid w:val="007F17CB"/>
    <w:rsid w:val="007F1831"/>
    <w:rsid w:val="007F21C4"/>
    <w:rsid w:val="007F28CE"/>
    <w:rsid w:val="007F34D8"/>
    <w:rsid w:val="007F406B"/>
    <w:rsid w:val="007F56C9"/>
    <w:rsid w:val="007F6B82"/>
    <w:rsid w:val="007F7C7E"/>
    <w:rsid w:val="0080171B"/>
    <w:rsid w:val="00802526"/>
    <w:rsid w:val="0080256C"/>
    <w:rsid w:val="0080345B"/>
    <w:rsid w:val="008040E2"/>
    <w:rsid w:val="00814A09"/>
    <w:rsid w:val="008169F2"/>
    <w:rsid w:val="00816C43"/>
    <w:rsid w:val="008202C6"/>
    <w:rsid w:val="00821C5B"/>
    <w:rsid w:val="00823984"/>
    <w:rsid w:val="00824003"/>
    <w:rsid w:val="00825310"/>
    <w:rsid w:val="00825793"/>
    <w:rsid w:val="00825C57"/>
    <w:rsid w:val="00826199"/>
    <w:rsid w:val="00826E38"/>
    <w:rsid w:val="00830A32"/>
    <w:rsid w:val="00831822"/>
    <w:rsid w:val="00836067"/>
    <w:rsid w:val="00843596"/>
    <w:rsid w:val="008472C9"/>
    <w:rsid w:val="008500BF"/>
    <w:rsid w:val="00850DD9"/>
    <w:rsid w:val="00853703"/>
    <w:rsid w:val="008612D9"/>
    <w:rsid w:val="00861ADD"/>
    <w:rsid w:val="00862038"/>
    <w:rsid w:val="00862503"/>
    <w:rsid w:val="00863A23"/>
    <w:rsid w:val="00864FCF"/>
    <w:rsid w:val="008659E5"/>
    <w:rsid w:val="00866457"/>
    <w:rsid w:val="00866A68"/>
    <w:rsid w:val="00866AEF"/>
    <w:rsid w:val="00871A07"/>
    <w:rsid w:val="00871B0E"/>
    <w:rsid w:val="0087376C"/>
    <w:rsid w:val="00873781"/>
    <w:rsid w:val="008766D1"/>
    <w:rsid w:val="0088015D"/>
    <w:rsid w:val="00884382"/>
    <w:rsid w:val="008853A0"/>
    <w:rsid w:val="0088626D"/>
    <w:rsid w:val="00886E84"/>
    <w:rsid w:val="00890E03"/>
    <w:rsid w:val="00891E07"/>
    <w:rsid w:val="0089279F"/>
    <w:rsid w:val="00895736"/>
    <w:rsid w:val="00896F4F"/>
    <w:rsid w:val="008A0D3A"/>
    <w:rsid w:val="008A1216"/>
    <w:rsid w:val="008A1BE3"/>
    <w:rsid w:val="008A228B"/>
    <w:rsid w:val="008A2973"/>
    <w:rsid w:val="008A6417"/>
    <w:rsid w:val="008A7240"/>
    <w:rsid w:val="008A7683"/>
    <w:rsid w:val="008B08D7"/>
    <w:rsid w:val="008B0B6F"/>
    <w:rsid w:val="008B151E"/>
    <w:rsid w:val="008B51E3"/>
    <w:rsid w:val="008B6414"/>
    <w:rsid w:val="008B6F6C"/>
    <w:rsid w:val="008C09BD"/>
    <w:rsid w:val="008C30EF"/>
    <w:rsid w:val="008C407B"/>
    <w:rsid w:val="008C4750"/>
    <w:rsid w:val="008C5EBC"/>
    <w:rsid w:val="008C6022"/>
    <w:rsid w:val="008C612C"/>
    <w:rsid w:val="008D0BB6"/>
    <w:rsid w:val="008D15FB"/>
    <w:rsid w:val="008D2AA4"/>
    <w:rsid w:val="008D4156"/>
    <w:rsid w:val="008D5B12"/>
    <w:rsid w:val="008D5C84"/>
    <w:rsid w:val="008D7878"/>
    <w:rsid w:val="008D787A"/>
    <w:rsid w:val="008E0DF7"/>
    <w:rsid w:val="008E2753"/>
    <w:rsid w:val="008E7C8A"/>
    <w:rsid w:val="008F2CF8"/>
    <w:rsid w:val="008F3821"/>
    <w:rsid w:val="008F53B1"/>
    <w:rsid w:val="008F5669"/>
    <w:rsid w:val="008F6CE1"/>
    <w:rsid w:val="00904AD4"/>
    <w:rsid w:val="0090737D"/>
    <w:rsid w:val="00910A08"/>
    <w:rsid w:val="00911274"/>
    <w:rsid w:val="009165C9"/>
    <w:rsid w:val="00916B6C"/>
    <w:rsid w:val="00916F08"/>
    <w:rsid w:val="00920EB9"/>
    <w:rsid w:val="00923C88"/>
    <w:rsid w:val="00924D44"/>
    <w:rsid w:val="00926F70"/>
    <w:rsid w:val="00927BC1"/>
    <w:rsid w:val="00931548"/>
    <w:rsid w:val="00935BB7"/>
    <w:rsid w:val="00936DEE"/>
    <w:rsid w:val="009441AD"/>
    <w:rsid w:val="00944D20"/>
    <w:rsid w:val="009462B2"/>
    <w:rsid w:val="00947F37"/>
    <w:rsid w:val="0095291D"/>
    <w:rsid w:val="00953BCF"/>
    <w:rsid w:val="0095418B"/>
    <w:rsid w:val="00955CE0"/>
    <w:rsid w:val="009611D5"/>
    <w:rsid w:val="009629E5"/>
    <w:rsid w:val="00963D66"/>
    <w:rsid w:val="00964892"/>
    <w:rsid w:val="0096540C"/>
    <w:rsid w:val="00965872"/>
    <w:rsid w:val="00965C9C"/>
    <w:rsid w:val="00970F23"/>
    <w:rsid w:val="0097205A"/>
    <w:rsid w:val="00972B02"/>
    <w:rsid w:val="0097462A"/>
    <w:rsid w:val="00978866"/>
    <w:rsid w:val="00981C7D"/>
    <w:rsid w:val="00982CB8"/>
    <w:rsid w:val="009856BC"/>
    <w:rsid w:val="00985EC8"/>
    <w:rsid w:val="009909A3"/>
    <w:rsid w:val="00990AB6"/>
    <w:rsid w:val="009928FE"/>
    <w:rsid w:val="00993452"/>
    <w:rsid w:val="0099581D"/>
    <w:rsid w:val="00996214"/>
    <w:rsid w:val="009A3566"/>
    <w:rsid w:val="009A4B0C"/>
    <w:rsid w:val="009A6448"/>
    <w:rsid w:val="009A70AC"/>
    <w:rsid w:val="009A7ED4"/>
    <w:rsid w:val="009B020C"/>
    <w:rsid w:val="009B1786"/>
    <w:rsid w:val="009B1DA5"/>
    <w:rsid w:val="009B5CF5"/>
    <w:rsid w:val="009B6BDA"/>
    <w:rsid w:val="009C17BC"/>
    <w:rsid w:val="009C183F"/>
    <w:rsid w:val="009C1FE2"/>
    <w:rsid w:val="009C2821"/>
    <w:rsid w:val="009C2BFA"/>
    <w:rsid w:val="009C3C09"/>
    <w:rsid w:val="009C4DDF"/>
    <w:rsid w:val="009C5920"/>
    <w:rsid w:val="009C595D"/>
    <w:rsid w:val="009C770D"/>
    <w:rsid w:val="009D3991"/>
    <w:rsid w:val="009D3EAD"/>
    <w:rsid w:val="009D4382"/>
    <w:rsid w:val="009D469C"/>
    <w:rsid w:val="009D52AF"/>
    <w:rsid w:val="009D6FD7"/>
    <w:rsid w:val="009E2B29"/>
    <w:rsid w:val="009E4203"/>
    <w:rsid w:val="009E58E1"/>
    <w:rsid w:val="009E659F"/>
    <w:rsid w:val="009F02D2"/>
    <w:rsid w:val="009F04AB"/>
    <w:rsid w:val="009F34B8"/>
    <w:rsid w:val="009F64F4"/>
    <w:rsid w:val="009FE7FF"/>
    <w:rsid w:val="00A003EE"/>
    <w:rsid w:val="00A0577E"/>
    <w:rsid w:val="00A07EF7"/>
    <w:rsid w:val="00A124A9"/>
    <w:rsid w:val="00A14AAE"/>
    <w:rsid w:val="00A14EB4"/>
    <w:rsid w:val="00A14EEF"/>
    <w:rsid w:val="00A15F66"/>
    <w:rsid w:val="00A161C9"/>
    <w:rsid w:val="00A16368"/>
    <w:rsid w:val="00A164A4"/>
    <w:rsid w:val="00A17715"/>
    <w:rsid w:val="00A21EB4"/>
    <w:rsid w:val="00A22F18"/>
    <w:rsid w:val="00A23DE8"/>
    <w:rsid w:val="00A24CB5"/>
    <w:rsid w:val="00A26EE1"/>
    <w:rsid w:val="00A3166A"/>
    <w:rsid w:val="00A31FE7"/>
    <w:rsid w:val="00A32850"/>
    <w:rsid w:val="00A33520"/>
    <w:rsid w:val="00A42B13"/>
    <w:rsid w:val="00A4765B"/>
    <w:rsid w:val="00A47F67"/>
    <w:rsid w:val="00A538D6"/>
    <w:rsid w:val="00A53B54"/>
    <w:rsid w:val="00A56FA7"/>
    <w:rsid w:val="00A5732D"/>
    <w:rsid w:val="00A60970"/>
    <w:rsid w:val="00A631A0"/>
    <w:rsid w:val="00A634FD"/>
    <w:rsid w:val="00A64780"/>
    <w:rsid w:val="00A661C2"/>
    <w:rsid w:val="00A70CAC"/>
    <w:rsid w:val="00A71575"/>
    <w:rsid w:val="00A74360"/>
    <w:rsid w:val="00A75433"/>
    <w:rsid w:val="00A77408"/>
    <w:rsid w:val="00A81600"/>
    <w:rsid w:val="00A82C0D"/>
    <w:rsid w:val="00A8574A"/>
    <w:rsid w:val="00A905E8"/>
    <w:rsid w:val="00A90B72"/>
    <w:rsid w:val="00A93165"/>
    <w:rsid w:val="00AA3AF0"/>
    <w:rsid w:val="00AA578E"/>
    <w:rsid w:val="00AA63E1"/>
    <w:rsid w:val="00AA6A81"/>
    <w:rsid w:val="00AB2509"/>
    <w:rsid w:val="00AB291B"/>
    <w:rsid w:val="00AB45A6"/>
    <w:rsid w:val="00AB6FD2"/>
    <w:rsid w:val="00AB7857"/>
    <w:rsid w:val="00AC14E1"/>
    <w:rsid w:val="00AC27DE"/>
    <w:rsid w:val="00AC2D0F"/>
    <w:rsid w:val="00AC302F"/>
    <w:rsid w:val="00AC34BB"/>
    <w:rsid w:val="00AC4A87"/>
    <w:rsid w:val="00AC6978"/>
    <w:rsid w:val="00AC785A"/>
    <w:rsid w:val="00AD0AF6"/>
    <w:rsid w:val="00AD348F"/>
    <w:rsid w:val="00AE09F4"/>
    <w:rsid w:val="00AE36EE"/>
    <w:rsid w:val="00AE4794"/>
    <w:rsid w:val="00AE7CB2"/>
    <w:rsid w:val="00AF1074"/>
    <w:rsid w:val="00AF1B48"/>
    <w:rsid w:val="00AF2E12"/>
    <w:rsid w:val="00AF4FFE"/>
    <w:rsid w:val="00AF578B"/>
    <w:rsid w:val="00AF6C2C"/>
    <w:rsid w:val="00AF7B56"/>
    <w:rsid w:val="00AF7C86"/>
    <w:rsid w:val="00B002A4"/>
    <w:rsid w:val="00B068A6"/>
    <w:rsid w:val="00B121D8"/>
    <w:rsid w:val="00B12288"/>
    <w:rsid w:val="00B12505"/>
    <w:rsid w:val="00B126ED"/>
    <w:rsid w:val="00B1332A"/>
    <w:rsid w:val="00B135D8"/>
    <w:rsid w:val="00B13D9F"/>
    <w:rsid w:val="00B17A1F"/>
    <w:rsid w:val="00B21020"/>
    <w:rsid w:val="00B23F74"/>
    <w:rsid w:val="00B27772"/>
    <w:rsid w:val="00B30DFE"/>
    <w:rsid w:val="00B3388C"/>
    <w:rsid w:val="00B34318"/>
    <w:rsid w:val="00B3543A"/>
    <w:rsid w:val="00B35E92"/>
    <w:rsid w:val="00B365E5"/>
    <w:rsid w:val="00B41CC6"/>
    <w:rsid w:val="00B4210D"/>
    <w:rsid w:val="00B42523"/>
    <w:rsid w:val="00B428C8"/>
    <w:rsid w:val="00B45593"/>
    <w:rsid w:val="00B462E8"/>
    <w:rsid w:val="00B471C2"/>
    <w:rsid w:val="00B50D56"/>
    <w:rsid w:val="00B516B9"/>
    <w:rsid w:val="00B539B5"/>
    <w:rsid w:val="00B57A80"/>
    <w:rsid w:val="00B60A4D"/>
    <w:rsid w:val="00B6416E"/>
    <w:rsid w:val="00B64793"/>
    <w:rsid w:val="00B6569A"/>
    <w:rsid w:val="00B66421"/>
    <w:rsid w:val="00B670AD"/>
    <w:rsid w:val="00B6710A"/>
    <w:rsid w:val="00B678F2"/>
    <w:rsid w:val="00B716F0"/>
    <w:rsid w:val="00B7250B"/>
    <w:rsid w:val="00B74FD1"/>
    <w:rsid w:val="00B75032"/>
    <w:rsid w:val="00B762BB"/>
    <w:rsid w:val="00B80AA3"/>
    <w:rsid w:val="00B81BF7"/>
    <w:rsid w:val="00B82942"/>
    <w:rsid w:val="00B86DF9"/>
    <w:rsid w:val="00B92EE4"/>
    <w:rsid w:val="00B93CBE"/>
    <w:rsid w:val="00B944D3"/>
    <w:rsid w:val="00B95D9B"/>
    <w:rsid w:val="00B95E75"/>
    <w:rsid w:val="00B97FCD"/>
    <w:rsid w:val="00BA0332"/>
    <w:rsid w:val="00BA1472"/>
    <w:rsid w:val="00BA152A"/>
    <w:rsid w:val="00BA1E80"/>
    <w:rsid w:val="00BA24AC"/>
    <w:rsid w:val="00BA4482"/>
    <w:rsid w:val="00BA5BDA"/>
    <w:rsid w:val="00BA6385"/>
    <w:rsid w:val="00BB0698"/>
    <w:rsid w:val="00BB0A60"/>
    <w:rsid w:val="00BB3DCB"/>
    <w:rsid w:val="00BB413F"/>
    <w:rsid w:val="00BB432B"/>
    <w:rsid w:val="00BB467C"/>
    <w:rsid w:val="00BB522E"/>
    <w:rsid w:val="00BB71C6"/>
    <w:rsid w:val="00BB7C52"/>
    <w:rsid w:val="00BC0D18"/>
    <w:rsid w:val="00BC486B"/>
    <w:rsid w:val="00BC5893"/>
    <w:rsid w:val="00BC5D4B"/>
    <w:rsid w:val="00BC5E87"/>
    <w:rsid w:val="00BC7127"/>
    <w:rsid w:val="00BD26BA"/>
    <w:rsid w:val="00BE0E99"/>
    <w:rsid w:val="00BE23AA"/>
    <w:rsid w:val="00BE3226"/>
    <w:rsid w:val="00BE639D"/>
    <w:rsid w:val="00BF37C6"/>
    <w:rsid w:val="00BF5537"/>
    <w:rsid w:val="00BF6409"/>
    <w:rsid w:val="00BF6F16"/>
    <w:rsid w:val="00BF7A2A"/>
    <w:rsid w:val="00C02739"/>
    <w:rsid w:val="00C05AB9"/>
    <w:rsid w:val="00C067A3"/>
    <w:rsid w:val="00C06D59"/>
    <w:rsid w:val="00C109B2"/>
    <w:rsid w:val="00C11634"/>
    <w:rsid w:val="00C140DF"/>
    <w:rsid w:val="00C1609C"/>
    <w:rsid w:val="00C17C5E"/>
    <w:rsid w:val="00C22D3E"/>
    <w:rsid w:val="00C24AE3"/>
    <w:rsid w:val="00C257D1"/>
    <w:rsid w:val="00C26A06"/>
    <w:rsid w:val="00C26B7A"/>
    <w:rsid w:val="00C2773F"/>
    <w:rsid w:val="00C30FB5"/>
    <w:rsid w:val="00C31503"/>
    <w:rsid w:val="00C31A94"/>
    <w:rsid w:val="00C356AD"/>
    <w:rsid w:val="00C36021"/>
    <w:rsid w:val="00C37D01"/>
    <w:rsid w:val="00C41628"/>
    <w:rsid w:val="00C45D52"/>
    <w:rsid w:val="00C50F42"/>
    <w:rsid w:val="00C513A9"/>
    <w:rsid w:val="00C54D73"/>
    <w:rsid w:val="00C62FF2"/>
    <w:rsid w:val="00C64E8A"/>
    <w:rsid w:val="00C654B9"/>
    <w:rsid w:val="00C703AE"/>
    <w:rsid w:val="00C73127"/>
    <w:rsid w:val="00C75021"/>
    <w:rsid w:val="00C765B9"/>
    <w:rsid w:val="00C767A0"/>
    <w:rsid w:val="00C803F8"/>
    <w:rsid w:val="00C80C2E"/>
    <w:rsid w:val="00C811E1"/>
    <w:rsid w:val="00C857F6"/>
    <w:rsid w:val="00C865A8"/>
    <w:rsid w:val="00C9086A"/>
    <w:rsid w:val="00C934B2"/>
    <w:rsid w:val="00C93C89"/>
    <w:rsid w:val="00C959E2"/>
    <w:rsid w:val="00CA0079"/>
    <w:rsid w:val="00CA0569"/>
    <w:rsid w:val="00CA0B9B"/>
    <w:rsid w:val="00CA165C"/>
    <w:rsid w:val="00CA3073"/>
    <w:rsid w:val="00CA64DF"/>
    <w:rsid w:val="00CA6B81"/>
    <w:rsid w:val="00CB04C5"/>
    <w:rsid w:val="00CB2E0A"/>
    <w:rsid w:val="00CB32C4"/>
    <w:rsid w:val="00CB441A"/>
    <w:rsid w:val="00CB5A5F"/>
    <w:rsid w:val="00CC0804"/>
    <w:rsid w:val="00CC1D17"/>
    <w:rsid w:val="00CC1EE2"/>
    <w:rsid w:val="00CC3FB4"/>
    <w:rsid w:val="00CC54E8"/>
    <w:rsid w:val="00CC5BAD"/>
    <w:rsid w:val="00CC7C2C"/>
    <w:rsid w:val="00CD159E"/>
    <w:rsid w:val="00CD1C60"/>
    <w:rsid w:val="00CD6856"/>
    <w:rsid w:val="00CD6A13"/>
    <w:rsid w:val="00CE0211"/>
    <w:rsid w:val="00CE1896"/>
    <w:rsid w:val="00CE19FD"/>
    <w:rsid w:val="00CE28AB"/>
    <w:rsid w:val="00CE7775"/>
    <w:rsid w:val="00CF2218"/>
    <w:rsid w:val="00CF2D89"/>
    <w:rsid w:val="00D000EE"/>
    <w:rsid w:val="00D01A45"/>
    <w:rsid w:val="00D0332E"/>
    <w:rsid w:val="00D0336C"/>
    <w:rsid w:val="00D0642E"/>
    <w:rsid w:val="00D10A10"/>
    <w:rsid w:val="00D121C4"/>
    <w:rsid w:val="00D13487"/>
    <w:rsid w:val="00D13A31"/>
    <w:rsid w:val="00D13DDB"/>
    <w:rsid w:val="00D1559F"/>
    <w:rsid w:val="00D15E41"/>
    <w:rsid w:val="00D161A7"/>
    <w:rsid w:val="00D2123C"/>
    <w:rsid w:val="00D21455"/>
    <w:rsid w:val="00D233B1"/>
    <w:rsid w:val="00D27BED"/>
    <w:rsid w:val="00D31267"/>
    <w:rsid w:val="00D31784"/>
    <w:rsid w:val="00D33931"/>
    <w:rsid w:val="00D34A0C"/>
    <w:rsid w:val="00D401AF"/>
    <w:rsid w:val="00D42F9B"/>
    <w:rsid w:val="00D430EC"/>
    <w:rsid w:val="00D45E8F"/>
    <w:rsid w:val="00D45F93"/>
    <w:rsid w:val="00D51F2C"/>
    <w:rsid w:val="00D55CCE"/>
    <w:rsid w:val="00D6046E"/>
    <w:rsid w:val="00D60F23"/>
    <w:rsid w:val="00D62251"/>
    <w:rsid w:val="00D62462"/>
    <w:rsid w:val="00D636C6"/>
    <w:rsid w:val="00D63D59"/>
    <w:rsid w:val="00D647A5"/>
    <w:rsid w:val="00D6506E"/>
    <w:rsid w:val="00D65076"/>
    <w:rsid w:val="00D65E4B"/>
    <w:rsid w:val="00D67CB3"/>
    <w:rsid w:val="00D76BB3"/>
    <w:rsid w:val="00D77351"/>
    <w:rsid w:val="00D77CC0"/>
    <w:rsid w:val="00D8047B"/>
    <w:rsid w:val="00D81C83"/>
    <w:rsid w:val="00D81D26"/>
    <w:rsid w:val="00D8523F"/>
    <w:rsid w:val="00D86559"/>
    <w:rsid w:val="00D87164"/>
    <w:rsid w:val="00D901F5"/>
    <w:rsid w:val="00D953DC"/>
    <w:rsid w:val="00D9554E"/>
    <w:rsid w:val="00D95AA7"/>
    <w:rsid w:val="00D95AC6"/>
    <w:rsid w:val="00DA08D0"/>
    <w:rsid w:val="00DA3891"/>
    <w:rsid w:val="00DA6A32"/>
    <w:rsid w:val="00DA7A45"/>
    <w:rsid w:val="00DC03B8"/>
    <w:rsid w:val="00DC1A92"/>
    <w:rsid w:val="00DC20FF"/>
    <w:rsid w:val="00DC3B9C"/>
    <w:rsid w:val="00DC57D4"/>
    <w:rsid w:val="00DC60FF"/>
    <w:rsid w:val="00DC711D"/>
    <w:rsid w:val="00DC793C"/>
    <w:rsid w:val="00DD3324"/>
    <w:rsid w:val="00DD354B"/>
    <w:rsid w:val="00DD4D4E"/>
    <w:rsid w:val="00DD5101"/>
    <w:rsid w:val="00DD601C"/>
    <w:rsid w:val="00DD754E"/>
    <w:rsid w:val="00DE1E85"/>
    <w:rsid w:val="00DE25F2"/>
    <w:rsid w:val="00DE3F2B"/>
    <w:rsid w:val="00DE467A"/>
    <w:rsid w:val="00DE6F64"/>
    <w:rsid w:val="00DF0B6E"/>
    <w:rsid w:val="00DF106C"/>
    <w:rsid w:val="00DF1A74"/>
    <w:rsid w:val="00DF363A"/>
    <w:rsid w:val="00DF36D6"/>
    <w:rsid w:val="00DF6A8E"/>
    <w:rsid w:val="00DF6D6E"/>
    <w:rsid w:val="00DF73D4"/>
    <w:rsid w:val="00E00405"/>
    <w:rsid w:val="00E00A32"/>
    <w:rsid w:val="00E01AFF"/>
    <w:rsid w:val="00E05E93"/>
    <w:rsid w:val="00E07400"/>
    <w:rsid w:val="00E077D1"/>
    <w:rsid w:val="00E10ABD"/>
    <w:rsid w:val="00E11F39"/>
    <w:rsid w:val="00E12BC2"/>
    <w:rsid w:val="00E13D2F"/>
    <w:rsid w:val="00E16150"/>
    <w:rsid w:val="00E16D4A"/>
    <w:rsid w:val="00E227D3"/>
    <w:rsid w:val="00E23709"/>
    <w:rsid w:val="00E2488A"/>
    <w:rsid w:val="00E251FD"/>
    <w:rsid w:val="00E30CB1"/>
    <w:rsid w:val="00E31A96"/>
    <w:rsid w:val="00E33065"/>
    <w:rsid w:val="00E347DD"/>
    <w:rsid w:val="00E34AAF"/>
    <w:rsid w:val="00E35E0E"/>
    <w:rsid w:val="00E42C41"/>
    <w:rsid w:val="00E5277E"/>
    <w:rsid w:val="00E554A6"/>
    <w:rsid w:val="00E57F77"/>
    <w:rsid w:val="00E623B0"/>
    <w:rsid w:val="00E62D78"/>
    <w:rsid w:val="00E64C35"/>
    <w:rsid w:val="00E65AFA"/>
    <w:rsid w:val="00E65C98"/>
    <w:rsid w:val="00E67DC4"/>
    <w:rsid w:val="00E72659"/>
    <w:rsid w:val="00E73F20"/>
    <w:rsid w:val="00E74981"/>
    <w:rsid w:val="00E770FA"/>
    <w:rsid w:val="00E83AD2"/>
    <w:rsid w:val="00E8606F"/>
    <w:rsid w:val="00E8661E"/>
    <w:rsid w:val="00E874C9"/>
    <w:rsid w:val="00E8784D"/>
    <w:rsid w:val="00E879E6"/>
    <w:rsid w:val="00E87D47"/>
    <w:rsid w:val="00E87EDA"/>
    <w:rsid w:val="00E91733"/>
    <w:rsid w:val="00E919EF"/>
    <w:rsid w:val="00E926CC"/>
    <w:rsid w:val="00E947D0"/>
    <w:rsid w:val="00E94A09"/>
    <w:rsid w:val="00E9687E"/>
    <w:rsid w:val="00E96FF4"/>
    <w:rsid w:val="00EA0840"/>
    <w:rsid w:val="00EA2FA8"/>
    <w:rsid w:val="00EA3106"/>
    <w:rsid w:val="00EA3683"/>
    <w:rsid w:val="00EA601B"/>
    <w:rsid w:val="00EB1125"/>
    <w:rsid w:val="00EB190E"/>
    <w:rsid w:val="00EB6364"/>
    <w:rsid w:val="00EB7F43"/>
    <w:rsid w:val="00EC0128"/>
    <w:rsid w:val="00EC2E43"/>
    <w:rsid w:val="00EC47FF"/>
    <w:rsid w:val="00EC63C4"/>
    <w:rsid w:val="00EC6DAA"/>
    <w:rsid w:val="00ED001E"/>
    <w:rsid w:val="00ED320C"/>
    <w:rsid w:val="00ED39B9"/>
    <w:rsid w:val="00ED43AD"/>
    <w:rsid w:val="00ED48D1"/>
    <w:rsid w:val="00ED6311"/>
    <w:rsid w:val="00EE093C"/>
    <w:rsid w:val="00EE3FF2"/>
    <w:rsid w:val="00EE5211"/>
    <w:rsid w:val="00EE65D8"/>
    <w:rsid w:val="00EE7BEB"/>
    <w:rsid w:val="00EF7316"/>
    <w:rsid w:val="00EF73BB"/>
    <w:rsid w:val="00EF784F"/>
    <w:rsid w:val="00F0600A"/>
    <w:rsid w:val="00F06D58"/>
    <w:rsid w:val="00F10FBD"/>
    <w:rsid w:val="00F129A3"/>
    <w:rsid w:val="00F139E1"/>
    <w:rsid w:val="00F15F52"/>
    <w:rsid w:val="00F175F8"/>
    <w:rsid w:val="00F20E95"/>
    <w:rsid w:val="00F23E9D"/>
    <w:rsid w:val="00F276CA"/>
    <w:rsid w:val="00F2771E"/>
    <w:rsid w:val="00F3789E"/>
    <w:rsid w:val="00F41821"/>
    <w:rsid w:val="00F4517A"/>
    <w:rsid w:val="00F470E4"/>
    <w:rsid w:val="00F50DF9"/>
    <w:rsid w:val="00F527A9"/>
    <w:rsid w:val="00F5313C"/>
    <w:rsid w:val="00F53ED9"/>
    <w:rsid w:val="00F56486"/>
    <w:rsid w:val="00F56BC7"/>
    <w:rsid w:val="00F6017C"/>
    <w:rsid w:val="00F617E0"/>
    <w:rsid w:val="00F63174"/>
    <w:rsid w:val="00F642CC"/>
    <w:rsid w:val="00F65018"/>
    <w:rsid w:val="00F7279C"/>
    <w:rsid w:val="00F754A8"/>
    <w:rsid w:val="00F75EBD"/>
    <w:rsid w:val="00F76D1D"/>
    <w:rsid w:val="00F76D39"/>
    <w:rsid w:val="00F80352"/>
    <w:rsid w:val="00F8271F"/>
    <w:rsid w:val="00F83326"/>
    <w:rsid w:val="00F83634"/>
    <w:rsid w:val="00F8386A"/>
    <w:rsid w:val="00F8406B"/>
    <w:rsid w:val="00F85CBF"/>
    <w:rsid w:val="00F90808"/>
    <w:rsid w:val="00F92C82"/>
    <w:rsid w:val="00F93FFD"/>
    <w:rsid w:val="00F9493D"/>
    <w:rsid w:val="00FA0314"/>
    <w:rsid w:val="00FA1254"/>
    <w:rsid w:val="00FA5F42"/>
    <w:rsid w:val="00FB0186"/>
    <w:rsid w:val="00FB5DDA"/>
    <w:rsid w:val="00FB5E66"/>
    <w:rsid w:val="00FB6B53"/>
    <w:rsid w:val="00FB79F9"/>
    <w:rsid w:val="00FC0D06"/>
    <w:rsid w:val="00FC2F5D"/>
    <w:rsid w:val="00FC394A"/>
    <w:rsid w:val="00FC4325"/>
    <w:rsid w:val="00FC50BB"/>
    <w:rsid w:val="00FC78D6"/>
    <w:rsid w:val="00FD016C"/>
    <w:rsid w:val="00FD09C4"/>
    <w:rsid w:val="00FD1452"/>
    <w:rsid w:val="00FD2DDD"/>
    <w:rsid w:val="00FD41E4"/>
    <w:rsid w:val="00FD49D2"/>
    <w:rsid w:val="00FD6059"/>
    <w:rsid w:val="00FE1119"/>
    <w:rsid w:val="00FE1EC1"/>
    <w:rsid w:val="00FE1F27"/>
    <w:rsid w:val="00FE352E"/>
    <w:rsid w:val="00FE7B4D"/>
    <w:rsid w:val="00FF0048"/>
    <w:rsid w:val="00FF4210"/>
    <w:rsid w:val="00FF7068"/>
    <w:rsid w:val="00FF783B"/>
    <w:rsid w:val="01070A32"/>
    <w:rsid w:val="0163BF01"/>
    <w:rsid w:val="01A0B169"/>
    <w:rsid w:val="01B82AFF"/>
    <w:rsid w:val="01E26E2A"/>
    <w:rsid w:val="0224D9C4"/>
    <w:rsid w:val="02340F63"/>
    <w:rsid w:val="02717849"/>
    <w:rsid w:val="02D28AF7"/>
    <w:rsid w:val="02D3E276"/>
    <w:rsid w:val="034F8CFE"/>
    <w:rsid w:val="037BA017"/>
    <w:rsid w:val="03AAD1B1"/>
    <w:rsid w:val="03ECF84C"/>
    <w:rsid w:val="041E50B0"/>
    <w:rsid w:val="047713DA"/>
    <w:rsid w:val="048BF65B"/>
    <w:rsid w:val="053437A7"/>
    <w:rsid w:val="05C8678B"/>
    <w:rsid w:val="0655B01B"/>
    <w:rsid w:val="06E31BF2"/>
    <w:rsid w:val="07098F72"/>
    <w:rsid w:val="0742AB40"/>
    <w:rsid w:val="0743C705"/>
    <w:rsid w:val="0754C8E5"/>
    <w:rsid w:val="07B608FC"/>
    <w:rsid w:val="080F3AB2"/>
    <w:rsid w:val="0853910F"/>
    <w:rsid w:val="0855F70E"/>
    <w:rsid w:val="085A6BC4"/>
    <w:rsid w:val="08643D88"/>
    <w:rsid w:val="08989725"/>
    <w:rsid w:val="08E6DFF0"/>
    <w:rsid w:val="0939EA88"/>
    <w:rsid w:val="09414368"/>
    <w:rsid w:val="0A204828"/>
    <w:rsid w:val="0AE7E5B5"/>
    <w:rsid w:val="0B6D0CAB"/>
    <w:rsid w:val="0BC356BE"/>
    <w:rsid w:val="0BF4E818"/>
    <w:rsid w:val="0C349840"/>
    <w:rsid w:val="0C9C74CE"/>
    <w:rsid w:val="0CC298F8"/>
    <w:rsid w:val="0CF9BF49"/>
    <w:rsid w:val="0D72C39F"/>
    <w:rsid w:val="0DC33AB8"/>
    <w:rsid w:val="0DC75E05"/>
    <w:rsid w:val="0DD86706"/>
    <w:rsid w:val="0E340D68"/>
    <w:rsid w:val="0E5DE8C8"/>
    <w:rsid w:val="0EBB0C7F"/>
    <w:rsid w:val="0EBD1936"/>
    <w:rsid w:val="0F096B19"/>
    <w:rsid w:val="0F5E1631"/>
    <w:rsid w:val="0FC2C219"/>
    <w:rsid w:val="0FEC857F"/>
    <w:rsid w:val="0FF47305"/>
    <w:rsid w:val="103635B2"/>
    <w:rsid w:val="1042C12A"/>
    <w:rsid w:val="10963164"/>
    <w:rsid w:val="1132C758"/>
    <w:rsid w:val="113CDD11"/>
    <w:rsid w:val="1185C0D3"/>
    <w:rsid w:val="11FEDD25"/>
    <w:rsid w:val="12575CCE"/>
    <w:rsid w:val="1280AAAC"/>
    <w:rsid w:val="128CC617"/>
    <w:rsid w:val="12D2A302"/>
    <w:rsid w:val="136B3DA7"/>
    <w:rsid w:val="13C777CB"/>
    <w:rsid w:val="14245E03"/>
    <w:rsid w:val="14C1B6C1"/>
    <w:rsid w:val="14FD8912"/>
    <w:rsid w:val="150BDDFD"/>
    <w:rsid w:val="151DB737"/>
    <w:rsid w:val="15247C7C"/>
    <w:rsid w:val="1618F08B"/>
    <w:rsid w:val="16290805"/>
    <w:rsid w:val="1630A4FA"/>
    <w:rsid w:val="16AB9F6A"/>
    <w:rsid w:val="16EF3399"/>
    <w:rsid w:val="16FCA69C"/>
    <w:rsid w:val="17141276"/>
    <w:rsid w:val="174DD15F"/>
    <w:rsid w:val="185030FE"/>
    <w:rsid w:val="1865FF4D"/>
    <w:rsid w:val="18672BD8"/>
    <w:rsid w:val="197B227D"/>
    <w:rsid w:val="19A21CCB"/>
    <w:rsid w:val="19D674D7"/>
    <w:rsid w:val="1A04F6DC"/>
    <w:rsid w:val="1A8F4A14"/>
    <w:rsid w:val="1AE422FF"/>
    <w:rsid w:val="1B2D9371"/>
    <w:rsid w:val="1B3BED5A"/>
    <w:rsid w:val="1B72774B"/>
    <w:rsid w:val="1B7CAB4E"/>
    <w:rsid w:val="1B824EA7"/>
    <w:rsid w:val="1BB105F5"/>
    <w:rsid w:val="1C3895F3"/>
    <w:rsid w:val="1C3C2376"/>
    <w:rsid w:val="1C44B486"/>
    <w:rsid w:val="1C7701D0"/>
    <w:rsid w:val="1D440C85"/>
    <w:rsid w:val="1D4AD217"/>
    <w:rsid w:val="1D909E55"/>
    <w:rsid w:val="1DCE3F36"/>
    <w:rsid w:val="1E08ED68"/>
    <w:rsid w:val="1E216731"/>
    <w:rsid w:val="1E36434B"/>
    <w:rsid w:val="1F17CFFB"/>
    <w:rsid w:val="1F1FE4BF"/>
    <w:rsid w:val="1F586984"/>
    <w:rsid w:val="2007094C"/>
    <w:rsid w:val="2009018A"/>
    <w:rsid w:val="205C0C22"/>
    <w:rsid w:val="2085B0A0"/>
    <w:rsid w:val="20DC47C0"/>
    <w:rsid w:val="20F8A130"/>
    <w:rsid w:val="2155C362"/>
    <w:rsid w:val="218D2A80"/>
    <w:rsid w:val="2242C7BF"/>
    <w:rsid w:val="2256D7F3"/>
    <w:rsid w:val="226A686C"/>
    <w:rsid w:val="22882503"/>
    <w:rsid w:val="22923C9D"/>
    <w:rsid w:val="23953FC4"/>
    <w:rsid w:val="23F2F35E"/>
    <w:rsid w:val="241AC7CF"/>
    <w:rsid w:val="245AD6CD"/>
    <w:rsid w:val="24988C2F"/>
    <w:rsid w:val="250E5B5E"/>
    <w:rsid w:val="25366319"/>
    <w:rsid w:val="2581564D"/>
    <w:rsid w:val="259AEA4F"/>
    <w:rsid w:val="25BC83EE"/>
    <w:rsid w:val="2679D853"/>
    <w:rsid w:val="268B89EC"/>
    <w:rsid w:val="26DB135B"/>
    <w:rsid w:val="26DB5A88"/>
    <w:rsid w:val="26DE8CCB"/>
    <w:rsid w:val="27088B8E"/>
    <w:rsid w:val="27AAB948"/>
    <w:rsid w:val="27B0BD35"/>
    <w:rsid w:val="27C14640"/>
    <w:rsid w:val="27CDDC9A"/>
    <w:rsid w:val="27EB33E4"/>
    <w:rsid w:val="28BCEB26"/>
    <w:rsid w:val="28CDF427"/>
    <w:rsid w:val="28CFAE85"/>
    <w:rsid w:val="28E1A0AB"/>
    <w:rsid w:val="29257B08"/>
    <w:rsid w:val="295346C8"/>
    <w:rsid w:val="296E8D52"/>
    <w:rsid w:val="29EB7618"/>
    <w:rsid w:val="29F4F586"/>
    <w:rsid w:val="2A5E4B10"/>
    <w:rsid w:val="2A711AC0"/>
    <w:rsid w:val="2AC37206"/>
    <w:rsid w:val="2B0A1B6E"/>
    <w:rsid w:val="2B1AA3C8"/>
    <w:rsid w:val="2B3C7198"/>
    <w:rsid w:val="2B7BEF8F"/>
    <w:rsid w:val="2B969F6D"/>
    <w:rsid w:val="2BD40F2B"/>
    <w:rsid w:val="2CA38ABD"/>
    <w:rsid w:val="2CAE3B80"/>
    <w:rsid w:val="2D80E88D"/>
    <w:rsid w:val="2D847E47"/>
    <w:rsid w:val="2D883CED"/>
    <w:rsid w:val="2DEAC58E"/>
    <w:rsid w:val="2E3837E1"/>
    <w:rsid w:val="2E85E657"/>
    <w:rsid w:val="2EADAA5D"/>
    <w:rsid w:val="2ED8EB95"/>
    <w:rsid w:val="2EFA7516"/>
    <w:rsid w:val="2F00A2C3"/>
    <w:rsid w:val="2F130E91"/>
    <w:rsid w:val="2F4DDE51"/>
    <w:rsid w:val="2F64343A"/>
    <w:rsid w:val="2FA95AB8"/>
    <w:rsid w:val="30065D4C"/>
    <w:rsid w:val="30232A94"/>
    <w:rsid w:val="303176E3"/>
    <w:rsid w:val="3050DFEB"/>
    <w:rsid w:val="30537997"/>
    <w:rsid w:val="3066E962"/>
    <w:rsid w:val="306D364C"/>
    <w:rsid w:val="30954958"/>
    <w:rsid w:val="3141E062"/>
    <w:rsid w:val="3153EDBF"/>
    <w:rsid w:val="31577B42"/>
    <w:rsid w:val="31BB8348"/>
    <w:rsid w:val="31D225D4"/>
    <w:rsid w:val="326CB711"/>
    <w:rsid w:val="32F37CC6"/>
    <w:rsid w:val="332BCCF6"/>
    <w:rsid w:val="333F6421"/>
    <w:rsid w:val="3356E104"/>
    <w:rsid w:val="337191BA"/>
    <w:rsid w:val="339B9611"/>
    <w:rsid w:val="348F4D27"/>
    <w:rsid w:val="34F360C0"/>
    <w:rsid w:val="359975F0"/>
    <w:rsid w:val="359EA585"/>
    <w:rsid w:val="35A4953C"/>
    <w:rsid w:val="35EC8088"/>
    <w:rsid w:val="36DF148B"/>
    <w:rsid w:val="36E6361F"/>
    <w:rsid w:val="36E7C2A9"/>
    <w:rsid w:val="37354651"/>
    <w:rsid w:val="37617B38"/>
    <w:rsid w:val="377CCB05"/>
    <w:rsid w:val="378229CB"/>
    <w:rsid w:val="37BE9D6A"/>
    <w:rsid w:val="386B052C"/>
    <w:rsid w:val="38F9FDD1"/>
    <w:rsid w:val="390E8670"/>
    <w:rsid w:val="392F284D"/>
    <w:rsid w:val="396F24B9"/>
    <w:rsid w:val="397008A5"/>
    <w:rsid w:val="3A0910E3"/>
    <w:rsid w:val="3A1B6A65"/>
    <w:rsid w:val="3A374492"/>
    <w:rsid w:val="3A5316FA"/>
    <w:rsid w:val="3A57BAC5"/>
    <w:rsid w:val="3A9BDA48"/>
    <w:rsid w:val="3AC6359C"/>
    <w:rsid w:val="3AFE8EAB"/>
    <w:rsid w:val="3B0E9B8D"/>
    <w:rsid w:val="3B422587"/>
    <w:rsid w:val="3B61A625"/>
    <w:rsid w:val="3B94C028"/>
    <w:rsid w:val="3BBDF6D3"/>
    <w:rsid w:val="3BCFDCA3"/>
    <w:rsid w:val="3C059046"/>
    <w:rsid w:val="3C14D11D"/>
    <w:rsid w:val="3CA6E659"/>
    <w:rsid w:val="3CF529AC"/>
    <w:rsid w:val="3D93366A"/>
    <w:rsid w:val="3DAF69B8"/>
    <w:rsid w:val="3DBDD2E8"/>
    <w:rsid w:val="3ED64365"/>
    <w:rsid w:val="3F4C3357"/>
    <w:rsid w:val="3FFBE026"/>
    <w:rsid w:val="40244BB0"/>
    <w:rsid w:val="4083FE93"/>
    <w:rsid w:val="40EE4DAF"/>
    <w:rsid w:val="4118CD59"/>
    <w:rsid w:val="4119D068"/>
    <w:rsid w:val="418241B1"/>
    <w:rsid w:val="41CB77D1"/>
    <w:rsid w:val="41CE7FB3"/>
    <w:rsid w:val="4215E930"/>
    <w:rsid w:val="4223277C"/>
    <w:rsid w:val="42E5F643"/>
    <w:rsid w:val="435B9708"/>
    <w:rsid w:val="4393A74C"/>
    <w:rsid w:val="439C4FDA"/>
    <w:rsid w:val="43D898CC"/>
    <w:rsid w:val="4442650A"/>
    <w:rsid w:val="44956FA2"/>
    <w:rsid w:val="4496356F"/>
    <w:rsid w:val="452E05E7"/>
    <w:rsid w:val="45AA7A4E"/>
    <w:rsid w:val="45AB3E74"/>
    <w:rsid w:val="45D6160F"/>
    <w:rsid w:val="46085B36"/>
    <w:rsid w:val="463BA741"/>
    <w:rsid w:val="46492ED8"/>
    <w:rsid w:val="4668EE45"/>
    <w:rsid w:val="4695539C"/>
    <w:rsid w:val="4771E670"/>
    <w:rsid w:val="47951223"/>
    <w:rsid w:val="4804BEA6"/>
    <w:rsid w:val="48394359"/>
    <w:rsid w:val="4846E973"/>
    <w:rsid w:val="4884ED4B"/>
    <w:rsid w:val="48EB8CD9"/>
    <w:rsid w:val="4966DDE9"/>
    <w:rsid w:val="49C49B8A"/>
    <w:rsid w:val="4AFC4A7C"/>
    <w:rsid w:val="4B03DD3B"/>
    <w:rsid w:val="4B4823CE"/>
    <w:rsid w:val="4B568DB7"/>
    <w:rsid w:val="4B8970A7"/>
    <w:rsid w:val="4BA302B7"/>
    <w:rsid w:val="4BA365B0"/>
    <w:rsid w:val="4C31B702"/>
    <w:rsid w:val="4C3B0343"/>
    <w:rsid w:val="4C56E20E"/>
    <w:rsid w:val="4C5FDF3D"/>
    <w:rsid w:val="4C6BFCD4"/>
    <w:rsid w:val="4D0E3EA8"/>
    <w:rsid w:val="4D515324"/>
    <w:rsid w:val="4D9240A9"/>
    <w:rsid w:val="4DBE9C16"/>
    <w:rsid w:val="4DF3AC0A"/>
    <w:rsid w:val="4EBF0AEC"/>
    <w:rsid w:val="4ED5AC3D"/>
    <w:rsid w:val="4F4C6AFC"/>
    <w:rsid w:val="4F73008C"/>
    <w:rsid w:val="4FDF4586"/>
    <w:rsid w:val="4FFA25AB"/>
    <w:rsid w:val="502CE464"/>
    <w:rsid w:val="50341686"/>
    <w:rsid w:val="504513F4"/>
    <w:rsid w:val="509654C2"/>
    <w:rsid w:val="50CB9DEE"/>
    <w:rsid w:val="510B6628"/>
    <w:rsid w:val="51831AAD"/>
    <w:rsid w:val="51B6FFE5"/>
    <w:rsid w:val="521D6CE0"/>
    <w:rsid w:val="523A4D9D"/>
    <w:rsid w:val="5368B758"/>
    <w:rsid w:val="53A695A2"/>
    <w:rsid w:val="53C0932B"/>
    <w:rsid w:val="53DFD77B"/>
    <w:rsid w:val="544DCA23"/>
    <w:rsid w:val="547BFB9C"/>
    <w:rsid w:val="54F84510"/>
    <w:rsid w:val="55077C16"/>
    <w:rsid w:val="551DED7F"/>
    <w:rsid w:val="55869886"/>
    <w:rsid w:val="55AA3842"/>
    <w:rsid w:val="560B4BEB"/>
    <w:rsid w:val="562EBE6B"/>
    <w:rsid w:val="563A1DE6"/>
    <w:rsid w:val="56B58BB1"/>
    <w:rsid w:val="570D00D3"/>
    <w:rsid w:val="5742D790"/>
    <w:rsid w:val="5751A780"/>
    <w:rsid w:val="5780E6FD"/>
    <w:rsid w:val="57AB7D02"/>
    <w:rsid w:val="57B9B561"/>
    <w:rsid w:val="5826FC2D"/>
    <w:rsid w:val="588324CF"/>
    <w:rsid w:val="58EC236F"/>
    <w:rsid w:val="58FF2FF9"/>
    <w:rsid w:val="598F7F21"/>
    <w:rsid w:val="59E055A1"/>
    <w:rsid w:val="59FA7AD0"/>
    <w:rsid w:val="5A03BDEC"/>
    <w:rsid w:val="5ADC5FE1"/>
    <w:rsid w:val="5ADF6827"/>
    <w:rsid w:val="5B22C276"/>
    <w:rsid w:val="5B4B9788"/>
    <w:rsid w:val="5B6843F2"/>
    <w:rsid w:val="5B850FA7"/>
    <w:rsid w:val="5C16D541"/>
    <w:rsid w:val="5C1A1A16"/>
    <w:rsid w:val="5C3C4157"/>
    <w:rsid w:val="5C6F2B35"/>
    <w:rsid w:val="5CB6737B"/>
    <w:rsid w:val="5CC674CA"/>
    <w:rsid w:val="5D56618D"/>
    <w:rsid w:val="5DE3AA1D"/>
    <w:rsid w:val="5E602C1D"/>
    <w:rsid w:val="5EADFB63"/>
    <w:rsid w:val="5EF9552B"/>
    <w:rsid w:val="5FDD0B3C"/>
    <w:rsid w:val="602D15E4"/>
    <w:rsid w:val="6038F3E6"/>
    <w:rsid w:val="604AD282"/>
    <w:rsid w:val="6067C845"/>
    <w:rsid w:val="60E10CE7"/>
    <w:rsid w:val="613A0134"/>
    <w:rsid w:val="614818C7"/>
    <w:rsid w:val="6180FAF9"/>
    <w:rsid w:val="6189D90B"/>
    <w:rsid w:val="618D0BCC"/>
    <w:rsid w:val="6207E852"/>
    <w:rsid w:val="626A068F"/>
    <w:rsid w:val="627BF36C"/>
    <w:rsid w:val="6398D1B6"/>
    <w:rsid w:val="63AFA1E2"/>
    <w:rsid w:val="6403C7BF"/>
    <w:rsid w:val="641A7411"/>
    <w:rsid w:val="64486511"/>
    <w:rsid w:val="6452EBA1"/>
    <w:rsid w:val="6506CAF8"/>
    <w:rsid w:val="65394E29"/>
    <w:rsid w:val="653BC334"/>
    <w:rsid w:val="654962E1"/>
    <w:rsid w:val="65B79291"/>
    <w:rsid w:val="6607D9E9"/>
    <w:rsid w:val="664B7A56"/>
    <w:rsid w:val="666F4F4E"/>
    <w:rsid w:val="66A29B59"/>
    <w:rsid w:val="66A93D1C"/>
    <w:rsid w:val="66AE6553"/>
    <w:rsid w:val="66B022F0"/>
    <w:rsid w:val="670429A7"/>
    <w:rsid w:val="6730AA5B"/>
    <w:rsid w:val="6732808A"/>
    <w:rsid w:val="684039D1"/>
    <w:rsid w:val="68879CA7"/>
    <w:rsid w:val="68AC7FCD"/>
    <w:rsid w:val="68E390E4"/>
    <w:rsid w:val="6920D703"/>
    <w:rsid w:val="693FE81A"/>
    <w:rsid w:val="698AD356"/>
    <w:rsid w:val="69BB9BC4"/>
    <w:rsid w:val="69C40A0D"/>
    <w:rsid w:val="69E8011B"/>
    <w:rsid w:val="69F4F838"/>
    <w:rsid w:val="6A0916B6"/>
    <w:rsid w:val="6A2CC539"/>
    <w:rsid w:val="6AA2D109"/>
    <w:rsid w:val="6AC13106"/>
    <w:rsid w:val="6B076F74"/>
    <w:rsid w:val="6B37EA21"/>
    <w:rsid w:val="6C320608"/>
    <w:rsid w:val="6C494BFE"/>
    <w:rsid w:val="6C8A8A1B"/>
    <w:rsid w:val="6CC9D908"/>
    <w:rsid w:val="6CFA9F47"/>
    <w:rsid w:val="6DD86CD9"/>
    <w:rsid w:val="6E06796D"/>
    <w:rsid w:val="6E56251D"/>
    <w:rsid w:val="6E5C62BD"/>
    <w:rsid w:val="6E8AF7FC"/>
    <w:rsid w:val="6E91B864"/>
    <w:rsid w:val="6F07E72C"/>
    <w:rsid w:val="6F46C336"/>
    <w:rsid w:val="6F4F44E5"/>
    <w:rsid w:val="6F5081F4"/>
    <w:rsid w:val="6F50BC92"/>
    <w:rsid w:val="6F72CA87"/>
    <w:rsid w:val="6FF06C7F"/>
    <w:rsid w:val="7002FE7F"/>
    <w:rsid w:val="701A972B"/>
    <w:rsid w:val="701FC7E1"/>
    <w:rsid w:val="705F41EF"/>
    <w:rsid w:val="70709BCE"/>
    <w:rsid w:val="708BC9A5"/>
    <w:rsid w:val="70B26F75"/>
    <w:rsid w:val="70C3AC3C"/>
    <w:rsid w:val="712D97E2"/>
    <w:rsid w:val="714EB4F5"/>
    <w:rsid w:val="717E7961"/>
    <w:rsid w:val="718CC9C0"/>
    <w:rsid w:val="71B01502"/>
    <w:rsid w:val="71CDCF38"/>
    <w:rsid w:val="725C7466"/>
    <w:rsid w:val="727CFFE3"/>
    <w:rsid w:val="733ADCAA"/>
    <w:rsid w:val="7357F06C"/>
    <w:rsid w:val="73BDA650"/>
    <w:rsid w:val="73C65233"/>
    <w:rsid w:val="73DFCCF9"/>
    <w:rsid w:val="74DF62E4"/>
    <w:rsid w:val="7586C3D7"/>
    <w:rsid w:val="75C00468"/>
    <w:rsid w:val="7621FB72"/>
    <w:rsid w:val="76297061"/>
    <w:rsid w:val="7701E578"/>
    <w:rsid w:val="773D0B20"/>
    <w:rsid w:val="774110D4"/>
    <w:rsid w:val="7754DFFE"/>
    <w:rsid w:val="7756337D"/>
    <w:rsid w:val="77B709DC"/>
    <w:rsid w:val="78D63B84"/>
    <w:rsid w:val="79B49A6F"/>
    <w:rsid w:val="79D9615A"/>
    <w:rsid w:val="7A620660"/>
    <w:rsid w:val="7A9699F9"/>
    <w:rsid w:val="7B36ABF6"/>
    <w:rsid w:val="7B58C795"/>
    <w:rsid w:val="7B7FE369"/>
    <w:rsid w:val="7BD52F5D"/>
    <w:rsid w:val="7BF0964B"/>
    <w:rsid w:val="7BFDB493"/>
    <w:rsid w:val="7C2F8E55"/>
    <w:rsid w:val="7D2206A8"/>
    <w:rsid w:val="7D2FF822"/>
    <w:rsid w:val="7F08B1E3"/>
    <w:rsid w:val="7F4FCDD5"/>
    <w:rsid w:val="7FE0B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4B404"/>
  <w15:chartTrackingRefBased/>
  <w15:docId w15:val="{0AD6893D-0961-4F1E-B127-F0F70544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D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44359A"/>
    <w:pPr>
      <w:shd w:val="solid" w:color="auto" w:fill="auto"/>
      <w:spacing w:before="240" w:after="280"/>
      <w:contextualSpacing/>
    </w:pPr>
    <w:rPr>
      <w:color w:val="D9E2F3" w:themeColor="accent1" w:themeTint="33"/>
      <w:lang w:val="fr-FR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44359A"/>
    <w:rPr>
      <w:rFonts w:ascii="Clear Sans Light" w:hAnsi="Clear Sans Light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057543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057543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Policepardfaut"/>
    <w:rsid w:val="00057543"/>
  </w:style>
  <w:style w:type="character" w:customStyle="1" w:styleId="eop">
    <w:name w:val="eop"/>
    <w:basedOn w:val="Policepardfaut"/>
    <w:rsid w:val="00057543"/>
  </w:style>
  <w:style w:type="character" w:customStyle="1" w:styleId="lang-en">
    <w:name w:val="lang-en"/>
    <w:basedOn w:val="Policepardfaut"/>
    <w:rsid w:val="00057543"/>
  </w:style>
  <w:style w:type="character" w:styleId="Mentionnonrsolue">
    <w:name w:val="Unresolved Mention"/>
    <w:basedOn w:val="Policepardfaut"/>
    <w:uiPriority w:val="99"/>
    <w:semiHidden/>
    <w:unhideWhenUsed/>
    <w:rsid w:val="000575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57543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D5B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viiyi">
    <w:name w:val="viiyi"/>
    <w:basedOn w:val="Policepardfaut"/>
    <w:rsid w:val="007B128E"/>
  </w:style>
  <w:style w:type="character" w:customStyle="1" w:styleId="jlqj4b">
    <w:name w:val="jlqj4b"/>
    <w:basedOn w:val="Policepardfaut"/>
    <w:rsid w:val="007B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colors/colors_picker.asp" TargetMode="External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developer.mozilla.org/fr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php.net/manual/fr/intro-whatis.php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openclassrooms.com/fr/courses/1603881-apprenez-a-creer-votre-site-web-avec-html5-et-css3/1605060-mettez-en-place-le-css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DF84-98F3-4D5B-8A78-BCE8C3EA9DAA}"/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www.w3.org/XML/1998/namespace"/>
    <ds:schemaRef ds:uri="66b3f1f0-7b2c-4aa7-93d3-b6b8ac0717bf"/>
    <ds:schemaRef ds:uri="http://schemas.microsoft.com/office/2006/metadata/properties"/>
    <ds:schemaRef ds:uri="http://schemas.microsoft.com/office/2006/documentManagement/types"/>
    <ds:schemaRef ds:uri="http://purl.org/dc/dcmitype/"/>
    <ds:schemaRef ds:uri="d95fd534-4c54-4d0d-8912-e74ddc1547df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478</TotalTime>
  <Pages>10</Pages>
  <Words>1392</Words>
  <Characters>7660</Characters>
  <Application>Microsoft Office Word</Application>
  <DocSecurity>0</DocSecurity>
  <Lines>63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Jonathan-emmanuel Jose</cp:lastModifiedBy>
  <cp:revision>97</cp:revision>
  <cp:lastPrinted>2020-01-01T08:04:00Z</cp:lastPrinted>
  <dcterms:created xsi:type="dcterms:W3CDTF">2021-01-21T22:05:00Z</dcterms:created>
  <dcterms:modified xsi:type="dcterms:W3CDTF">2021-12-02T15:42:00Z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