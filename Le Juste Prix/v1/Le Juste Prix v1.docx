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13E27" w:rsidR="000033A9" w:rsidP="000033A9" w:rsidRDefault="000033A9" w14:paraId="6DA42984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4DD98DD6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2E231F56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147602DB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0E585285" w14:textId="77777777">
      <w:pPr>
        <w:spacing w:after="0" w:line="240" w:lineRule="auto"/>
        <w:rPr>
          <w:lang w:val="fr-FR"/>
        </w:rPr>
      </w:pPr>
    </w:p>
    <w:p w:rsidRPr="00A13E27" w:rsidR="000033A9" w:rsidP="000033A9" w:rsidRDefault="000033A9" w14:paraId="6D626C50" w14:textId="77777777">
      <w:pPr>
        <w:spacing w:after="0" w:line="240" w:lineRule="auto"/>
        <w:rPr>
          <w:lang w:val="fr-FR"/>
        </w:rPr>
      </w:pPr>
    </w:p>
    <w:p w:rsidRPr="008F716C" w:rsidR="000033A9" w:rsidP="009E58E1" w:rsidRDefault="008F716C" w14:paraId="73E23B83" w14:textId="0A4021F5">
      <w:pPr>
        <w:pStyle w:val="Cobra-Title"/>
        <w:rPr>
          <w:lang w:val="en-150"/>
        </w:rPr>
      </w:pPr>
      <w:r>
        <w:rPr>
          <w:lang w:val="en-150"/>
        </w:rPr>
        <w:t xml:space="preserve">Le </w:t>
      </w:r>
      <w:proofErr w:type="spellStart"/>
      <w:r>
        <w:rPr>
          <w:lang w:val="en-150"/>
        </w:rPr>
        <w:t>Juste</w:t>
      </w:r>
      <w:proofErr w:type="spellEnd"/>
      <w:r>
        <w:rPr>
          <w:lang w:val="en-150"/>
        </w:rPr>
        <w:t xml:space="preserve"> Prix</w:t>
      </w:r>
    </w:p>
    <w:p w:rsidRPr="00A13E27" w:rsidR="000033A9" w:rsidP="00565587" w:rsidRDefault="000033A9" w14:paraId="4911F392" w14:textId="6DB39746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proofErr w:type="gramStart"/>
      <w:r w:rsidRPr="00A13E27">
        <w:rPr>
          <w:rFonts w:ascii="Clear Sans Light" w:hAnsi="Clear Sans Light" w:cs="Clear Sans Light"/>
          <w:sz w:val="16"/>
          <w:szCs w:val="16"/>
          <w:lang w:val="fr-FR"/>
        </w:rPr>
        <w:t>version</w:t>
      </w:r>
      <w:proofErr w:type="gramEnd"/>
      <w:r w:rsidRPr="00A13E27">
        <w:rPr>
          <w:rFonts w:ascii="Clear Sans Light" w:hAnsi="Clear Sans Light" w:cs="Clear Sans Light"/>
          <w:sz w:val="16"/>
          <w:szCs w:val="16"/>
          <w:lang w:val="fr-FR"/>
        </w:rPr>
        <w:t xml:space="preserve"> </w:t>
      </w:r>
      <w:r w:rsidRPr="00A13E27" w:rsidR="00A13E27">
        <w:rPr>
          <w:rFonts w:ascii="Clear Sans Light" w:hAnsi="Clear Sans Light" w:cs="Clear Sans Light"/>
          <w:sz w:val="16"/>
          <w:szCs w:val="16"/>
          <w:lang w:val="fr-FR"/>
        </w:rPr>
        <w:t>1</w:t>
      </w:r>
      <w:r w:rsidRPr="00A13E27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Pr="00A13E27" w:rsidR="00A13E27">
        <w:rPr>
          <w:rFonts w:ascii="Clear Sans Light" w:hAnsi="Clear Sans Light" w:cs="Clear Sans Light"/>
          <w:sz w:val="16"/>
          <w:szCs w:val="16"/>
          <w:lang w:val="fr-FR"/>
        </w:rPr>
        <w:t>0</w:t>
      </w:r>
      <w:r w:rsidRPr="00A13E27" w:rsidR="00A16368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Pr="00A13E27" w:rsidR="00A13E27">
        <w:rPr>
          <w:rFonts w:ascii="Clear Sans Light" w:hAnsi="Clear Sans Light" w:cs="Clear Sans Light"/>
          <w:sz w:val="16"/>
          <w:szCs w:val="16"/>
          <w:lang w:val="fr-FR"/>
        </w:rPr>
        <w:t>0</w:t>
      </w:r>
    </w:p>
    <w:p w:rsidRPr="00A13E27" w:rsidR="000033A9" w:rsidP="000033A9" w:rsidRDefault="000033A9" w14:paraId="50B9FFEE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0A9C29C7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23FB6261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DF9E7B8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73B7ECB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407C22D0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75506325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27F87DA0" w14:textId="77777777">
      <w:pPr>
        <w:spacing w:after="0" w:line="240" w:lineRule="auto"/>
        <w:rPr>
          <w:rFonts w:ascii="Clear Sans" w:hAnsi="Clear Sans" w:cs="Clear Sans"/>
          <w:lang w:val="fr-FR"/>
        </w:rPr>
      </w:pPr>
      <w:r w:rsidRPr="00A13E27">
        <w:rPr>
          <w:rFonts w:ascii="Clear Sans" w:hAnsi="Clear Sans" w:cs="Clear Sans"/>
          <w:noProof/>
          <w:lang w:val="fr-FR"/>
        </w:rPr>
        <w:drawing>
          <wp:anchor distT="0" distB="0" distL="114300" distR="114300" simplePos="0" relativeHeight="251658241" behindDoc="1" locked="0" layoutInCell="1" allowOverlap="1" wp14:anchorId="721C8A40" wp14:editId="4BF09E2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13E27" w:rsidR="00BB7C52" w:rsidP="000033A9" w:rsidRDefault="00BB7C52" w14:paraId="02F82E48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06143AC1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BB7C52" w:rsidP="000033A9" w:rsidRDefault="00BB7C52" w14:paraId="511EB33D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21CF13AE" w14:textId="77777777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:rsidRPr="00A13E27" w:rsidR="003E0F57" w:rsidP="000033A9" w:rsidRDefault="003E0F57" w14:paraId="2032AD50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A13E27" w:rsidR="000033A9" w:rsidP="000033A9" w:rsidRDefault="000033A9" w14:paraId="532FAB41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A13E27" w:rsidR="00BE0E99" w:rsidRDefault="00BB7C52" w14:paraId="66C9CA9B" w14:textId="77777777">
      <w:pPr>
        <w:rPr>
          <w:rFonts w:ascii="Clear Sans Light" w:hAnsi="Clear Sans Light" w:cs="Clear Sans Light"/>
          <w:lang w:val="fr-FR"/>
        </w:rPr>
      </w:pPr>
      <w:r w:rsidRPr="00A13E27"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68F117F6" wp14:editId="04311CA0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E27" w:rsidR="00BE0E99">
        <w:rPr>
          <w:rFonts w:ascii="Clear Sans Light" w:hAnsi="Clear Sans Light" w:cs="Clear Sans Light"/>
          <w:lang w:val="fr-FR"/>
        </w:rPr>
        <w:br w:type="page"/>
      </w:r>
    </w:p>
    <w:p w:rsidRPr="00A13E27" w:rsidR="000033A9" w:rsidP="009E58E1" w:rsidRDefault="000033A9" w14:paraId="666E8F06" w14:textId="77777777">
      <w:pPr>
        <w:pStyle w:val="Cobra-Title1"/>
        <w:rPr>
          <w:lang w:val="fr-FR"/>
        </w:rPr>
      </w:pPr>
      <w:r w:rsidRPr="00A13E27">
        <w:rPr>
          <w:lang w:val="fr-FR"/>
        </w:rPr>
        <w:lastRenderedPageBreak/>
        <w:t>Introduction</w:t>
      </w:r>
    </w:p>
    <w:p w:rsidRPr="00A13E27" w:rsidR="0095418B" w:rsidP="0067408C" w:rsidRDefault="0095418B" w14:paraId="3A71B68A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A13E27" w:rsidR="00831822" w:rsidP="0067408C" w:rsidRDefault="00831822" w14:paraId="3774B269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="003260F3" w:rsidP="00E733EB" w:rsidRDefault="0067408C" w14:paraId="58C9DAFE" w14:textId="3D6ABDC3">
      <w:pPr>
        <w:pStyle w:val="Cobra-Normal"/>
        <w:rPr>
          <w:lang w:val="fr-FR"/>
        </w:rPr>
      </w:pPr>
      <w:r w:rsidRPr="00A13E27">
        <w:rPr>
          <w:lang w:val="fr-FR"/>
        </w:rPr>
        <w:tab/>
      </w:r>
      <w:r w:rsidRPr="00A13E27" w:rsidR="00A13E27">
        <w:rPr>
          <w:lang w:val="fr-FR"/>
        </w:rPr>
        <w:t>Billy</w:t>
      </w:r>
      <w:r w:rsidR="00550610">
        <w:rPr>
          <w:lang w:val="fr-FR"/>
        </w:rPr>
        <w:t xml:space="preserve"> et Bobby</w:t>
      </w:r>
      <w:r w:rsidRPr="00A13E27" w:rsidR="00A13E27">
        <w:rPr>
          <w:lang w:val="fr-FR"/>
        </w:rPr>
        <w:t xml:space="preserve"> </w:t>
      </w:r>
      <w:r w:rsidR="00550610">
        <w:rPr>
          <w:lang w:val="fr-FR"/>
        </w:rPr>
        <w:t>sont</w:t>
      </w:r>
      <w:r w:rsidRPr="00A13E27" w:rsidR="00A13E27">
        <w:rPr>
          <w:lang w:val="fr-FR"/>
        </w:rPr>
        <w:t xml:space="preserve"> invité</w:t>
      </w:r>
      <w:r w:rsidR="00550610">
        <w:rPr>
          <w:lang w:val="fr-FR"/>
        </w:rPr>
        <w:t>s</w:t>
      </w:r>
      <w:r w:rsidRPr="00A13E27" w:rsidR="00A13E27">
        <w:rPr>
          <w:lang w:val="fr-FR"/>
        </w:rPr>
        <w:t xml:space="preserve"> pour participer à la nouvelle émission de The Good Price</w:t>
      </w:r>
      <w:r w:rsidR="00E733EB">
        <w:rPr>
          <w:lang w:val="fr-FR"/>
        </w:rPr>
        <w:t xml:space="preserve"> qui passera sur TF9 à 19h30</w:t>
      </w:r>
      <w:r w:rsidR="00550610">
        <w:rPr>
          <w:lang w:val="fr-FR"/>
        </w:rPr>
        <w:t>.</w:t>
      </w:r>
      <w:r w:rsidRPr="00A13E27" w:rsidR="00A13E27">
        <w:rPr>
          <w:lang w:val="fr-FR"/>
        </w:rPr>
        <w:t xml:space="preserve"> </w:t>
      </w:r>
      <w:r w:rsidR="00AC6DFF">
        <w:rPr>
          <w:lang w:val="fr-FR"/>
        </w:rPr>
        <w:t>Le but de cette émission est simple : Trouver le prix exact d’un produit afin de le remporter.</w:t>
      </w:r>
      <w:r w:rsidR="00550610">
        <w:rPr>
          <w:lang w:val="fr-FR"/>
        </w:rPr>
        <w:t xml:space="preserve"> Mais ce ne sera pas si facile car</w:t>
      </w:r>
      <w:r w:rsidR="00E733EB">
        <w:rPr>
          <w:lang w:val="fr-FR"/>
        </w:rPr>
        <w:t xml:space="preserve"> nos</w:t>
      </w:r>
      <w:r w:rsidR="00550610">
        <w:rPr>
          <w:lang w:val="fr-FR"/>
        </w:rPr>
        <w:t xml:space="preserve"> deux participants devront trouver le prix du produit chacun leur tour</w:t>
      </w:r>
      <w:r w:rsidR="00E733EB">
        <w:rPr>
          <w:lang w:val="fr-FR"/>
        </w:rPr>
        <w:t> !</w:t>
      </w:r>
    </w:p>
    <w:p w:rsidR="005B2C85" w:rsidP="00E733EB" w:rsidRDefault="005B2C85" w14:paraId="07281665" w14:textId="36356C99">
      <w:pPr>
        <w:pStyle w:val="Cobra-Normal"/>
        <w:rPr>
          <w:lang w:val="fr-FR"/>
        </w:rPr>
      </w:pPr>
      <w:r>
        <w:rPr>
          <w:lang w:val="fr-FR"/>
        </w:rPr>
        <w:tab/>
      </w:r>
    </w:p>
    <w:p w:rsidR="005B2C85" w:rsidP="00EA19C2" w:rsidRDefault="005B2C85" w14:paraId="3A93EC1E" w14:textId="1859D50F">
      <w:pPr>
        <w:pStyle w:val="Cobra-Normal"/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Malheureusement, la chaîne de télé doit faire face à un énorme problème de dernière minute :</w:t>
      </w:r>
    </w:p>
    <w:p w:rsidRPr="00A13E27" w:rsidR="005B2C85" w:rsidP="00EA19C2" w:rsidRDefault="005B2C85" w14:paraId="64113B50" w14:textId="48CA677D">
      <w:pPr>
        <w:pStyle w:val="Cobra-Normal"/>
        <w:spacing w:after="0"/>
        <w:rPr>
          <w:lang w:val="fr-FR"/>
        </w:rPr>
      </w:pPr>
      <w:r>
        <w:rPr>
          <w:lang w:val="fr-FR"/>
        </w:rPr>
        <w:t xml:space="preserve">Le plateau TV </w:t>
      </w:r>
      <w:r w:rsidR="005F03C3">
        <w:rPr>
          <w:lang w:val="fr-FR"/>
        </w:rPr>
        <w:t>n’est pas prêt</w:t>
      </w:r>
      <w:r>
        <w:rPr>
          <w:lang w:val="fr-FR"/>
        </w:rPr>
        <w:t xml:space="preserve"> et l’émission ne pourras pas se dérouler là-bas. L’équipe de développement décide donc de prendre en charge la situation en choisissant de coder le jeu en Python</w:t>
      </w:r>
      <w:r w:rsidR="00EA19C2">
        <w:rPr>
          <w:lang w:val="fr-FR"/>
        </w:rPr>
        <w:t xml:space="preserve">. </w:t>
      </w:r>
      <w:r>
        <w:rPr>
          <w:lang w:val="fr-FR"/>
        </w:rPr>
        <w:t>L’enjeu est majeur car le temps est compté</w:t>
      </w:r>
      <w:r w:rsidR="00EA19C2">
        <w:rPr>
          <w:lang w:val="fr-FR"/>
        </w:rPr>
        <w:t>.</w:t>
      </w:r>
      <w:r>
        <w:rPr>
          <w:lang w:val="fr-FR"/>
        </w:rPr>
        <w:t xml:space="preserve"> Il faudra reproduire le jeu en moins d’une heure et demie !</w:t>
      </w:r>
    </w:p>
    <w:p w:rsidRPr="00A13E27" w:rsidR="003260F3" w:rsidP="0067408C" w:rsidRDefault="003260F3" w14:paraId="52E32733" w14:textId="77777777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Pr="00A13E27" w:rsidR="003260F3" w:rsidP="0067408C" w:rsidRDefault="003260F3" w14:paraId="6F63C310" w14:textId="7752E53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:rsidRPr="00A13E27" w:rsidR="003260F3" w:rsidP="0067408C" w:rsidRDefault="00E13A21" w14:paraId="613F4076" w14:textId="77777777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2" behindDoc="1" locked="0" layoutInCell="1" allowOverlap="1" wp14:anchorId="31FFC334" wp14:editId="7D662AB5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400300" cy="2400300"/>
            <wp:effectExtent l="0" t="0" r="0" b="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8B7016" w:rsidR="003260F3" w:rsidP="005B2C85" w:rsidRDefault="00E13A21" w14:paraId="5298CE40" w14:textId="69AFFD5C">
      <w:pPr>
        <w:pStyle w:val="Cobra-Annotation"/>
      </w:pPr>
      <w:proofErr w:type="spellStart"/>
      <w:r w:rsidRPr="008B7016">
        <w:t>L’émission</w:t>
      </w:r>
      <w:proofErr w:type="spellEnd"/>
      <w:r w:rsidRPr="008B7016">
        <w:t xml:space="preserve"> The Good Price</w:t>
      </w:r>
      <w:r w:rsidRPr="008B7016" w:rsidR="005B2C85">
        <w:t>, by TF9 Dev Team</w:t>
      </w:r>
    </w:p>
    <w:p w:rsidRPr="008B7016" w:rsidR="00E00405" w:rsidP="0067408C" w:rsidRDefault="00E00405" w14:paraId="4B2D4FDB" w14:textId="77777777">
      <w:pPr>
        <w:spacing w:line="240" w:lineRule="auto"/>
        <w:jc w:val="both"/>
        <w:rPr>
          <w:rFonts w:ascii="Clear Sans Light" w:hAnsi="Clear Sans Light" w:cs="Clear Sans Light"/>
        </w:rPr>
      </w:pPr>
    </w:p>
    <w:p w:rsidRPr="008B7016" w:rsidR="00DC03B8" w:rsidP="00E00405" w:rsidRDefault="00DC03B8" w14:paraId="245D5FE6" w14:textId="411428B7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</w:rPr>
      </w:pPr>
      <w:r w:rsidRPr="008B7016">
        <w:rPr>
          <w:rFonts w:ascii="Clear Sans" w:hAnsi="Clear Sans" w:cs="Clear Sans"/>
        </w:rPr>
        <w:br w:type="page"/>
      </w:r>
    </w:p>
    <w:p w:rsidRPr="00A13E27" w:rsidR="00DC03B8" w:rsidP="009E58E1" w:rsidRDefault="00B35E92" w14:paraId="2D34BE24" w14:textId="77777777">
      <w:pPr>
        <w:pStyle w:val="Cobra-Title1"/>
        <w:rPr>
          <w:lang w:val="fr-FR"/>
        </w:rPr>
      </w:pPr>
      <w:r w:rsidRPr="00A13E27">
        <w:rPr>
          <w:lang w:val="fr-FR"/>
        </w:rPr>
        <w:lastRenderedPageBreak/>
        <w:t>Consignes</w:t>
      </w:r>
    </w:p>
    <w:p w:rsidRPr="00A13E27" w:rsidR="00DC03B8" w:rsidP="00DC03B8" w:rsidRDefault="00DC03B8" w14:paraId="5B6F3EC6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Pr="00A13E27" w:rsidR="00192E8B" w:rsidP="00DC03B8" w:rsidRDefault="00192E8B" w14:paraId="55C807A6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Pr="001071EE" w:rsidR="002E761E" w:rsidP="00A53B54" w:rsidRDefault="005B2C85" w14:paraId="75DA3D59" w14:textId="44283B6D">
      <w:pPr>
        <w:pStyle w:val="Cobra-NormalTick"/>
        <w:rPr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Pour l’installation, veuillez</w:t>
      </w:r>
      <w:r w:rsidRPr="00A13E27" w:rsidR="006A2076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suivre le tutoriel « Installation de Python et ses outils »</w:t>
      </w:r>
      <w:r w:rsidR="001071EE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.</w:t>
      </w:r>
    </w:p>
    <w:p w:rsidRPr="001071EE" w:rsidR="001071EE" w:rsidP="00A53B54" w:rsidRDefault="001071EE" w14:paraId="567C9C0A" w14:textId="0071403F">
      <w:pPr>
        <w:pStyle w:val="Cobra-NormalTick"/>
        <w:rPr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Lisez tout avant de commencer !</w:t>
      </w:r>
    </w:p>
    <w:p w:rsidRPr="001071EE" w:rsidR="001071EE" w:rsidP="00A53B54" w:rsidRDefault="001071EE" w14:paraId="13BA724D" w14:textId="17097813">
      <w:pPr>
        <w:pStyle w:val="Cobra-NormalTick"/>
        <w:rPr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Demande de l’aide aux Cobras en cas de problème d’installation. Si plus rien ne va, recommence depuis le début en faisant bien attention à toutes les étapes !</w:t>
      </w:r>
    </w:p>
    <w:p w:rsidRPr="00A13E27" w:rsidR="002E761E" w:rsidP="001071EE" w:rsidRDefault="001071EE" w14:paraId="50707B90" w14:textId="562C5746">
      <w:pPr>
        <w:pStyle w:val="Cobra-NormalTick"/>
        <w:rPr>
          <w:lang w:val="fr-FR"/>
        </w:rPr>
      </w:pPr>
      <w:r>
        <w:rPr>
          <w:lang w:val="fr-FR"/>
        </w:rPr>
        <w:t xml:space="preserve">Si tu bloques, rappelle-toi que tu es accompagné(e) ! Demande de l’aide à tes camarades ou à un Cobra (ceux-là ne mordent pas </w:t>
      </w:r>
      <w:r>
        <w:rPr>
          <w:rStyle w:val="normaltextrun"/>
          <w:rFonts w:ascii="Segoe UI Emoji" w:hAnsi="Segoe UI Emoji"/>
        </w:rPr>
        <w:t>😉</w:t>
      </w:r>
      <w:r>
        <w:rPr>
          <w:lang w:val="fr-FR"/>
        </w:rPr>
        <w:t>).</w:t>
      </w:r>
    </w:p>
    <w:p w:rsidRPr="00A13E27" w:rsidR="009F34B8" w:rsidP="006A2076" w:rsidRDefault="001071EE" w14:paraId="0BF9A7FB" w14:textId="49EDBAFC">
      <w:pPr>
        <w:pStyle w:val="Cobra-NormalTick"/>
        <w:rPr>
          <w:lang w:val="fr-FR"/>
        </w:rPr>
      </w:pPr>
      <w:r>
        <w:rPr>
          <w:lang w:val="fr-FR"/>
        </w:rPr>
        <w:t>Internet est un outil</w:t>
      </w:r>
      <w:r w:rsidR="007E7CE5">
        <w:rPr>
          <w:lang w:val="fr-FR"/>
        </w:rPr>
        <w:t xml:space="preserve"> </w:t>
      </w:r>
      <w:r>
        <w:rPr>
          <w:lang w:val="fr-FR"/>
        </w:rPr>
        <w:t xml:space="preserve">formidable pour découvrir le fonctionnement des choses, </w:t>
      </w:r>
      <w:proofErr w:type="spellStart"/>
      <w:r>
        <w:rPr>
          <w:lang w:val="fr-FR"/>
        </w:rPr>
        <w:t>sers-t’en</w:t>
      </w:r>
      <w:proofErr w:type="spellEnd"/>
      <w:r>
        <w:rPr>
          <w:lang w:val="fr-FR"/>
        </w:rPr>
        <w:t xml:space="preserve"> régulièrement ! </w:t>
      </w:r>
    </w:p>
    <w:p w:rsidR="006A2076" w:rsidP="006A2076" w:rsidRDefault="006A2076" w14:paraId="03ADFA51" w14:textId="379ED8F0">
      <w:pPr>
        <w:pStyle w:val="Cobra-NormalTick"/>
        <w:numPr>
          <w:ilvl w:val="0"/>
          <w:numId w:val="0"/>
        </w:num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</w:p>
    <w:p w:rsidR="001071EE" w:rsidP="006A2076" w:rsidRDefault="001071EE" w14:paraId="63F53458" w14:textId="4EA2AD17">
      <w:pPr>
        <w:pStyle w:val="Cobra-NormalTick"/>
        <w:numPr>
          <w:ilvl w:val="0"/>
          <w:numId w:val="0"/>
        </w:num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Explication du code :</w:t>
      </w:r>
    </w:p>
    <w:p w:rsidR="001071EE" w:rsidP="007E7CE5" w:rsidRDefault="007E7CE5" w14:paraId="51D73CA5" w14:textId="462F38FC">
      <w:pPr>
        <w:pStyle w:val="Cobra-NormalTick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Un </w:t>
      </w:r>
      <w:r w:rsidRPr="007E7CE5">
        <w:rPr>
          <w:color w:val="FFFFFF" w:themeColor="background1"/>
          <w:highlight w:val="black"/>
          <w:shd w:val="clear" w:color="auto" w:fill="FFFFFF"/>
          <w:lang w:val="fr-FR"/>
        </w:rPr>
        <w:t>...</w:t>
      </w:r>
      <w:r>
        <w:rPr>
          <w:color w:val="FFFFFF" w:themeColor="background1"/>
          <w:shd w:val="clear" w:color="auto" w:fill="FFFFFF"/>
          <w:lang w:val="fr-FR"/>
        </w:rPr>
        <w:t xml:space="preserve"> </w:t>
      </w:r>
      <w:r>
        <w:rPr>
          <w:shd w:val="clear" w:color="auto" w:fill="FFFFFF"/>
          <w:lang w:val="fr-FR"/>
        </w:rPr>
        <w:t>dans le code signifie que tu dois compléter le code par toi-même en utilisant les informations du sujet.</w:t>
      </w:r>
    </w:p>
    <w:p w:rsidR="007D0959" w:rsidP="007E7CE5" w:rsidRDefault="007E7CE5" w14:paraId="1CA9E368" w14:textId="3867E6BA">
      <w:pPr>
        <w:pStyle w:val="Cobra-NormalTick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Un </w:t>
      </w:r>
      <w:r w:rsidRPr="00402A9D" w:rsidR="00402A9D">
        <w:rPr>
          <w:color w:val="F2F2F2" w:themeColor="background1" w:themeShade="F2"/>
          <w:highlight w:val="black"/>
          <w:shd w:val="clear" w:color="auto" w:fill="FFFFFF"/>
          <w:lang w:val="fr-FR"/>
        </w:rPr>
        <w:t>#</w:t>
      </w:r>
      <w:r>
        <w:rPr>
          <w:color w:val="F2F2F2" w:themeColor="background1" w:themeShade="F2"/>
          <w:shd w:val="clear" w:color="auto" w:fill="FFFFFF"/>
          <w:lang w:val="fr-FR"/>
        </w:rPr>
        <w:t xml:space="preserve"> </w:t>
      </w:r>
      <w:r>
        <w:rPr>
          <w:shd w:val="clear" w:color="auto" w:fill="FFFFFF"/>
          <w:lang w:val="fr-FR"/>
        </w:rPr>
        <w:t>est un commentaire pour t’aider à comprendre. Ce qui se trouve après (sur la même ligne) est ignoré par le programme.</w:t>
      </w:r>
    </w:p>
    <w:p w:rsidR="007D0959" w:rsidRDefault="007D0959" w14:paraId="4C195B0E" w14:textId="77777777">
      <w:pPr>
        <w:rPr>
          <w:rFonts w:ascii="Clear Sans Light" w:hAnsi="Clear Sans Light" w:cs="Clear Sans Light"/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br w:type="page"/>
      </w:r>
    </w:p>
    <w:p w:rsidRPr="005F03C3" w:rsidR="005F03C3" w:rsidP="00A76077" w:rsidRDefault="005F03C3" w14:paraId="4542E1B9" w14:textId="7B57C7D0">
      <w:pPr>
        <w:pStyle w:val="Cobra-Title1"/>
        <w:rPr>
          <w:shd w:val="clear" w:color="auto" w:fill="FFFFFF"/>
          <w:lang w:val="fr-FR"/>
        </w:rPr>
      </w:pPr>
      <w:r w:rsidRPr="005F03C3">
        <w:rPr>
          <w:shd w:val="clear" w:color="auto" w:fill="FFFFFF"/>
          <w:lang w:val="fr-FR"/>
        </w:rPr>
        <w:lastRenderedPageBreak/>
        <w:t>Mise en place du plateau TV</w:t>
      </w:r>
    </w:p>
    <w:p w:rsidR="005F03C3" w:rsidP="005F03C3" w:rsidRDefault="00402A9D" w14:paraId="29598A12" w14:textId="71086174">
      <w:pPr>
        <w:pStyle w:val="Cobra-Titre2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Un plateau</w:t>
      </w:r>
      <w:r w:rsidR="005F03C3">
        <w:rPr>
          <w:shd w:val="clear" w:color="auto" w:fill="FFFFFF"/>
          <w:lang w:val="fr-FR"/>
        </w:rPr>
        <w:t xml:space="preserve"> virtuel</w:t>
      </w:r>
    </w:p>
    <w:p w:rsidR="005F03C3" w:rsidP="005F03C3" w:rsidRDefault="005F03C3" w14:paraId="3E0569FD" w14:textId="70BFD318">
      <w:pPr>
        <w:pStyle w:val="Cobra-Titre2"/>
        <w:numPr>
          <w:ilvl w:val="0"/>
          <w:numId w:val="0"/>
        </w:numPr>
        <w:rPr>
          <w:shd w:val="clear" w:color="auto" w:fill="FFFFFF"/>
          <w:lang w:val="fr-FR"/>
        </w:rPr>
      </w:pPr>
    </w:p>
    <w:p w:rsidR="00671C49" w:rsidP="00671C49" w:rsidRDefault="005F03C3" w14:paraId="5FD65382" w14:textId="77777777">
      <w:pPr>
        <w:spacing w:after="0"/>
        <w:ind w:left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Dans un premier temps, il faudra recréer le présentateur TV</w:t>
      </w:r>
      <w:r w:rsidR="00402A9D">
        <w:rPr>
          <w:shd w:val="clear" w:color="auto" w:fill="FFFFFF"/>
          <w:lang w:val="fr-FR"/>
        </w:rPr>
        <w:t>, la voix Off et le public</w:t>
      </w:r>
      <w:r>
        <w:rPr>
          <w:shd w:val="clear" w:color="auto" w:fill="FFFFFF"/>
          <w:lang w:val="fr-FR"/>
        </w:rPr>
        <w:t>. Nous</w:t>
      </w:r>
    </w:p>
    <w:p w:rsidR="005F03C3" w:rsidP="00671C49" w:rsidRDefault="005F03C3" w14:paraId="2A623046" w14:textId="23FF88AA">
      <w:pPr>
        <w:spacing w:after="0"/>
        <w:rPr>
          <w:shd w:val="clear" w:color="auto" w:fill="FFFFFF"/>
          <w:lang w:val="fr-FR"/>
        </w:rPr>
      </w:pPr>
      <w:proofErr w:type="gramStart"/>
      <w:r>
        <w:rPr>
          <w:shd w:val="clear" w:color="auto" w:fill="FFFFFF"/>
          <w:lang w:val="fr-FR"/>
        </w:rPr>
        <w:t>avons</w:t>
      </w:r>
      <w:proofErr w:type="gramEnd"/>
      <w:r>
        <w:rPr>
          <w:shd w:val="clear" w:color="auto" w:fill="FFFFFF"/>
          <w:lang w:val="fr-FR"/>
        </w:rPr>
        <w:t xml:space="preserve"> de la chance car</w:t>
      </w:r>
      <w:r w:rsidR="00A85DBC">
        <w:rPr>
          <w:shd w:val="clear" w:color="auto" w:fill="FFFFFF"/>
          <w:lang w:val="fr-FR"/>
        </w:rPr>
        <w:t xml:space="preserve"> </w:t>
      </w:r>
      <w:hyperlink w:history="1" r:id="rId14">
        <w:r w:rsidRPr="00A85DBC" w:rsidR="00A85DBC">
          <w:rPr>
            <w:rStyle w:val="Hyperlink"/>
            <w:shd w:val="clear" w:color="auto" w:fill="FFFFFF"/>
            <w:lang w:val="fr-FR"/>
          </w:rPr>
          <w:t>les</w:t>
        </w:r>
        <w:r w:rsidRPr="00A85DBC" w:rsidR="00402A9D">
          <w:rPr>
            <w:rStyle w:val="Hyperlink"/>
            <w:shd w:val="clear" w:color="auto" w:fill="FFFFFF"/>
            <w:lang w:val="fr-FR"/>
          </w:rPr>
          <w:t xml:space="preserve"> </w:t>
        </w:r>
        <w:r w:rsidRPr="00A85DBC">
          <w:rPr>
            <w:rStyle w:val="Hyperlink"/>
            <w:shd w:val="clear" w:color="auto" w:fill="FFFFFF"/>
            <w:lang w:val="fr-FR"/>
          </w:rPr>
          <w:t>répliques</w:t>
        </w:r>
      </w:hyperlink>
      <w:r>
        <w:rPr>
          <w:shd w:val="clear" w:color="auto" w:fill="FFFFFF"/>
          <w:lang w:val="fr-FR"/>
        </w:rPr>
        <w:t xml:space="preserve"> sont</w:t>
      </w:r>
      <w:r w:rsidR="00A85DBC">
        <w:rPr>
          <w:shd w:val="clear" w:color="auto" w:fill="FFFFFF"/>
          <w:lang w:val="fr-FR"/>
        </w:rPr>
        <w:t xml:space="preserve"> les mêmes à chaque émissions</w:t>
      </w:r>
      <w:r w:rsidR="00671C49">
        <w:rPr>
          <w:shd w:val="clear" w:color="auto" w:fill="FFFFFF"/>
          <w:lang w:val="fr-FR"/>
        </w:rPr>
        <w:t>. Ce serait dommage que Bob et Billy ne puissent pas suivre le jeu et ne pas être guidés par notre présentateur favoris !</w:t>
      </w:r>
    </w:p>
    <w:p w:rsidR="00671C49" w:rsidP="00671C49" w:rsidRDefault="00671C49" w14:paraId="60C50C06" w14:textId="77777777">
      <w:pPr>
        <w:spacing w:after="0"/>
        <w:rPr>
          <w:shd w:val="clear" w:color="auto" w:fill="FFFFFF"/>
          <w:lang w:val="fr-FR"/>
        </w:rPr>
      </w:pPr>
    </w:p>
    <w:p w:rsidRPr="005F03C3" w:rsidR="005F03C3" w:rsidP="005F03C3" w:rsidRDefault="005F03C3" w14:paraId="4A25A7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9CDCFE"/>
          <w:lang w:val="fr-FR" w:eastAsia="fr-FR"/>
        </w:rPr>
        <w:t>Dialogue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= [</w:t>
      </w:r>
    </w:p>
    <w:p w:rsidRPr="005F03C3" w:rsidR="005F03C3" w:rsidP="005F03C3" w:rsidRDefault="005F03C3" w14:paraId="21A402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"Voix off : Bonjour et bienvenue au Good Price, avec pour présentateur, Vincent FAIGAF !"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2BF623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"Vincent </w:t>
      </w:r>
      <w:proofErr w:type="spellStart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Faigaf</w:t>
      </w:r>
      <w:proofErr w:type="spellEnd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 : BIP </w:t>
      </w:r>
      <w:proofErr w:type="spellStart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BIP</w:t>
      </w:r>
      <w:proofErr w:type="spellEnd"/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1CCAC95A" w14:textId="2C9CBC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"Le public : OUAIIII</w:t>
      </w:r>
      <w:r w:rsidRPr="00433CD4" w:rsidR="00760068">
        <w:rPr>
          <w:rFonts w:ascii="Consolas" w:hAnsi="Consolas" w:eastAsia="Times New Roman" w:cs="Times New Roman"/>
          <w:color w:val="CE9178"/>
          <w:lang w:val="fr-FR" w:eastAsia="fr-FR"/>
        </w:rPr>
        <w:t>II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 !"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2A9B43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"Vincent Faigaf : Et on commence tout de suite avec nos premiers candidats !"</w:t>
      </w: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,</w:t>
      </w:r>
    </w:p>
    <w:p w:rsidRPr="005F03C3" w:rsidR="005F03C3" w:rsidP="005F03C3" w:rsidRDefault="005F03C3" w14:paraId="216772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5F03C3">
        <w:rPr>
          <w:rFonts w:ascii="Consolas" w:hAnsi="Consolas" w:eastAsia="Times New Roman" w:cs="Times New Roman"/>
          <w:color w:val="CE9178"/>
          <w:lang w:val="fr-FR" w:eastAsia="fr-FR"/>
        </w:rPr>
        <w:t>"Nous allons tout de suite commencer avec le premier produit."</w:t>
      </w:r>
    </w:p>
    <w:p w:rsidRPr="00402A9D" w:rsidR="00402A9D" w:rsidP="00402A9D" w:rsidRDefault="005F03C3" w14:paraId="59B238A9" w14:textId="06832C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5F03C3">
        <w:rPr>
          <w:rFonts w:ascii="Consolas" w:hAnsi="Consolas" w:eastAsia="Times New Roman" w:cs="Times New Roman"/>
          <w:color w:val="D4D4D4"/>
          <w:lang w:val="fr-FR" w:eastAsia="fr-FR"/>
        </w:rPr>
        <w:t>]</w:t>
      </w:r>
    </w:p>
    <w:p w:rsidRPr="005F03C3" w:rsidR="00402A9D" w:rsidP="005F03C3" w:rsidRDefault="00402A9D" w14:paraId="592E7DB8" w14:textId="6C4349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402A9D">
        <w:rPr>
          <w:rFonts w:ascii="Consolas" w:hAnsi="Consolas" w:eastAsia="Times New Roman" w:cs="Times New Roman"/>
          <w:color w:val="6A9955"/>
          <w:lang w:val="fr-FR" w:eastAsia="fr-FR"/>
        </w:rPr>
        <w:t># Ceci sera le dialogue affiché à l'écran</w:t>
      </w:r>
    </w:p>
    <w:p w:rsidR="00402A9D" w:rsidP="005F03C3" w:rsidRDefault="00402A9D" w14:paraId="097D704F" w14:textId="2C4A47E3">
      <w:pPr>
        <w:rPr>
          <w:shd w:val="clear" w:color="auto" w:fill="FFFFFF"/>
          <w:lang w:val="fr-FR"/>
        </w:rPr>
      </w:pPr>
    </w:p>
    <w:p w:rsidR="00671C49" w:rsidP="00671C49" w:rsidRDefault="00671C49" w14:paraId="0E37C873" w14:textId="41936035">
      <w:pPr>
        <w:pStyle w:val="Cobra-Titre2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Un bon paquet de produits</w:t>
      </w:r>
    </w:p>
    <w:p w:rsidR="00A658E9" w:rsidP="00A658E9" w:rsidRDefault="00A658E9" w14:paraId="4DDEB3B6" w14:textId="77777777">
      <w:pPr>
        <w:pStyle w:val="Cobra-Titre2"/>
        <w:numPr>
          <w:ilvl w:val="0"/>
          <w:numId w:val="0"/>
        </w:numPr>
        <w:rPr>
          <w:shd w:val="clear" w:color="auto" w:fill="FFFFFF"/>
          <w:lang w:val="fr-FR"/>
        </w:rPr>
      </w:pPr>
    </w:p>
    <w:p w:rsidR="00671C49" w:rsidP="00A658E9" w:rsidRDefault="00A658E9" w14:paraId="207AF76A" w14:textId="3D9492C9">
      <w:pPr>
        <w:pStyle w:val="Cobra-Normal"/>
        <w:spacing w:after="0"/>
        <w:ind w:left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La régie est venue nous annoncer qu’ils possédaient déjà quelques produits en stock.</w:t>
      </w:r>
    </w:p>
    <w:p w:rsidR="00671C49" w:rsidP="00A658E9" w:rsidRDefault="00A658E9" w14:paraId="0D2A00EC" w14:textId="580E8F11">
      <w:pPr>
        <w:pStyle w:val="Cobra-Normal"/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Voici la liste de produits. La Dev Team de TF9 a décidé de la mettre sous la forme d’un </w:t>
      </w:r>
      <w:hyperlink w:history="1" r:id="rId15">
        <w:r w:rsidRPr="00A658E9">
          <w:rPr>
            <w:rStyle w:val="Hyperlink"/>
            <w:shd w:val="clear" w:color="auto" w:fill="FFFFFF"/>
            <w:lang w:val="fr-FR"/>
          </w:rPr>
          <w:t>dictionnaire en Python.</w:t>
        </w:r>
      </w:hyperlink>
    </w:p>
    <w:p w:rsidRPr="008B7016" w:rsidR="00671C49" w:rsidP="00671C49" w:rsidRDefault="00671C49" w14:paraId="22845EFC" w14:textId="43913790">
      <w:pPr>
        <w:pStyle w:val="Cobra-Normal"/>
        <w:ind w:left="708"/>
        <w:rPr>
          <w:vertAlign w:val="subscript"/>
          <w:lang w:val="fr-FR"/>
        </w:rPr>
      </w:pPr>
    </w:p>
    <w:p w:rsidRPr="008B7016" w:rsidR="00671C49" w:rsidP="00671C49" w:rsidRDefault="00671C49" w14:paraId="6FA19441" w14:textId="0ADF637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9CDCFE"/>
          <w:lang w:eastAsia="fr-FR"/>
        </w:rPr>
        <w:t>Produ</w:t>
      </w:r>
      <w:r w:rsidRPr="008B7016" w:rsidR="009F243D">
        <w:rPr>
          <w:rFonts w:ascii="Consolas" w:hAnsi="Consolas" w:eastAsia="Times New Roman" w:cs="Times New Roman"/>
          <w:color w:val="9CDCFE"/>
          <w:lang w:eastAsia="fr-FR"/>
        </w:rPr>
        <w:t>c</w:t>
      </w:r>
      <w:r w:rsidRPr="008B7016">
        <w:rPr>
          <w:rFonts w:ascii="Consolas" w:hAnsi="Consolas" w:eastAsia="Times New Roman" w:cs="Times New Roman"/>
          <w:color w:val="9CDCFE"/>
          <w:lang w:eastAsia="fr-FR"/>
        </w:rPr>
        <w:t>ts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= {</w:t>
      </w:r>
    </w:p>
    <w:p w:rsidRPr="008B7016" w:rsidR="00671C49" w:rsidP="00671C49" w:rsidRDefault="00671C49" w14:paraId="24C164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Ecran</w:t>
      </w:r>
      <w:proofErr w:type="spellEnd"/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2A28D4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Ecer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 Gaming"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7B5D50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180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230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8B7016" w:rsidR="00671C49" w:rsidP="00671C49" w:rsidRDefault="00671C49" w14:paraId="45D77F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},</w:t>
      </w:r>
    </w:p>
    <w:p w:rsidRPr="008B7016" w:rsidR="00671C49" w:rsidP="00671C49" w:rsidRDefault="00671C49" w14:paraId="775504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"Console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13936C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Nantendo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 Swatch"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671C49" w:rsidR="00671C49" w:rsidP="00671C49" w:rsidRDefault="00671C49" w14:paraId="19AC78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"</w:t>
      </w:r>
      <w:proofErr w:type="spellStart"/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price</w:t>
      </w:r>
      <w:proofErr w:type="spellEnd"/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"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: </w:t>
      </w:r>
      <w:proofErr w:type="spellStart"/>
      <w:proofErr w:type="gramStart"/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random.</w:t>
      </w:r>
      <w:r w:rsidRPr="00671C49">
        <w:rPr>
          <w:rFonts w:ascii="Consolas" w:hAnsi="Consolas" w:eastAsia="Times New Roman" w:cs="Times New Roman"/>
          <w:color w:val="DCDCAA"/>
          <w:lang w:val="fr-FR" w:eastAsia="fr-FR"/>
        </w:rPr>
        <w:t>randint</w:t>
      </w:r>
      <w:proofErr w:type="spellEnd"/>
      <w:proofErr w:type="gramEnd"/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(</w:t>
      </w:r>
      <w:r w:rsidRPr="00671C49">
        <w:rPr>
          <w:rFonts w:ascii="Consolas" w:hAnsi="Consolas" w:eastAsia="Times New Roman" w:cs="Times New Roman"/>
          <w:color w:val="B5CEA8"/>
          <w:lang w:val="fr-FR" w:eastAsia="fr-FR"/>
        </w:rPr>
        <w:t>250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, </w:t>
      </w:r>
      <w:r w:rsidRPr="00671C49">
        <w:rPr>
          <w:rFonts w:ascii="Consolas" w:hAnsi="Consolas" w:eastAsia="Times New Roman" w:cs="Times New Roman"/>
          <w:color w:val="B5CEA8"/>
          <w:lang w:val="fr-FR" w:eastAsia="fr-FR"/>
        </w:rPr>
        <w:t>320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)</w:t>
      </w:r>
    </w:p>
    <w:p w:rsidRPr="00671C49" w:rsidR="00671C49" w:rsidP="00671C49" w:rsidRDefault="00671C49" w14:paraId="0885F8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   },</w:t>
      </w:r>
    </w:p>
    <w:p w:rsidRPr="00671C49" w:rsidR="00671C49" w:rsidP="00671C49" w:rsidRDefault="00671C49" w14:paraId="169E94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r w:rsidRPr="00671C49">
        <w:rPr>
          <w:rFonts w:ascii="Consolas" w:hAnsi="Consolas" w:eastAsia="Times New Roman" w:cs="Times New Roman"/>
          <w:color w:val="CE9178"/>
          <w:lang w:val="fr-FR" w:eastAsia="fr-FR"/>
        </w:rPr>
        <w:t>"Unité centrale"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: {</w:t>
      </w:r>
    </w:p>
    <w:p w:rsidRPr="008B7016" w:rsidR="00671C49" w:rsidP="00671C49" w:rsidRDefault="00671C49" w14:paraId="5CADC5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"NSA Gaming"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117E3E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1000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1200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8B7016" w:rsidR="00671C49" w:rsidP="00671C49" w:rsidRDefault="00671C49" w14:paraId="33260D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},</w:t>
      </w:r>
    </w:p>
    <w:p w:rsidRPr="008B7016" w:rsidR="00671C49" w:rsidP="00671C49" w:rsidRDefault="00671C49" w14:paraId="55E232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Télévision</w:t>
      </w:r>
      <w:proofErr w:type="spellEnd"/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61AA3B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Somsing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 QLED"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5AC27F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1000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1500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8B7016" w:rsidR="00671C49" w:rsidP="00671C49" w:rsidRDefault="00671C49" w14:paraId="729000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},</w:t>
      </w:r>
    </w:p>
    <w:p w:rsidRPr="008B7016" w:rsidR="00671C49" w:rsidP="00671C49" w:rsidRDefault="00671C49" w14:paraId="1968F5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"Enceinte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{</w:t>
      </w:r>
    </w:p>
    <w:p w:rsidRPr="008B7016" w:rsidR="00671C49" w:rsidP="00671C49" w:rsidRDefault="00671C49" w14:paraId="6AAF38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"name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"JPL </w:t>
      </w:r>
      <w:proofErr w:type="spellStart"/>
      <w:r w:rsidRPr="008B7016">
        <w:rPr>
          <w:rFonts w:ascii="Consolas" w:hAnsi="Consolas" w:eastAsia="Times New Roman" w:cs="Times New Roman"/>
          <w:color w:val="CE9178"/>
          <w:lang w:eastAsia="fr-FR"/>
        </w:rPr>
        <w:t>PoomPox</w:t>
      </w:r>
      <w:proofErr w:type="spellEnd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</w:t>
      </w:r>
    </w:p>
    <w:p w:rsidRPr="008B7016" w:rsidR="00671C49" w:rsidP="00671C49" w:rsidRDefault="00671C49" w14:paraId="5F08F1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    </w:t>
      </w:r>
      <w:r w:rsidRPr="008B7016">
        <w:rPr>
          <w:rFonts w:ascii="Consolas" w:hAnsi="Consolas" w:eastAsia="Times New Roman" w:cs="Times New Roman"/>
          <w:color w:val="CE9178"/>
          <w:lang w:eastAsia="fr-FR"/>
        </w:rPr>
        <w:t>"price</w:t>
      </w:r>
      <w:proofErr w:type="gramStart"/>
      <w:r w:rsidRPr="008B7016">
        <w:rPr>
          <w:rFonts w:ascii="Consolas" w:hAnsi="Consolas" w:eastAsia="Times New Roman" w:cs="Times New Roman"/>
          <w:color w:val="CE9178"/>
          <w:lang w:eastAsia="fr-FR"/>
        </w:rPr>
        <w:t>"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:</w:t>
      </w:r>
      <w:proofErr w:type="gramEnd"/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r w:rsidRPr="008B7016">
        <w:rPr>
          <w:rFonts w:ascii="Consolas" w:hAnsi="Consolas" w:eastAsia="Times New Roman" w:cs="Times New Roman"/>
          <w:color w:val="D4D4D4"/>
          <w:lang w:eastAsia="fr-FR"/>
        </w:rPr>
        <w:t>random.</w:t>
      </w:r>
      <w:r w:rsidRPr="008B7016">
        <w:rPr>
          <w:rFonts w:ascii="Consolas" w:hAnsi="Consolas" w:eastAsia="Times New Roman" w:cs="Times New Roman"/>
          <w:color w:val="DCDCAA"/>
          <w:lang w:eastAsia="fr-FR"/>
        </w:rPr>
        <w:t>randint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100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r w:rsidRPr="008B7016">
        <w:rPr>
          <w:rFonts w:ascii="Consolas" w:hAnsi="Consolas" w:eastAsia="Times New Roman" w:cs="Times New Roman"/>
          <w:color w:val="B5CEA8"/>
          <w:lang w:eastAsia="fr-FR"/>
        </w:rPr>
        <w:t>180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)</w:t>
      </w:r>
    </w:p>
    <w:p w:rsidRPr="00671C49" w:rsidR="00671C49" w:rsidP="00671C49" w:rsidRDefault="00671C49" w14:paraId="753303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>    </w:t>
      </w: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},</w:t>
      </w:r>
    </w:p>
    <w:p w:rsidRPr="00671C49" w:rsidR="00671C49" w:rsidP="00671C49" w:rsidRDefault="00671C49" w14:paraId="353F97A5" w14:textId="73A11A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D4D4D4"/>
          <w:lang w:val="fr-FR" w:eastAsia="fr-FR"/>
        </w:rPr>
        <w:t>}</w:t>
      </w:r>
    </w:p>
    <w:p w:rsidRPr="00671C49" w:rsidR="00671C49" w:rsidP="00671C49" w:rsidRDefault="00671C49" w14:paraId="63A977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671C49">
        <w:rPr>
          <w:rFonts w:ascii="Consolas" w:hAnsi="Consolas" w:eastAsia="Times New Roman" w:cs="Times New Roman"/>
          <w:color w:val="6A9955"/>
          <w:lang w:val="fr-FR" w:eastAsia="fr-FR"/>
        </w:rPr>
        <w:t># Ceci est un dictionnaire de produits, chacun, possèdant un nom et un prix</w:t>
      </w:r>
    </w:p>
    <w:p w:rsidR="00671C49" w:rsidP="00671C49" w:rsidRDefault="00671C49" w14:paraId="4E908C78" w14:textId="525B9DE0">
      <w:pPr>
        <w:pStyle w:val="Cobra-Normal"/>
        <w:rPr>
          <w:shd w:val="clear" w:color="auto" w:fill="FFFFFF"/>
          <w:lang w:val="fr-FR"/>
        </w:rPr>
      </w:pPr>
    </w:p>
    <w:p w:rsidR="00A658E9" w:rsidP="00A85DBC" w:rsidRDefault="00A85DBC" w14:paraId="1FC47231" w14:textId="1F4DA217">
      <w:pPr>
        <w:pStyle w:val="Cobra-Title1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Un Story </w:t>
      </w:r>
      <w:proofErr w:type="spellStart"/>
      <w:r>
        <w:rPr>
          <w:shd w:val="clear" w:color="auto" w:fill="FFFFFF"/>
          <w:lang w:val="fr-FR"/>
        </w:rPr>
        <w:t>Telling</w:t>
      </w:r>
      <w:proofErr w:type="spellEnd"/>
      <w:r>
        <w:rPr>
          <w:shd w:val="clear" w:color="auto" w:fill="FFFFFF"/>
          <w:lang w:val="fr-FR"/>
        </w:rPr>
        <w:t xml:space="preserve"> de qualité !</w:t>
      </w:r>
    </w:p>
    <w:p w:rsidR="00A85DBC" w:rsidP="00433CD4" w:rsidRDefault="00A85DBC" w14:paraId="00501A49" w14:textId="6EDD5D65">
      <w:pPr>
        <w:pStyle w:val="Cobra-Titre2"/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Une façon différente d’afficher</w:t>
      </w:r>
    </w:p>
    <w:p w:rsidR="00A85DBC" w:rsidP="00433CD4" w:rsidRDefault="00A85DBC" w14:paraId="67C058DE" w14:textId="591E3582">
      <w:pPr>
        <w:spacing w:after="0"/>
        <w:rPr>
          <w:shd w:val="clear" w:color="auto" w:fill="FFFFFF"/>
          <w:lang w:val="fr-FR"/>
        </w:rPr>
      </w:pPr>
    </w:p>
    <w:p w:rsidRPr="00EA19C2" w:rsidR="007A7D99" w:rsidP="00433CD4" w:rsidRDefault="007A7D99" w14:paraId="1811340A" w14:textId="4E3A5AB4">
      <w:pPr>
        <w:spacing w:after="0"/>
        <w:ind w:firstLine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Bob et Billy mettent du temps à lire, il faudra donc afficher le </w:t>
      </w:r>
      <w:hyperlink w:history="1" r:id="rId16">
        <w:r w:rsidRPr="007A7D99">
          <w:rPr>
            <w:rStyle w:val="Hyperlink"/>
            <w:shd w:val="clear" w:color="auto" w:fill="FFFFFF"/>
            <w:lang w:val="fr-FR"/>
          </w:rPr>
          <w:t>texte petit à petit</w:t>
        </w:r>
      </w:hyperlink>
      <w:r>
        <w:rPr>
          <w:shd w:val="clear" w:color="auto" w:fill="FFFFFF"/>
          <w:lang w:val="fr-FR"/>
        </w:rPr>
        <w:t xml:space="preserve">. </w:t>
      </w:r>
      <w:hyperlink w:history="1" r:id="rId17">
        <w:r w:rsidRPr="00EA19C2">
          <w:rPr>
            <w:rStyle w:val="Hyperlink"/>
            <w:shd w:val="clear" w:color="auto" w:fill="FFFFFF"/>
            <w:lang w:val="fr-FR"/>
          </w:rPr>
          <w:t>Ceci</w:t>
        </w:r>
      </w:hyperlink>
      <w:r w:rsidRPr="00EA19C2">
        <w:rPr>
          <w:shd w:val="clear" w:color="auto" w:fill="FFFFFF"/>
          <w:lang w:val="fr-FR"/>
        </w:rPr>
        <w:t xml:space="preserve"> pourra</w:t>
      </w:r>
      <w:r w:rsidRPr="00EA19C2" w:rsidR="00433CD4">
        <w:rPr>
          <w:shd w:val="clear" w:color="auto" w:fill="FFFFFF"/>
          <w:lang w:val="fr-FR"/>
        </w:rPr>
        <w:br/>
      </w:r>
      <w:r w:rsidRPr="00EA19C2">
        <w:rPr>
          <w:shd w:val="clear" w:color="auto" w:fill="FFFFFF"/>
          <w:lang w:val="fr-FR"/>
        </w:rPr>
        <w:t>t’aider.</w:t>
      </w:r>
      <w:r>
        <w:rPr>
          <w:shd w:val="clear" w:color="auto" w:fill="FFFFFF"/>
          <w:lang w:val="fr-FR"/>
        </w:rPr>
        <w:t xml:space="preserve"> Le </w:t>
      </w:r>
      <w:r w:rsidR="00433CD4">
        <w:rPr>
          <w:shd w:val="clear" w:color="auto" w:fill="FFFFFF"/>
          <w:lang w:val="fr-FR"/>
        </w:rPr>
        <w:t xml:space="preserve">premier </w:t>
      </w:r>
      <w:r>
        <w:rPr>
          <w:shd w:val="clear" w:color="auto" w:fill="FFFFFF"/>
          <w:lang w:val="fr-FR"/>
        </w:rPr>
        <w:t xml:space="preserve">paramètre </w:t>
      </w:r>
      <w:proofErr w:type="spellStart"/>
      <w:r w:rsidRPr="007A7D99" w:rsidR="00433CD4">
        <w:rPr>
          <w:rFonts w:ascii="Consolas" w:hAnsi="Consolas" w:eastAsia="Times New Roman" w:cs="Times New Roman"/>
          <w:color w:val="9CDCFE"/>
          <w:sz w:val="21"/>
          <w:szCs w:val="21"/>
          <w:highlight w:val="black"/>
          <w:lang w:val="fr-FR" w:eastAsia="fr-FR"/>
        </w:rPr>
        <w:t>text</w:t>
      </w:r>
      <w:proofErr w:type="spellEnd"/>
      <w:r w:rsidR="00433CD4">
        <w:rPr>
          <w:shd w:val="clear" w:color="auto" w:fill="FFFFFF"/>
          <w:lang w:val="fr-FR"/>
        </w:rPr>
        <w:t xml:space="preserve"> servira</w:t>
      </w:r>
      <w:r>
        <w:rPr>
          <w:shd w:val="clear" w:color="auto" w:fill="FFFFFF"/>
          <w:lang w:val="fr-FR"/>
        </w:rPr>
        <w:t xml:space="preserve"> à afficher les dialogue</w:t>
      </w:r>
      <w:r w:rsidR="00433CD4">
        <w:rPr>
          <w:shd w:val="clear" w:color="auto" w:fill="FFFFFF"/>
          <w:lang w:val="fr-FR"/>
        </w:rPr>
        <w:t xml:space="preserve">s et le second paramètre </w:t>
      </w:r>
      <w:proofErr w:type="spellStart"/>
      <w:r w:rsidRPr="007A7D99" w:rsidR="00433CD4">
        <w:rPr>
          <w:rFonts w:ascii="Consolas" w:hAnsi="Consolas" w:eastAsia="Times New Roman" w:cs="Times New Roman"/>
          <w:color w:val="9CDCFE"/>
          <w:sz w:val="21"/>
          <w:szCs w:val="21"/>
          <w:highlight w:val="black"/>
          <w:lang w:val="fr-FR" w:eastAsia="fr-FR"/>
        </w:rPr>
        <w:t>sleep_time</w:t>
      </w:r>
      <w:proofErr w:type="spellEnd"/>
      <w:r w:rsidR="00433CD4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 xml:space="preserve"> </w:t>
      </w:r>
      <w:r w:rsidRPr="00EA19C2" w:rsidR="00433CD4">
        <w:rPr>
          <w:shd w:val="clear" w:color="auto" w:fill="FFFFFF"/>
          <w:lang w:val="fr-FR"/>
        </w:rPr>
        <w:t>servira à donner le temps entre chaque message.</w:t>
      </w:r>
    </w:p>
    <w:p w:rsidRPr="00433CD4" w:rsidR="00433CD4" w:rsidP="00433CD4" w:rsidRDefault="00433CD4" w14:paraId="5F432ED4" w14:textId="77777777">
      <w:pPr>
        <w:spacing w:after="0"/>
        <w:rPr>
          <w:shd w:val="clear" w:color="auto" w:fill="FFFFFF"/>
          <w:lang w:val="fr-FR"/>
        </w:rPr>
      </w:pPr>
    </w:p>
    <w:p w:rsidRPr="008B7016" w:rsidR="007A7D99" w:rsidP="007A7D99" w:rsidRDefault="007A7D99" w14:paraId="0D3DCA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eastAsia="fr-FR"/>
        </w:rPr>
      </w:pPr>
      <w:r w:rsidRPr="008B7016">
        <w:rPr>
          <w:rFonts w:ascii="Consolas" w:hAnsi="Consolas" w:eastAsia="Times New Roman" w:cs="Times New Roman"/>
          <w:color w:val="569CD6"/>
          <w:lang w:eastAsia="fr-FR"/>
        </w:rPr>
        <w:t>def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 </w:t>
      </w:r>
      <w:proofErr w:type="spellStart"/>
      <w:proofErr w:type="gramStart"/>
      <w:r w:rsidRPr="008B7016">
        <w:rPr>
          <w:rFonts w:ascii="Consolas" w:hAnsi="Consolas" w:eastAsia="Times New Roman" w:cs="Times New Roman"/>
          <w:color w:val="DCDCAA"/>
          <w:lang w:eastAsia="fr-FR"/>
        </w:rPr>
        <w:t>CustomPrint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(</w:t>
      </w:r>
      <w:proofErr w:type="gramEnd"/>
      <w:r w:rsidRPr="008B7016">
        <w:rPr>
          <w:rFonts w:ascii="Consolas" w:hAnsi="Consolas" w:eastAsia="Times New Roman" w:cs="Times New Roman"/>
          <w:color w:val="9CDCFE"/>
          <w:lang w:eastAsia="fr-FR"/>
        </w:rPr>
        <w:t>text</w:t>
      </w:r>
      <w:r w:rsidRPr="008B7016">
        <w:rPr>
          <w:rFonts w:ascii="Consolas" w:hAnsi="Consolas" w:eastAsia="Times New Roman" w:cs="Times New Roman"/>
          <w:color w:val="D4D4D4"/>
          <w:lang w:eastAsia="fr-FR"/>
        </w:rPr>
        <w:t>, </w:t>
      </w:r>
      <w:proofErr w:type="spellStart"/>
      <w:r w:rsidRPr="008B7016">
        <w:rPr>
          <w:rFonts w:ascii="Consolas" w:hAnsi="Consolas" w:eastAsia="Times New Roman" w:cs="Times New Roman"/>
          <w:color w:val="9CDCFE"/>
          <w:lang w:eastAsia="fr-FR"/>
        </w:rPr>
        <w:t>sleep_time</w:t>
      </w:r>
      <w:proofErr w:type="spellEnd"/>
      <w:r w:rsidRPr="008B7016">
        <w:rPr>
          <w:rFonts w:ascii="Consolas" w:hAnsi="Consolas" w:eastAsia="Times New Roman" w:cs="Times New Roman"/>
          <w:color w:val="D4D4D4"/>
          <w:lang w:eastAsia="fr-FR"/>
        </w:rPr>
        <w:t>):</w:t>
      </w:r>
    </w:p>
    <w:p w:rsidRPr="00433CD4" w:rsidR="007A7D99" w:rsidP="00433CD4" w:rsidRDefault="007A7D99" w14:paraId="72747F07" w14:textId="61A772F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8B7016">
        <w:rPr>
          <w:rFonts w:ascii="Consolas" w:hAnsi="Consolas" w:eastAsia="Times New Roman" w:cs="Times New Roman"/>
          <w:color w:val="D4D4D4"/>
          <w:lang w:eastAsia="fr-FR"/>
        </w:rPr>
        <w:tab/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...</w:t>
      </w:r>
    </w:p>
    <w:p w:rsidR="00433CD4" w:rsidP="00433CD4" w:rsidRDefault="00433CD4" w14:paraId="5F45AF16" w14:textId="5573E3D4">
      <w:pPr>
        <w:spacing w:after="0"/>
        <w:rPr>
          <w:shd w:val="clear" w:color="auto" w:fill="FFFFFF"/>
          <w:lang w:val="fr-FR"/>
        </w:rPr>
      </w:pPr>
    </w:p>
    <w:p w:rsidR="00433CD4" w:rsidP="00433CD4" w:rsidRDefault="00433CD4" w14:paraId="59F82823" w14:textId="381BD692">
      <w:pPr>
        <w:pStyle w:val="Cobra-Titre2"/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Il est temps de donner la parole au programme</w:t>
      </w:r>
    </w:p>
    <w:p w:rsidR="00433CD4" w:rsidP="00433CD4" w:rsidRDefault="00433CD4" w14:paraId="52425225" w14:textId="3719A858">
      <w:pPr>
        <w:spacing w:after="0"/>
        <w:rPr>
          <w:shd w:val="clear" w:color="auto" w:fill="FFFFFF"/>
          <w:lang w:val="fr-FR"/>
        </w:rPr>
      </w:pPr>
    </w:p>
    <w:p w:rsidR="00433CD4" w:rsidP="00157165" w:rsidRDefault="00433CD4" w14:paraId="6E5C18B3" w14:textId="4A7CAB86">
      <w:pPr>
        <w:spacing w:after="0"/>
        <w:ind w:firstLine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Ici, vous vous </w:t>
      </w:r>
      <w:r w:rsidR="00A90DB3">
        <w:rPr>
          <w:shd w:val="clear" w:color="auto" w:fill="FFFFFF"/>
          <w:lang w:val="fr-FR"/>
        </w:rPr>
        <w:t>chargerez d’afficher</w:t>
      </w:r>
      <w:r>
        <w:rPr>
          <w:shd w:val="clear" w:color="auto" w:fill="FFFFFF"/>
          <w:lang w:val="fr-FR"/>
        </w:rPr>
        <w:t xml:space="preserve"> </w:t>
      </w:r>
      <w:r w:rsidR="00A90DB3">
        <w:rPr>
          <w:shd w:val="clear" w:color="auto" w:fill="FFFFFF"/>
          <w:lang w:val="fr-FR"/>
        </w:rPr>
        <w:t xml:space="preserve">les 4 premières phrases du dialogue </w:t>
      </w:r>
      <w:r>
        <w:rPr>
          <w:shd w:val="clear" w:color="auto" w:fill="FFFFFF"/>
          <w:lang w:val="fr-FR"/>
        </w:rPr>
        <w:t>grâce à la fonction que vous avez précédemment créé</w:t>
      </w:r>
      <w:r w:rsidR="00A90DB3">
        <w:rPr>
          <w:shd w:val="clear" w:color="auto" w:fill="FFFFFF"/>
          <w:lang w:val="fr-FR"/>
        </w:rPr>
        <w:t xml:space="preserve"> avec 2 secondes de temps de pause entre l’affichage des messages.</w:t>
      </w:r>
    </w:p>
    <w:p w:rsidR="00433CD4" w:rsidP="00433CD4" w:rsidRDefault="00433CD4" w14:paraId="426062EC" w14:textId="77777777">
      <w:pPr>
        <w:spacing w:after="0"/>
        <w:ind w:left="708"/>
        <w:rPr>
          <w:shd w:val="clear" w:color="auto" w:fill="FFFFFF"/>
          <w:lang w:val="fr-FR"/>
        </w:rPr>
      </w:pPr>
    </w:p>
    <w:p w:rsidRPr="00433CD4" w:rsidR="00433CD4" w:rsidP="00433CD4" w:rsidRDefault="00433CD4" w14:paraId="5764B9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proofErr w:type="spellStart"/>
      <w:r w:rsidRPr="00433CD4">
        <w:rPr>
          <w:rFonts w:ascii="Consolas" w:hAnsi="Consolas" w:eastAsia="Times New Roman" w:cs="Times New Roman"/>
          <w:color w:val="569CD6"/>
          <w:lang w:val="fr-FR" w:eastAsia="fr-FR"/>
        </w:rPr>
        <w:t>def</w:t>
      </w:r>
      <w:proofErr w:type="spellEnd"/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 </w:t>
      </w:r>
      <w:proofErr w:type="spellStart"/>
      <w:r w:rsidRPr="00433CD4">
        <w:rPr>
          <w:rFonts w:ascii="Consolas" w:hAnsi="Consolas" w:eastAsia="Times New Roman" w:cs="Times New Roman"/>
          <w:color w:val="DCDCAA"/>
          <w:lang w:val="fr-FR" w:eastAsia="fr-FR"/>
        </w:rPr>
        <w:t>StoryTeller</w:t>
      </w:r>
      <w:proofErr w:type="spellEnd"/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():</w:t>
      </w:r>
    </w:p>
    <w:p w:rsidRPr="00433CD4" w:rsidR="00433CD4" w:rsidP="00433CD4" w:rsidRDefault="00433CD4" w14:paraId="4E3C7383" w14:textId="2F8F69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    </w:t>
      </w:r>
      <w:proofErr w:type="spellStart"/>
      <w:r w:rsidRPr="00433CD4">
        <w:rPr>
          <w:rFonts w:ascii="Consolas" w:hAnsi="Consolas" w:eastAsia="Times New Roman" w:cs="Times New Roman"/>
          <w:color w:val="DCDCAA"/>
          <w:lang w:val="fr-FR" w:eastAsia="fr-FR"/>
        </w:rPr>
        <w:t>CustomPrint</w:t>
      </w:r>
      <w:proofErr w:type="spellEnd"/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(</w:t>
      </w:r>
      <w:r w:rsidRPr="00433CD4">
        <w:rPr>
          <w:rFonts w:ascii="Consolas" w:hAnsi="Consolas" w:eastAsia="Times New Roman" w:cs="Times New Roman"/>
          <w:color w:val="9CDCFE"/>
          <w:lang w:val="fr-FR" w:eastAsia="fr-FR"/>
        </w:rPr>
        <w:t>Dialogue</w:t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[</w:t>
      </w:r>
      <w:r w:rsidRPr="00433CD4">
        <w:rPr>
          <w:rFonts w:ascii="Consolas" w:hAnsi="Consolas" w:eastAsia="Times New Roman" w:cs="Times New Roman"/>
          <w:color w:val="B5CEA8"/>
          <w:lang w:val="fr-FR" w:eastAsia="fr-FR"/>
        </w:rPr>
        <w:t>0</w:t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], </w:t>
      </w:r>
      <w:r w:rsidRPr="00EA19C2" w:rsidR="00A90DB3">
        <w:rPr>
          <w:rFonts w:ascii="Consolas" w:hAnsi="Consolas" w:eastAsia="Times New Roman" w:cs="Times New Roman"/>
          <w:color w:val="FFFFFF" w:themeColor="background1"/>
          <w:lang w:val="fr-FR" w:eastAsia="fr-FR"/>
        </w:rPr>
        <w:t>...</w:t>
      </w: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>)</w:t>
      </w:r>
    </w:p>
    <w:p w:rsidRPr="00433CD4" w:rsidR="00433CD4" w:rsidP="00433CD4" w:rsidRDefault="00433CD4" w14:paraId="675ED99B" w14:textId="7E7E52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lang w:val="fr-FR" w:eastAsia="fr-FR"/>
        </w:rPr>
      </w:pPr>
      <w:r w:rsidRPr="00433CD4">
        <w:rPr>
          <w:rFonts w:ascii="Consolas" w:hAnsi="Consolas" w:eastAsia="Times New Roman" w:cs="Times New Roman"/>
          <w:color w:val="D4D4D4"/>
          <w:lang w:val="fr-FR" w:eastAsia="fr-FR"/>
        </w:rPr>
        <w:t xml:space="preserve">    ...</w:t>
      </w:r>
    </w:p>
    <w:p w:rsidR="007A7D99" w:rsidP="007A7D99" w:rsidRDefault="007A7D99" w14:paraId="7A6C0BE5" w14:textId="2C759903">
      <w:pPr>
        <w:rPr>
          <w:shd w:val="clear" w:color="auto" w:fill="FFFFFF"/>
          <w:lang w:val="fr-FR"/>
        </w:rPr>
      </w:pPr>
    </w:p>
    <w:p w:rsidR="00A90DB3" w:rsidP="00157165" w:rsidRDefault="00157165" w14:paraId="367BE4A1" w14:textId="56D06895">
      <w:pPr>
        <w:pStyle w:val="Cobra-Title1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La logique du jeu</w:t>
      </w:r>
    </w:p>
    <w:p w:rsidR="00157165" w:rsidP="00157165" w:rsidRDefault="00157165" w14:paraId="1448FA2B" w14:textId="7B91298F">
      <w:pPr>
        <w:pStyle w:val="Cobra-Titre2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La fonction principale</w:t>
      </w:r>
    </w:p>
    <w:p w:rsidR="00157165" w:rsidP="00157165" w:rsidRDefault="00157165" w14:paraId="0AF4545B" w14:textId="68C218EF">
      <w:pPr>
        <w:pStyle w:val="Cobra-Titre2"/>
        <w:numPr>
          <w:ilvl w:val="0"/>
          <w:numId w:val="0"/>
        </w:numPr>
        <w:rPr>
          <w:shd w:val="clear" w:color="auto" w:fill="FFFFFF"/>
          <w:lang w:val="fr-FR"/>
        </w:rPr>
      </w:pPr>
    </w:p>
    <w:p w:rsidR="00157165" w:rsidP="00157165" w:rsidRDefault="00157165" w14:paraId="79437EAF" w14:textId="3714FC90">
      <w:pPr>
        <w:ind w:firstLine="708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Pour que Billy et Bob puissent jouer, il faudra </w:t>
      </w:r>
      <w:r w:rsidR="00EA19C2">
        <w:rPr>
          <w:shd w:val="clear" w:color="auto" w:fill="FFFFFF"/>
          <w:lang w:val="fr-FR"/>
        </w:rPr>
        <w:t xml:space="preserve">tout </w:t>
      </w:r>
      <w:r>
        <w:rPr>
          <w:shd w:val="clear" w:color="auto" w:fill="FFFFFF"/>
          <w:lang w:val="fr-FR"/>
        </w:rPr>
        <w:t>mettre en place. Voici les étapes qu’il faudra effectuer :</w:t>
      </w:r>
    </w:p>
    <w:p w:rsidR="00157165" w:rsidP="007A000D" w:rsidRDefault="007A000D" w14:paraId="148C9A74" w14:textId="3CF94F24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 w:rsidRPr="007A000D">
        <w:rPr>
          <w:shd w:val="clear" w:color="auto" w:fill="FFFFFF"/>
          <w:lang w:val="fr-FR"/>
        </w:rPr>
        <w:t>Appeler</w:t>
      </w:r>
      <w:r>
        <w:rPr>
          <w:shd w:val="clear" w:color="auto" w:fill="FFFFFF"/>
          <w:lang w:val="fr-FR"/>
        </w:rPr>
        <w:t xml:space="preserve"> la fonction </w:t>
      </w:r>
      <w:proofErr w:type="spellStart"/>
      <w:r w:rsidRPr="00433CD4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StoryTeller</w:t>
      </w:r>
      <w:proofErr w:type="spellEnd"/>
      <w:r w:rsidRPr="00433CD4">
        <w:rPr>
          <w:rFonts w:ascii="Consolas" w:hAnsi="Consolas" w:eastAsia="Times New Roman" w:cs="Times New Roman"/>
          <w:color w:val="D4D4D4"/>
          <w:highlight w:val="black"/>
          <w:lang w:val="fr-FR" w:eastAsia="fr-FR"/>
        </w:rPr>
        <w:t>()</w:t>
      </w:r>
    </w:p>
    <w:p w:rsidRPr="007A000D" w:rsidR="007A000D" w:rsidP="00A76077" w:rsidRDefault="007A000D" w14:paraId="18226987" w14:textId="2ACF25A3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 w:rsidRPr="007A000D">
        <w:rPr>
          <w:shd w:val="clear" w:color="auto" w:fill="FFFFFF"/>
          <w:lang w:val="fr-FR"/>
        </w:rPr>
        <w:t xml:space="preserve">Récupérer les noms des deux joueurs </w:t>
      </w:r>
    </w:p>
    <w:p w:rsidR="00157165" w:rsidP="007A000D" w:rsidRDefault="007A000D" w14:paraId="2326FD57" w14:textId="507D893C">
      <w:pPr>
        <w:shd w:val="solid" w:color="auto" w:fill="auto"/>
        <w:spacing w:before="240" w:after="280" w:line="240" w:lineRule="auto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r w:rsidRPr="007A000D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playerOne</w:t>
      </w:r>
      <w:r w:rsidRPr="007A000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= </w:t>
      </w:r>
      <w:r w:rsidRPr="007A000D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input</w:t>
      </w:r>
      <w:r w:rsidRPr="007A000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r w:rsidRPr="007A000D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"Comment vous appelez</w:t>
      </w:r>
      <w:r w:rsidR="00EA19C2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-</w:t>
      </w:r>
      <w:r w:rsidRPr="007A000D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vous ? (Premier joueur) : "</w:t>
      </w:r>
      <w:r w:rsidRPr="007A000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Pr="007A000D" w:rsidR="007A000D" w:rsidP="007A000D" w:rsidRDefault="007A000D" w14:paraId="47070FD5" w14:textId="44C364D7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Afficher le 5</w:t>
      </w:r>
      <w:r w:rsidRPr="007A000D">
        <w:rPr>
          <w:shd w:val="clear" w:color="auto" w:fill="FFFFFF"/>
          <w:vertAlign w:val="superscript"/>
          <w:lang w:val="fr-FR"/>
        </w:rPr>
        <w:t>ème</w:t>
      </w:r>
      <w:r>
        <w:rPr>
          <w:shd w:val="clear" w:color="auto" w:fill="FFFFFF"/>
          <w:lang w:val="fr-FR"/>
        </w:rPr>
        <w:t xml:space="preserve"> élément de la liste Dialogue grâce à la fonction </w:t>
      </w:r>
      <w:proofErr w:type="spellStart"/>
      <w:r w:rsidRPr="007A7D99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CustomPrint</w:t>
      </w:r>
      <w:proofErr w:type="spellEnd"/>
      <w:r w:rsidRPr="007A000D">
        <w:rPr>
          <w:rFonts w:ascii="Consolas" w:hAnsi="Consolas" w:eastAsia="Times New Roman" w:cs="Times New Roman"/>
          <w:color w:val="D9D9D9" w:themeColor="background1" w:themeShade="D9"/>
          <w:highlight w:val="black"/>
          <w:lang w:val="fr-FR" w:eastAsia="fr-FR"/>
        </w:rPr>
        <w:t>()</w:t>
      </w:r>
    </w:p>
    <w:p w:rsidRPr="007A000D" w:rsidR="007A000D" w:rsidP="007A000D" w:rsidRDefault="007A000D" w14:paraId="170059CF" w14:textId="3184AF83">
      <w:pPr>
        <w:pStyle w:val="ListParagraph"/>
        <w:numPr>
          <w:ilvl w:val="0"/>
          <w:numId w:val="17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Récupérer un produit au hasard grâce à la fonction </w:t>
      </w:r>
      <w:proofErr w:type="spellStart"/>
      <w:proofErr w:type="gramStart"/>
      <w:r w:rsidRPr="007A000D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random</w:t>
      </w:r>
      <w:proofErr w:type="spellEnd"/>
      <w:r w:rsidRPr="007A000D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(</w:t>
      </w:r>
      <w:proofErr w:type="gramEnd"/>
      <w:r w:rsidRPr="007A000D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)</w:t>
      </w:r>
      <w:r w:rsidRPr="008B7016" w:rsidR="009F243D">
        <w:rPr>
          <w:lang w:val="fr-FR"/>
        </w:rPr>
        <w:t xml:space="preserve"> </w:t>
      </w:r>
    </w:p>
    <w:p w:rsidR="009F243D" w:rsidP="009F243D" w:rsidRDefault="008B7016" w14:paraId="5CD809D2" w14:textId="66BECD6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</w:pPr>
      <w:proofErr w:type="spellStart"/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nb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_</w:t>
      </w:r>
      <w:r w:rsidRPr="008B7016" w:rsidR="009F243D">
        <w:rPr>
          <w:rFonts w:ascii="Consolas" w:hAnsi="Consolas" w:eastAsia="Times New Roman" w:cs="Times New Roman"/>
          <w:color w:val="9CDCFE"/>
          <w:sz w:val="21"/>
          <w:szCs w:val="21"/>
          <w:lang w:eastAsia="fr-FR"/>
        </w:rPr>
        <w:t>product</w:t>
      </w:r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 = </w:t>
      </w:r>
      <w:proofErr w:type="spellStart"/>
      <w:proofErr w:type="gramStart"/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random.</w:t>
      </w:r>
      <w:r w:rsidRPr="008B7016" w:rsidR="009F243D">
        <w:rPr>
          <w:rFonts w:ascii="Consolas" w:hAnsi="Consolas" w:eastAsia="Times New Roman" w:cs="Times New Roman"/>
          <w:color w:val="DCDCAA"/>
          <w:sz w:val="21"/>
          <w:szCs w:val="21"/>
          <w:lang w:eastAsia="fr-FR"/>
        </w:rPr>
        <w:t>choice</w:t>
      </w:r>
      <w:proofErr w:type="spellEnd"/>
      <w:proofErr w:type="gramEnd"/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</w:t>
      </w:r>
      <w:r w:rsidRPr="008B7016" w:rsidR="009F243D">
        <w:rPr>
          <w:rFonts w:ascii="Consolas" w:hAnsi="Consolas" w:eastAsia="Times New Roman" w:cs="Times New Roman"/>
          <w:color w:val="4EC9B0"/>
          <w:sz w:val="21"/>
          <w:szCs w:val="21"/>
          <w:lang w:eastAsia="fr-FR"/>
        </w:rPr>
        <w:t>list</w:t>
      </w:r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</w:t>
      </w:r>
      <w:proofErr w:type="spellStart"/>
      <w:r w:rsidRPr="008B7016" w:rsidR="009F243D">
        <w:rPr>
          <w:rFonts w:ascii="Consolas" w:hAnsi="Consolas" w:eastAsia="Times New Roman" w:cs="Times New Roman"/>
          <w:color w:val="9CDCFE"/>
          <w:sz w:val="21"/>
          <w:szCs w:val="21"/>
          <w:lang w:eastAsia="fr-FR"/>
        </w:rPr>
        <w:t>Products</w:t>
      </w:r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.</w:t>
      </w:r>
      <w:r w:rsidRPr="008B7016" w:rsidR="009F243D">
        <w:rPr>
          <w:rFonts w:ascii="Consolas" w:hAnsi="Consolas" w:eastAsia="Times New Roman" w:cs="Times New Roman"/>
          <w:color w:val="DCDCAA"/>
          <w:sz w:val="21"/>
          <w:szCs w:val="21"/>
          <w:lang w:eastAsia="fr-FR"/>
        </w:rPr>
        <w:t>keys</w:t>
      </w:r>
      <w:proofErr w:type="spellEnd"/>
      <w:r w:rsidRPr="008B7016" w:rsidR="009F243D"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>()))</w:t>
      </w:r>
    </w:p>
    <w:p w:rsidRPr="00B9743C" w:rsidR="008B7016" w:rsidP="009F243D" w:rsidRDefault="00FB10BF" w14:paraId="40D9C18E" w14:textId="4408ACD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product</w:t>
      </w:r>
      <w:r w:rsidR="00B9743C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P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roduct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s</w:t>
      </w:r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.</w:t>
      </w:r>
      <w:proofErr w:type="spellStart"/>
      <w:r w:rsidRPr="009F243D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get</w:t>
      </w:r>
      <w:proofErr w:type="spellEnd"/>
      <w:r w:rsidR="00A61DF7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>(</w:t>
      </w:r>
      <w:proofErr w:type="spellStart"/>
      <w:r w:rsidR="00A61DF7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>nb_product</w:t>
      </w:r>
      <w:proofErr w:type="spellEnd"/>
      <w:r w:rsidR="00A61DF7">
        <w:rPr>
          <w:rFonts w:ascii="Consolas" w:hAnsi="Consolas" w:eastAsia="Times New Roman" w:cs="Times New Roman"/>
          <w:color w:val="D4D4D4"/>
          <w:sz w:val="21"/>
          <w:szCs w:val="21"/>
          <w:lang w:val="en-150" w:eastAsia="fr-FR"/>
        </w:rPr>
        <w:t>)</w:t>
      </w:r>
    </w:p>
    <w:p w:rsidRPr="00A61DF7" w:rsidR="007A000D" w:rsidP="00EA19C2" w:rsidRDefault="007A000D" w14:paraId="1AE5FF1F" w14:textId="4FE07D48">
      <w:pPr>
        <w:spacing w:after="0"/>
        <w:rPr>
          <w:shd w:val="clear" w:color="auto" w:fill="FFFFFF"/>
          <w:lang w:val="fr-FR"/>
        </w:rPr>
      </w:pPr>
    </w:p>
    <w:p w:rsidR="009F243D" w:rsidP="00EA19C2" w:rsidRDefault="009F243D" w14:paraId="72331935" w14:textId="07481C24">
      <w:pPr>
        <w:pStyle w:val="ListParagraph"/>
        <w:numPr>
          <w:ilvl w:val="0"/>
          <w:numId w:val="17"/>
        </w:numPr>
        <w:spacing w:after="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Afficher le </w:t>
      </w:r>
      <w:r w:rsidR="00EA19C2">
        <w:rPr>
          <w:shd w:val="clear" w:color="auto" w:fill="FFFFFF"/>
          <w:lang w:val="fr-FR"/>
        </w:rPr>
        <w:t xml:space="preserve">nom du </w:t>
      </w:r>
      <w:r>
        <w:rPr>
          <w:shd w:val="clear" w:color="auto" w:fill="FFFFFF"/>
          <w:lang w:val="fr-FR"/>
        </w:rPr>
        <w:t>produit sélectionné aléatoirement</w:t>
      </w:r>
    </w:p>
    <w:p w:rsidRPr="00F07EC0" w:rsidR="009F243D" w:rsidP="009F243D" w:rsidRDefault="009F243D" w14:paraId="0B5223EE" w14:textId="4D534E6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</w:pPr>
      <w:proofErr w:type="spellStart"/>
      <w:proofErr w:type="gramStart"/>
      <w:r w:rsidRPr="00F07EC0">
        <w:rPr>
          <w:rFonts w:ascii="Consolas" w:hAnsi="Consolas" w:eastAsia="Times New Roman" w:cs="Times New Roman"/>
          <w:color w:val="DCDCAA"/>
          <w:sz w:val="20"/>
          <w:szCs w:val="20"/>
          <w:lang w:val="fr-FR" w:eastAsia="fr-FR"/>
        </w:rPr>
        <w:t>print</w:t>
      </w:r>
      <w:proofErr w:type="spellEnd"/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(</w:t>
      </w:r>
      <w:proofErr w:type="gramEnd"/>
      <w:r w:rsidRPr="00F07EC0">
        <w:rPr>
          <w:rFonts w:ascii="Consolas" w:hAnsi="Consolas" w:eastAsia="Times New Roman" w:cs="Times New Roman"/>
          <w:color w:val="CE9178"/>
          <w:sz w:val="20"/>
          <w:szCs w:val="20"/>
          <w:lang w:val="fr-FR" w:eastAsia="fr-FR"/>
        </w:rPr>
        <w:t>"Vous devez trouver le prix de ce produit : "</w:t>
      </w:r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, </w:t>
      </w:r>
      <w:r w:rsidR="00FB10BF">
        <w:rPr>
          <w:rFonts w:ascii="Consolas" w:hAnsi="Consolas" w:eastAsia="Times New Roman" w:cs="Times New Roman"/>
          <w:color w:val="9CDCFE"/>
          <w:sz w:val="20"/>
          <w:szCs w:val="20"/>
          <w:lang w:val="en-150" w:eastAsia="fr-FR"/>
        </w:rPr>
        <w:t>product</w:t>
      </w:r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.</w:t>
      </w:r>
      <w:proofErr w:type="spellStart"/>
      <w:r w:rsidRPr="00F07EC0">
        <w:rPr>
          <w:rFonts w:ascii="Consolas" w:hAnsi="Consolas" w:eastAsia="Times New Roman" w:cs="Times New Roman"/>
          <w:color w:val="DCDCAA"/>
          <w:sz w:val="20"/>
          <w:szCs w:val="20"/>
          <w:lang w:val="fr-FR" w:eastAsia="fr-FR"/>
        </w:rPr>
        <w:t>get</w:t>
      </w:r>
      <w:proofErr w:type="spellEnd"/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(</w:t>
      </w:r>
      <w:r w:rsidRPr="00F07EC0">
        <w:rPr>
          <w:rFonts w:ascii="Consolas" w:hAnsi="Consolas" w:eastAsia="Times New Roman" w:cs="Times New Roman"/>
          <w:color w:val="FFFFFF" w:themeColor="background1"/>
          <w:sz w:val="20"/>
          <w:szCs w:val="20"/>
          <w:lang w:val="fr-FR" w:eastAsia="fr-FR"/>
        </w:rPr>
        <w:t>...</w:t>
      </w:r>
      <w:r w:rsidRPr="00F07EC0">
        <w:rPr>
          <w:rFonts w:ascii="Consolas" w:hAnsi="Consolas" w:eastAsia="Times New Roman" w:cs="Times New Roman"/>
          <w:color w:val="D4D4D4"/>
          <w:sz w:val="20"/>
          <w:szCs w:val="20"/>
          <w:lang w:val="fr-FR" w:eastAsia="fr-FR"/>
        </w:rPr>
        <w:t>))</w:t>
      </w:r>
    </w:p>
    <w:p w:rsidR="009F243D" w:rsidP="00EA19C2" w:rsidRDefault="009F243D" w14:paraId="0C929D27" w14:textId="7ED81FE3">
      <w:pPr>
        <w:spacing w:after="0"/>
        <w:rPr>
          <w:shd w:val="clear" w:color="auto" w:fill="FFFFFF"/>
          <w:lang w:val="fr-FR"/>
        </w:rPr>
      </w:pPr>
    </w:p>
    <w:p w:rsidR="009F243D" w:rsidP="00EA19C2" w:rsidRDefault="009F243D" w14:paraId="5379B4E6" w14:textId="58B03090">
      <w:pPr>
        <w:pStyle w:val="ListParagraph"/>
        <w:numPr>
          <w:ilvl w:val="0"/>
          <w:numId w:val="17"/>
        </w:numPr>
        <w:spacing w:after="0"/>
        <w:rPr>
          <w:shd w:val="clear" w:color="auto" w:fill="FFFFFF"/>
          <w:lang w:val="fr-FR"/>
        </w:rPr>
      </w:pPr>
      <w:r w:rsidRPr="009F243D">
        <w:rPr>
          <w:shd w:val="clear" w:color="auto" w:fill="FFFFFF"/>
          <w:lang w:val="fr-FR"/>
        </w:rPr>
        <w:t>Récupérer le prix du produit</w:t>
      </w:r>
      <w:r w:rsidR="00EA19C2">
        <w:rPr>
          <w:shd w:val="clear" w:color="auto" w:fill="FFFFFF"/>
          <w:lang w:val="fr-FR"/>
        </w:rPr>
        <w:t xml:space="preserve"> sélectionné aléatoirement</w:t>
      </w:r>
    </w:p>
    <w:p w:rsidR="00F07EC0" w:rsidP="009F243D" w:rsidRDefault="009F243D" w14:paraId="2C4BBF7D" w14:textId="7CD2577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9F243D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price</w:t>
      </w:r>
      <w:proofErr w:type="spellEnd"/>
      <w:proofErr w:type="gramEnd"/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= </w:t>
      </w:r>
      <w:r w:rsidR="00FB10BF">
        <w:rPr>
          <w:rFonts w:ascii="Consolas" w:hAnsi="Consolas" w:eastAsia="Times New Roman" w:cs="Times New Roman"/>
          <w:color w:val="9CDCFE"/>
          <w:sz w:val="21"/>
          <w:szCs w:val="21"/>
          <w:lang w:val="en-150" w:eastAsia="fr-FR"/>
        </w:rPr>
        <w:t>product</w:t>
      </w:r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.</w:t>
      </w:r>
      <w:proofErr w:type="spellStart"/>
      <w:r w:rsidRPr="009F243D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get</w:t>
      </w:r>
      <w:proofErr w:type="spellEnd"/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r w:rsidRPr="009F243D">
        <w:rPr>
          <w:rFonts w:ascii="Consolas" w:hAnsi="Consolas" w:eastAsia="Times New Roman" w:cs="Times New Roman"/>
          <w:color w:val="FFFFFF" w:themeColor="background1"/>
          <w:sz w:val="21"/>
          <w:szCs w:val="21"/>
          <w:lang w:val="fr-FR" w:eastAsia="fr-FR"/>
        </w:rPr>
        <w:t>...</w:t>
      </w:r>
      <w:r w:rsidRPr="009F243D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="00F07EC0" w:rsidP="00EA19C2" w:rsidRDefault="00F07EC0" w14:paraId="54087D6C" w14:textId="64C06F99">
      <w:pPr>
        <w:spacing w:after="0"/>
        <w:rPr>
          <w:lang w:val="fr-FR" w:eastAsia="fr-FR"/>
        </w:rPr>
      </w:pPr>
    </w:p>
    <w:p w:rsidR="00F07EC0" w:rsidP="00EA19C2" w:rsidRDefault="00F07EC0" w14:paraId="458638D8" w14:textId="3C036514">
      <w:pPr>
        <w:pStyle w:val="ListParagraph"/>
        <w:numPr>
          <w:ilvl w:val="0"/>
          <w:numId w:val="17"/>
        </w:numPr>
        <w:spacing w:after="0"/>
        <w:rPr>
          <w:lang w:val="fr-FR" w:eastAsia="fr-FR"/>
        </w:rPr>
      </w:pPr>
      <w:r>
        <w:rPr>
          <w:lang w:val="fr-FR" w:eastAsia="fr-FR"/>
        </w:rPr>
        <w:t>Initialiser deux variables pour récupérer les entrées des utilisateurs</w:t>
      </w:r>
    </w:p>
    <w:p w:rsidR="00F07EC0" w:rsidP="00F07EC0" w:rsidRDefault="00F07EC0" w14:paraId="69498B3A" w14:textId="03EF3A9B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>Créer la boucle de jeu (Tant que la valeur entrée par les deux joueurs est différente du prix)</w:t>
      </w:r>
    </w:p>
    <w:p w:rsidRPr="00F07EC0" w:rsidR="00F07EC0" w:rsidP="00F07EC0" w:rsidRDefault="00F07EC0" w14:paraId="0BA7FDB1" w14:textId="088A831D">
      <w:pPr>
        <w:pStyle w:val="ListParagraph"/>
        <w:numPr>
          <w:ilvl w:val="0"/>
          <w:numId w:val="17"/>
        </w:numPr>
        <w:rPr>
          <w:lang w:val="fr-FR" w:eastAsia="fr-FR"/>
        </w:rPr>
      </w:pPr>
      <w:r w:rsidRPr="00F07EC0">
        <w:rPr>
          <w:lang w:val="fr-FR" w:eastAsia="fr-FR"/>
        </w:rPr>
        <w:t xml:space="preserve">Récupérer l’entrée </w:t>
      </w:r>
      <w:r w:rsidRPr="00F07EC0" w:rsidR="00A867A2">
        <w:rPr>
          <w:lang w:val="fr-FR" w:eastAsia="fr-FR"/>
        </w:rPr>
        <w:t>du</w:t>
      </w:r>
      <w:r w:rsidR="00A867A2">
        <w:rPr>
          <w:lang w:val="fr-FR" w:eastAsia="fr-FR"/>
        </w:rPr>
        <w:t xml:space="preserve"> </w:t>
      </w:r>
      <w:r w:rsidRPr="00F07EC0" w:rsidR="00A867A2">
        <w:rPr>
          <w:lang w:val="fr-FR" w:eastAsia="fr-FR"/>
        </w:rPr>
        <w:t>joueur</w:t>
      </w:r>
      <w:r w:rsidRPr="00F07EC0">
        <w:rPr>
          <w:lang w:val="fr-FR" w:eastAsia="fr-FR"/>
        </w:rPr>
        <w:t xml:space="preserve"> </w:t>
      </w:r>
      <w:r w:rsidR="00A867A2">
        <w:rPr>
          <w:lang w:val="fr-FR" w:eastAsia="fr-FR"/>
        </w:rPr>
        <w:t xml:space="preserve">1 </w:t>
      </w:r>
      <w:r w:rsidRPr="00F07EC0">
        <w:rPr>
          <w:lang w:val="fr-FR" w:eastAsia="fr-FR"/>
        </w:rPr>
        <w:t xml:space="preserve">grâce à la fonction </w:t>
      </w:r>
      <w:proofErr w:type="gramStart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input(</w:t>
      </w:r>
      <w:proofErr w:type="gramEnd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)</w:t>
      </w:r>
      <w:r w:rsidRPr="00F07EC0">
        <w:rPr>
          <w:rFonts w:ascii="Consolas" w:hAnsi="Consolas" w:eastAsia="Times New Roman" w:cs="Times New Roman"/>
          <w:color w:val="DCDCAA"/>
          <w:lang w:val="fr-FR" w:eastAsia="fr-FR"/>
        </w:rPr>
        <w:t xml:space="preserve"> </w:t>
      </w:r>
      <w:r w:rsidRPr="008B7016">
        <w:rPr>
          <w:lang w:val="fr-FR"/>
        </w:rPr>
        <w:t xml:space="preserve">et transformer la valeur </w:t>
      </w:r>
      <w:r w:rsidRPr="008B7016" w:rsidR="00F518B4">
        <w:rPr>
          <w:lang w:val="fr-FR"/>
        </w:rPr>
        <w:t xml:space="preserve">texte </w:t>
      </w:r>
      <w:r w:rsidRPr="008B7016">
        <w:rPr>
          <w:lang w:val="fr-FR"/>
        </w:rPr>
        <w:t xml:space="preserve">en </w:t>
      </w:r>
      <w:r w:rsidRPr="008B7016" w:rsidR="00F518B4">
        <w:rPr>
          <w:lang w:val="fr-FR"/>
        </w:rPr>
        <w:t>entier numérique</w:t>
      </w:r>
    </w:p>
    <w:p w:rsidR="00F07EC0" w:rsidP="00F07EC0" w:rsidRDefault="00F07EC0" w14:paraId="3574256D" w14:textId="23C3E1DC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lastRenderedPageBreak/>
        <w:t xml:space="preserve">Laisser une ligne pour </w:t>
      </w:r>
      <w:r w:rsidR="00F518B4">
        <w:rPr>
          <w:lang w:val="fr-FR" w:eastAsia="fr-FR"/>
        </w:rPr>
        <w:t xml:space="preserve">appeler la fonction </w:t>
      </w:r>
      <w:proofErr w:type="spellStart"/>
      <w:r w:rsidRPr="00F518B4" w:rsid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PlayerTurnVerification</w:t>
      </w:r>
      <w:proofErr w:type="spellEnd"/>
      <w:r w:rsidRPr="00F518B4" w:rsid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()</w:t>
      </w:r>
    </w:p>
    <w:p w:rsidR="00A867A2" w:rsidP="00F07EC0" w:rsidRDefault="00A867A2" w14:paraId="3CBC94A0" w14:textId="7BF1E041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>Vérifier si l’entrée du joueur 1 est égale au prix, si oui, arrêter la boucle à l’aide de break</w:t>
      </w:r>
      <w:r w:rsidR="00DA573D">
        <w:rPr>
          <w:lang w:val="fr-FR" w:eastAsia="fr-FR"/>
        </w:rPr>
        <w:t xml:space="preserve"> et afficher « Le joueur 1 a gagné ! » </w:t>
      </w:r>
    </w:p>
    <w:p w:rsidRPr="00F07EC0" w:rsidR="00A867A2" w:rsidP="00A867A2" w:rsidRDefault="00A867A2" w14:paraId="467BE467" w14:textId="2CC25F58">
      <w:pPr>
        <w:pStyle w:val="ListParagraph"/>
        <w:numPr>
          <w:ilvl w:val="0"/>
          <w:numId w:val="17"/>
        </w:numPr>
        <w:rPr>
          <w:lang w:val="fr-FR" w:eastAsia="fr-FR"/>
        </w:rPr>
      </w:pPr>
      <w:r w:rsidRPr="00F07EC0">
        <w:rPr>
          <w:lang w:val="fr-FR" w:eastAsia="fr-FR"/>
        </w:rPr>
        <w:t>Récupérer l’entrée du</w:t>
      </w:r>
      <w:r>
        <w:rPr>
          <w:lang w:val="fr-FR" w:eastAsia="fr-FR"/>
        </w:rPr>
        <w:t xml:space="preserve"> </w:t>
      </w:r>
      <w:r w:rsidRPr="00F07EC0">
        <w:rPr>
          <w:lang w:val="fr-FR" w:eastAsia="fr-FR"/>
        </w:rPr>
        <w:t xml:space="preserve">joueur </w:t>
      </w:r>
      <w:r>
        <w:rPr>
          <w:lang w:val="fr-FR" w:eastAsia="fr-FR"/>
        </w:rPr>
        <w:t xml:space="preserve">2 </w:t>
      </w:r>
      <w:r w:rsidRPr="00F07EC0">
        <w:rPr>
          <w:lang w:val="fr-FR" w:eastAsia="fr-FR"/>
        </w:rPr>
        <w:t xml:space="preserve">grâce à la fonction </w:t>
      </w:r>
      <w:proofErr w:type="gramStart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input(</w:t>
      </w:r>
      <w:proofErr w:type="gramEnd"/>
      <w:r w:rsidRPr="00F07EC0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)</w:t>
      </w:r>
      <w:r w:rsidRPr="00F07EC0">
        <w:rPr>
          <w:rFonts w:ascii="Consolas" w:hAnsi="Consolas" w:eastAsia="Times New Roman" w:cs="Times New Roman"/>
          <w:color w:val="DCDCAA"/>
          <w:lang w:val="fr-FR" w:eastAsia="fr-FR"/>
        </w:rPr>
        <w:t xml:space="preserve"> </w:t>
      </w:r>
      <w:r w:rsidRPr="008B7016">
        <w:rPr>
          <w:lang w:val="fr-FR"/>
        </w:rPr>
        <w:t>et transformer la valeur en entier</w:t>
      </w:r>
    </w:p>
    <w:p w:rsidR="00F518B4" w:rsidP="00F518B4" w:rsidRDefault="00F518B4" w14:paraId="7D49DD0A" w14:textId="77777777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 xml:space="preserve">Laisser une ligne pour appeler la fonction </w:t>
      </w:r>
      <w:proofErr w:type="spellStart"/>
      <w:r w:rsidRP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PlayerTurnVerification</w:t>
      </w:r>
      <w:proofErr w:type="spellEnd"/>
      <w:r w:rsidRPr="00F518B4">
        <w:rPr>
          <w:rFonts w:ascii="Consolas" w:hAnsi="Consolas" w:eastAsia="Times New Roman" w:cs="Times New Roman"/>
          <w:color w:val="DCDCAA"/>
          <w:sz w:val="21"/>
          <w:szCs w:val="21"/>
          <w:highlight w:val="black"/>
          <w:lang w:val="fr-FR" w:eastAsia="fr-FR"/>
        </w:rPr>
        <w:t>()</w:t>
      </w:r>
    </w:p>
    <w:p w:rsidR="00A867A2" w:rsidP="00DA573D" w:rsidRDefault="00A867A2" w14:paraId="1BF10D62" w14:textId="2B78FBBC">
      <w:pPr>
        <w:pStyle w:val="ListParagraph"/>
        <w:numPr>
          <w:ilvl w:val="0"/>
          <w:numId w:val="17"/>
        </w:numPr>
        <w:rPr>
          <w:lang w:val="fr-FR" w:eastAsia="fr-FR"/>
        </w:rPr>
      </w:pPr>
      <w:r>
        <w:rPr>
          <w:lang w:val="fr-FR" w:eastAsia="fr-FR"/>
        </w:rPr>
        <w:t xml:space="preserve">Vérifier si l’entrée du joueur </w:t>
      </w:r>
      <w:r w:rsidR="00DA573D">
        <w:rPr>
          <w:lang w:val="fr-FR" w:eastAsia="fr-FR"/>
        </w:rPr>
        <w:t>2</w:t>
      </w:r>
      <w:r>
        <w:rPr>
          <w:lang w:val="fr-FR" w:eastAsia="fr-FR"/>
        </w:rPr>
        <w:t xml:space="preserve"> est égale au prix, si oui, arrêter la boucle à l’aide de break</w:t>
      </w:r>
      <w:r w:rsidR="00DA573D">
        <w:rPr>
          <w:lang w:val="fr-FR" w:eastAsia="fr-FR"/>
        </w:rPr>
        <w:t xml:space="preserve"> et afficher « Le joueur 2 a gagné ! » </w:t>
      </w:r>
    </w:p>
    <w:p w:rsidR="00DA573D" w:rsidP="00DA573D" w:rsidRDefault="00DA573D" w14:paraId="5B5E2D58" w14:textId="74E4D54A">
      <w:pPr>
        <w:rPr>
          <w:lang w:val="fr-FR" w:eastAsia="fr-FR"/>
        </w:rPr>
      </w:pPr>
    </w:p>
    <w:p w:rsidR="00DA573D" w:rsidP="00DA573D" w:rsidRDefault="00DA573D" w14:paraId="09D7673B" w14:textId="59FCD8A6">
      <w:pPr>
        <w:pStyle w:val="Cobra-Titre2"/>
        <w:rPr>
          <w:lang w:val="fr-FR" w:eastAsia="fr-FR"/>
        </w:rPr>
      </w:pPr>
      <w:r>
        <w:rPr>
          <w:lang w:val="fr-FR" w:eastAsia="fr-FR"/>
        </w:rPr>
        <w:t>Un dernier effort</w:t>
      </w:r>
    </w:p>
    <w:p w:rsidR="00DA573D" w:rsidP="00DA573D" w:rsidRDefault="00DA573D" w14:paraId="0B10F135" w14:textId="2B5D38A2">
      <w:pPr>
        <w:rPr>
          <w:lang w:val="fr-FR" w:eastAsia="fr-FR"/>
        </w:rPr>
      </w:pPr>
    </w:p>
    <w:p w:rsidR="00DA573D" w:rsidP="00DA573D" w:rsidRDefault="00DA573D" w14:paraId="6534339F" w14:textId="13C7E89A">
      <w:pPr>
        <w:ind w:firstLine="708"/>
        <w:rPr>
          <w:lang w:val="fr-FR" w:eastAsia="fr-FR"/>
        </w:rPr>
      </w:pPr>
      <w:r>
        <w:rPr>
          <w:lang w:val="fr-FR" w:eastAsia="fr-FR"/>
        </w:rPr>
        <w:t>L’heure est venue de terminer la dernière partie du jeu afin que l’émission The Good Price puisse commencer ! Il faudra maintenant remplir cette fonction :</w:t>
      </w:r>
    </w:p>
    <w:p w:rsidRPr="007405A6" w:rsidR="007405A6" w:rsidP="007405A6" w:rsidRDefault="007405A6" w14:paraId="55619C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r w:rsidRPr="007405A6">
        <w:rPr>
          <w:rFonts w:ascii="Consolas" w:hAnsi="Consolas" w:eastAsia="Times New Roman" w:cs="Times New Roman"/>
          <w:color w:val="569CD6"/>
          <w:sz w:val="21"/>
          <w:szCs w:val="21"/>
          <w:lang w:val="fr-FR" w:eastAsia="fr-FR"/>
        </w:rPr>
        <w:t>def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</w:t>
      </w:r>
      <w:proofErr w:type="spellStart"/>
      <w:r w:rsidRPr="007405A6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PlayerTurnVerification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valuePlayer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,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price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,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nextPlayerName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):</w:t>
      </w:r>
    </w:p>
    <w:p w:rsidRPr="007405A6" w:rsidR="007405A6" w:rsidP="007405A6" w:rsidRDefault="007405A6" w14:paraId="1CC9E1A8" w14:textId="3A5F6E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...</w:t>
      </w:r>
    </w:p>
    <w:p w:rsidR="00DA573D" w:rsidP="00DA573D" w:rsidRDefault="00DA573D" w14:paraId="773308C0" w14:textId="74C86A2C">
      <w:pPr>
        <w:rPr>
          <w:lang w:val="fr-FR" w:eastAsia="fr-FR"/>
        </w:rPr>
      </w:pPr>
    </w:p>
    <w:p w:rsidRPr="008B7016" w:rsidR="007405A6" w:rsidP="00DA573D" w:rsidRDefault="007405A6" w14:paraId="13596349" w14:textId="5490422E">
      <w:pPr>
        <w:rPr>
          <w:lang w:val="fr-FR"/>
        </w:rPr>
      </w:pPr>
      <w:r>
        <w:rPr>
          <w:lang w:val="fr-FR" w:eastAsia="fr-FR"/>
        </w:rPr>
        <w:tab/>
      </w:r>
      <w:r>
        <w:rPr>
          <w:lang w:val="fr-FR" w:eastAsia="fr-FR"/>
        </w:rPr>
        <w:t xml:space="preserve">Ici, il faudra vérifier si la valeur entrée par le joueur 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highlight w:val="black"/>
          <w:lang w:val="fr-FR" w:eastAsia="fr-FR"/>
        </w:rPr>
        <w:t>valuePlayer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 xml:space="preserve"> </w:t>
      </w:r>
      <w:r w:rsidRPr="008B7016">
        <w:rPr>
          <w:lang w:val="fr-FR"/>
        </w:rPr>
        <w:t>est supérieur ou est inférieur au prix du produit.</w:t>
      </w:r>
    </w:p>
    <w:p w:rsidRPr="008B7016" w:rsidR="007405A6" w:rsidP="007405A6" w:rsidRDefault="007405A6" w14:paraId="479E140B" w14:textId="75467FB1">
      <w:pPr>
        <w:pStyle w:val="ListParagraph"/>
        <w:numPr>
          <w:ilvl w:val="0"/>
          <w:numId w:val="17"/>
        </w:numPr>
        <w:rPr>
          <w:lang w:val="fr-FR"/>
        </w:rPr>
      </w:pPr>
      <w:r w:rsidRPr="008B7016">
        <w:rPr>
          <w:lang w:val="fr-FR"/>
        </w:rPr>
        <w:t xml:space="preserve">Si la valeur entrée par le joueur est </w:t>
      </w:r>
      <w:proofErr w:type="gramStart"/>
      <w:r w:rsidRPr="008B7016">
        <w:rPr>
          <w:lang w:val="fr-FR"/>
        </w:rPr>
        <w:t>inférieur</w:t>
      </w:r>
      <w:proofErr w:type="gramEnd"/>
      <w:r w:rsidRPr="008B7016">
        <w:rPr>
          <w:lang w:val="fr-FR"/>
        </w:rPr>
        <w:t xml:space="preserve"> au prix, afficher : </w:t>
      </w:r>
      <w:r w:rsidRPr="008B7016">
        <w:rPr>
          <w:lang w:val="fr-FR"/>
        </w:rPr>
        <w:br/>
      </w:r>
    </w:p>
    <w:p w:rsidR="007405A6" w:rsidP="007405A6" w:rsidRDefault="007405A6" w14:paraId="1437A1A0" w14:textId="577FA15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7405A6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print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7405A6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"C'est plus ! Au tour de "</w:t>
      </w:r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+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nextPlayerName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="007405A6" w:rsidP="007405A6" w:rsidRDefault="007405A6" w14:paraId="01F55F42" w14:textId="3D541129">
      <w:pPr>
        <w:rPr>
          <w:lang w:val="fr-FR" w:eastAsia="fr-FR"/>
        </w:rPr>
      </w:pPr>
    </w:p>
    <w:p w:rsidRPr="007405A6" w:rsidR="007405A6" w:rsidP="007405A6" w:rsidRDefault="007405A6" w14:paraId="5D2335DA" w14:textId="7AFB2779">
      <w:pPr>
        <w:pStyle w:val="ListParagraph"/>
        <w:numPr>
          <w:ilvl w:val="0"/>
          <w:numId w:val="17"/>
        </w:numPr>
        <w:rPr>
          <w:lang w:val="fr-FR" w:eastAsia="fr-FR"/>
        </w:rPr>
      </w:pPr>
      <w:r w:rsidRPr="008B7016">
        <w:rPr>
          <w:lang w:val="fr-FR"/>
        </w:rPr>
        <w:t>Si la valeur entrée par le joueur est supérieure au prix, afficher :</w:t>
      </w:r>
    </w:p>
    <w:p w:rsidRPr="008B7016" w:rsidR="007405A6" w:rsidP="007405A6" w:rsidRDefault="007405A6" w14:paraId="4D67E795" w14:textId="262C1A2B">
      <w:pPr>
        <w:pStyle w:val="ListParagraph"/>
        <w:ind w:left="1068"/>
        <w:rPr>
          <w:lang w:val="fr-FR"/>
        </w:rPr>
      </w:pPr>
    </w:p>
    <w:p w:rsidRPr="007405A6" w:rsidR="007405A6" w:rsidP="007405A6" w:rsidRDefault="007405A6" w14:paraId="7D832C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7405A6">
        <w:rPr>
          <w:rFonts w:ascii="Consolas" w:hAnsi="Consolas" w:eastAsia="Times New Roman" w:cs="Times New Roman"/>
          <w:color w:val="DCDCAA"/>
          <w:sz w:val="21"/>
          <w:szCs w:val="21"/>
          <w:lang w:val="fr-FR" w:eastAsia="fr-FR"/>
        </w:rPr>
        <w:t>print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7405A6">
        <w:rPr>
          <w:rFonts w:ascii="Consolas" w:hAnsi="Consolas" w:eastAsia="Times New Roman" w:cs="Times New Roman"/>
          <w:color w:val="CE9178"/>
          <w:sz w:val="21"/>
          <w:szCs w:val="21"/>
          <w:lang w:val="fr-FR" w:eastAsia="fr-FR"/>
        </w:rPr>
        <w:t>"C'est moins ! Au tour de "</w:t>
      </w:r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 + </w:t>
      </w:r>
      <w:proofErr w:type="spellStart"/>
      <w:r w:rsidRPr="007405A6">
        <w:rPr>
          <w:rFonts w:ascii="Consolas" w:hAnsi="Consolas" w:eastAsia="Times New Roman" w:cs="Times New Roman"/>
          <w:color w:val="9CDCFE"/>
          <w:sz w:val="21"/>
          <w:szCs w:val="21"/>
          <w:lang w:val="fr-FR" w:eastAsia="fr-FR"/>
        </w:rPr>
        <w:t>nextPlayerName</w:t>
      </w:r>
      <w:proofErr w:type="spellEnd"/>
      <w:r w:rsidRPr="007405A6"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  <w:t>)</w:t>
      </w:r>
    </w:p>
    <w:p w:rsidR="007405A6" w:rsidP="007405A6" w:rsidRDefault="007405A6" w14:paraId="04F4B1B3" w14:textId="4115AC8B">
      <w:pPr>
        <w:rPr>
          <w:lang w:val="fr-FR" w:eastAsia="fr-FR"/>
        </w:rPr>
      </w:pPr>
    </w:p>
    <w:p w:rsidR="00B75777" w:rsidP="007405A6" w:rsidRDefault="007405A6" w14:paraId="0E2B8F4D" w14:textId="7802CBA3">
      <w:pPr>
        <w:rPr>
          <w:lang w:val="fr-FR" w:eastAsia="fr-FR"/>
        </w:rPr>
      </w:pPr>
      <w:r>
        <w:rPr>
          <w:lang w:val="fr-FR" w:eastAsia="fr-FR"/>
        </w:rPr>
        <w:tab/>
      </w:r>
      <w:r>
        <w:rPr>
          <w:lang w:val="fr-FR" w:eastAsia="fr-FR"/>
        </w:rPr>
        <w:t>Pour terminer le programme, il faut remplir les lignes laissé tout à l’heure en appelant cette fonction avec les bons arguments.</w:t>
      </w:r>
      <w:r w:rsidR="008F2DEF">
        <w:rPr>
          <w:lang w:val="fr-FR" w:eastAsia="fr-FR"/>
        </w:rPr>
        <w:t xml:space="preserve"> Enfin, il faut appeler la fonction </w:t>
      </w:r>
      <w:r w:rsidRPr="008F2DEF" w:rsidR="008F2DEF">
        <w:rPr>
          <w:rFonts w:ascii="Consolas" w:hAnsi="Consolas" w:eastAsia="Times New Roman" w:cs="Times New Roman"/>
          <w:color w:val="DCDCAA"/>
          <w:highlight w:val="black"/>
          <w:lang w:val="fr-FR" w:eastAsia="fr-FR"/>
        </w:rPr>
        <w:t>Main()</w:t>
      </w:r>
      <w:r w:rsidR="008F2DEF">
        <w:rPr>
          <w:lang w:val="fr-FR" w:eastAsia="fr-FR"/>
        </w:rPr>
        <w:t xml:space="preserve"> à la fin du programme.</w:t>
      </w:r>
    </w:p>
    <w:p w:rsidR="00B75777" w:rsidRDefault="00B75777" w14:paraId="1E4B18B7" w14:textId="77777777">
      <w:pPr>
        <w:rPr>
          <w:lang w:val="fr-FR" w:eastAsia="fr-FR"/>
        </w:rPr>
      </w:pPr>
      <w:r>
        <w:rPr>
          <w:lang w:val="fr-FR" w:eastAsia="fr-FR"/>
        </w:rPr>
        <w:br w:type="page"/>
      </w:r>
    </w:p>
    <w:p w:rsidR="00B75777" w:rsidP="00B75777" w:rsidRDefault="00B75777" w14:paraId="7BBE7280" w14:textId="6A82800F">
      <w:pPr>
        <w:pStyle w:val="Cobra-Title1"/>
        <w:rPr>
          <w:lang w:val="fr-FR" w:eastAsia="fr-FR"/>
        </w:rPr>
      </w:pPr>
      <w:r>
        <w:rPr>
          <w:lang w:val="fr-FR" w:eastAsia="fr-FR"/>
        </w:rPr>
        <w:lastRenderedPageBreak/>
        <w:t>Conclusion</w:t>
      </w:r>
    </w:p>
    <w:p w:rsidR="00B75777" w:rsidP="00B75777" w:rsidRDefault="00B75777" w14:paraId="2B77A893" w14:textId="794362C1">
      <w:pPr>
        <w:rPr>
          <w:lang w:val="fr-FR" w:eastAsia="fr-FR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055D0ECC" wp14:editId="67C74AA8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990600" cy="9906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CAD" w:rsidP="00B75777" w:rsidRDefault="00B75777" w14:paraId="37279E19" w14:textId="77777777">
      <w:pPr>
        <w:pStyle w:val="paragraph"/>
        <w:jc w:val="center"/>
        <w:textAlignment w:val="baseline"/>
        <w:rPr>
          <w:rStyle w:val="eop"/>
          <w:rFonts w:ascii="Clear Sans Light" w:hAnsi="Clear Sans Light" w:cs="Clear Sans Light"/>
          <w:color w:val="000000"/>
          <w:sz w:val="36"/>
          <w:szCs w:val="36"/>
        </w:rPr>
      </w:pPr>
      <w:r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Félicitations, vous avez aidé la Dev Team </w:t>
      </w:r>
      <w:r w:rsidR="002F0CAD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de TF9 </w:t>
      </w:r>
      <w:r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>à sauver l’émission</w:t>
      </w:r>
      <w:r w:rsidR="002F0CAD"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 The Good Price</w:t>
      </w:r>
      <w:r>
        <w:rPr>
          <w:rStyle w:val="normaltextrun"/>
          <w:rFonts w:ascii="Clear Sans Light" w:hAnsi="Clear Sans Light" w:cs="Clear Sans Light"/>
          <w:color w:val="000000"/>
          <w:sz w:val="36"/>
          <w:szCs w:val="36"/>
          <w:shd w:val="clear" w:color="auto" w:fill="FFFFFF"/>
        </w:rPr>
        <w:t xml:space="preserve"> !</w:t>
      </w:r>
      <w:r>
        <w:rPr>
          <w:rStyle w:val="eop"/>
          <w:rFonts w:ascii="Clear Sans Light" w:hAnsi="Clear Sans Light" w:cs="Clear Sans Light"/>
          <w:color w:val="000000"/>
          <w:sz w:val="36"/>
          <w:szCs w:val="36"/>
        </w:rPr>
        <w:t> </w:t>
      </w:r>
    </w:p>
    <w:p w:rsidR="00B75777" w:rsidP="00B75777" w:rsidRDefault="002F0CAD" w14:paraId="5C9AE898" w14:textId="18D8259C">
      <w:pPr>
        <w:pStyle w:val="paragraph"/>
        <w:jc w:val="center"/>
        <w:textAlignment w:val="baseline"/>
        <w:rPr>
          <w:rStyle w:val="eop"/>
          <w:rFonts w:ascii="Clear Sans Light" w:hAnsi="Clear Sans Light" w:cs="Clear Sans Light"/>
          <w:color w:val="000000"/>
          <w:sz w:val="36"/>
          <w:szCs w:val="36"/>
        </w:rPr>
      </w:pPr>
      <w:r>
        <w:rPr>
          <w:rStyle w:val="eop"/>
          <w:rFonts w:ascii="Clear Sans Light" w:hAnsi="Clear Sans Light" w:cs="Clear Sans Light"/>
          <w:color w:val="000000"/>
          <w:sz w:val="36"/>
          <w:szCs w:val="36"/>
        </w:rPr>
        <w:t>Bob et Billy vont enfin pouvoir commencer à jouer !</w:t>
      </w:r>
    </w:p>
    <w:p w:rsidR="00A76077" w:rsidP="00B75777" w:rsidRDefault="00A76077" w14:paraId="6D6FF7C7" w14:textId="77777777">
      <w:pPr>
        <w:pStyle w:val="paragraph"/>
        <w:jc w:val="center"/>
        <w:textAlignment w:val="baseline"/>
      </w:pPr>
    </w:p>
    <w:p w:rsidR="00B75777" w:rsidP="00B75777" w:rsidRDefault="00B75777" w14:paraId="7339EBAB" w14:textId="2B7DA101">
      <w:pPr>
        <w:rPr>
          <w:lang w:val="fr-FR" w:eastAsia="fr-FR"/>
        </w:rPr>
      </w:pPr>
      <w:r>
        <w:rPr>
          <w:lang w:val="fr-FR" w:eastAsia="fr-FR"/>
        </w:rPr>
        <w:t>Pour aller plus loin, voici quelques idées :</w:t>
      </w:r>
    </w:p>
    <w:p w:rsidR="00B75777" w:rsidP="00B75777" w:rsidRDefault="00B75777" w14:paraId="0D965BB6" w14:textId="5E80668A">
      <w:pPr>
        <w:pStyle w:val="Cobra-NormalTick"/>
        <w:rPr>
          <w:lang w:val="fr-FR" w:eastAsia="fr-FR"/>
        </w:rPr>
      </w:pPr>
      <w:r>
        <w:rPr>
          <w:lang w:val="fr-FR" w:eastAsia="fr-FR"/>
        </w:rPr>
        <w:t>Un générateur de produits</w:t>
      </w:r>
    </w:p>
    <w:p w:rsidR="00B75777" w:rsidP="00B75777" w:rsidRDefault="00B75777" w14:paraId="7EEAB357" w14:textId="534A75E0">
      <w:pPr>
        <w:pStyle w:val="Cobra-NormalTick"/>
        <w:rPr>
          <w:lang w:val="fr-FR" w:eastAsia="fr-FR"/>
        </w:rPr>
      </w:pPr>
      <w:r>
        <w:rPr>
          <w:lang w:val="fr-FR" w:eastAsia="fr-FR"/>
        </w:rPr>
        <w:t>Ajouter d’autres joueurs</w:t>
      </w:r>
    </w:p>
    <w:p w:rsidR="00B75777" w:rsidP="00B75777" w:rsidRDefault="00B75777" w14:paraId="3E1DA74D" w14:textId="5C7E4DDB">
      <w:pPr>
        <w:pStyle w:val="Cobra-NormalTick"/>
        <w:rPr>
          <w:lang w:val="fr-FR" w:eastAsia="fr-FR"/>
        </w:rPr>
      </w:pPr>
      <w:r>
        <w:rPr>
          <w:lang w:val="fr-FR" w:eastAsia="fr-FR"/>
        </w:rPr>
        <w:t>Mettre de la couleur lors de l’affichage des messages</w:t>
      </w:r>
    </w:p>
    <w:p w:rsidR="00B75777" w:rsidP="00B75777" w:rsidRDefault="00B75777" w14:paraId="747DBEB2" w14:textId="3D3FEC5D">
      <w:pPr>
        <w:pStyle w:val="Cobra-NormalTick"/>
        <w:rPr>
          <w:lang w:val="fr-FR" w:eastAsia="fr-FR"/>
        </w:rPr>
      </w:pPr>
      <w:r>
        <w:rPr>
          <w:lang w:val="fr-FR" w:eastAsia="fr-FR"/>
        </w:rPr>
        <w:t xml:space="preserve">Faire le jeu avec </w:t>
      </w:r>
      <w:proofErr w:type="spellStart"/>
      <w:r>
        <w:rPr>
          <w:lang w:val="fr-FR" w:eastAsia="fr-FR"/>
        </w:rPr>
        <w:t>Pygame</w:t>
      </w:r>
      <w:proofErr w:type="spellEnd"/>
    </w:p>
    <w:p w:rsidRPr="007405A6" w:rsidR="00EA19C2" w:rsidP="00B75777" w:rsidRDefault="00EA19C2" w14:paraId="585B82B3" w14:textId="5D01D87B">
      <w:pPr>
        <w:pStyle w:val="Cobra-NormalTick"/>
        <w:rPr>
          <w:lang w:val="fr-FR" w:eastAsia="fr-FR"/>
        </w:rPr>
      </w:pPr>
      <w:r>
        <w:rPr>
          <w:lang w:val="fr-FR" w:eastAsia="fr-FR"/>
        </w:rPr>
        <w:t xml:space="preserve">Rajouter un </w:t>
      </w:r>
      <w:proofErr w:type="spellStart"/>
      <w:r>
        <w:rPr>
          <w:lang w:val="fr-FR" w:eastAsia="fr-FR"/>
        </w:rPr>
        <w:t>timer</w:t>
      </w:r>
      <w:proofErr w:type="spellEnd"/>
      <w:r>
        <w:rPr>
          <w:lang w:val="fr-FR" w:eastAsia="fr-FR"/>
        </w:rPr>
        <w:t xml:space="preserve"> si personne ne trouve le prix</w:t>
      </w:r>
    </w:p>
    <w:sectPr w:rsidRPr="007405A6" w:rsidR="00EA19C2" w:rsidSect="007B3BD9">
      <w:footerReference w:type="default" r:id="rId19"/>
      <w:type w:val="continuous"/>
      <w:pgSz w:w="11906" w:h="16838"/>
      <w:pgMar w:top="1417" w:right="1417" w:bottom="1417" w:left="1417" w:header="708" w:footer="708" w:gutter="0"/>
      <w:pgBorders w:offsetFrom="page">
        <w:top w:val="single" w:color="FFC000" w:themeColor="accent4" w:sz="4" w:space="24"/>
        <w:left w:val="single" w:color="FFC000" w:themeColor="accent4" w:sz="4" w:space="24"/>
        <w:bottom w:val="single" w:color="FFC000" w:themeColor="accent4" w:sz="4" w:space="24"/>
        <w:right w:val="single" w:color="FFC000" w:themeColor="accent4" w:sz="4" w:space="2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325F" w:rsidP="00353C27" w:rsidRDefault="0089325F" w14:paraId="4F9AC610" w14:textId="77777777">
      <w:pPr>
        <w:spacing w:after="0" w:line="240" w:lineRule="auto"/>
      </w:pPr>
      <w:r>
        <w:separator/>
      </w:r>
    </w:p>
  </w:endnote>
  <w:endnote w:type="continuationSeparator" w:id="0">
    <w:p w:rsidR="0089325F" w:rsidP="00353C27" w:rsidRDefault="0089325F" w14:paraId="3180E271" w14:textId="77777777">
      <w:pPr>
        <w:spacing w:after="0" w:line="240" w:lineRule="auto"/>
      </w:pPr>
      <w:r>
        <w:continuationSeparator/>
      </w:r>
    </w:p>
  </w:endnote>
  <w:endnote w:type="continuationNotice" w:id="1">
    <w:p w:rsidR="0089325F" w:rsidRDefault="0089325F" w14:paraId="046E4E7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Prime Code">
    <w:altName w:val="Courier New"/>
    <w:charset w:val="00"/>
    <w:family w:val="modern"/>
    <w:pitch w:val="fixed"/>
    <w:sig w:usb0="A000002F" w:usb1="5000004B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208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16C" w:rsidRDefault="008F716C" w14:paraId="3BA111B0" w14:textId="32EF88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Pr="00F129A3" w:rsidR="00F129A3" w:rsidP="006F7A13" w:rsidRDefault="00F129A3" w14:paraId="12ABCF7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325F" w:rsidP="00353C27" w:rsidRDefault="0089325F" w14:paraId="2E526347" w14:textId="77777777">
      <w:pPr>
        <w:spacing w:after="0" w:line="240" w:lineRule="auto"/>
      </w:pPr>
      <w:r>
        <w:separator/>
      </w:r>
    </w:p>
  </w:footnote>
  <w:footnote w:type="continuationSeparator" w:id="0">
    <w:p w:rsidR="0089325F" w:rsidP="00353C27" w:rsidRDefault="0089325F" w14:paraId="7A8164DF" w14:textId="77777777">
      <w:pPr>
        <w:spacing w:after="0" w:line="240" w:lineRule="auto"/>
      </w:pPr>
      <w:r>
        <w:continuationSeparator/>
      </w:r>
    </w:p>
  </w:footnote>
  <w:footnote w:type="continuationNotice" w:id="1">
    <w:p w:rsidR="0089325F" w:rsidRDefault="0089325F" w14:paraId="2E65539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856CB"/>
    <w:multiLevelType w:val="hybridMultilevel"/>
    <w:tmpl w:val="1778DF10"/>
    <w:lvl w:ilvl="0" w:tplc="32EA85D8">
      <w:numFmt w:val="bullet"/>
      <w:lvlText w:val="-"/>
      <w:lvlJc w:val="left"/>
      <w:pPr>
        <w:ind w:left="1113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hint="default" w:ascii="Wingdings" w:hAnsi="Wingdings"/>
      </w:r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77775"/>
    <w:multiLevelType w:val="hybridMultilevel"/>
    <w:tmpl w:val="6E88B778"/>
    <w:lvl w:ilvl="0" w:tplc="04E28F92">
      <w:numFmt w:val="bullet"/>
      <w:lvlText w:val="-"/>
      <w:lvlJc w:val="left"/>
      <w:pPr>
        <w:ind w:left="1068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7"/>
  </w:num>
  <w:num w:numId="6">
    <w:abstractNumId w:val="15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4"/>
  </w:num>
  <w:num w:numId="12">
    <w:abstractNumId w:val="16"/>
  </w:num>
  <w:num w:numId="13">
    <w:abstractNumId w:val="5"/>
  </w:num>
  <w:num w:numId="14">
    <w:abstractNumId w:val="1"/>
  </w:num>
  <w:num w:numId="15">
    <w:abstractNumId w:val="12"/>
  </w:num>
  <w:num w:numId="16">
    <w:abstractNumId w:val="9"/>
  </w:num>
  <w:num w:numId="1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27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D2230"/>
    <w:rsid w:val="000E38C7"/>
    <w:rsid w:val="000E770E"/>
    <w:rsid w:val="000F13BD"/>
    <w:rsid w:val="000F3FEA"/>
    <w:rsid w:val="00100D9A"/>
    <w:rsid w:val="00100ECF"/>
    <w:rsid w:val="001071EE"/>
    <w:rsid w:val="00110AD0"/>
    <w:rsid w:val="00114876"/>
    <w:rsid w:val="00121B41"/>
    <w:rsid w:val="00134823"/>
    <w:rsid w:val="0014222F"/>
    <w:rsid w:val="001427EB"/>
    <w:rsid w:val="00144259"/>
    <w:rsid w:val="0014674C"/>
    <w:rsid w:val="0015137C"/>
    <w:rsid w:val="00157165"/>
    <w:rsid w:val="0016201F"/>
    <w:rsid w:val="00166A11"/>
    <w:rsid w:val="00176A7C"/>
    <w:rsid w:val="00184109"/>
    <w:rsid w:val="001905F8"/>
    <w:rsid w:val="00192E8B"/>
    <w:rsid w:val="001936F1"/>
    <w:rsid w:val="00195B1B"/>
    <w:rsid w:val="001972A1"/>
    <w:rsid w:val="001A443F"/>
    <w:rsid w:val="001B212B"/>
    <w:rsid w:val="001B5491"/>
    <w:rsid w:val="001B6FF7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10932"/>
    <w:rsid w:val="00224336"/>
    <w:rsid w:val="00247D8E"/>
    <w:rsid w:val="00260611"/>
    <w:rsid w:val="0026342B"/>
    <w:rsid w:val="00270E31"/>
    <w:rsid w:val="002711F9"/>
    <w:rsid w:val="00276718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2770"/>
    <w:rsid w:val="002C4D55"/>
    <w:rsid w:val="002D6C2A"/>
    <w:rsid w:val="002E5F0E"/>
    <w:rsid w:val="002E761E"/>
    <w:rsid w:val="002F0CAD"/>
    <w:rsid w:val="002F3B1F"/>
    <w:rsid w:val="002F3B6E"/>
    <w:rsid w:val="0030050A"/>
    <w:rsid w:val="003027B8"/>
    <w:rsid w:val="003153D8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85E49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368C"/>
    <w:rsid w:val="003E712D"/>
    <w:rsid w:val="003F3D28"/>
    <w:rsid w:val="00402A9D"/>
    <w:rsid w:val="00405810"/>
    <w:rsid w:val="004103C1"/>
    <w:rsid w:val="004200F6"/>
    <w:rsid w:val="0043308A"/>
    <w:rsid w:val="00433CD4"/>
    <w:rsid w:val="004367CB"/>
    <w:rsid w:val="004458DD"/>
    <w:rsid w:val="004476D7"/>
    <w:rsid w:val="00450067"/>
    <w:rsid w:val="004532D0"/>
    <w:rsid w:val="0046555F"/>
    <w:rsid w:val="00472A25"/>
    <w:rsid w:val="00473120"/>
    <w:rsid w:val="00473424"/>
    <w:rsid w:val="004752BF"/>
    <w:rsid w:val="00481FBD"/>
    <w:rsid w:val="00487782"/>
    <w:rsid w:val="00487A01"/>
    <w:rsid w:val="004925FA"/>
    <w:rsid w:val="00495B04"/>
    <w:rsid w:val="004B09AF"/>
    <w:rsid w:val="004B4729"/>
    <w:rsid w:val="004C07BD"/>
    <w:rsid w:val="004C62C4"/>
    <w:rsid w:val="004D05C3"/>
    <w:rsid w:val="004E5734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0610"/>
    <w:rsid w:val="00551D17"/>
    <w:rsid w:val="00560DC1"/>
    <w:rsid w:val="00563B2D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A1D04"/>
    <w:rsid w:val="005A518F"/>
    <w:rsid w:val="005B09F8"/>
    <w:rsid w:val="005B2C85"/>
    <w:rsid w:val="005B5CE1"/>
    <w:rsid w:val="005C40EA"/>
    <w:rsid w:val="005C51F1"/>
    <w:rsid w:val="005C7AB6"/>
    <w:rsid w:val="005D067C"/>
    <w:rsid w:val="005E0FDF"/>
    <w:rsid w:val="005E1AD9"/>
    <w:rsid w:val="005E5FA6"/>
    <w:rsid w:val="005F02DC"/>
    <w:rsid w:val="005F03C3"/>
    <w:rsid w:val="005F3EC5"/>
    <w:rsid w:val="005F435F"/>
    <w:rsid w:val="005F5018"/>
    <w:rsid w:val="005F6256"/>
    <w:rsid w:val="00601F48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55CFA"/>
    <w:rsid w:val="006560C2"/>
    <w:rsid w:val="00661100"/>
    <w:rsid w:val="00663A53"/>
    <w:rsid w:val="00665281"/>
    <w:rsid w:val="00671C49"/>
    <w:rsid w:val="00673659"/>
    <w:rsid w:val="0067408C"/>
    <w:rsid w:val="00686EB0"/>
    <w:rsid w:val="006925EA"/>
    <w:rsid w:val="00692E3C"/>
    <w:rsid w:val="0069535D"/>
    <w:rsid w:val="006A1656"/>
    <w:rsid w:val="006A2076"/>
    <w:rsid w:val="006B01FE"/>
    <w:rsid w:val="006B7CF7"/>
    <w:rsid w:val="006D0C5A"/>
    <w:rsid w:val="006D1D26"/>
    <w:rsid w:val="006D301C"/>
    <w:rsid w:val="006E0455"/>
    <w:rsid w:val="006E0B2B"/>
    <w:rsid w:val="006E0F7A"/>
    <w:rsid w:val="006E1E7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6E0E"/>
    <w:rsid w:val="007405A6"/>
    <w:rsid w:val="0074506D"/>
    <w:rsid w:val="00753D34"/>
    <w:rsid w:val="00760068"/>
    <w:rsid w:val="00760A98"/>
    <w:rsid w:val="00760B52"/>
    <w:rsid w:val="007675F1"/>
    <w:rsid w:val="00771983"/>
    <w:rsid w:val="0077421C"/>
    <w:rsid w:val="007A000D"/>
    <w:rsid w:val="007A7D99"/>
    <w:rsid w:val="007B1AAF"/>
    <w:rsid w:val="007B3BD9"/>
    <w:rsid w:val="007C1EA4"/>
    <w:rsid w:val="007D0959"/>
    <w:rsid w:val="007E0CF3"/>
    <w:rsid w:val="007E5DCE"/>
    <w:rsid w:val="007E747E"/>
    <w:rsid w:val="007E7CE5"/>
    <w:rsid w:val="007F28CE"/>
    <w:rsid w:val="007F406B"/>
    <w:rsid w:val="007F56C9"/>
    <w:rsid w:val="0080171B"/>
    <w:rsid w:val="00802526"/>
    <w:rsid w:val="0080256C"/>
    <w:rsid w:val="0080345B"/>
    <w:rsid w:val="008040E2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325F"/>
    <w:rsid w:val="00895736"/>
    <w:rsid w:val="008A0D3A"/>
    <w:rsid w:val="008A1216"/>
    <w:rsid w:val="008A1BE3"/>
    <w:rsid w:val="008A228B"/>
    <w:rsid w:val="008B08D7"/>
    <w:rsid w:val="008B51E3"/>
    <w:rsid w:val="008B7016"/>
    <w:rsid w:val="008C407B"/>
    <w:rsid w:val="008C4750"/>
    <w:rsid w:val="008C5EBC"/>
    <w:rsid w:val="008C612C"/>
    <w:rsid w:val="008D2AA4"/>
    <w:rsid w:val="008E7C8A"/>
    <w:rsid w:val="008F2CF8"/>
    <w:rsid w:val="008F2DEF"/>
    <w:rsid w:val="008F3821"/>
    <w:rsid w:val="008F53B1"/>
    <w:rsid w:val="008F716C"/>
    <w:rsid w:val="0090737D"/>
    <w:rsid w:val="00911274"/>
    <w:rsid w:val="00920EB9"/>
    <w:rsid w:val="00924D44"/>
    <w:rsid w:val="00953BCF"/>
    <w:rsid w:val="0095418B"/>
    <w:rsid w:val="009629E5"/>
    <w:rsid w:val="00963D66"/>
    <w:rsid w:val="00964892"/>
    <w:rsid w:val="00965C9C"/>
    <w:rsid w:val="0097205A"/>
    <w:rsid w:val="00982CB8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D3991"/>
    <w:rsid w:val="009D3EAD"/>
    <w:rsid w:val="009D4382"/>
    <w:rsid w:val="009E4203"/>
    <w:rsid w:val="009E58E1"/>
    <w:rsid w:val="009E659F"/>
    <w:rsid w:val="009F02D2"/>
    <w:rsid w:val="009F243D"/>
    <w:rsid w:val="009F34B8"/>
    <w:rsid w:val="00A13E27"/>
    <w:rsid w:val="00A14AAE"/>
    <w:rsid w:val="00A15F66"/>
    <w:rsid w:val="00A16368"/>
    <w:rsid w:val="00A22F18"/>
    <w:rsid w:val="00A33520"/>
    <w:rsid w:val="00A42B13"/>
    <w:rsid w:val="00A4765B"/>
    <w:rsid w:val="00A538D6"/>
    <w:rsid w:val="00A53B54"/>
    <w:rsid w:val="00A61DF7"/>
    <w:rsid w:val="00A634FD"/>
    <w:rsid w:val="00A658E9"/>
    <w:rsid w:val="00A661C2"/>
    <w:rsid w:val="00A71575"/>
    <w:rsid w:val="00A76077"/>
    <w:rsid w:val="00A81600"/>
    <w:rsid w:val="00A8574A"/>
    <w:rsid w:val="00A85DBC"/>
    <w:rsid w:val="00A867A2"/>
    <w:rsid w:val="00A90B72"/>
    <w:rsid w:val="00A90DB3"/>
    <w:rsid w:val="00AA63E1"/>
    <w:rsid w:val="00AB2509"/>
    <w:rsid w:val="00AB291B"/>
    <w:rsid w:val="00AB45A6"/>
    <w:rsid w:val="00AB6FD2"/>
    <w:rsid w:val="00AC34BB"/>
    <w:rsid w:val="00AC4A87"/>
    <w:rsid w:val="00AC6DFF"/>
    <w:rsid w:val="00AC785A"/>
    <w:rsid w:val="00AD0AF6"/>
    <w:rsid w:val="00AD348F"/>
    <w:rsid w:val="00AF1074"/>
    <w:rsid w:val="00AF4FFE"/>
    <w:rsid w:val="00AF7B56"/>
    <w:rsid w:val="00B002A4"/>
    <w:rsid w:val="00B068A6"/>
    <w:rsid w:val="00B126ED"/>
    <w:rsid w:val="00B13D9F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716F0"/>
    <w:rsid w:val="00B7250B"/>
    <w:rsid w:val="00B74FD1"/>
    <w:rsid w:val="00B75777"/>
    <w:rsid w:val="00B82942"/>
    <w:rsid w:val="00B92EE4"/>
    <w:rsid w:val="00B93CBE"/>
    <w:rsid w:val="00B95E75"/>
    <w:rsid w:val="00B9743C"/>
    <w:rsid w:val="00BA5BDA"/>
    <w:rsid w:val="00BB0698"/>
    <w:rsid w:val="00BB432B"/>
    <w:rsid w:val="00BB7C52"/>
    <w:rsid w:val="00BC486B"/>
    <w:rsid w:val="00BC5D4B"/>
    <w:rsid w:val="00BC5E87"/>
    <w:rsid w:val="00BC7127"/>
    <w:rsid w:val="00BE0E99"/>
    <w:rsid w:val="00BF5537"/>
    <w:rsid w:val="00BF6409"/>
    <w:rsid w:val="00C02739"/>
    <w:rsid w:val="00C05AB9"/>
    <w:rsid w:val="00C06397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54B9"/>
    <w:rsid w:val="00C65D2B"/>
    <w:rsid w:val="00C767A0"/>
    <w:rsid w:val="00C857F6"/>
    <w:rsid w:val="00C865A8"/>
    <w:rsid w:val="00CA0569"/>
    <w:rsid w:val="00CA0B9B"/>
    <w:rsid w:val="00CB04C5"/>
    <w:rsid w:val="00CC0804"/>
    <w:rsid w:val="00CC3FB4"/>
    <w:rsid w:val="00CD1C60"/>
    <w:rsid w:val="00CD6856"/>
    <w:rsid w:val="00CD6A13"/>
    <w:rsid w:val="00CE0211"/>
    <w:rsid w:val="00D01A45"/>
    <w:rsid w:val="00D121C4"/>
    <w:rsid w:val="00D15E41"/>
    <w:rsid w:val="00D161A7"/>
    <w:rsid w:val="00D2123C"/>
    <w:rsid w:val="00D233B1"/>
    <w:rsid w:val="00D27BED"/>
    <w:rsid w:val="00D401AF"/>
    <w:rsid w:val="00D55CCE"/>
    <w:rsid w:val="00D62462"/>
    <w:rsid w:val="00D6506E"/>
    <w:rsid w:val="00D8047B"/>
    <w:rsid w:val="00D834B5"/>
    <w:rsid w:val="00D8523F"/>
    <w:rsid w:val="00D901F5"/>
    <w:rsid w:val="00D95AA7"/>
    <w:rsid w:val="00DA08D0"/>
    <w:rsid w:val="00DA573D"/>
    <w:rsid w:val="00DC03B8"/>
    <w:rsid w:val="00DC1A92"/>
    <w:rsid w:val="00DC3B9C"/>
    <w:rsid w:val="00DD3324"/>
    <w:rsid w:val="00DD354B"/>
    <w:rsid w:val="00DD4D4E"/>
    <w:rsid w:val="00DD5101"/>
    <w:rsid w:val="00DD601C"/>
    <w:rsid w:val="00DE1E85"/>
    <w:rsid w:val="00DE467A"/>
    <w:rsid w:val="00E00405"/>
    <w:rsid w:val="00E01AFF"/>
    <w:rsid w:val="00E07400"/>
    <w:rsid w:val="00E077D1"/>
    <w:rsid w:val="00E13A21"/>
    <w:rsid w:val="00E16150"/>
    <w:rsid w:val="00E227D3"/>
    <w:rsid w:val="00E30CB1"/>
    <w:rsid w:val="00E347DD"/>
    <w:rsid w:val="00E554A6"/>
    <w:rsid w:val="00E62D78"/>
    <w:rsid w:val="00E65C98"/>
    <w:rsid w:val="00E67DC4"/>
    <w:rsid w:val="00E733EB"/>
    <w:rsid w:val="00E73F20"/>
    <w:rsid w:val="00E874C9"/>
    <w:rsid w:val="00E879E6"/>
    <w:rsid w:val="00E87D47"/>
    <w:rsid w:val="00E947D0"/>
    <w:rsid w:val="00E94A09"/>
    <w:rsid w:val="00E9687E"/>
    <w:rsid w:val="00E96FF4"/>
    <w:rsid w:val="00EA19C2"/>
    <w:rsid w:val="00EA2FA8"/>
    <w:rsid w:val="00EA3106"/>
    <w:rsid w:val="00EA601B"/>
    <w:rsid w:val="00EC47FF"/>
    <w:rsid w:val="00ED48D1"/>
    <w:rsid w:val="00ED6311"/>
    <w:rsid w:val="00EE093C"/>
    <w:rsid w:val="00EE5211"/>
    <w:rsid w:val="00EF784F"/>
    <w:rsid w:val="00F07EC0"/>
    <w:rsid w:val="00F129A3"/>
    <w:rsid w:val="00F23E9D"/>
    <w:rsid w:val="00F3789E"/>
    <w:rsid w:val="00F4517A"/>
    <w:rsid w:val="00F470E4"/>
    <w:rsid w:val="00F518B4"/>
    <w:rsid w:val="00F56486"/>
    <w:rsid w:val="00F56BC7"/>
    <w:rsid w:val="00F642CC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A0314"/>
    <w:rsid w:val="00FA5F42"/>
    <w:rsid w:val="00FB10BF"/>
    <w:rsid w:val="00FB5DDA"/>
    <w:rsid w:val="00FB5E66"/>
    <w:rsid w:val="00FC0D06"/>
    <w:rsid w:val="00FC394A"/>
    <w:rsid w:val="00FC78D6"/>
    <w:rsid w:val="00FD016C"/>
    <w:rsid w:val="00FD2DDD"/>
    <w:rsid w:val="00FD49D2"/>
    <w:rsid w:val="00FE1EC1"/>
    <w:rsid w:val="00FE352E"/>
    <w:rsid w:val="00FF7068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FF14DD"/>
  <w15:chartTrackingRefBased/>
  <w15:docId w15:val="{48CD3251-364C-48B4-8513-A6C6108AC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33A9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bra-Title" w:customStyle="1">
    <w:name w:val="Cobra - Title"/>
    <w:basedOn w:val="Normal"/>
    <w:link w:val="Cobra-TitleCar"/>
    <w:qFormat/>
    <w:rsid w:val="009E58E1"/>
    <w:pPr>
      <w:pBdr>
        <w:bottom w:val="single" w:color="auto" w:sz="12" w:space="1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styleId="Cobra-Title1" w:customStyle="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styleId="Cobra-TitleCar" w:customStyle="1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styleId="Cobra-Normal" w:customStyle="1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9E58E1"/>
  </w:style>
  <w:style w:type="character" w:styleId="Cobra-Title1Car" w:customStyle="1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styleId="Cobra-Titre2" w:customStyle="1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styleId="Cobra-NormalCar" w:customStyle="1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styleId="Cobra-Code" w:customStyle="1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styleId="Cobra-Titre2Car" w:customStyle="1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styleId="Cobra-NormalTick" w:customStyle="1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styleId="Cobra-CodeCar" w:customStyle="1">
    <w:name w:val="Cobra - Code Car"/>
    <w:basedOn w:val="DefaultParagraphFon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styleId="Cobra-Annotation" w:customStyle="1">
    <w:name w:val="Cobra - Annotation"/>
    <w:basedOn w:val="Normal"/>
    <w:link w:val="Cobra-AnnotationCar"/>
    <w:autoRedefine/>
    <w:qFormat/>
    <w:rsid w:val="005B2C85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styleId="Cobra-NormalTickCar" w:customStyle="1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styleId="Cobra-AnnotationCar" w:customStyle="1">
    <w:name w:val="Cobra - Annotation Car"/>
    <w:basedOn w:val="DefaultParagraphFont"/>
    <w:link w:val="Cobra-Annotation"/>
    <w:rsid w:val="005B2C85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13A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13A21"/>
    <w:rPr>
      <w:i/>
      <w:iCs/>
      <w:color w:val="404040" w:themeColor="text1" w:themeTint="BF"/>
      <w:lang w:val="en-US"/>
    </w:rPr>
  </w:style>
  <w:style w:type="character" w:styleId="normaltextrun" w:customStyle="1">
    <w:name w:val="normaltextrun"/>
    <w:basedOn w:val="DefaultParagraphFont"/>
    <w:rsid w:val="001071EE"/>
  </w:style>
  <w:style w:type="character" w:styleId="UnresolvedMention">
    <w:name w:val="Unresolved Mention"/>
    <w:basedOn w:val="DefaultParagraphFont"/>
    <w:uiPriority w:val="99"/>
    <w:semiHidden/>
    <w:unhideWhenUsed/>
    <w:rsid w:val="00A658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CD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07EC0"/>
    <w:pPr>
      <w:spacing w:after="0" w:line="240" w:lineRule="auto"/>
    </w:pPr>
    <w:rPr>
      <w:lang w:val="en-US"/>
    </w:rPr>
  </w:style>
  <w:style w:type="paragraph" w:styleId="paragraph" w:customStyle="1">
    <w:name w:val="paragraph"/>
    <w:basedOn w:val="Normal"/>
    <w:rsid w:val="00B757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eop" w:customStyle="1">
    <w:name w:val="eop"/>
    <w:basedOn w:val="DefaultParagraphFont"/>
    <w:rsid w:val="00B7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4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www.w3schools.com/python/ref_func_print.asp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programiz.com/python-programming/time/sleep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yperlink" Target="https://python.doctor/page-apprendre-dictionnaire-python" TargetMode="External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python.doctor/page-apprendre-listes-list-tableaux-tableaux-liste-array-python-cours-debutant" TargetMode="Externa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adh%20Ghellab\Desktop\Le%20Juste%20Prix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F6369A-B603-461C-BA1B-320557C7DEB6}"/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SUBJECTTEMPLATE.dotx</Template>
  <TotalTime>509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Riadh Ghellab</dc:creator>
  <cp:keywords/>
  <dc:description/>
  <cp:lastModifiedBy>Mathieu Herrmann</cp:lastModifiedBy>
  <cp:revision>15</cp:revision>
  <cp:lastPrinted>2019-12-31T23:04:00Z</cp:lastPrinted>
  <dcterms:created xsi:type="dcterms:W3CDTF">2021-01-08T17:04:00Z</dcterms:created>
  <dcterms:modified xsi:type="dcterms:W3CDTF">2021-01-21T10:07:00Z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