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9246" w14:textId="77777777" w:rsidR="000033A9" w:rsidRDefault="000033A9" w:rsidP="000033A9">
      <w:pPr>
        <w:spacing w:after="0" w:line="240" w:lineRule="auto"/>
      </w:pPr>
    </w:p>
    <w:p w14:paraId="22BA6B50" w14:textId="77777777" w:rsidR="000033A9" w:rsidRDefault="000033A9" w:rsidP="000033A9">
      <w:pPr>
        <w:spacing w:after="0" w:line="240" w:lineRule="auto"/>
      </w:pPr>
    </w:p>
    <w:p w14:paraId="64B39468" w14:textId="77777777" w:rsidR="000033A9" w:rsidRDefault="000033A9" w:rsidP="000033A9">
      <w:pPr>
        <w:spacing w:after="0" w:line="240" w:lineRule="auto"/>
      </w:pPr>
    </w:p>
    <w:p w14:paraId="58514A66" w14:textId="77777777" w:rsidR="000033A9" w:rsidRDefault="000033A9" w:rsidP="000033A9">
      <w:pPr>
        <w:spacing w:after="0" w:line="240" w:lineRule="auto"/>
      </w:pPr>
    </w:p>
    <w:p w14:paraId="41A0051E" w14:textId="77777777" w:rsidR="000033A9" w:rsidRDefault="000033A9" w:rsidP="000033A9">
      <w:pPr>
        <w:spacing w:after="0" w:line="240" w:lineRule="auto"/>
      </w:pPr>
    </w:p>
    <w:p w14:paraId="32F1367A" w14:textId="77777777" w:rsidR="000033A9" w:rsidRDefault="000033A9" w:rsidP="000033A9">
      <w:pPr>
        <w:spacing w:after="0" w:line="240" w:lineRule="auto"/>
      </w:pPr>
    </w:p>
    <w:p w14:paraId="6AC3B358" w14:textId="413A5B04" w:rsidR="000033A9" w:rsidRPr="00C41BC8" w:rsidRDefault="55802B89" w:rsidP="009E58E1">
      <w:pPr>
        <w:pStyle w:val="Cobra-Title"/>
        <w:rPr>
          <w:lang w:val="fr-FR"/>
        </w:rPr>
      </w:pPr>
      <w:r w:rsidRPr="00C41BC8">
        <w:rPr>
          <w:lang w:val="fr-FR"/>
        </w:rPr>
        <w:t xml:space="preserve">La carte </w:t>
      </w:r>
      <w:r w:rsidR="48DD82FA" w:rsidRPr="00C41BC8">
        <w:rPr>
          <w:lang w:val="fr-FR"/>
        </w:rPr>
        <w:t>postale</w:t>
      </w:r>
      <w:r w:rsidRPr="00C41BC8">
        <w:rPr>
          <w:lang w:val="fr-FR"/>
        </w:rPr>
        <w:t xml:space="preserve"> de Pierre Noël</w:t>
      </w:r>
    </w:p>
    <w:p w14:paraId="70C42CAE" w14:textId="177FE2A2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5897B33C">
        <w:rPr>
          <w:rFonts w:ascii="Clear Sans Light" w:hAnsi="Clear Sans Light" w:cs="Clear Sans Light"/>
          <w:sz w:val="16"/>
          <w:szCs w:val="16"/>
        </w:rPr>
        <w:t>version 1.</w:t>
      </w:r>
      <w:r w:rsidR="69980E44" w:rsidRPr="5897B33C">
        <w:rPr>
          <w:rFonts w:ascii="Clear Sans Light" w:hAnsi="Clear Sans Light" w:cs="Clear Sans Light"/>
          <w:sz w:val="16"/>
          <w:szCs w:val="16"/>
        </w:rPr>
        <w:t>1</w:t>
      </w:r>
      <w:r w:rsidR="00A16368" w:rsidRPr="5897B33C">
        <w:rPr>
          <w:rFonts w:ascii="Clear Sans Light" w:hAnsi="Clear Sans Light" w:cs="Clear Sans Light"/>
          <w:sz w:val="16"/>
          <w:szCs w:val="16"/>
        </w:rPr>
        <w:t>.</w:t>
      </w:r>
      <w:r w:rsidR="67ED7938" w:rsidRPr="5897B33C">
        <w:rPr>
          <w:rFonts w:ascii="Clear Sans Light" w:hAnsi="Clear Sans Light" w:cs="Clear Sans Light"/>
          <w:sz w:val="16"/>
          <w:szCs w:val="16"/>
        </w:rPr>
        <w:t>0</w:t>
      </w:r>
    </w:p>
    <w:p w14:paraId="30F2F6C3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73F171E0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10AA92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ACF19E3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62121FB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021989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3E79C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777CE2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1B768301" wp14:editId="2C8C87D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D5C6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93FB7E9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C7F3838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79C7644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3871D1D7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018BF55C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71506C23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26443213" wp14:editId="2141DD1E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355170E1" w14:textId="77777777" w:rsidR="000033A9" w:rsidRPr="00446BBC" w:rsidRDefault="000033A9" w:rsidP="009E58E1">
      <w:pPr>
        <w:pStyle w:val="Cobra-Title1"/>
      </w:pPr>
      <w:r w:rsidRPr="00446BBC">
        <w:lastRenderedPageBreak/>
        <w:t>Introduction</w:t>
      </w:r>
    </w:p>
    <w:p w14:paraId="106437FD" w14:textId="77777777" w:rsidR="0095418B" w:rsidRDefault="0095418B" w:rsidP="0067408C">
      <w:pPr>
        <w:spacing w:after="0" w:line="240" w:lineRule="auto"/>
        <w:rPr>
          <w:rFonts w:ascii="Clear Sans" w:hAnsi="Clear Sans" w:cs="Clear Sans"/>
        </w:rPr>
      </w:pPr>
    </w:p>
    <w:p w14:paraId="6FC4ACFD" w14:textId="77777777" w:rsidR="00831822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1E55C97" w14:textId="5E73CEA2" w:rsidR="007D42EF" w:rsidRDefault="0067408C" w:rsidP="007D42EF">
      <w:pPr>
        <w:pStyle w:val="Cobra-Normal"/>
        <w:rPr>
          <w:rFonts w:ascii="Clear Sans" w:hAnsi="Clear Sans" w:cs="Clear Sans"/>
          <w:lang w:val="fr-FR"/>
        </w:rPr>
      </w:pPr>
      <w:r w:rsidRPr="00C41BC8">
        <w:rPr>
          <w:lang w:val="fr-FR"/>
        </w:rPr>
        <w:tab/>
      </w:r>
      <w:r w:rsidR="007D42EF" w:rsidRPr="2F93EFC2">
        <w:rPr>
          <w:shd w:val="clear" w:color="auto" w:fill="FFFFFF"/>
          <w:lang w:val="fr-FR"/>
        </w:rPr>
        <w:t xml:space="preserve">Pierre est un jeune dresseur, il sillonne le pays afin de pouvoir capturer tous les </w:t>
      </w:r>
      <w:r w:rsidR="7E0F28D3" w:rsidRPr="2B148556">
        <w:rPr>
          <w:shd w:val="clear" w:color="auto" w:fill="FFFFFF"/>
          <w:lang w:val="fr-FR"/>
        </w:rPr>
        <w:t>Pokémon</w:t>
      </w:r>
      <w:r w:rsidR="007D42EF" w:rsidRPr="2F93EFC2">
        <w:rPr>
          <w:shd w:val="clear" w:color="auto" w:fill="FFFFFF"/>
          <w:lang w:val="fr-FR"/>
        </w:rPr>
        <w:t xml:space="preserve"> et devenir le grand maître de la ligue. Un peu fatigué par toutes ses aventures, il a pour la première </w:t>
      </w:r>
      <w:r w:rsidR="007D42EF" w:rsidRPr="18D3DDF0">
        <w:rPr>
          <w:shd w:val="clear" w:color="auto" w:fill="FFFFFF"/>
          <w:lang w:val="fr-FR"/>
        </w:rPr>
        <w:t xml:space="preserve">fois </w:t>
      </w:r>
      <w:r w:rsidR="78AFE78D" w:rsidRPr="18D3DDF0">
        <w:rPr>
          <w:shd w:val="clear" w:color="auto" w:fill="FFFFFF"/>
          <w:lang w:val="fr-FR"/>
        </w:rPr>
        <w:t>décidé</w:t>
      </w:r>
      <w:r w:rsidR="7C73D23E" w:rsidRPr="7BE94B03">
        <w:rPr>
          <w:lang w:val="fr-FR"/>
        </w:rPr>
        <w:t>e</w:t>
      </w:r>
      <w:r w:rsidR="007D42EF" w:rsidRPr="18D3DDF0">
        <w:rPr>
          <w:shd w:val="clear" w:color="auto" w:fill="FFFFFF"/>
          <w:lang w:val="fr-FR"/>
        </w:rPr>
        <w:t xml:space="preserve"> de prendre des vacances pour les fêtes de </w:t>
      </w:r>
      <w:r w:rsidR="28373143" w:rsidRPr="18D3DDF0">
        <w:rPr>
          <w:shd w:val="clear" w:color="auto" w:fill="FFFFFF"/>
          <w:lang w:val="fr-FR"/>
        </w:rPr>
        <w:t>N</w:t>
      </w:r>
      <w:r w:rsidR="007D42EF" w:rsidRPr="18D3DDF0">
        <w:rPr>
          <w:shd w:val="clear" w:color="auto" w:fill="FFFFFF"/>
          <w:lang w:val="fr-FR"/>
        </w:rPr>
        <w:t>oël. Manquant d’inspiration, il a besoin de votre aide afin de créer l</w:t>
      </w:r>
      <w:r w:rsidR="433CD0AB" w:rsidRPr="18D3DDF0">
        <w:rPr>
          <w:shd w:val="clear" w:color="auto" w:fill="FFFFFF"/>
          <w:lang w:val="fr-FR"/>
        </w:rPr>
        <w:t>a</w:t>
      </w:r>
      <w:r w:rsidR="007D42EF" w:rsidRPr="18D3DDF0">
        <w:rPr>
          <w:shd w:val="clear" w:color="auto" w:fill="FFFFFF"/>
          <w:lang w:val="fr-FR"/>
        </w:rPr>
        <w:t xml:space="preserve"> plus jolie et originale des cartes postales, </w:t>
      </w:r>
      <w:r w:rsidR="00261513" w:rsidRPr="18D3DDF0">
        <w:rPr>
          <w:shd w:val="clear" w:color="auto" w:fill="FFFFFF"/>
          <w:lang w:val="fr-FR"/>
        </w:rPr>
        <w:t>dans le but</w:t>
      </w:r>
      <w:r w:rsidR="007D42EF" w:rsidRPr="18D3DDF0">
        <w:rPr>
          <w:shd w:val="clear" w:color="auto" w:fill="FFFFFF"/>
          <w:lang w:val="fr-FR"/>
        </w:rPr>
        <w:t xml:space="preserve"> de l’envoyer à tous ses proches.</w:t>
      </w:r>
      <w:r w:rsidR="007D42EF" w:rsidRPr="2F93EFC2">
        <w:rPr>
          <w:shd w:val="clear" w:color="auto" w:fill="FFFFFF"/>
          <w:lang w:val="fr-FR"/>
        </w:rPr>
        <w:t xml:space="preserve"> </w:t>
      </w:r>
    </w:p>
    <w:p w14:paraId="24761159" w14:textId="77777777" w:rsidR="007D42EF" w:rsidRDefault="007D42EF" w:rsidP="006A2076">
      <w:pPr>
        <w:pStyle w:val="Cobra-Normal"/>
        <w:rPr>
          <w:shd w:val="clear" w:color="auto" w:fill="FFFFFF"/>
          <w:lang w:val="fr-FR"/>
        </w:rPr>
      </w:pPr>
    </w:p>
    <w:p w14:paraId="672D5C12" w14:textId="17AEB583" w:rsidR="001C7BEF" w:rsidRDefault="001C7BEF" w:rsidP="006A2076">
      <w:pPr>
        <w:pStyle w:val="Cobra-Normal"/>
        <w:rPr>
          <w:lang w:val="fr-FR"/>
        </w:rPr>
      </w:pPr>
    </w:p>
    <w:p w14:paraId="5232099C" w14:textId="77777777" w:rsidR="003B442D" w:rsidRDefault="003B442D" w:rsidP="006A2076">
      <w:pPr>
        <w:pStyle w:val="Cobra-Normal"/>
        <w:rPr>
          <w:lang w:val="fr-FR"/>
        </w:rPr>
      </w:pPr>
    </w:p>
    <w:p w14:paraId="64A7952A" w14:textId="77777777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C1250E4" w14:textId="77777777" w:rsidR="003260F3" w:rsidRPr="00C41BC8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5B5EC22" w14:textId="77777777" w:rsidR="003260F3" w:rsidRPr="00C41BC8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1F309BC3" w14:textId="77777777" w:rsidR="003260F3" w:rsidRPr="00C41BC8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6D43F4A" w14:textId="77777777" w:rsidR="003260F3" w:rsidRPr="00C41BC8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78CBD3F" w14:textId="77777777" w:rsidR="003260F3" w:rsidRPr="00C41BC8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D44D8AE" w14:textId="77777777" w:rsidR="003260F3" w:rsidRPr="00C41BC8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162E962" w14:textId="77777777" w:rsidR="00DC03B8" w:rsidRPr="00C41BC8" w:rsidRDefault="00DC03B8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  <w:lang w:val="fr-FR"/>
        </w:rPr>
      </w:pPr>
      <w:r w:rsidRPr="00C41BC8">
        <w:rPr>
          <w:rFonts w:ascii="Clear Sans" w:hAnsi="Clear Sans" w:cs="Clear Sans"/>
          <w:lang w:val="fr-FR"/>
        </w:rPr>
        <w:br w:type="page"/>
      </w:r>
    </w:p>
    <w:p w14:paraId="0AA0350A" w14:textId="77777777" w:rsidR="00DC03B8" w:rsidRPr="00446BBC" w:rsidRDefault="00B35E92" w:rsidP="009E58E1">
      <w:pPr>
        <w:pStyle w:val="Cobra-Title1"/>
      </w:pPr>
      <w:r>
        <w:lastRenderedPageBreak/>
        <w:t>Consignes</w:t>
      </w:r>
    </w:p>
    <w:p w14:paraId="3F1F6B58" w14:textId="77777777" w:rsidR="00DC03B8" w:rsidRDefault="00DC03B8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3365D6FA" w14:textId="77777777" w:rsidR="00192E8B" w:rsidRPr="00A8574A" w:rsidRDefault="00192E8B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25B3B86D" w14:textId="5FE1E327" w:rsidR="002E761E" w:rsidRPr="00C41BC8" w:rsidRDefault="001E081D" w:rsidP="60F7EF7B">
      <w:pPr>
        <w:pStyle w:val="Cobra-NormalTick"/>
        <w:rPr>
          <w:lang w:val="fr-FR"/>
        </w:rPr>
      </w:pPr>
      <w:r w:rsidRPr="00C41BC8">
        <w:rPr>
          <w:rStyle w:val="normaltextrun"/>
          <w:color w:val="000000"/>
          <w:shd w:val="clear" w:color="auto" w:fill="FFFFFF"/>
          <w:lang w:val="fr-FR"/>
        </w:rPr>
        <w:t>En cas de question, pensez à demander de l’aide à votre voisin de droite. Puis de gauche. Demandez enfin à un Cobra si vous êtes toujours bloqué(e).</w:t>
      </w:r>
      <w:r w:rsidRPr="00C41BC8">
        <w:rPr>
          <w:rStyle w:val="eop"/>
          <w:color w:val="000000"/>
          <w:shd w:val="clear" w:color="auto" w:fill="FFFFFF"/>
          <w:lang w:val="fr-FR"/>
        </w:rPr>
        <w:t> </w:t>
      </w:r>
    </w:p>
    <w:p w14:paraId="570A6EDF" w14:textId="118B8328" w:rsidR="009F34B8" w:rsidRPr="00C41BC8" w:rsidRDefault="007A2200" w:rsidP="006A2076">
      <w:pPr>
        <w:pStyle w:val="Cobra-NormalTick"/>
        <w:rPr>
          <w:lang w:val="fr-FR"/>
        </w:rPr>
      </w:pPr>
      <w:r w:rsidRPr="00C41BC8">
        <w:rPr>
          <w:rStyle w:val="normaltextrun"/>
          <w:color w:val="000000"/>
          <w:bdr w:val="none" w:sz="0" w:space="0" w:color="auto" w:frame="1"/>
          <w:lang w:val="fr-FR"/>
        </w:rPr>
        <w:t>Vous avez tout à fait le droit d’utiliser internet pour trouver des réponses ou pour vous renseigner</w:t>
      </w:r>
    </w:p>
    <w:p w14:paraId="464C4CFC" w14:textId="77777777" w:rsidR="006A2076" w:rsidRPr="00C41BC8" w:rsidRDefault="006A2076" w:rsidP="006A2076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14:paraId="49AB48B5" w14:textId="589706B7" w:rsidR="60F7EF7B" w:rsidRPr="00C41BC8" w:rsidRDefault="60F7EF7B" w:rsidP="60F7EF7B">
      <w:pPr>
        <w:pStyle w:val="Cobra-NormalTick"/>
        <w:numPr>
          <w:ilvl w:val="0"/>
          <w:numId w:val="0"/>
        </w:numPr>
        <w:rPr>
          <w:rFonts w:ascii="Arial" w:hAnsi="Arial" w:cs="Arial"/>
          <w:color w:val="000000" w:themeColor="text1"/>
          <w:sz w:val="21"/>
          <w:szCs w:val="21"/>
          <w:lang w:val="fr-FR"/>
        </w:rPr>
      </w:pPr>
    </w:p>
    <w:p w14:paraId="572790DE" w14:textId="77777777" w:rsidR="00187B44" w:rsidRPr="00C41BC8" w:rsidRDefault="00187B44" w:rsidP="00187B44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14:paraId="39C6EBEF" w14:textId="4B1A6ECB" w:rsidR="007A2200" w:rsidRPr="00C41BC8" w:rsidRDefault="007A2200">
      <w:pPr>
        <w:rPr>
          <w:rFonts w:ascii="Bitter" w:hAnsi="Bitter" w:cs="Clear Sans"/>
          <w:sz w:val="24"/>
          <w:szCs w:val="24"/>
          <w:u w:val="thick"/>
          <w:lang w:val="fr-FR"/>
        </w:rPr>
      </w:pPr>
      <w:r w:rsidRPr="00C41BC8">
        <w:rPr>
          <w:lang w:val="fr-FR"/>
        </w:rPr>
        <w:br w:type="page"/>
      </w:r>
    </w:p>
    <w:p w14:paraId="6A2A53A1" w14:textId="78E5B7D7" w:rsidR="00914C1B" w:rsidRPr="00C41BC8" w:rsidRDefault="007A2200" w:rsidP="7F72778D">
      <w:pPr>
        <w:pStyle w:val="Cobra-Title1"/>
        <w:rPr>
          <w:lang w:val="fr-FR"/>
        </w:rPr>
      </w:pPr>
      <w:r w:rsidRPr="00C41BC8">
        <w:rPr>
          <w:lang w:val="fr-FR"/>
        </w:rPr>
        <w:lastRenderedPageBreak/>
        <w:t xml:space="preserve"> </w:t>
      </w:r>
      <w:r w:rsidR="7E596052" w:rsidRPr="00C41BC8">
        <w:rPr>
          <w:lang w:val="fr-FR"/>
        </w:rPr>
        <w:t>Prépar</w:t>
      </w:r>
      <w:r w:rsidR="32A211C7" w:rsidRPr="00C41BC8">
        <w:rPr>
          <w:lang w:val="fr-FR"/>
        </w:rPr>
        <w:t>ez</w:t>
      </w:r>
      <w:r w:rsidR="00914C1B" w:rsidRPr="00C41BC8">
        <w:rPr>
          <w:lang w:val="fr-FR"/>
        </w:rPr>
        <w:t xml:space="preserve"> vos outils </w:t>
      </w:r>
      <w:r w:rsidR="7C2FA9C5" w:rsidRPr="00C41BC8">
        <w:rPr>
          <w:lang w:val="fr-FR"/>
        </w:rPr>
        <w:t xml:space="preserve">pour une carte postale </w:t>
      </w:r>
      <w:r w:rsidR="370F514E" w:rsidRPr="00C41BC8">
        <w:rPr>
          <w:lang w:val="fr-FR"/>
        </w:rPr>
        <w:t>miraculeuse</w:t>
      </w:r>
      <w:r w:rsidR="00914C1B" w:rsidRPr="00C41BC8">
        <w:rPr>
          <w:lang w:val="fr-FR"/>
        </w:rPr>
        <w:br/>
      </w:r>
    </w:p>
    <w:p w14:paraId="5C0E9EA4" w14:textId="216C3212" w:rsidR="002E5B7F" w:rsidRPr="00C41BC8" w:rsidRDefault="002E5B7F" w:rsidP="002E5B7F">
      <w:pPr>
        <w:pStyle w:val="Cobra-Title1"/>
        <w:numPr>
          <w:ilvl w:val="0"/>
          <w:numId w:val="0"/>
        </w:numPr>
        <w:rPr>
          <w:lang w:val="fr-FR"/>
        </w:rPr>
      </w:pPr>
    </w:p>
    <w:p w14:paraId="0791188D" w14:textId="3B715381" w:rsidR="002E5B7F" w:rsidRPr="00C41BC8" w:rsidRDefault="002E5B7F" w:rsidP="3ECA4DF7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 xml:space="preserve">Pour réaliser la carte postale, vous </w:t>
      </w:r>
      <w:r w:rsidR="4071E7BD" w:rsidRPr="00C41BC8">
        <w:rPr>
          <w:lang w:val="fr-FR"/>
        </w:rPr>
        <w:t>utiliserez</w:t>
      </w:r>
      <w:r w:rsidRPr="00C41BC8">
        <w:rPr>
          <w:lang w:val="fr-FR"/>
        </w:rPr>
        <w:t xml:space="preserve"> d</w:t>
      </w:r>
      <w:r w:rsidR="00574EBB" w:rsidRPr="00C41BC8">
        <w:rPr>
          <w:lang w:val="fr-FR"/>
        </w:rPr>
        <w:t>e l’HTML, du CSS et du PHP.</w:t>
      </w:r>
      <w:r w:rsidR="002923E8" w:rsidRPr="00C41BC8">
        <w:rPr>
          <w:lang w:val="fr-FR"/>
        </w:rPr>
        <w:t xml:space="preserve"> Vous </w:t>
      </w:r>
      <w:r w:rsidR="4D9A8CFD" w:rsidRPr="00C41BC8">
        <w:rPr>
          <w:lang w:val="fr-FR"/>
        </w:rPr>
        <w:t>dev</w:t>
      </w:r>
      <w:r w:rsidR="14B5BA1A" w:rsidRPr="00C41BC8">
        <w:rPr>
          <w:lang w:val="fr-FR"/>
        </w:rPr>
        <w:t>ez</w:t>
      </w:r>
      <w:r w:rsidR="002923E8" w:rsidRPr="00C41BC8">
        <w:rPr>
          <w:lang w:val="fr-FR"/>
        </w:rPr>
        <w:t xml:space="preserve"> </w:t>
      </w:r>
      <w:r w:rsidR="481EAAA5" w:rsidRPr="00C41BC8">
        <w:rPr>
          <w:lang w:val="fr-FR"/>
        </w:rPr>
        <w:t>pr</w:t>
      </w:r>
      <w:r w:rsidR="13B4A857" w:rsidRPr="00C41BC8">
        <w:rPr>
          <w:lang w:val="fr-FR"/>
        </w:rPr>
        <w:t>é</w:t>
      </w:r>
      <w:r w:rsidR="481EAAA5" w:rsidRPr="00C41BC8">
        <w:rPr>
          <w:lang w:val="fr-FR"/>
        </w:rPr>
        <w:t>parer</w:t>
      </w:r>
      <w:r w:rsidR="00220DE1" w:rsidRPr="00C41BC8">
        <w:rPr>
          <w:lang w:val="fr-FR"/>
        </w:rPr>
        <w:t xml:space="preserve"> votre environnement de travail. </w:t>
      </w:r>
      <w:r w:rsidR="61D9496C" w:rsidRPr="00C41BC8">
        <w:rPr>
          <w:lang w:val="fr-FR"/>
        </w:rPr>
        <w:t>V</w:t>
      </w:r>
      <w:r w:rsidR="2A5D8E97" w:rsidRPr="00C41BC8">
        <w:rPr>
          <w:lang w:val="fr-FR"/>
        </w:rPr>
        <w:t>ous</w:t>
      </w:r>
      <w:r w:rsidR="5DD288E9" w:rsidRPr="00C41BC8">
        <w:rPr>
          <w:lang w:val="fr-FR"/>
        </w:rPr>
        <w:t xml:space="preserve"> êtes invités à </w:t>
      </w:r>
      <w:r w:rsidR="7DD093E1" w:rsidRPr="00C41BC8">
        <w:rPr>
          <w:lang w:val="fr-FR"/>
        </w:rPr>
        <w:t>rejoindre</w:t>
      </w:r>
      <w:r w:rsidR="41B9871B" w:rsidRPr="00C41BC8">
        <w:rPr>
          <w:lang w:val="fr-FR"/>
        </w:rPr>
        <w:t xml:space="preserve"> ce lien : </w:t>
      </w:r>
      <w:hyperlink r:id="rId13">
        <w:r w:rsidR="503D869A" w:rsidRPr="00C41BC8">
          <w:rPr>
            <w:rStyle w:val="Lienhypertexte"/>
            <w:lang w:val="fr-FR"/>
          </w:rPr>
          <w:t>ici</w:t>
        </w:r>
      </w:hyperlink>
      <w:r w:rsidR="739AF12E" w:rsidRPr="00C41BC8">
        <w:rPr>
          <w:lang w:val="fr-FR"/>
        </w:rPr>
        <w:t xml:space="preserve"> </w:t>
      </w:r>
      <w:r w:rsidR="25016BFD" w:rsidRPr="00C41BC8">
        <w:rPr>
          <w:lang w:val="fr-FR"/>
        </w:rPr>
        <w:t xml:space="preserve">afin de suivre le tuto correspondant à votre distribution (Windows, Mac OS, Linux). </w:t>
      </w:r>
    </w:p>
    <w:p w14:paraId="1FB3776B" w14:textId="53A6795E" w:rsidR="00121D17" w:rsidRPr="00C41BC8" w:rsidRDefault="04FC2A30" w:rsidP="002E5B7F">
      <w:pPr>
        <w:pStyle w:val="Cobra-Normal"/>
        <w:rPr>
          <w:lang w:val="fr-FR"/>
        </w:rPr>
      </w:pPr>
      <w:r w:rsidRPr="00C41BC8">
        <w:rPr>
          <w:lang w:val="fr-FR"/>
        </w:rPr>
        <w:t>Au cours du tuto vous</w:t>
      </w:r>
      <w:r w:rsidR="55CE5B4A" w:rsidRPr="00C41BC8">
        <w:rPr>
          <w:lang w:val="fr-FR"/>
        </w:rPr>
        <w:t xml:space="preserve"> </w:t>
      </w:r>
      <w:r w:rsidR="521F6C00" w:rsidRPr="00C41BC8">
        <w:rPr>
          <w:lang w:val="fr-FR"/>
        </w:rPr>
        <w:t>remplacez le nom du dossier ‘tests’ par ‘CartePokemon’</w:t>
      </w:r>
      <w:r w:rsidR="2D87A47A" w:rsidRPr="00C41BC8">
        <w:rPr>
          <w:lang w:val="fr-FR"/>
        </w:rPr>
        <w:t>.</w:t>
      </w:r>
    </w:p>
    <w:p w14:paraId="02FE9199" w14:textId="107CCEDC" w:rsidR="00121D17" w:rsidRPr="00C41BC8" w:rsidRDefault="00121D17" w:rsidP="002E5B7F">
      <w:pPr>
        <w:pStyle w:val="Cobra-Normal"/>
        <w:rPr>
          <w:lang w:val="fr-FR"/>
        </w:rPr>
      </w:pPr>
    </w:p>
    <w:p w14:paraId="31E30828" w14:textId="32D783ED" w:rsidR="00A67B5F" w:rsidRPr="00C41BC8" w:rsidRDefault="00121D17" w:rsidP="33467FAD">
      <w:pPr>
        <w:pStyle w:val="Cobra-Title1"/>
        <w:rPr>
          <w:lang w:val="fr-FR"/>
        </w:rPr>
      </w:pPr>
      <w:r w:rsidRPr="00C41BC8">
        <w:rPr>
          <w:lang w:val="fr-FR"/>
        </w:rPr>
        <w:t xml:space="preserve"> </w:t>
      </w:r>
      <w:r w:rsidR="268127FA" w:rsidRPr="00C41BC8">
        <w:rPr>
          <w:lang w:val="fr-FR"/>
        </w:rPr>
        <w:t>Il est temps de se</w:t>
      </w:r>
      <w:r w:rsidR="003F6975" w:rsidRPr="00C41BC8">
        <w:rPr>
          <w:lang w:val="fr-FR"/>
        </w:rPr>
        <w:t xml:space="preserve"> </w:t>
      </w:r>
      <w:r w:rsidR="268127FA" w:rsidRPr="00C41BC8">
        <w:rPr>
          <w:lang w:val="fr-FR"/>
        </w:rPr>
        <w:t xml:space="preserve">lancer </w:t>
      </w:r>
      <w:r w:rsidR="1FEAACA4" w:rsidRPr="00C41BC8">
        <w:rPr>
          <w:lang w:val="fr-FR"/>
        </w:rPr>
        <w:t>dans</w:t>
      </w:r>
      <w:r w:rsidR="268127FA" w:rsidRPr="00C41BC8">
        <w:rPr>
          <w:lang w:val="fr-FR"/>
        </w:rPr>
        <w:t xml:space="preserve"> une</w:t>
      </w:r>
      <w:r w:rsidR="003F6975" w:rsidRPr="00C41BC8">
        <w:rPr>
          <w:lang w:val="fr-FR"/>
        </w:rPr>
        <w:t xml:space="preserve"> cr</w:t>
      </w:r>
      <w:r w:rsidR="00133C5F" w:rsidRPr="00C41BC8">
        <w:rPr>
          <w:lang w:val="fr-FR"/>
        </w:rPr>
        <w:t>é</w:t>
      </w:r>
      <w:r w:rsidR="003F6975" w:rsidRPr="00C41BC8">
        <w:rPr>
          <w:lang w:val="fr-FR"/>
        </w:rPr>
        <w:t>ation artistique</w:t>
      </w:r>
    </w:p>
    <w:p w14:paraId="0C844E0A" w14:textId="2EBF9F68" w:rsidR="399C98D4" w:rsidRPr="00C41BC8" w:rsidRDefault="399C98D4" w:rsidP="399C98D4">
      <w:pPr>
        <w:pStyle w:val="Cobra-Normal"/>
        <w:rPr>
          <w:lang w:val="fr-FR"/>
        </w:rPr>
      </w:pPr>
    </w:p>
    <w:p w14:paraId="4F534303" w14:textId="25C87530" w:rsidR="083D904E" w:rsidRPr="00C41BC8" w:rsidRDefault="083D904E" w:rsidP="083D904E">
      <w:pPr>
        <w:pStyle w:val="Cobra-Normal"/>
        <w:rPr>
          <w:lang w:val="fr-FR"/>
        </w:rPr>
      </w:pPr>
    </w:p>
    <w:p w14:paraId="640ECB90" w14:textId="27B5693F" w:rsidR="003F6975" w:rsidRDefault="3789DC6C" w:rsidP="003F6975">
      <w:pPr>
        <w:pStyle w:val="Cobra-Titre2"/>
      </w:pPr>
      <w:r>
        <w:t>Ecrive</w:t>
      </w:r>
      <w:r w:rsidR="076725BA">
        <w:t>z v</w:t>
      </w:r>
      <w:r w:rsidR="6920F66E">
        <w:t>os</w:t>
      </w:r>
      <w:r w:rsidR="549C7284">
        <w:t xml:space="preserve"> </w:t>
      </w:r>
      <w:r w:rsidR="5651743B">
        <w:t>plus belle</w:t>
      </w:r>
      <w:r w:rsidR="06F6A016">
        <w:t xml:space="preserve"> paroles</w:t>
      </w:r>
    </w:p>
    <w:p w14:paraId="38AA6880" w14:textId="700092AE" w:rsidR="00163847" w:rsidRPr="00C41BC8" w:rsidRDefault="00163847" w:rsidP="007C4E5B">
      <w:pPr>
        <w:pStyle w:val="Cobra-Normal"/>
        <w:rPr>
          <w:lang w:val="fr-FR"/>
        </w:rPr>
      </w:pPr>
      <w:r w:rsidRPr="00C41BC8">
        <w:rPr>
          <w:lang w:val="fr-FR"/>
        </w:rPr>
        <w:t>Vous allez commencer par compl</w:t>
      </w:r>
      <w:r w:rsidR="71CA8CB0" w:rsidRPr="00C41BC8">
        <w:rPr>
          <w:lang w:val="fr-FR"/>
        </w:rPr>
        <w:t>é</w:t>
      </w:r>
      <w:r w:rsidRPr="00C41BC8">
        <w:rPr>
          <w:lang w:val="fr-FR"/>
        </w:rPr>
        <w:t>ter votre fichier appelé index.php afin d’y mettre un peu d’HTML.</w:t>
      </w:r>
      <w:r w:rsidR="26E0DD0B" w:rsidRPr="00C41BC8">
        <w:rPr>
          <w:lang w:val="fr-FR"/>
        </w:rPr>
        <w:t xml:space="preserve"> </w:t>
      </w:r>
      <w:r w:rsidR="3F89EF07" w:rsidRPr="00C41BC8">
        <w:rPr>
          <w:lang w:val="fr-FR"/>
        </w:rPr>
        <w:t xml:space="preserve">Pour vous </w:t>
      </w:r>
      <w:r w:rsidR="3FD6EE92" w:rsidRPr="00C41BC8">
        <w:rPr>
          <w:lang w:val="fr-FR"/>
        </w:rPr>
        <w:t>aide</w:t>
      </w:r>
      <w:r w:rsidR="5C5D86FD" w:rsidRPr="00C41BC8">
        <w:rPr>
          <w:lang w:val="fr-FR"/>
        </w:rPr>
        <w:t>r</w:t>
      </w:r>
      <w:r w:rsidR="3F89EF07" w:rsidRPr="00C41BC8">
        <w:rPr>
          <w:lang w:val="fr-FR"/>
        </w:rPr>
        <w:t xml:space="preserve">, </w:t>
      </w:r>
      <w:r w:rsidR="3691C9C7" w:rsidRPr="00C41BC8">
        <w:rPr>
          <w:lang w:val="fr-FR"/>
        </w:rPr>
        <w:t>cliquez</w:t>
      </w:r>
      <w:r w:rsidR="3F89EF07" w:rsidRPr="00C41BC8">
        <w:rPr>
          <w:lang w:val="fr-FR"/>
        </w:rPr>
        <w:t xml:space="preserve"> </w:t>
      </w:r>
      <w:hyperlink r:id="rId14">
        <w:r w:rsidR="50C526D7" w:rsidRPr="00C41BC8">
          <w:rPr>
            <w:rStyle w:val="Lienhypertexte"/>
            <w:lang w:val="fr-FR"/>
          </w:rPr>
          <w:t>ici</w:t>
        </w:r>
      </w:hyperlink>
      <w:r w:rsidR="006652C3" w:rsidRPr="00C41BC8">
        <w:rPr>
          <w:lang w:val="fr-FR"/>
        </w:rPr>
        <w:t xml:space="preserve">. </w:t>
      </w:r>
    </w:p>
    <w:p w14:paraId="47EF5010" w14:textId="08D28014" w:rsidR="00DE7A10" w:rsidRPr="00C41BC8" w:rsidRDefault="006652C3" w:rsidP="042F83D6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 xml:space="preserve">Dans un premier temps, vous </w:t>
      </w:r>
      <w:r w:rsidR="069F69C1" w:rsidRPr="00C41BC8">
        <w:rPr>
          <w:lang w:val="fr-FR"/>
        </w:rPr>
        <w:t>pouvez</w:t>
      </w:r>
      <w:r w:rsidRPr="00C41BC8">
        <w:rPr>
          <w:lang w:val="fr-FR"/>
        </w:rPr>
        <w:t xml:space="preserve"> donner un titre à votre page, a</w:t>
      </w:r>
      <w:r w:rsidR="5C961001" w:rsidRPr="00C41BC8">
        <w:rPr>
          <w:lang w:val="fr-FR"/>
        </w:rPr>
        <w:t>i</w:t>
      </w:r>
      <w:r w:rsidRPr="00C41BC8">
        <w:rPr>
          <w:lang w:val="fr-FR"/>
        </w:rPr>
        <w:t>nsi que le contenu de votre lett</w:t>
      </w:r>
      <w:r w:rsidR="7DEE6D83" w:rsidRPr="00C41BC8">
        <w:rPr>
          <w:lang w:val="fr-FR"/>
        </w:rPr>
        <w:t>re</w:t>
      </w:r>
      <w:r w:rsidRPr="00C41BC8">
        <w:rPr>
          <w:lang w:val="fr-FR"/>
        </w:rPr>
        <w:t>. Ces différentes zones de textes sont matérialisée</w:t>
      </w:r>
      <w:r w:rsidR="0DDA484F" w:rsidRPr="00C41BC8">
        <w:rPr>
          <w:lang w:val="fr-FR"/>
        </w:rPr>
        <w:t>s</w:t>
      </w:r>
      <w:r w:rsidRPr="00C41BC8">
        <w:rPr>
          <w:lang w:val="fr-FR"/>
        </w:rPr>
        <w:t xml:space="preserve"> par des balises </w:t>
      </w:r>
      <w:r w:rsidR="00B2547C" w:rsidRPr="00C41BC8">
        <w:rPr>
          <w:lang w:val="fr-FR"/>
        </w:rPr>
        <w:t xml:space="preserve">tel que </w:t>
      </w:r>
      <w:r w:rsidR="00DE7A10" w:rsidRPr="00C41BC8">
        <w:rPr>
          <w:lang w:val="fr-FR"/>
        </w:rPr>
        <w:t>&lt;title&gt;, &lt;h1&gt; et &lt;p&gt;.</w:t>
      </w:r>
      <w:r w:rsidR="15268652" w:rsidRPr="00C41BC8">
        <w:rPr>
          <w:lang w:val="fr-FR"/>
        </w:rPr>
        <w:t xml:space="preserve"> </w:t>
      </w:r>
      <w:r w:rsidR="00DE7A10" w:rsidRPr="00C41BC8">
        <w:rPr>
          <w:lang w:val="fr-FR"/>
        </w:rPr>
        <w:t xml:space="preserve">Vous devriez obtenir quelque chose qui ressemble à cela : </w:t>
      </w:r>
    </w:p>
    <w:p w14:paraId="15229A1C" w14:textId="77777777" w:rsidR="00A811BE" w:rsidRPr="00C41BC8" w:rsidRDefault="00A811BE" w:rsidP="007033CB">
      <w:pPr>
        <w:pStyle w:val="Cobra-Code"/>
        <w:rPr>
          <w:lang w:val="fr-FR"/>
        </w:rPr>
      </w:pPr>
    </w:p>
    <w:p w14:paraId="20618160" w14:textId="0EE04FD8" w:rsidR="00A811BE" w:rsidRPr="00C41BC8" w:rsidRDefault="007033CB" w:rsidP="0613D6B5">
      <w:pPr>
        <w:pStyle w:val="Cobra-Code"/>
        <w:rPr>
          <w:rStyle w:val="tagcolor"/>
          <w:rFonts w:ascii="Consolas" w:hAnsi="Consolas"/>
          <w:color w:val="0000CD"/>
          <w:sz w:val="23"/>
          <w:szCs w:val="23"/>
          <w:lang w:val="fr-FR"/>
        </w:rPr>
      </w:pPr>
      <w:proofErr w:type="gramStart"/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!</w:t>
      </w:r>
      <w:proofErr w:type="gramEnd"/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DOCTYPE</w:t>
      </w:r>
      <w:r w:rsidRPr="00C41BC8">
        <w:rPr>
          <w:rStyle w:val="attributecolor"/>
          <w:rFonts w:ascii="Consolas" w:hAnsi="Consolas"/>
          <w:color w:val="FF0000"/>
          <w:sz w:val="23"/>
          <w:szCs w:val="23"/>
          <w:lang w:val="fr-FR"/>
        </w:rPr>
        <w:t> html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html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head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title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t>Titre de votre page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/title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/head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body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h1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0A64E1" w:rsidRPr="00C41BC8">
        <w:rPr>
          <w:lang w:val="fr-FR"/>
        </w:rPr>
        <w:t>Titre de votre carte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/h1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p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0A64E1" w:rsidRPr="00C41BC8">
        <w:rPr>
          <w:lang w:val="fr-FR"/>
        </w:rPr>
        <w:t>Contenu de votre message, soyez bavard !</w:t>
      </w:r>
      <w:r w:rsidR="000A64E1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0A64E1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p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/body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A811BE"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/html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</w:p>
    <w:p w14:paraId="13675581" w14:textId="3EA24675" w:rsidR="0613D6B5" w:rsidRPr="00C41BC8" w:rsidRDefault="0613D6B5" w:rsidP="0613D6B5">
      <w:pPr>
        <w:pStyle w:val="Cobra-Code"/>
        <w:rPr>
          <w:rStyle w:val="tagcolor"/>
          <w:rFonts w:ascii="Consolas" w:hAnsi="Consolas"/>
          <w:color w:val="0000CD"/>
          <w:sz w:val="23"/>
          <w:szCs w:val="23"/>
          <w:lang w:val="fr-FR"/>
        </w:rPr>
      </w:pPr>
    </w:p>
    <w:p w14:paraId="38BAD00E" w14:textId="3A82A0DB" w:rsidR="22FA7F6A" w:rsidRPr="00C41BC8" w:rsidRDefault="22FA7F6A" w:rsidP="22FA7F6A">
      <w:pPr>
        <w:rPr>
          <w:lang w:val="fr-FR"/>
        </w:rPr>
      </w:pPr>
    </w:p>
    <w:p w14:paraId="1451872F" w14:textId="0EE0145E" w:rsidR="00A811BE" w:rsidRPr="00C41BC8" w:rsidRDefault="00F805F2" w:rsidP="67ED3F74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 xml:space="preserve">Pour tester le rendu de votre carte postale, il suffit </w:t>
      </w:r>
      <w:r w:rsidR="32CB6082" w:rsidRPr="00C41BC8">
        <w:rPr>
          <w:lang w:val="fr-FR"/>
        </w:rPr>
        <w:t>de vous dirige</w:t>
      </w:r>
      <w:r w:rsidR="0619A74C" w:rsidRPr="00C41BC8">
        <w:rPr>
          <w:lang w:val="fr-FR"/>
        </w:rPr>
        <w:t>r</w:t>
      </w:r>
      <w:r w:rsidRPr="00C41BC8">
        <w:rPr>
          <w:lang w:val="fr-FR"/>
        </w:rPr>
        <w:t xml:space="preserve"> sur votre navigateur </w:t>
      </w:r>
      <w:r w:rsidR="7CF132F7" w:rsidRPr="00C41BC8">
        <w:rPr>
          <w:lang w:val="fr-FR"/>
        </w:rPr>
        <w:t>puis accéde</w:t>
      </w:r>
      <w:r w:rsidR="3F49FD4E" w:rsidRPr="00C41BC8">
        <w:rPr>
          <w:lang w:val="fr-FR"/>
        </w:rPr>
        <w:t>z</w:t>
      </w:r>
      <w:r w:rsidRPr="00C41BC8">
        <w:rPr>
          <w:lang w:val="fr-FR"/>
        </w:rPr>
        <w:t xml:space="preserve"> à l’adresse </w:t>
      </w:r>
      <w:hyperlink r:id="rId15">
        <w:r w:rsidR="19F6D4E2" w:rsidRPr="00C41BC8">
          <w:rPr>
            <w:rStyle w:val="Lienhypertexte"/>
            <w:lang w:val="fr-FR"/>
          </w:rPr>
          <w:t>http://localhost/</w:t>
        </w:r>
      </w:hyperlink>
      <w:r w:rsidR="398F957D" w:rsidRPr="00C41BC8">
        <w:rPr>
          <w:lang w:val="fr-FR"/>
        </w:rPr>
        <w:t>.</w:t>
      </w:r>
      <w:r w:rsidR="4359FE2D" w:rsidRPr="00C41BC8">
        <w:rPr>
          <w:lang w:val="fr-FR"/>
        </w:rPr>
        <w:t xml:space="preserve"> </w:t>
      </w:r>
      <w:r w:rsidR="55A44C92" w:rsidRPr="00C41BC8">
        <w:rPr>
          <w:lang w:val="fr-FR"/>
        </w:rPr>
        <w:t>Enf</w:t>
      </w:r>
      <w:r w:rsidR="00C41BC8" w:rsidRPr="000603A9">
        <w:rPr>
          <w:lang w:val="fr-FR"/>
        </w:rPr>
        <w:t>i</w:t>
      </w:r>
      <w:r w:rsidR="55A44C92" w:rsidRPr="00C41BC8">
        <w:rPr>
          <w:lang w:val="fr-FR"/>
        </w:rPr>
        <w:t>n,</w:t>
      </w:r>
      <w:r w:rsidR="48569F8D" w:rsidRPr="00C41BC8">
        <w:rPr>
          <w:lang w:val="fr-FR"/>
        </w:rPr>
        <w:t xml:space="preserve"> vous</w:t>
      </w:r>
      <w:r w:rsidR="55A44C92" w:rsidRPr="00C41BC8">
        <w:rPr>
          <w:lang w:val="fr-FR"/>
        </w:rPr>
        <w:t xml:space="preserve"> </w:t>
      </w:r>
      <w:r w:rsidR="4B184EBA" w:rsidRPr="00C41BC8">
        <w:rPr>
          <w:lang w:val="fr-FR"/>
        </w:rPr>
        <w:t>s</w:t>
      </w:r>
      <w:r w:rsidR="2A9660A4" w:rsidRPr="00C41BC8">
        <w:rPr>
          <w:lang w:val="fr-FR"/>
        </w:rPr>
        <w:t>é</w:t>
      </w:r>
      <w:r w:rsidR="4B184EBA" w:rsidRPr="00C41BC8">
        <w:rPr>
          <w:lang w:val="fr-FR"/>
        </w:rPr>
        <w:t>lectionne</w:t>
      </w:r>
      <w:r w:rsidR="4C33A89B" w:rsidRPr="00C41BC8">
        <w:rPr>
          <w:lang w:val="fr-FR"/>
        </w:rPr>
        <w:t>z</w:t>
      </w:r>
      <w:r w:rsidR="4B184EBA" w:rsidRPr="00C41BC8">
        <w:rPr>
          <w:lang w:val="fr-FR"/>
        </w:rPr>
        <w:t xml:space="preserve"> le nom d</w:t>
      </w:r>
      <w:r w:rsidR="3F308FFC" w:rsidRPr="00C41BC8">
        <w:rPr>
          <w:lang w:val="fr-FR"/>
        </w:rPr>
        <w:t>u</w:t>
      </w:r>
      <w:r w:rsidR="4B184EBA" w:rsidRPr="00C41BC8">
        <w:rPr>
          <w:lang w:val="fr-FR"/>
        </w:rPr>
        <w:t xml:space="preserve"> dossier ‘CartePokemon’</w:t>
      </w:r>
      <w:r w:rsidR="67E226D5" w:rsidRPr="00C41BC8">
        <w:rPr>
          <w:lang w:val="fr-FR"/>
        </w:rPr>
        <w:t>.</w:t>
      </w:r>
      <w:r w:rsidR="00C16125" w:rsidRPr="00C41BC8">
        <w:rPr>
          <w:lang w:val="fr-FR"/>
        </w:rPr>
        <w:t xml:space="preserve"> </w:t>
      </w:r>
      <w:r w:rsidR="57189E4D" w:rsidRPr="00C41BC8">
        <w:rPr>
          <w:lang w:val="fr-FR"/>
        </w:rPr>
        <w:t>E</w:t>
      </w:r>
      <w:r w:rsidR="00C16125" w:rsidRPr="00C41BC8">
        <w:rPr>
          <w:lang w:val="fr-FR"/>
        </w:rPr>
        <w:t>t s</w:t>
      </w:r>
      <w:r w:rsidR="2153991B" w:rsidRPr="00C41BC8">
        <w:rPr>
          <w:lang w:val="fr-FR"/>
        </w:rPr>
        <w:t>é</w:t>
      </w:r>
      <w:r w:rsidR="00C16125" w:rsidRPr="00C41BC8">
        <w:rPr>
          <w:lang w:val="fr-FR"/>
        </w:rPr>
        <w:t xml:space="preserve">lectionner le nom </w:t>
      </w:r>
      <w:r w:rsidR="4B184EBA" w:rsidRPr="00C41BC8">
        <w:rPr>
          <w:lang w:val="fr-FR"/>
        </w:rPr>
        <w:t>d</w:t>
      </w:r>
      <w:r w:rsidR="0DDC066E" w:rsidRPr="00C41BC8">
        <w:rPr>
          <w:lang w:val="fr-FR"/>
        </w:rPr>
        <w:t>u</w:t>
      </w:r>
      <w:r w:rsidR="00C16125" w:rsidRPr="00C41BC8">
        <w:rPr>
          <w:lang w:val="fr-FR"/>
        </w:rPr>
        <w:t xml:space="preserve"> dossier ‘CartePokemon’</w:t>
      </w:r>
      <w:r w:rsidR="00C07A4B" w:rsidRPr="00C41BC8">
        <w:rPr>
          <w:lang w:val="fr-FR"/>
        </w:rPr>
        <w:t>.</w:t>
      </w:r>
    </w:p>
    <w:p w14:paraId="04B06CF0" w14:textId="4ED863EB" w:rsidR="083D904E" w:rsidRPr="00C41BC8" w:rsidRDefault="083D904E">
      <w:pPr>
        <w:rPr>
          <w:lang w:val="fr-FR"/>
        </w:rPr>
      </w:pPr>
      <w:r w:rsidRPr="00C41BC8">
        <w:rPr>
          <w:lang w:val="fr-FR"/>
        </w:rPr>
        <w:br w:type="page"/>
      </w:r>
    </w:p>
    <w:p w14:paraId="02351684" w14:textId="59642B9A" w:rsidR="00DC725C" w:rsidRPr="00C41BC8" w:rsidRDefault="0B43266E" w:rsidP="00DC725C">
      <w:pPr>
        <w:pStyle w:val="Cobra-Titre2"/>
        <w:rPr>
          <w:lang w:val="fr-FR"/>
        </w:rPr>
      </w:pPr>
      <w:r w:rsidRPr="00C41BC8">
        <w:rPr>
          <w:lang w:val="fr-FR"/>
        </w:rPr>
        <w:lastRenderedPageBreak/>
        <w:t>Décorez votre carte postale</w:t>
      </w:r>
      <w:r w:rsidR="3921F48B" w:rsidRPr="00C41BC8">
        <w:rPr>
          <w:lang w:val="fr-FR"/>
        </w:rPr>
        <w:t xml:space="preserve"> </w:t>
      </w:r>
      <w:r w:rsidR="46FC33DC" w:rsidRPr="00C41BC8">
        <w:rPr>
          <w:lang w:val="fr-FR"/>
        </w:rPr>
        <w:t>avec du style</w:t>
      </w:r>
    </w:p>
    <w:p w14:paraId="27686D56" w14:textId="77777777" w:rsidR="005D5F8E" w:rsidRPr="00C41BC8" w:rsidRDefault="005D5F8E" w:rsidP="005D5F8E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0DDED09C" w14:textId="77777777" w:rsidR="005D5F8E" w:rsidRPr="00C41BC8" w:rsidRDefault="005D5F8E" w:rsidP="005D5F8E">
      <w:pPr>
        <w:pStyle w:val="Cobra-Titre2"/>
        <w:numPr>
          <w:ilvl w:val="0"/>
          <w:numId w:val="0"/>
        </w:numPr>
        <w:ind w:left="1440"/>
        <w:rPr>
          <w:lang w:val="fr-FR"/>
        </w:rPr>
      </w:pPr>
    </w:p>
    <w:p w14:paraId="25F089A5" w14:textId="7FD5ED27" w:rsidR="00D03D88" w:rsidRPr="00C41BC8" w:rsidRDefault="391888EE" w:rsidP="0CD39DF9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>Super</w:t>
      </w:r>
      <w:r w:rsidR="5B54EF07" w:rsidRPr="00C41BC8">
        <w:rPr>
          <w:lang w:val="fr-FR"/>
        </w:rPr>
        <w:t xml:space="preserve"> </w:t>
      </w:r>
      <w:r w:rsidR="012D170E" w:rsidRPr="00C41BC8">
        <w:rPr>
          <w:lang w:val="fr-FR"/>
        </w:rPr>
        <w:t>!</w:t>
      </w:r>
      <w:r w:rsidR="4ECCD4CB" w:rsidRPr="00C41BC8">
        <w:rPr>
          <w:lang w:val="fr-FR"/>
        </w:rPr>
        <w:t xml:space="preserve"> </w:t>
      </w:r>
      <w:r w:rsidR="5F6F484C" w:rsidRPr="00C41BC8">
        <w:rPr>
          <w:lang w:val="fr-FR"/>
        </w:rPr>
        <w:t>I</w:t>
      </w:r>
      <w:r w:rsidR="4ECCD4CB" w:rsidRPr="00C41BC8">
        <w:rPr>
          <w:lang w:val="fr-FR"/>
        </w:rPr>
        <w:t xml:space="preserve">l </w:t>
      </w:r>
      <w:r w:rsidR="7E6CD7DA" w:rsidRPr="00C41BC8">
        <w:rPr>
          <w:lang w:val="fr-FR"/>
        </w:rPr>
        <w:t xml:space="preserve">y </w:t>
      </w:r>
      <w:r w:rsidR="4ECCD4CB" w:rsidRPr="00C41BC8">
        <w:rPr>
          <w:lang w:val="fr-FR"/>
        </w:rPr>
        <w:t>a du</w:t>
      </w:r>
      <w:r w:rsidR="00421B15" w:rsidRPr="00C41BC8">
        <w:rPr>
          <w:lang w:val="fr-FR"/>
        </w:rPr>
        <w:t xml:space="preserve"> résultat, mais</w:t>
      </w:r>
      <w:r w:rsidR="00163117" w:rsidRPr="00C41BC8">
        <w:rPr>
          <w:lang w:val="fr-FR"/>
        </w:rPr>
        <w:t xml:space="preserve"> </w:t>
      </w:r>
      <w:r w:rsidR="007B7AE3" w:rsidRPr="00C41BC8">
        <w:rPr>
          <w:lang w:val="fr-FR"/>
        </w:rPr>
        <w:t xml:space="preserve">ce n’est pas très esthétique. </w:t>
      </w:r>
      <w:r w:rsidR="6BB07081" w:rsidRPr="00C41BC8">
        <w:rPr>
          <w:lang w:val="fr-FR"/>
        </w:rPr>
        <w:t xml:space="preserve">Pour </w:t>
      </w:r>
      <w:r w:rsidR="17779F67" w:rsidRPr="00C41BC8">
        <w:rPr>
          <w:lang w:val="fr-FR"/>
        </w:rPr>
        <w:t>l’</w:t>
      </w:r>
      <w:r w:rsidR="6BB07081" w:rsidRPr="00C41BC8">
        <w:rPr>
          <w:lang w:val="fr-FR"/>
        </w:rPr>
        <w:t>améliorer</w:t>
      </w:r>
      <w:r w:rsidR="007B7AE3" w:rsidRPr="00C41BC8">
        <w:rPr>
          <w:lang w:val="fr-FR"/>
        </w:rPr>
        <w:t xml:space="preserve">, vous </w:t>
      </w:r>
      <w:r w:rsidR="351BA749" w:rsidRPr="00C41BC8">
        <w:rPr>
          <w:lang w:val="fr-FR"/>
        </w:rPr>
        <w:t>compl</w:t>
      </w:r>
      <w:r w:rsidR="0A04AC68" w:rsidRPr="00C41BC8">
        <w:rPr>
          <w:lang w:val="fr-FR"/>
        </w:rPr>
        <w:t>é</w:t>
      </w:r>
      <w:r w:rsidR="351BA749" w:rsidRPr="00C41BC8">
        <w:rPr>
          <w:lang w:val="fr-FR"/>
        </w:rPr>
        <w:t>ter</w:t>
      </w:r>
      <w:r w:rsidR="2C7A7C07" w:rsidRPr="00C41BC8">
        <w:rPr>
          <w:lang w:val="fr-FR"/>
        </w:rPr>
        <w:t>ez</w:t>
      </w:r>
      <w:r w:rsidR="007B7AE3" w:rsidRPr="00C41BC8">
        <w:rPr>
          <w:lang w:val="fr-FR"/>
        </w:rPr>
        <w:t xml:space="preserve"> le fichier qui s’appelle style.css. C’est ici que vont se trouver les modifications visuelles </w:t>
      </w:r>
      <w:r w:rsidR="00943732" w:rsidRPr="00C41BC8">
        <w:rPr>
          <w:lang w:val="fr-FR"/>
        </w:rPr>
        <w:t xml:space="preserve">de votre page web. </w:t>
      </w:r>
      <w:r w:rsidR="00D03D88" w:rsidRPr="00C41BC8">
        <w:rPr>
          <w:lang w:val="fr-FR"/>
        </w:rPr>
        <w:t xml:space="preserve"> </w:t>
      </w:r>
    </w:p>
    <w:p w14:paraId="674D7FB1" w14:textId="6FA633A2" w:rsidR="00762ECD" w:rsidRPr="00C41BC8" w:rsidRDefault="1CB18CD8" w:rsidP="22FA7F6A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>P</w:t>
      </w:r>
      <w:r w:rsidR="0D5F8CC2" w:rsidRPr="00C41BC8">
        <w:rPr>
          <w:lang w:val="fr-FR"/>
        </w:rPr>
        <w:t>ar la suite</w:t>
      </w:r>
      <w:r w:rsidR="148CFFF1" w:rsidRPr="00C41BC8">
        <w:rPr>
          <w:lang w:val="fr-FR"/>
        </w:rPr>
        <w:t xml:space="preserve">, il va falloir signaler à notre fichier index.php qu’il existe un fichier css. Il suffit de rajouter ces quelques lignes </w:t>
      </w:r>
      <w:r w:rsidR="487C3C84" w:rsidRPr="00C41BC8">
        <w:rPr>
          <w:lang w:val="fr-FR"/>
        </w:rPr>
        <w:t>dans notre fichier php</w:t>
      </w:r>
      <w:r w:rsidR="6F4058BF" w:rsidRPr="00C41BC8">
        <w:rPr>
          <w:lang w:val="fr-FR"/>
        </w:rPr>
        <w:t>.</w:t>
      </w:r>
    </w:p>
    <w:p w14:paraId="5327BCAA" w14:textId="3A04191A" w:rsidR="00762ECD" w:rsidRPr="00C41BC8" w:rsidRDefault="00762ECD" w:rsidP="00762ECD">
      <w:pPr>
        <w:pStyle w:val="Cobra-Code"/>
        <w:rPr>
          <w:lang w:val="fr-FR"/>
        </w:rPr>
      </w:pPr>
    </w:p>
    <w:p w14:paraId="3715FCC3" w14:textId="42986EC7" w:rsidR="002B2BFB" w:rsidRPr="00C41BC8" w:rsidRDefault="00762ECD" w:rsidP="00762ECD">
      <w:pPr>
        <w:pStyle w:val="Cobra-Code"/>
        <w:rPr>
          <w:rStyle w:val="tagcolor"/>
          <w:rFonts w:ascii="Consolas" w:hAnsi="Consolas"/>
          <w:color w:val="0000CD"/>
          <w:sz w:val="23"/>
          <w:szCs w:val="23"/>
          <w:lang w:val="fr-FR"/>
        </w:rPr>
      </w:pPr>
      <w:proofErr w:type="gramStart"/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!</w:t>
      </w:r>
      <w:proofErr w:type="gramEnd"/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DOCTYPE</w:t>
      </w:r>
      <w:r w:rsidRPr="00C41BC8">
        <w:rPr>
          <w:rStyle w:val="attributecolor"/>
          <w:rFonts w:ascii="Consolas" w:hAnsi="Consolas"/>
          <w:color w:val="FF0000"/>
          <w:sz w:val="23"/>
          <w:szCs w:val="23"/>
          <w:lang w:val="fr-FR"/>
        </w:rPr>
        <w:t> html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html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head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title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t>Titre de votre page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/title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</w:p>
    <w:p w14:paraId="367DB9AC" w14:textId="01F8EB76" w:rsidR="00762ECD" w:rsidRPr="00C41BC8" w:rsidRDefault="002B2BFB" w:rsidP="00762ECD">
      <w:pPr>
        <w:pStyle w:val="Cobra-Code"/>
        <w:rPr>
          <w:rFonts w:ascii="Consolas" w:hAnsi="Consolas"/>
          <w:color w:val="0000CD"/>
          <w:sz w:val="23"/>
          <w:szCs w:val="23"/>
          <w:lang w:val="fr-FR"/>
        </w:rPr>
      </w:pP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proofErr w:type="gramStart"/>
      <w:r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link</w:t>
      </w:r>
      <w:proofErr w:type="gramEnd"/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 xml:space="preserve"> rel=</w:t>
      </w:r>
      <w:r w:rsidR="0F896E22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”</w:t>
      </w:r>
      <w:r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stylesheet” href=”style.css”/&gt;</w:t>
      </w:r>
      <w:r w:rsidRPr="00C41BC8">
        <w:rPr>
          <w:lang w:val="fr-FR"/>
        </w:rPr>
        <w:br/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/head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body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Pr="00C41BC8">
        <w:rPr>
          <w:lang w:val="fr-FR"/>
        </w:rPr>
        <w:br/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h1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762ECD" w:rsidRPr="00C41BC8">
        <w:rPr>
          <w:lang w:val="fr-FR"/>
        </w:rPr>
        <w:t>Titre de votre carte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/h1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p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="00762ECD" w:rsidRPr="00C41BC8">
        <w:rPr>
          <w:lang w:val="fr-FR"/>
        </w:rPr>
        <w:t>Contenu de votre message, soyez bavard !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/p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Pr="00C41BC8">
        <w:rPr>
          <w:lang w:val="fr-FR"/>
        </w:rPr>
        <w:br/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/body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C41BC8">
        <w:rPr>
          <w:lang w:val="fr-FR"/>
        </w:rPr>
        <w:br/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="00762ECD" w:rsidRPr="00C41BC8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/html</w:t>
      </w:r>
      <w:r w:rsidR="00762ECD" w:rsidRPr="00C41BC8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</w:p>
    <w:p w14:paraId="64F3938E" w14:textId="23D43C4B" w:rsidR="00810425" w:rsidRPr="00C41BC8" w:rsidRDefault="00810425" w:rsidP="005230F5">
      <w:pPr>
        <w:pStyle w:val="Cobra-Normal"/>
        <w:rPr>
          <w:lang w:val="fr-FR"/>
        </w:rPr>
      </w:pPr>
    </w:p>
    <w:p w14:paraId="3FA77F23" w14:textId="47BD8331" w:rsidR="00B92EC3" w:rsidRPr="00C41BC8" w:rsidRDefault="0017160E" w:rsidP="0613D6B5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 xml:space="preserve">Maintenant que c’est bon, </w:t>
      </w:r>
      <w:r w:rsidR="00842C21" w:rsidRPr="00C41BC8">
        <w:rPr>
          <w:lang w:val="fr-FR"/>
        </w:rPr>
        <w:t>passez</w:t>
      </w:r>
      <w:r w:rsidR="0012673B" w:rsidRPr="00C41BC8">
        <w:rPr>
          <w:lang w:val="fr-FR"/>
        </w:rPr>
        <w:t xml:space="preserve"> à votre fichier </w:t>
      </w:r>
      <w:r w:rsidR="002C2D63" w:rsidRPr="00C41BC8">
        <w:rPr>
          <w:lang w:val="fr-FR"/>
        </w:rPr>
        <w:t>css</w:t>
      </w:r>
      <w:r w:rsidR="005A3A80" w:rsidRPr="00C41BC8">
        <w:rPr>
          <w:lang w:val="fr-FR"/>
        </w:rPr>
        <w:t xml:space="preserve"> et ajoutez votre </w:t>
      </w:r>
      <w:r w:rsidR="659A58C7" w:rsidRPr="00C41BC8">
        <w:rPr>
          <w:lang w:val="fr-FR"/>
        </w:rPr>
        <w:t>premi</w:t>
      </w:r>
      <w:r w:rsidR="4C84691A" w:rsidRPr="00C41BC8">
        <w:rPr>
          <w:lang w:val="fr-FR"/>
        </w:rPr>
        <w:t>è</w:t>
      </w:r>
      <w:r w:rsidR="659A58C7" w:rsidRPr="00C41BC8">
        <w:rPr>
          <w:lang w:val="fr-FR"/>
        </w:rPr>
        <w:t>re</w:t>
      </w:r>
      <w:r w:rsidR="005A3A80" w:rsidRPr="00C41BC8">
        <w:rPr>
          <w:lang w:val="fr-FR"/>
        </w:rPr>
        <w:t xml:space="preserve"> modification.</w:t>
      </w:r>
      <w:r w:rsidR="15E2D65E" w:rsidRPr="00C41BC8">
        <w:rPr>
          <w:lang w:val="fr-FR"/>
        </w:rPr>
        <w:t xml:space="preserve"> </w:t>
      </w:r>
      <w:r w:rsidR="005A3A80" w:rsidRPr="00C41BC8">
        <w:rPr>
          <w:lang w:val="fr-FR"/>
        </w:rPr>
        <w:t>Vous allez</w:t>
      </w:r>
      <w:r w:rsidR="64CF5884" w:rsidRPr="00C41BC8">
        <w:rPr>
          <w:lang w:val="fr-FR"/>
        </w:rPr>
        <w:t>-</w:t>
      </w:r>
      <w:r w:rsidR="005A3A80" w:rsidRPr="00C41BC8">
        <w:rPr>
          <w:lang w:val="fr-FR"/>
        </w:rPr>
        <w:t xml:space="preserve">vous occuper </w:t>
      </w:r>
      <w:r w:rsidR="00BF2247" w:rsidRPr="00C41BC8">
        <w:rPr>
          <w:lang w:val="fr-FR"/>
        </w:rPr>
        <w:t>de vos titres et paragraphes</w:t>
      </w:r>
      <w:r w:rsidR="00E06071" w:rsidRPr="00C41BC8">
        <w:rPr>
          <w:lang w:val="fr-FR"/>
        </w:rPr>
        <w:t xml:space="preserve">. </w:t>
      </w:r>
      <w:r w:rsidR="00B92EC3" w:rsidRPr="00C41BC8">
        <w:rPr>
          <w:lang w:val="fr-FR"/>
        </w:rPr>
        <w:t>Par exemple</w:t>
      </w:r>
      <w:r w:rsidR="3E5A7267" w:rsidRPr="00C41BC8">
        <w:rPr>
          <w:lang w:val="fr-FR"/>
        </w:rPr>
        <w:t>,</w:t>
      </w:r>
      <w:r w:rsidR="00B92EC3" w:rsidRPr="00C41BC8">
        <w:rPr>
          <w:lang w:val="fr-FR"/>
        </w:rPr>
        <w:t xml:space="preserve"> vous </w:t>
      </w:r>
      <w:r w:rsidR="6A9C9169" w:rsidRPr="00C41BC8">
        <w:rPr>
          <w:lang w:val="fr-FR"/>
        </w:rPr>
        <w:t>pouvez</w:t>
      </w:r>
      <w:r w:rsidR="00B92EC3" w:rsidRPr="00C41BC8">
        <w:rPr>
          <w:lang w:val="fr-FR"/>
        </w:rPr>
        <w:t xml:space="preserve"> rajoute</w:t>
      </w:r>
      <w:r w:rsidR="392AB20F" w:rsidRPr="00C41BC8">
        <w:rPr>
          <w:lang w:val="fr-FR"/>
        </w:rPr>
        <w:t>r</w:t>
      </w:r>
      <w:r w:rsidR="00B92EC3" w:rsidRPr="00C41BC8">
        <w:rPr>
          <w:lang w:val="fr-FR"/>
        </w:rPr>
        <w:t xml:space="preserve"> ce code :</w:t>
      </w:r>
    </w:p>
    <w:p w14:paraId="2F0B3BA3" w14:textId="77777777" w:rsidR="00B92EC3" w:rsidRPr="00C41BC8" w:rsidRDefault="00B92EC3" w:rsidP="005230F5">
      <w:pPr>
        <w:pStyle w:val="Cobra-Normal"/>
        <w:rPr>
          <w:lang w:val="fr-FR"/>
        </w:rPr>
      </w:pPr>
    </w:p>
    <w:p w14:paraId="2602C5ED" w14:textId="62794F87" w:rsidR="00B92EC3" w:rsidRPr="009C42DD" w:rsidRDefault="009C42DD" w:rsidP="009C42DD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h</w:t>
      </w:r>
      <w:proofErr w:type="gramEnd"/>
      <w:r>
        <w:rPr>
          <w:color w:val="E8BF6A"/>
        </w:rPr>
        <w:t xml:space="preserve">1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font-weight</w:t>
      </w:r>
      <w:r>
        <w:rPr>
          <w:color w:val="A9B7C6"/>
        </w:rPr>
        <w:t xml:space="preserve">: </w:t>
      </w:r>
      <w:r>
        <w:rPr>
          <w:color w:val="A5C261"/>
        </w:rPr>
        <w:t>bolder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A5C261"/>
        </w:rPr>
        <w:t>cursive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7B94A8" w14:textId="77777777" w:rsidR="00B92EC3" w:rsidRPr="00C41BC8" w:rsidRDefault="00B92EC3" w:rsidP="005230F5">
      <w:pPr>
        <w:pStyle w:val="Cobra-Normal"/>
        <w:rPr>
          <w:lang w:val="fr-FR"/>
        </w:rPr>
      </w:pPr>
    </w:p>
    <w:p w14:paraId="433E2DD2" w14:textId="560F7BB7" w:rsidR="00A82EAB" w:rsidRPr="00C41BC8" w:rsidRDefault="00A82EAB" w:rsidP="005230F5">
      <w:pPr>
        <w:pStyle w:val="Cobra-Normal"/>
        <w:rPr>
          <w:lang w:val="fr-FR"/>
        </w:rPr>
      </w:pPr>
    </w:p>
    <w:p w14:paraId="1056C4B9" w14:textId="7F460446" w:rsidR="00CA2267" w:rsidRPr="00C41BC8" w:rsidRDefault="009C42DD" w:rsidP="7F9AED1B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>Cela modifi</w:t>
      </w:r>
      <w:r w:rsidR="7AC3A771" w:rsidRPr="00C41BC8">
        <w:rPr>
          <w:lang w:val="fr-FR"/>
        </w:rPr>
        <w:t>e</w:t>
      </w:r>
      <w:r w:rsidRPr="00C41BC8">
        <w:rPr>
          <w:lang w:val="fr-FR"/>
        </w:rPr>
        <w:t>ra la taille, l’ép</w:t>
      </w:r>
      <w:r w:rsidR="00B914AE" w:rsidRPr="00C41BC8">
        <w:rPr>
          <w:lang w:val="fr-FR"/>
        </w:rPr>
        <w:t>aisseur</w:t>
      </w:r>
      <w:r w:rsidR="00B15BB9" w:rsidRPr="00C41BC8">
        <w:rPr>
          <w:lang w:val="fr-FR"/>
        </w:rPr>
        <w:t xml:space="preserve"> </w:t>
      </w:r>
      <w:r w:rsidR="00754927" w:rsidRPr="00C41BC8">
        <w:rPr>
          <w:lang w:val="fr-FR"/>
        </w:rPr>
        <w:t>et</w:t>
      </w:r>
      <w:r w:rsidR="00937DE2" w:rsidRPr="00C41BC8">
        <w:rPr>
          <w:lang w:val="fr-FR"/>
        </w:rPr>
        <w:t xml:space="preserve"> </w:t>
      </w:r>
      <w:r w:rsidR="00556253" w:rsidRPr="00C41BC8">
        <w:rPr>
          <w:lang w:val="fr-FR"/>
        </w:rPr>
        <w:t xml:space="preserve">la famille de la police du titre </w:t>
      </w:r>
      <w:r w:rsidR="00CA2267" w:rsidRPr="00C41BC8">
        <w:rPr>
          <w:lang w:val="fr-FR"/>
        </w:rPr>
        <w:t xml:space="preserve">h1. </w:t>
      </w:r>
      <w:r w:rsidR="14CC6DCA" w:rsidRPr="00C41BC8">
        <w:rPr>
          <w:lang w:val="fr-FR"/>
        </w:rPr>
        <w:t>Ensuite</w:t>
      </w:r>
      <w:r w:rsidR="21EDD2AB" w:rsidRPr="00C41BC8">
        <w:rPr>
          <w:lang w:val="fr-FR"/>
        </w:rPr>
        <w:t>,</w:t>
      </w:r>
      <w:r w:rsidR="00CA2267" w:rsidRPr="00C41BC8">
        <w:rPr>
          <w:lang w:val="fr-FR"/>
        </w:rPr>
        <w:t xml:space="preserve"> vous pouvez changer l’apparence de</w:t>
      </w:r>
      <w:r w:rsidR="26B3F172" w:rsidRPr="00C41BC8">
        <w:rPr>
          <w:lang w:val="fr-FR"/>
        </w:rPr>
        <w:t xml:space="preserve">s </w:t>
      </w:r>
      <w:r w:rsidR="00CA2267" w:rsidRPr="00C41BC8">
        <w:rPr>
          <w:lang w:val="fr-FR"/>
        </w:rPr>
        <w:t xml:space="preserve">paramètres. </w:t>
      </w:r>
      <w:r w:rsidR="3C5A0EFB" w:rsidRPr="00C41BC8">
        <w:rPr>
          <w:lang w:val="fr-FR"/>
        </w:rPr>
        <w:t xml:space="preserve">Vous pouvez vous rendre </w:t>
      </w:r>
      <w:hyperlink r:id="rId16">
        <w:r w:rsidR="3C5A0EFB" w:rsidRPr="00C41BC8">
          <w:rPr>
            <w:rStyle w:val="Lienhypertexte"/>
            <w:lang w:val="fr-FR"/>
          </w:rPr>
          <w:t>ici</w:t>
        </w:r>
      </w:hyperlink>
      <w:r w:rsidR="3C5A0EFB" w:rsidRPr="00C41BC8">
        <w:rPr>
          <w:lang w:val="fr-FR"/>
        </w:rPr>
        <w:t xml:space="preserve"> p</w:t>
      </w:r>
      <w:r w:rsidR="00CA2267" w:rsidRPr="00C41BC8">
        <w:rPr>
          <w:lang w:val="fr-FR"/>
        </w:rPr>
        <w:t>our trouver des idées et faire la carte postale à votre go</w:t>
      </w:r>
      <w:r w:rsidR="065EF5B6" w:rsidRPr="00C41BC8">
        <w:rPr>
          <w:lang w:val="fr-FR"/>
        </w:rPr>
        <w:t>û</w:t>
      </w:r>
      <w:r w:rsidR="00CA2267" w:rsidRPr="00C41BC8">
        <w:rPr>
          <w:lang w:val="fr-FR"/>
        </w:rPr>
        <w:t>t</w:t>
      </w:r>
      <w:r w:rsidR="74C9B2D6" w:rsidRPr="00C41BC8">
        <w:rPr>
          <w:lang w:val="fr-FR"/>
        </w:rPr>
        <w:t>.</w:t>
      </w:r>
      <w:r w:rsidR="00BA39ED" w:rsidRPr="00C41BC8">
        <w:rPr>
          <w:lang w:val="fr-FR"/>
        </w:rPr>
        <w:t xml:space="preserve"> N’hésitez pas à fouiller </w:t>
      </w:r>
      <w:r w:rsidR="00142B6C" w:rsidRPr="00C41BC8">
        <w:rPr>
          <w:lang w:val="fr-FR"/>
        </w:rPr>
        <w:t>sur ce site, il y a plein de choses sympathiques.</w:t>
      </w:r>
    </w:p>
    <w:p w14:paraId="05F28800" w14:textId="56A7DF65" w:rsidR="0613D6B5" w:rsidRPr="00C41BC8" w:rsidRDefault="0613D6B5" w:rsidP="0613D6B5">
      <w:pPr>
        <w:pStyle w:val="Cobra-Normal"/>
        <w:ind w:firstLine="708"/>
        <w:rPr>
          <w:lang w:val="fr-FR"/>
        </w:rPr>
      </w:pPr>
    </w:p>
    <w:p w14:paraId="20A8F48C" w14:textId="77777777" w:rsidR="00DA215E" w:rsidRPr="00C41BC8" w:rsidRDefault="00DA215E" w:rsidP="7F9AED1B">
      <w:pPr>
        <w:pStyle w:val="Cobra-Normal"/>
        <w:ind w:firstLine="708"/>
        <w:rPr>
          <w:lang w:val="fr-FR"/>
        </w:rPr>
      </w:pPr>
    </w:p>
    <w:p w14:paraId="6531852D" w14:textId="77777777" w:rsidR="00DA215E" w:rsidRPr="00C41BC8" w:rsidRDefault="00DA215E" w:rsidP="7F9AED1B">
      <w:pPr>
        <w:pStyle w:val="Cobra-Normal"/>
        <w:ind w:firstLine="708"/>
        <w:rPr>
          <w:lang w:val="fr-FR"/>
        </w:rPr>
      </w:pPr>
    </w:p>
    <w:p w14:paraId="1B585FA2" w14:textId="73B0726F" w:rsidR="00DA215E" w:rsidRDefault="38DCFE13" w:rsidP="00DA215E">
      <w:pPr>
        <w:pStyle w:val="Cobra-Normal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ED0E429" wp14:editId="2FC4210F">
            <wp:extent cx="4865212" cy="24930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12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B656" w14:textId="4B52ED3C" w:rsidR="00DA215E" w:rsidRPr="00C41BC8" w:rsidRDefault="00DA215E" w:rsidP="00DA215E">
      <w:pPr>
        <w:pStyle w:val="Cobra-Annotation"/>
        <w:rPr>
          <w:lang w:val="fr-FR"/>
        </w:rPr>
      </w:pPr>
      <w:r>
        <w:tab/>
      </w:r>
      <w:r>
        <w:tab/>
      </w:r>
      <w:r>
        <w:tab/>
      </w:r>
      <w:r w:rsidRPr="00C41BC8">
        <w:rPr>
          <w:lang w:val="fr-FR"/>
        </w:rPr>
        <w:t>Après les modifications, ça a quand même une autre tête !</w:t>
      </w:r>
    </w:p>
    <w:p w14:paraId="30B73B09" w14:textId="77777777" w:rsidR="00142B6C" w:rsidRPr="00C41BC8" w:rsidRDefault="00142B6C" w:rsidP="005230F5">
      <w:pPr>
        <w:pStyle w:val="Cobra-Normal"/>
        <w:rPr>
          <w:lang w:val="fr-FR"/>
        </w:rPr>
      </w:pPr>
    </w:p>
    <w:p w14:paraId="36058BCE" w14:textId="62A5E02E" w:rsidR="02AD2F38" w:rsidRDefault="02AD2F38" w:rsidP="5F45FE23">
      <w:pPr>
        <w:pStyle w:val="Cobra-Titre2"/>
        <w:spacing w:after="0"/>
        <w:rPr>
          <w:rFonts w:asciiTheme="minorHAnsi" w:eastAsiaTheme="minorEastAsia" w:hAnsiTheme="minorHAnsi" w:cstheme="minorBidi"/>
        </w:rPr>
      </w:pPr>
      <w:r>
        <w:t>Montrez votre lieu de vacances</w:t>
      </w:r>
    </w:p>
    <w:p w14:paraId="3B9C2B9A" w14:textId="537B5C93" w:rsidR="00202EC1" w:rsidRDefault="00202EC1" w:rsidP="00202EC1">
      <w:pPr>
        <w:pStyle w:val="Cobra-Titre2"/>
        <w:numPr>
          <w:ilvl w:val="1"/>
          <w:numId w:val="0"/>
        </w:numPr>
        <w:ind w:left="1440" w:hanging="360"/>
      </w:pPr>
    </w:p>
    <w:p w14:paraId="6B7C1E1B" w14:textId="25353C55" w:rsidR="00202EC1" w:rsidRPr="00C41BC8" w:rsidRDefault="00202EC1" w:rsidP="7F9AED1B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>Ça commence à prendre forme ! Mais bon, avouez que le fond blanc c</w:t>
      </w:r>
      <w:r w:rsidR="5A161A0A" w:rsidRPr="00C41BC8">
        <w:rPr>
          <w:lang w:val="fr-FR"/>
        </w:rPr>
        <w:t>e n’e</w:t>
      </w:r>
      <w:r w:rsidRPr="00C41BC8">
        <w:rPr>
          <w:lang w:val="fr-FR"/>
        </w:rPr>
        <w:t xml:space="preserve">st pas </w:t>
      </w:r>
      <w:proofErr w:type="gramStart"/>
      <w:r w:rsidRPr="00C41BC8">
        <w:rPr>
          <w:lang w:val="fr-FR"/>
        </w:rPr>
        <w:t>terrible!</w:t>
      </w:r>
      <w:proofErr w:type="gramEnd"/>
      <w:r w:rsidRPr="00C41BC8">
        <w:rPr>
          <w:lang w:val="fr-FR"/>
        </w:rPr>
        <w:t xml:space="preserve"> Et si vous </w:t>
      </w:r>
      <w:r w:rsidR="00D732BC" w:rsidRPr="00C41BC8">
        <w:rPr>
          <w:lang w:val="fr-FR"/>
        </w:rPr>
        <w:t xml:space="preserve">montriez aux proches de Pierre un beau paysage </w:t>
      </w:r>
      <w:r w:rsidR="004A55C8" w:rsidRPr="00C41BC8">
        <w:rPr>
          <w:lang w:val="fr-FR"/>
        </w:rPr>
        <w:t xml:space="preserve">? </w:t>
      </w:r>
      <w:r w:rsidR="04A49938" w:rsidRPr="00C41BC8">
        <w:rPr>
          <w:rFonts w:ascii="Arial" w:eastAsia="Arial" w:hAnsi="Arial" w:cs="Arial"/>
          <w:color w:val="202124"/>
          <w:sz w:val="24"/>
          <w:szCs w:val="24"/>
          <w:lang w:val="fr-FR"/>
        </w:rPr>
        <w:t>À</w:t>
      </w:r>
      <w:r w:rsidR="004A55C8" w:rsidRPr="00C41BC8">
        <w:rPr>
          <w:lang w:val="fr-FR"/>
        </w:rPr>
        <w:t xml:space="preserve"> vous de choisir l’image ! </w:t>
      </w:r>
    </w:p>
    <w:p w14:paraId="05EAFE33" w14:textId="4C7B8AE7" w:rsidR="005016D9" w:rsidRPr="00C41BC8" w:rsidRDefault="637EE72B" w:rsidP="22FA7F6A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 xml:space="preserve">Pour ajouter une image de fond, il suffira de rajouter </w:t>
      </w:r>
      <w:r w:rsidR="24FB75F5" w:rsidRPr="00C41BC8">
        <w:rPr>
          <w:lang w:val="fr-FR"/>
        </w:rPr>
        <w:t xml:space="preserve">dans votre .css </w:t>
      </w:r>
      <w:r w:rsidR="34740C91" w:rsidRPr="00C41BC8">
        <w:rPr>
          <w:lang w:val="fr-FR"/>
        </w:rPr>
        <w:t>l’url de ce que vous voulez afficher</w:t>
      </w:r>
      <w:r w:rsidR="6E862AFB" w:rsidRPr="00C41BC8">
        <w:rPr>
          <w:lang w:val="fr-FR"/>
        </w:rPr>
        <w:t>.</w:t>
      </w:r>
      <w:r w:rsidR="0B5BD88A" w:rsidRPr="00C41BC8">
        <w:rPr>
          <w:lang w:val="fr-FR"/>
        </w:rPr>
        <w:t xml:space="preserve"> </w:t>
      </w:r>
      <w:r w:rsidR="6E862AFB" w:rsidRPr="00C41BC8">
        <w:rPr>
          <w:lang w:val="fr-FR"/>
        </w:rPr>
        <w:t>Etant donné que vous voulez qu’elle fasse toute la page, il vous faudra la rajouter dans le body.</w:t>
      </w:r>
    </w:p>
    <w:p w14:paraId="58EB5249" w14:textId="77777777" w:rsidR="005016D9" w:rsidRPr="00C41BC8" w:rsidRDefault="005016D9" w:rsidP="005016D9">
      <w:pPr>
        <w:pStyle w:val="Cobra-Normal"/>
        <w:rPr>
          <w:lang w:val="fr-FR"/>
        </w:rPr>
      </w:pPr>
    </w:p>
    <w:p w14:paraId="111595A0" w14:textId="5906FFE1" w:rsidR="00997960" w:rsidRPr="00C41BC8" w:rsidRDefault="00997960" w:rsidP="00997960">
      <w:pPr>
        <w:pStyle w:val="PrformatHTML"/>
        <w:shd w:val="clear" w:color="auto" w:fill="2B2B2B"/>
        <w:rPr>
          <w:color w:val="A9B7C6"/>
          <w:lang w:val="en-US"/>
        </w:rPr>
      </w:pPr>
      <w:r w:rsidRPr="00C41BC8">
        <w:rPr>
          <w:color w:val="E8BF6A"/>
          <w:lang w:val="en-US"/>
        </w:rPr>
        <w:t xml:space="preserve">body </w:t>
      </w:r>
      <w:r w:rsidRPr="00C41BC8">
        <w:rPr>
          <w:color w:val="A9B7C6"/>
          <w:lang w:val="en-US"/>
        </w:rPr>
        <w:t>{</w:t>
      </w:r>
      <w:r w:rsidRPr="00C41BC8">
        <w:rPr>
          <w:color w:val="A9B7C6"/>
          <w:lang w:val="en-US"/>
        </w:rPr>
        <w:br/>
        <w:t xml:space="preserve">    </w:t>
      </w:r>
      <w:r w:rsidRPr="00C41BC8">
        <w:rPr>
          <w:color w:val="BABABA"/>
          <w:lang w:val="en-US"/>
        </w:rPr>
        <w:t>background-image</w:t>
      </w:r>
      <w:r w:rsidRPr="00C41BC8">
        <w:rPr>
          <w:color w:val="A9B7C6"/>
          <w:lang w:val="en-US"/>
        </w:rPr>
        <w:t xml:space="preserve">: </w:t>
      </w:r>
      <w:r w:rsidRPr="00C41BC8">
        <w:rPr>
          <w:color w:val="E8BF6A"/>
          <w:lang w:val="en-US"/>
        </w:rPr>
        <w:t>url</w:t>
      </w:r>
      <w:r w:rsidRPr="00C41BC8">
        <w:rPr>
          <w:color w:val="A9B7C6"/>
          <w:lang w:val="en-US"/>
        </w:rPr>
        <w:t>(</w:t>
      </w:r>
      <w:r w:rsidRPr="00C41BC8">
        <w:rPr>
          <w:color w:val="6A8759"/>
          <w:lang w:val="en-US"/>
        </w:rPr>
        <w:t>"https://www.wallpapertip.com/wmimgs/77-772959_christmas-wallpapers-hd-1920x1080-free-wallpapers-christmas-greetings.jpg"</w:t>
      </w:r>
      <w:r w:rsidRPr="00C41BC8">
        <w:rPr>
          <w:color w:val="A9B7C6"/>
          <w:lang w:val="en-US"/>
        </w:rPr>
        <w:t>)</w:t>
      </w:r>
      <w:r w:rsidRPr="00C41BC8">
        <w:rPr>
          <w:color w:val="CC7832"/>
          <w:lang w:val="en-US"/>
        </w:rPr>
        <w:t>;</w:t>
      </w:r>
      <w:r w:rsidRPr="00C41BC8">
        <w:rPr>
          <w:color w:val="CC7832"/>
          <w:lang w:val="en-US"/>
        </w:rPr>
        <w:br/>
      </w:r>
      <w:r w:rsidRPr="00C41BC8">
        <w:rPr>
          <w:color w:val="A9B7C6"/>
          <w:lang w:val="en-US"/>
        </w:rPr>
        <w:t>}</w:t>
      </w:r>
    </w:p>
    <w:p w14:paraId="1C6B73D2" w14:textId="5D5542DC" w:rsidR="005016D9" w:rsidRDefault="005016D9" w:rsidP="00202EC1">
      <w:pPr>
        <w:pStyle w:val="Cobra-Normal"/>
      </w:pPr>
    </w:p>
    <w:p w14:paraId="62CA6E16" w14:textId="3D28CEDD" w:rsidR="00FF080E" w:rsidRDefault="00FF080E" w:rsidP="00202EC1">
      <w:pPr>
        <w:pStyle w:val="Cobra-Normal"/>
      </w:pPr>
    </w:p>
    <w:p w14:paraId="0C7DAD24" w14:textId="05F7563D" w:rsidR="00FF080E" w:rsidRDefault="0C4954F3" w:rsidP="00FF080E">
      <w:pPr>
        <w:pStyle w:val="Cobra-Titre2"/>
      </w:pPr>
      <w:r>
        <w:t xml:space="preserve">Donnez vie </w:t>
      </w:r>
      <w:r w:rsidR="773F233C">
        <w:t>à</w:t>
      </w:r>
      <w:r>
        <w:t xml:space="preserve"> votre carte</w:t>
      </w:r>
    </w:p>
    <w:p w14:paraId="38ADFD58" w14:textId="1D4EEF8D" w:rsidR="7E779258" w:rsidRDefault="7E779258" w:rsidP="3EF9932E">
      <w:pPr>
        <w:pStyle w:val="Cobra-Titre2"/>
        <w:numPr>
          <w:ilvl w:val="1"/>
          <w:numId w:val="0"/>
        </w:numPr>
      </w:pPr>
    </w:p>
    <w:p w14:paraId="30C9B404" w14:textId="188C892E" w:rsidR="005368EE" w:rsidRPr="00C41BC8" w:rsidRDefault="003A612B" w:rsidP="3A21FEBE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t>Parfait,</w:t>
      </w:r>
      <w:r w:rsidR="00172C5E" w:rsidRPr="00C41BC8">
        <w:rPr>
          <w:lang w:val="fr-FR"/>
        </w:rPr>
        <w:t xml:space="preserve"> Pierre apprécie beaucoup le nouveau rendu ! Il suggère d’ajouter des </w:t>
      </w:r>
      <w:proofErr w:type="gramStart"/>
      <w:r w:rsidR="00172C5E" w:rsidRPr="00C41BC8">
        <w:rPr>
          <w:lang w:val="fr-FR"/>
        </w:rPr>
        <w:t>petits d</w:t>
      </w:r>
      <w:r w:rsidR="184C3692" w:rsidRPr="00C41BC8">
        <w:rPr>
          <w:lang w:val="fr-FR"/>
        </w:rPr>
        <w:t>é</w:t>
      </w:r>
      <w:r w:rsidR="00172C5E" w:rsidRPr="00C41BC8">
        <w:rPr>
          <w:lang w:val="fr-FR"/>
        </w:rPr>
        <w:t>tails</w:t>
      </w:r>
      <w:proofErr w:type="gramEnd"/>
      <w:r w:rsidR="00172C5E" w:rsidRPr="00C41BC8">
        <w:rPr>
          <w:lang w:val="fr-FR"/>
        </w:rPr>
        <w:t xml:space="preserve"> afin de rendre notre carte bien plus vivante. </w:t>
      </w:r>
      <w:r w:rsidR="55F45490" w:rsidRPr="00C41BC8">
        <w:rPr>
          <w:lang w:val="fr-FR"/>
        </w:rPr>
        <w:t>D’après</w:t>
      </w:r>
      <w:r w:rsidR="38329EEC" w:rsidRPr="00C41BC8">
        <w:rPr>
          <w:lang w:val="fr-FR"/>
        </w:rPr>
        <w:t xml:space="preserve"> lui, il est nécessaire d’utiliser</w:t>
      </w:r>
      <w:r w:rsidR="005368EE" w:rsidRPr="00C41BC8">
        <w:rPr>
          <w:lang w:val="fr-FR"/>
        </w:rPr>
        <w:t xml:space="preserve"> hover p</w:t>
      </w:r>
      <w:r w:rsidR="5254C976" w:rsidRPr="00C41BC8">
        <w:rPr>
          <w:lang w:val="fr-FR"/>
        </w:rPr>
        <w:t>our</w:t>
      </w:r>
      <w:r w:rsidR="005368EE" w:rsidRPr="00C41BC8">
        <w:rPr>
          <w:lang w:val="fr-FR"/>
        </w:rPr>
        <w:t xml:space="preserve"> modifier un </w:t>
      </w:r>
      <w:r w:rsidR="78560FDE" w:rsidRPr="00C41BC8">
        <w:rPr>
          <w:lang w:val="fr-FR"/>
        </w:rPr>
        <w:t>é</w:t>
      </w:r>
      <w:r w:rsidR="005368EE" w:rsidRPr="00C41BC8">
        <w:rPr>
          <w:lang w:val="fr-FR"/>
        </w:rPr>
        <w:t>l</w:t>
      </w:r>
      <w:r w:rsidR="57448A78" w:rsidRPr="00C41BC8">
        <w:rPr>
          <w:lang w:val="fr-FR"/>
        </w:rPr>
        <w:t>é</w:t>
      </w:r>
      <w:r w:rsidR="005368EE" w:rsidRPr="00C41BC8">
        <w:rPr>
          <w:lang w:val="fr-FR"/>
        </w:rPr>
        <w:t>ment de notre page lorsque vous passerez le curseur dessus.</w:t>
      </w:r>
      <w:r w:rsidR="63701603" w:rsidRPr="00C41BC8">
        <w:rPr>
          <w:lang w:val="fr-FR"/>
        </w:rPr>
        <w:t xml:space="preserve"> </w:t>
      </w:r>
      <w:r w:rsidR="464C25B2" w:rsidRPr="00C41BC8">
        <w:rPr>
          <w:lang w:val="fr-FR"/>
        </w:rPr>
        <w:t>I</w:t>
      </w:r>
      <w:r w:rsidR="00573ECD" w:rsidRPr="00C41BC8">
        <w:rPr>
          <w:lang w:val="fr-FR"/>
        </w:rPr>
        <w:t xml:space="preserve">l vous invite à ajouter </w:t>
      </w:r>
      <w:r w:rsidR="007C5D82" w:rsidRPr="00C41BC8">
        <w:rPr>
          <w:lang w:val="fr-FR"/>
        </w:rPr>
        <w:t>cette zone de code dans votre fichier .css</w:t>
      </w:r>
    </w:p>
    <w:p w14:paraId="386E6B41" w14:textId="77777777" w:rsidR="007C5D82" w:rsidRPr="00C41BC8" w:rsidRDefault="007C5D82" w:rsidP="003A612B">
      <w:pPr>
        <w:pStyle w:val="Cobra-Normal"/>
        <w:rPr>
          <w:lang w:val="fr-FR"/>
        </w:rPr>
      </w:pPr>
    </w:p>
    <w:p w14:paraId="02D781CE" w14:textId="4359030B" w:rsidR="007C5D82" w:rsidRDefault="007C5D82" w:rsidP="007C5D82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 </w:t>
      </w:r>
      <w:proofErr w:type="gramStart"/>
      <w:r>
        <w:rPr>
          <w:color w:val="E8BF6A"/>
        </w:rPr>
        <w:t>h</w:t>
      </w:r>
      <w:proofErr w:type="gramEnd"/>
      <w:r>
        <w:rPr>
          <w:color w:val="E8BF6A"/>
        </w:rPr>
        <w:t xml:space="preserve">1:hover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4DE5847" w14:textId="77777777" w:rsidR="007C5D82" w:rsidRPr="00C41BC8" w:rsidRDefault="007C5D82" w:rsidP="003A612B">
      <w:pPr>
        <w:pStyle w:val="Cobra-Normal"/>
        <w:rPr>
          <w:lang w:val="fr-FR"/>
        </w:rPr>
      </w:pPr>
    </w:p>
    <w:p w14:paraId="6AB3296E" w14:textId="77777777" w:rsidR="007C5D82" w:rsidRPr="00C41BC8" w:rsidRDefault="007C5D82" w:rsidP="003A612B">
      <w:pPr>
        <w:pStyle w:val="Cobra-Normal"/>
        <w:rPr>
          <w:lang w:val="fr-FR"/>
        </w:rPr>
      </w:pPr>
    </w:p>
    <w:p w14:paraId="0E960A5F" w14:textId="667AC7FB" w:rsidR="007C5D82" w:rsidRPr="00C41BC8" w:rsidRDefault="007C5D82" w:rsidP="636F9B70">
      <w:pPr>
        <w:pStyle w:val="Cobra-Normal"/>
        <w:ind w:firstLine="708"/>
        <w:rPr>
          <w:lang w:val="fr-FR"/>
        </w:rPr>
      </w:pPr>
      <w:r w:rsidRPr="00C41BC8">
        <w:rPr>
          <w:lang w:val="fr-FR"/>
        </w:rPr>
        <w:lastRenderedPageBreak/>
        <w:t>Surprise, quand vous passez votre curseur sur le titre de votre carte, il va réduire tout seul.</w:t>
      </w:r>
      <w:r w:rsidR="2A08E5C2" w:rsidRPr="00C41BC8">
        <w:rPr>
          <w:lang w:val="fr-FR"/>
        </w:rPr>
        <w:t xml:space="preserve"> </w:t>
      </w:r>
      <w:r w:rsidRPr="00C41BC8">
        <w:rPr>
          <w:lang w:val="fr-FR"/>
        </w:rPr>
        <w:t xml:space="preserve">Imaginez tout ce que vous allez pouvoir réaliser avec cela… </w:t>
      </w:r>
    </w:p>
    <w:p w14:paraId="7273A869" w14:textId="2F645982" w:rsidR="007C5D82" w:rsidRPr="00C41BC8" w:rsidRDefault="007C5D82" w:rsidP="003A612B">
      <w:pPr>
        <w:pStyle w:val="Cobra-Normal"/>
        <w:rPr>
          <w:lang w:val="fr-FR"/>
        </w:rPr>
      </w:pPr>
    </w:p>
    <w:p w14:paraId="0E6ADE16" w14:textId="2CDA54C2" w:rsidR="168D7C76" w:rsidRPr="00C41BC8" w:rsidRDefault="168D7C76" w:rsidP="65A56596">
      <w:pPr>
        <w:pStyle w:val="Cobra-Titre2"/>
        <w:rPr>
          <w:rFonts w:asciiTheme="minorHAnsi" w:eastAsiaTheme="minorEastAsia" w:hAnsiTheme="minorHAnsi" w:cstheme="minorBidi"/>
          <w:lang w:val="fr-FR"/>
        </w:rPr>
      </w:pPr>
      <w:r w:rsidRPr="00C41BC8">
        <w:rPr>
          <w:lang w:val="fr-FR"/>
        </w:rPr>
        <w:t>Enrichissez le style de votre carte</w:t>
      </w:r>
    </w:p>
    <w:p w14:paraId="43EB7BF7" w14:textId="6DB5D7D6" w:rsidR="00057059" w:rsidRPr="00C41BC8" w:rsidRDefault="00057059" w:rsidP="00057059">
      <w:pPr>
        <w:pStyle w:val="Cobra-Title1"/>
        <w:numPr>
          <w:ilvl w:val="0"/>
          <w:numId w:val="0"/>
        </w:numPr>
        <w:ind w:left="1080" w:hanging="720"/>
        <w:rPr>
          <w:lang w:val="fr-FR"/>
        </w:rPr>
      </w:pPr>
    </w:p>
    <w:p w14:paraId="4BEDDFAB" w14:textId="0B3024F6" w:rsidR="00DD1384" w:rsidRDefault="00057059" w:rsidP="636F9B70">
      <w:pPr>
        <w:pStyle w:val="Cobra-Normal"/>
        <w:ind w:firstLine="708"/>
      </w:pPr>
      <w:r w:rsidRPr="00C41BC8">
        <w:rPr>
          <w:lang w:val="fr-FR"/>
        </w:rPr>
        <w:t>Vous avez désormais les bases et tout comme les grands artistes, vous allez devoir exprimer votre créativit</w:t>
      </w:r>
      <w:r w:rsidR="00253964" w:rsidRPr="00C41BC8">
        <w:rPr>
          <w:lang w:val="fr-FR"/>
        </w:rPr>
        <w:t>é. Pierre souhaite vous donne</w:t>
      </w:r>
      <w:r w:rsidR="005F5C87" w:rsidRPr="00C41BC8">
        <w:rPr>
          <w:lang w:val="fr-FR"/>
        </w:rPr>
        <w:t>r</w:t>
      </w:r>
      <w:r w:rsidR="00253964" w:rsidRPr="00C41BC8">
        <w:rPr>
          <w:lang w:val="fr-FR"/>
        </w:rPr>
        <w:t xml:space="preserve"> carte blanche sur le visuel, tant que celui</w:t>
      </w:r>
      <w:r w:rsidR="1284DF7E" w:rsidRPr="00C41BC8">
        <w:rPr>
          <w:lang w:val="fr-FR"/>
        </w:rPr>
        <w:t>-ci</w:t>
      </w:r>
      <w:r w:rsidR="00253964" w:rsidRPr="00C41BC8">
        <w:rPr>
          <w:lang w:val="fr-FR"/>
        </w:rPr>
        <w:t xml:space="preserve"> ressemble à une carte postale bien sûr ! </w:t>
      </w:r>
      <w:r w:rsidR="46EF7D19" w:rsidRPr="5897B33C">
        <w:rPr>
          <w:rFonts w:ascii="Arial" w:eastAsia="Arial" w:hAnsi="Arial" w:cs="Arial"/>
          <w:color w:val="202124"/>
          <w:sz w:val="24"/>
          <w:szCs w:val="24"/>
        </w:rPr>
        <w:t>À</w:t>
      </w:r>
      <w:r w:rsidR="00DD1384">
        <w:t xml:space="preserve"> vous de </w:t>
      </w:r>
      <w:proofErr w:type="gramStart"/>
      <w:r w:rsidR="00DD1384">
        <w:t>jouer</w:t>
      </w:r>
      <w:r w:rsidR="00840BAD">
        <w:t xml:space="preserve"> </w:t>
      </w:r>
      <w:r w:rsidR="63FDE6B2">
        <w:t>!</w:t>
      </w:r>
      <w:proofErr w:type="gramEnd"/>
    </w:p>
    <w:p w14:paraId="5561617E" w14:textId="6FA11CF3" w:rsidR="00057059" w:rsidRDefault="553136CD" w:rsidP="00006A3E">
      <w:pPr>
        <w:pStyle w:val="Cobra-Normal"/>
        <w:jc w:val="center"/>
      </w:pPr>
      <w:r>
        <w:rPr>
          <w:noProof/>
        </w:rPr>
        <w:drawing>
          <wp:inline distT="0" distB="0" distL="0" distR="0" wp14:anchorId="105A8EA1" wp14:editId="1C37BA14">
            <wp:extent cx="3038475" cy="3038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3D6B" w14:textId="0D42783C" w:rsidR="11EAF4A0" w:rsidRPr="00C41BC8" w:rsidRDefault="11EAF4A0" w:rsidP="5897B33C">
      <w:pPr>
        <w:pStyle w:val="Cobra-Annotation"/>
        <w:ind w:left="2124"/>
        <w:rPr>
          <w:lang w:val="fr-FR"/>
        </w:rPr>
      </w:pPr>
      <w:r w:rsidRPr="00C41BC8">
        <w:rPr>
          <w:lang w:val="fr-FR"/>
        </w:rPr>
        <w:t xml:space="preserve">     Queulorior et son dresseur exprimant leur </w:t>
      </w:r>
      <w:proofErr w:type="gramStart"/>
      <w:r w:rsidRPr="00C41BC8">
        <w:rPr>
          <w:lang w:val="fr-FR"/>
        </w:rPr>
        <w:t>créativité</w:t>
      </w:r>
      <w:r w:rsidR="41B49B64" w:rsidRPr="00C41BC8">
        <w:rPr>
          <w:lang w:val="fr-FR"/>
        </w:rPr>
        <w:t>!</w:t>
      </w:r>
      <w:proofErr w:type="gramEnd"/>
    </w:p>
    <w:p w14:paraId="613462AB" w14:textId="5C9E0221" w:rsidR="00006A3E" w:rsidRPr="00C41BC8" w:rsidRDefault="00006A3E" w:rsidP="00006A3E">
      <w:pPr>
        <w:pStyle w:val="Cobra-Normal"/>
        <w:jc w:val="center"/>
        <w:rPr>
          <w:lang w:val="fr-FR"/>
        </w:rPr>
      </w:pPr>
    </w:p>
    <w:p w14:paraId="4E094E98" w14:textId="0653676B" w:rsidR="00006A3E" w:rsidRPr="00C41BC8" w:rsidRDefault="00006A3E" w:rsidP="00006A3E">
      <w:pPr>
        <w:pStyle w:val="Cobra-Normal"/>
        <w:jc w:val="center"/>
        <w:rPr>
          <w:lang w:val="fr-FR"/>
        </w:rPr>
      </w:pPr>
    </w:p>
    <w:p w14:paraId="58E2C9F8" w14:textId="6FC31A60" w:rsidR="00DA10DB" w:rsidRPr="00C41BC8" w:rsidRDefault="32C28E85" w:rsidP="083D904E">
      <w:pPr>
        <w:pStyle w:val="Cobra-Title1"/>
        <w:rPr>
          <w:lang w:val="fr-FR"/>
        </w:rPr>
      </w:pPr>
      <w:r w:rsidRPr="00C41BC8">
        <w:rPr>
          <w:lang w:val="fr-FR"/>
        </w:rPr>
        <w:t xml:space="preserve"> </w:t>
      </w:r>
      <w:r w:rsidR="77FC7BE2" w:rsidRPr="00C41BC8">
        <w:rPr>
          <w:lang w:val="fr-FR"/>
        </w:rPr>
        <w:t>Ajoutez des pokémons à votre carte</w:t>
      </w:r>
    </w:p>
    <w:p w14:paraId="14D2AEED" w14:textId="66CC1204" w:rsidR="54B37846" w:rsidRPr="00C41BC8" w:rsidRDefault="54B37846" w:rsidP="54B37846">
      <w:pPr>
        <w:pStyle w:val="Cobra-Normal"/>
        <w:jc w:val="left"/>
        <w:rPr>
          <w:lang w:val="fr-FR"/>
        </w:rPr>
      </w:pPr>
    </w:p>
    <w:p w14:paraId="5D5DE776" w14:textId="1814ED96" w:rsidR="54B37846" w:rsidRPr="00C41BC8" w:rsidRDefault="54B37846" w:rsidP="54B37846">
      <w:pPr>
        <w:pStyle w:val="Cobra-Normal"/>
        <w:jc w:val="left"/>
        <w:rPr>
          <w:lang w:val="fr-FR"/>
        </w:rPr>
      </w:pPr>
    </w:p>
    <w:p w14:paraId="06C0B3B3" w14:textId="2B6748E2" w:rsidR="00363B0D" w:rsidRPr="00C41BC8" w:rsidRDefault="00363B0D" w:rsidP="636F9B70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Votre carte postale est maintenant </w:t>
      </w:r>
      <w:r w:rsidR="009177BB" w:rsidRPr="00C41BC8">
        <w:rPr>
          <w:lang w:val="fr-FR"/>
        </w:rPr>
        <w:t>une v</w:t>
      </w:r>
      <w:r w:rsidR="7CB62F7D" w:rsidRPr="00C41BC8">
        <w:rPr>
          <w:lang w:val="fr-FR"/>
        </w:rPr>
        <w:t>é</w:t>
      </w:r>
      <w:r w:rsidR="009177BB" w:rsidRPr="00C41BC8">
        <w:rPr>
          <w:lang w:val="fr-FR"/>
        </w:rPr>
        <w:t xml:space="preserve">ritable oeuvre d’art </w:t>
      </w:r>
      <w:r w:rsidR="00EC302F" w:rsidRPr="00C41BC8">
        <w:rPr>
          <w:lang w:val="fr-FR"/>
        </w:rPr>
        <w:t xml:space="preserve">! Cependant, </w:t>
      </w:r>
      <w:r w:rsidR="00091037" w:rsidRPr="00C41BC8">
        <w:rPr>
          <w:lang w:val="fr-FR"/>
        </w:rPr>
        <w:t>Pierre</w:t>
      </w:r>
      <w:r w:rsidR="001E0386" w:rsidRPr="00C41BC8">
        <w:rPr>
          <w:lang w:val="fr-FR"/>
        </w:rPr>
        <w:t xml:space="preserve"> trouve qu’il manque</w:t>
      </w:r>
      <w:r w:rsidR="6D6102C7" w:rsidRPr="00C41BC8">
        <w:rPr>
          <w:lang w:val="fr-FR"/>
        </w:rPr>
        <w:t xml:space="preserve"> </w:t>
      </w:r>
      <w:r w:rsidR="00377683" w:rsidRPr="00C41BC8">
        <w:rPr>
          <w:lang w:val="fr-FR"/>
        </w:rPr>
        <w:t>des pok</w:t>
      </w:r>
      <w:r w:rsidR="27F08E0A" w:rsidRPr="00C41BC8">
        <w:rPr>
          <w:lang w:val="fr-FR"/>
        </w:rPr>
        <w:t>é</w:t>
      </w:r>
      <w:r w:rsidR="00377683" w:rsidRPr="00C41BC8">
        <w:rPr>
          <w:lang w:val="fr-FR"/>
        </w:rPr>
        <w:t xml:space="preserve">mon. </w:t>
      </w:r>
    </w:p>
    <w:p w14:paraId="5C9288F2" w14:textId="128EB233" w:rsidR="00DF662A" w:rsidRPr="00C41BC8" w:rsidRDefault="00F3619D" w:rsidP="636F9B70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Pierre prend son </w:t>
      </w:r>
      <w:r w:rsidR="12D89AFA" w:rsidRPr="00C41BC8">
        <w:rPr>
          <w:lang w:val="fr-FR"/>
        </w:rPr>
        <w:t>métier</w:t>
      </w:r>
      <w:r w:rsidRPr="00C41BC8">
        <w:rPr>
          <w:lang w:val="fr-FR"/>
        </w:rPr>
        <w:t xml:space="preserve"> très à c</w:t>
      </w:r>
      <w:r w:rsidR="628804B1" w:rsidRPr="00C41BC8">
        <w:rPr>
          <w:lang w:val="fr-FR"/>
        </w:rPr>
        <w:t>œ</w:t>
      </w:r>
      <w:r w:rsidRPr="00C41BC8">
        <w:rPr>
          <w:lang w:val="fr-FR"/>
        </w:rPr>
        <w:t>ur alors il aimerait beaucoup que cela se voit dans</w:t>
      </w:r>
      <w:r w:rsidR="00DF662A" w:rsidRPr="00C41BC8">
        <w:rPr>
          <w:lang w:val="fr-FR"/>
        </w:rPr>
        <w:t xml:space="preserve"> sa carte.</w:t>
      </w:r>
      <w:r w:rsidR="08F1EC8A" w:rsidRPr="00C41BC8">
        <w:rPr>
          <w:lang w:val="fr-FR"/>
        </w:rPr>
        <w:t xml:space="preserve"> </w:t>
      </w:r>
      <w:r w:rsidR="00DF662A" w:rsidRPr="00C41BC8">
        <w:rPr>
          <w:lang w:val="fr-FR"/>
        </w:rPr>
        <w:t xml:space="preserve">Pour cela vous allez devoir appeler une API afin d’afficher des photos </w:t>
      </w:r>
      <w:r w:rsidR="006429AA" w:rsidRPr="00C41BC8">
        <w:rPr>
          <w:lang w:val="fr-FR"/>
        </w:rPr>
        <w:t>de ses pok</w:t>
      </w:r>
      <w:r w:rsidR="6470B3A2" w:rsidRPr="00C41BC8">
        <w:rPr>
          <w:lang w:val="fr-FR"/>
        </w:rPr>
        <w:t>é</w:t>
      </w:r>
      <w:r w:rsidR="006429AA" w:rsidRPr="00C41BC8">
        <w:rPr>
          <w:lang w:val="fr-FR"/>
        </w:rPr>
        <w:t>mon préférés.</w:t>
      </w:r>
    </w:p>
    <w:p w14:paraId="17905284" w14:textId="77777777" w:rsidR="00363B0D" w:rsidRPr="00C41BC8" w:rsidRDefault="00363B0D" w:rsidP="00006A3E">
      <w:pPr>
        <w:pStyle w:val="Cobra-Normal"/>
        <w:jc w:val="left"/>
        <w:rPr>
          <w:lang w:val="fr-FR"/>
        </w:rPr>
      </w:pPr>
    </w:p>
    <w:p w14:paraId="40D5F67C" w14:textId="036E05F8" w:rsidR="000E2243" w:rsidRPr="000E2243" w:rsidRDefault="08649FFA" w:rsidP="000E2243">
      <w:pPr>
        <w:pStyle w:val="Cobra-Normal"/>
        <w:numPr>
          <w:ilvl w:val="0"/>
          <w:numId w:val="17"/>
        </w:numPr>
        <w:jc w:val="left"/>
      </w:pPr>
      <w:r>
        <w:t xml:space="preserve">Joyeux Noël et </w:t>
      </w:r>
      <w:r w:rsidR="3E8E8767">
        <w:t>API</w:t>
      </w:r>
      <w:r w:rsidR="09E07B2D">
        <w:t xml:space="preserve"> New Year</w:t>
      </w:r>
    </w:p>
    <w:p w14:paraId="7457FBD9" w14:textId="4D0B7681" w:rsidR="1FEEA28C" w:rsidRDefault="1FEEA28C" w:rsidP="1FEEA28C">
      <w:pPr>
        <w:pStyle w:val="Cobra-Normal"/>
        <w:jc w:val="left"/>
      </w:pPr>
    </w:p>
    <w:p w14:paraId="40C48D35" w14:textId="10A273A1" w:rsidR="004B5F07" w:rsidRPr="00C41BC8" w:rsidRDefault="004B5F07" w:rsidP="636F9B70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Une API ? Mais qu’est</w:t>
      </w:r>
      <w:r w:rsidR="3EDCBAD7" w:rsidRPr="00C41BC8">
        <w:rPr>
          <w:lang w:val="fr-FR"/>
        </w:rPr>
        <w:t>-</w:t>
      </w:r>
      <w:r w:rsidRPr="00C41BC8">
        <w:rPr>
          <w:lang w:val="fr-FR"/>
        </w:rPr>
        <w:t xml:space="preserve">ce que c’est que cette bête là ? </w:t>
      </w:r>
    </w:p>
    <w:p w14:paraId="6E500AF6" w14:textId="52E7CC6B" w:rsidR="00C02AE1" w:rsidRPr="00C41BC8" w:rsidRDefault="49AA8698" w:rsidP="0613D6B5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L'API peut être résumée à une solution informatique qui permet à des applications de communiquer entre elles et de s'échanger mutuellement des services ou des données.</w:t>
      </w:r>
    </w:p>
    <w:p w14:paraId="0C0E83F6" w14:textId="77777777" w:rsidR="00C02AE1" w:rsidRPr="00C41BC8" w:rsidRDefault="00C02AE1" w:rsidP="004B5F07">
      <w:pPr>
        <w:pStyle w:val="Cobra-Normal"/>
        <w:jc w:val="left"/>
        <w:rPr>
          <w:lang w:val="fr-FR"/>
        </w:rPr>
      </w:pPr>
    </w:p>
    <w:p w14:paraId="59FEC2DA" w14:textId="0E57266D" w:rsidR="3366F955" w:rsidRDefault="3366F955" w:rsidP="083D904E">
      <w:pPr>
        <w:pStyle w:val="Cobra-Normal"/>
        <w:numPr>
          <w:ilvl w:val="0"/>
          <w:numId w:val="17"/>
        </w:numPr>
        <w:jc w:val="left"/>
        <w:rPr>
          <w:rFonts w:asciiTheme="minorHAnsi" w:eastAsiaTheme="minorEastAsia" w:hAnsiTheme="minorHAnsi" w:cstheme="minorBidi"/>
        </w:rPr>
      </w:pPr>
      <w:r>
        <w:t>Récupérez vos pokémons préférés</w:t>
      </w:r>
    </w:p>
    <w:p w14:paraId="1180D765" w14:textId="70AE07FA" w:rsidR="00834DC6" w:rsidRDefault="00834DC6" w:rsidP="00834DC6">
      <w:pPr>
        <w:pStyle w:val="Cobra-Normal"/>
        <w:jc w:val="left"/>
      </w:pPr>
    </w:p>
    <w:p w14:paraId="4634C977" w14:textId="7FF1F72B" w:rsidR="00026B9F" w:rsidRPr="00C41BC8" w:rsidRDefault="00056710" w:rsidP="4CF306E5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Vous allez réaliser une requ</w:t>
      </w:r>
      <w:r w:rsidR="3098960B" w:rsidRPr="00C41BC8">
        <w:rPr>
          <w:lang w:val="fr-FR"/>
        </w:rPr>
        <w:t>ê</w:t>
      </w:r>
      <w:r w:rsidRPr="00C41BC8">
        <w:rPr>
          <w:lang w:val="fr-FR"/>
        </w:rPr>
        <w:t xml:space="preserve">te qui aura pour but de récupérer l’intégralité des données sur un pokemon choisi. </w:t>
      </w:r>
    </w:p>
    <w:p w14:paraId="02E37E8B" w14:textId="6E0BBA50" w:rsidR="00F2546F" w:rsidRPr="00C41BC8" w:rsidRDefault="00C953FC" w:rsidP="636F9B70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Pour pouvoir utiliser l’API, il va falloir utiliser </w:t>
      </w:r>
      <w:r w:rsidR="003D3AC4" w:rsidRPr="00C41BC8">
        <w:rPr>
          <w:lang w:val="fr-FR"/>
        </w:rPr>
        <w:t>le PHP</w:t>
      </w:r>
      <w:r w:rsidR="00487119" w:rsidRPr="00C41BC8">
        <w:rPr>
          <w:lang w:val="fr-FR"/>
        </w:rPr>
        <w:t>. Rendez</w:t>
      </w:r>
      <w:r w:rsidR="1EEFF591" w:rsidRPr="00C41BC8">
        <w:rPr>
          <w:lang w:val="fr-FR"/>
        </w:rPr>
        <w:t>-</w:t>
      </w:r>
      <w:r w:rsidR="00487119" w:rsidRPr="00C41BC8">
        <w:rPr>
          <w:lang w:val="fr-FR"/>
        </w:rPr>
        <w:t xml:space="preserve">vous dans </w:t>
      </w:r>
      <w:r w:rsidR="00210C96" w:rsidRPr="00C41BC8">
        <w:rPr>
          <w:lang w:val="fr-FR"/>
        </w:rPr>
        <w:t xml:space="preserve">le ficher </w:t>
      </w:r>
      <w:r w:rsidR="009B51AF" w:rsidRPr="00C41BC8">
        <w:rPr>
          <w:lang w:val="fr-FR"/>
        </w:rPr>
        <w:t xml:space="preserve">index.php, et </w:t>
      </w:r>
      <w:proofErr w:type="gramStart"/>
      <w:r w:rsidR="009B51AF" w:rsidRPr="00C41BC8">
        <w:rPr>
          <w:lang w:val="fr-FR"/>
        </w:rPr>
        <w:t>ajoutez en</w:t>
      </w:r>
      <w:proofErr w:type="gramEnd"/>
      <w:r w:rsidR="009B51AF" w:rsidRPr="00C41BC8">
        <w:rPr>
          <w:lang w:val="fr-FR"/>
        </w:rPr>
        <w:t xml:space="preserve"> haut de votre code de</w:t>
      </w:r>
      <w:r w:rsidR="00F2546F" w:rsidRPr="00C41BC8">
        <w:rPr>
          <w:lang w:val="fr-FR"/>
        </w:rPr>
        <w:t xml:space="preserve"> nouvelles balises.</w:t>
      </w:r>
    </w:p>
    <w:p w14:paraId="1C35DEF6" w14:textId="31045523" w:rsidR="00F2546F" w:rsidRPr="00C41BC8" w:rsidRDefault="00F2546F" w:rsidP="22FA7F6A">
      <w:pPr>
        <w:pStyle w:val="Cobra-Normal"/>
        <w:jc w:val="left"/>
        <w:rPr>
          <w:lang w:val="fr-FR"/>
        </w:rPr>
      </w:pPr>
    </w:p>
    <w:p w14:paraId="18929779" w14:textId="77777777" w:rsidR="00094624" w:rsidRDefault="00094624" w:rsidP="00094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</w:pPr>
      <w:proofErr w:type="gramStart"/>
      <w:r w:rsidRPr="000946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&lt;?</w:t>
      </w:r>
      <w:proofErr w:type="gramEnd"/>
      <w:r w:rsidRPr="000946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php</w:t>
      </w:r>
    </w:p>
    <w:p w14:paraId="2B8CCF33" w14:textId="77777777" w:rsidR="00094624" w:rsidRPr="00094624" w:rsidRDefault="00094624" w:rsidP="00094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</w:pPr>
      <w:r w:rsidRPr="000946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?&gt;</w:t>
      </w:r>
    </w:p>
    <w:p w14:paraId="5A94F61B" w14:textId="77777777" w:rsidR="00094624" w:rsidRPr="00094624" w:rsidRDefault="00094624" w:rsidP="000946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</w:pPr>
    </w:p>
    <w:p w14:paraId="10C9B671" w14:textId="5F13E4D9" w:rsidR="00026B9F" w:rsidRPr="00C41BC8" w:rsidRDefault="00412833" w:rsidP="00834DC6">
      <w:pPr>
        <w:pStyle w:val="Cobra-Normal"/>
        <w:jc w:val="left"/>
        <w:rPr>
          <w:lang w:val="fr-FR"/>
        </w:rPr>
      </w:pPr>
      <w:r w:rsidRPr="00C41BC8">
        <w:rPr>
          <w:lang w:val="fr-FR"/>
        </w:rPr>
        <w:br/>
      </w:r>
      <w:r w:rsidR="00CC496D" w:rsidRPr="00C41BC8">
        <w:rPr>
          <w:lang w:val="fr-FR"/>
        </w:rPr>
        <w:t>C’est à l’intérieur que nous allons pouvoir écrire notre requ</w:t>
      </w:r>
      <w:r w:rsidR="295DFE7A" w:rsidRPr="00C41BC8">
        <w:rPr>
          <w:lang w:val="fr-FR"/>
        </w:rPr>
        <w:t>ê</w:t>
      </w:r>
      <w:r w:rsidR="00CC496D" w:rsidRPr="00C41BC8">
        <w:rPr>
          <w:lang w:val="fr-FR"/>
        </w:rPr>
        <w:t>te.</w:t>
      </w:r>
    </w:p>
    <w:p w14:paraId="6628AFC9" w14:textId="3602B3FA" w:rsidR="00221209" w:rsidRPr="00C41BC8" w:rsidRDefault="00C46864" w:rsidP="0613D6B5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Maintenant il vous faut trouver quel serait celle dont </w:t>
      </w:r>
      <w:r w:rsidR="0079527D" w:rsidRPr="00C41BC8">
        <w:rPr>
          <w:lang w:val="fr-FR"/>
        </w:rPr>
        <w:t>vous avez besoin.</w:t>
      </w:r>
      <w:r w:rsidR="004F0085" w:rsidRPr="00C41BC8">
        <w:rPr>
          <w:lang w:val="fr-FR"/>
        </w:rPr>
        <w:t xml:space="preserve"> Pour cela, alle</w:t>
      </w:r>
      <w:r w:rsidR="009B08F7" w:rsidRPr="00C41BC8">
        <w:rPr>
          <w:lang w:val="fr-FR"/>
        </w:rPr>
        <w:t>z</w:t>
      </w:r>
      <w:r w:rsidR="004F0085" w:rsidRPr="00C41BC8">
        <w:rPr>
          <w:lang w:val="fr-FR"/>
        </w:rPr>
        <w:t xml:space="preserve"> dans la </w:t>
      </w:r>
      <w:hyperlink r:id="rId19">
        <w:r w:rsidR="004F0085" w:rsidRPr="00C41BC8">
          <w:rPr>
            <w:rStyle w:val="Lienhypertexte"/>
            <w:lang w:val="fr-FR"/>
          </w:rPr>
          <w:t>documentation</w:t>
        </w:r>
        <w:r w:rsidR="283F49EA" w:rsidRPr="00C41BC8">
          <w:rPr>
            <w:rStyle w:val="Lienhypertexte"/>
            <w:lang w:val="fr-FR"/>
          </w:rPr>
          <w:t xml:space="preserve"> </w:t>
        </w:r>
      </w:hyperlink>
      <w:r w:rsidR="74B95CE8" w:rsidRPr="00C41BC8">
        <w:rPr>
          <w:lang w:val="fr-FR"/>
        </w:rPr>
        <w:t xml:space="preserve"> </w:t>
      </w:r>
      <w:r w:rsidR="009B08F7" w:rsidRPr="00C41BC8">
        <w:rPr>
          <w:lang w:val="fr-FR"/>
        </w:rPr>
        <w:t>et cherchez la bonne. Il s’agit en effet de celle</w:t>
      </w:r>
      <w:r w:rsidR="7E44ABA4" w:rsidRPr="00C41BC8">
        <w:rPr>
          <w:lang w:val="fr-FR"/>
        </w:rPr>
        <w:t>-</w:t>
      </w:r>
      <w:r w:rsidR="009B08F7" w:rsidRPr="00C41BC8">
        <w:rPr>
          <w:lang w:val="fr-FR"/>
        </w:rPr>
        <w:t>ci :</w:t>
      </w:r>
    </w:p>
    <w:p w14:paraId="6074C746" w14:textId="2C955837" w:rsidR="007915FD" w:rsidRPr="00094624" w:rsidRDefault="00221209" w:rsidP="4CF306E5">
      <w:pPr>
        <w:pStyle w:val="Cobra-Code"/>
        <w:spacing w:after="0"/>
        <w:rPr>
          <w:lang w:val="fr-FR" w:eastAsia="fr-FR"/>
        </w:rPr>
      </w:pPr>
      <w:proofErr w:type="gramStart"/>
      <w:r w:rsidRPr="5897B33C">
        <w:rPr>
          <w:lang w:val="fr-FR" w:eastAsia="fr-FR"/>
        </w:rPr>
        <w:t>pokemon(</w:t>
      </w:r>
      <w:proofErr w:type="gramEnd"/>
      <w:r w:rsidRPr="5897B33C">
        <w:rPr>
          <w:lang w:val="fr-FR" w:eastAsia="fr-FR"/>
        </w:rPr>
        <w:t>'NAME OR ID');</w:t>
      </w:r>
    </w:p>
    <w:p w14:paraId="592A42E5" w14:textId="3ED202A3" w:rsidR="007915FD" w:rsidRPr="00C41BC8" w:rsidRDefault="007915FD" w:rsidP="00834DC6">
      <w:pPr>
        <w:pStyle w:val="Cobra-Normal"/>
        <w:jc w:val="left"/>
        <w:rPr>
          <w:lang w:val="fr-FR"/>
        </w:rPr>
      </w:pPr>
    </w:p>
    <w:p w14:paraId="7DC968D6" w14:textId="35755689" w:rsidR="0ADACCAD" w:rsidRPr="00C41BC8" w:rsidRDefault="0ADACCAD" w:rsidP="4CF306E5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Vous avez donc besoin de lui donner soit le numéro dans le pokedex du pokemon qui vous int</w:t>
      </w:r>
      <w:r w:rsidR="530FD443" w:rsidRPr="00C41BC8">
        <w:rPr>
          <w:lang w:val="fr-FR"/>
        </w:rPr>
        <w:t>é</w:t>
      </w:r>
      <w:r w:rsidRPr="00C41BC8">
        <w:rPr>
          <w:lang w:val="fr-FR"/>
        </w:rPr>
        <w:t>resse, soit son nom en anglais.</w:t>
      </w:r>
    </w:p>
    <w:p w14:paraId="5F37DD47" w14:textId="13682273" w:rsidR="4CF306E5" w:rsidRPr="00C41BC8" w:rsidRDefault="4CF306E5" w:rsidP="4CF306E5">
      <w:pPr>
        <w:pStyle w:val="Cobra-Normal"/>
        <w:jc w:val="left"/>
        <w:rPr>
          <w:lang w:val="fr-FR"/>
        </w:rPr>
      </w:pPr>
    </w:p>
    <w:p w14:paraId="48B306EA" w14:textId="643D601E" w:rsidR="0ADACCAD" w:rsidRPr="00C41BC8" w:rsidRDefault="0ADACCAD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&lt;?php</w:t>
      </w:r>
    </w:p>
    <w:p w14:paraId="0FDB9CC8" w14:textId="2077D309" w:rsidR="0ADACCAD" w:rsidRPr="00C41BC8" w:rsidRDefault="0ADACCAD" w:rsidP="4CF306E5">
      <w:pPr>
        <w:pStyle w:val="PrformatHTML"/>
        <w:shd w:val="clear" w:color="auto" w:fill="2B2B2B"/>
        <w:rPr>
          <w:color w:val="CC7832"/>
          <w:lang w:val="en-US"/>
        </w:rPr>
      </w:pPr>
      <w:r w:rsidRPr="00C41BC8">
        <w:rPr>
          <w:color w:val="CC7832"/>
          <w:lang w:val="en-US"/>
        </w:rPr>
        <w:t>$url = ‘https://pokeapi.co/api/v2/pokemon</w:t>
      </w:r>
      <w:proofErr w:type="gramStart"/>
      <w:r w:rsidRPr="00C41BC8">
        <w:rPr>
          <w:color w:val="CC7832"/>
          <w:lang w:val="en-US"/>
        </w:rPr>
        <w:t>’;</w:t>
      </w:r>
      <w:proofErr w:type="gramEnd"/>
    </w:p>
    <w:p w14:paraId="4ADC3A0F" w14:textId="6C7D0E1B" w:rsidR="0ADACCAD" w:rsidRDefault="0ADACCAD" w:rsidP="4CF306E5">
      <w:pPr>
        <w:pStyle w:val="PrformatHTML"/>
        <w:shd w:val="clear" w:color="auto" w:fill="2B2B2B"/>
        <w:rPr>
          <w:color w:val="CC7832"/>
        </w:rPr>
      </w:pPr>
      <w:r w:rsidRPr="4CF306E5">
        <w:rPr>
          <w:color w:val="CC7832"/>
        </w:rPr>
        <w:t>$pokemon = “pikachu</w:t>
      </w:r>
      <w:proofErr w:type="gramStart"/>
      <w:r w:rsidRPr="4CF306E5">
        <w:rPr>
          <w:color w:val="CC7832"/>
        </w:rPr>
        <w:t>”;</w:t>
      </w:r>
      <w:proofErr w:type="gramEnd"/>
      <w:r w:rsidRPr="4CF306E5">
        <w:rPr>
          <w:color w:val="CC7832"/>
        </w:rPr>
        <w:t xml:space="preserve"> </w:t>
      </w:r>
      <w:r>
        <w:tab/>
      </w:r>
      <w:r>
        <w:tab/>
      </w:r>
      <w:r>
        <w:tab/>
      </w:r>
      <w:r w:rsidRPr="4CF306E5">
        <w:rPr>
          <w:color w:val="CC7832"/>
        </w:rPr>
        <w:t>// Ici on choisi pikachu</w:t>
      </w:r>
    </w:p>
    <w:p w14:paraId="5A26486F" w14:textId="32F9D95B" w:rsidR="0ADACCAD" w:rsidRDefault="0ADACCAD" w:rsidP="4CF306E5">
      <w:pPr>
        <w:pStyle w:val="PrformatHTML"/>
        <w:shd w:val="clear" w:color="auto" w:fill="2B2B2B"/>
        <w:rPr>
          <w:color w:val="CC7832"/>
        </w:rPr>
      </w:pPr>
      <w:r w:rsidRPr="4CF306E5">
        <w:rPr>
          <w:color w:val="CC7832"/>
        </w:rPr>
        <w:t>$request_url = $</w:t>
      </w:r>
      <w:proofErr w:type="gramStart"/>
      <w:r w:rsidRPr="4CF306E5">
        <w:rPr>
          <w:color w:val="CC7832"/>
        </w:rPr>
        <w:t>url .</w:t>
      </w:r>
      <w:proofErr w:type="gramEnd"/>
      <w:r w:rsidRPr="4CF306E5">
        <w:rPr>
          <w:color w:val="CC7832"/>
        </w:rPr>
        <w:t xml:space="preserve"> ‘/’ . $</w:t>
      </w:r>
      <w:proofErr w:type="gramStart"/>
      <w:r w:rsidRPr="4CF306E5">
        <w:rPr>
          <w:color w:val="CC7832"/>
        </w:rPr>
        <w:t>pokemon;</w:t>
      </w:r>
      <w:proofErr w:type="gramEnd"/>
    </w:p>
    <w:p w14:paraId="13C11224" w14:textId="4AE89C1C" w:rsidR="4CF306E5" w:rsidRDefault="4CF306E5" w:rsidP="4CF306E5">
      <w:pPr>
        <w:pStyle w:val="PrformatHTML"/>
        <w:shd w:val="clear" w:color="auto" w:fill="2B2B2B"/>
        <w:rPr>
          <w:color w:val="A9B7C6"/>
        </w:rPr>
      </w:pPr>
    </w:p>
    <w:p w14:paraId="1B928E1C" w14:textId="77777777" w:rsidR="0ADACCAD" w:rsidRDefault="0ADACCAD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</w:pPr>
      <w:r w:rsidRPr="4CF306E5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?&gt;</w:t>
      </w:r>
    </w:p>
    <w:p w14:paraId="78060AED" w14:textId="017D2E75" w:rsidR="4CF306E5" w:rsidRPr="00C41BC8" w:rsidRDefault="4CF306E5" w:rsidP="4CF306E5">
      <w:pPr>
        <w:pStyle w:val="Cobra-Normal"/>
        <w:jc w:val="left"/>
        <w:rPr>
          <w:lang w:val="fr-FR"/>
        </w:rPr>
      </w:pPr>
    </w:p>
    <w:p w14:paraId="1E722FEA" w14:textId="6529B70F" w:rsidR="00FA6C48" w:rsidRPr="00C41BC8" w:rsidRDefault="00FA6C48" w:rsidP="0613D6B5">
      <w:pPr>
        <w:rPr>
          <w:lang w:val="fr-FR"/>
        </w:rPr>
      </w:pPr>
    </w:p>
    <w:p w14:paraId="122B0757" w14:textId="05EBE1B4" w:rsidR="60F294F6" w:rsidRPr="00C41BC8" w:rsidRDefault="60F294F6" w:rsidP="0613D6B5">
      <w:pPr>
        <w:pStyle w:val="Cobra-Normal"/>
        <w:ind w:firstLine="708"/>
        <w:jc w:val="left"/>
        <w:rPr>
          <w:lang w:val="fr-FR"/>
        </w:rPr>
      </w:pPr>
      <w:r w:rsidRPr="5DB173C7">
        <w:rPr>
          <w:lang w:val="fr-FR"/>
        </w:rPr>
        <w:t>Ensuite</w:t>
      </w:r>
      <w:r w:rsidR="1029EBD2" w:rsidRPr="5DB173C7">
        <w:rPr>
          <w:lang w:val="fr-FR"/>
        </w:rPr>
        <w:t>,</w:t>
      </w:r>
      <w:r w:rsidRPr="5DB173C7">
        <w:rPr>
          <w:lang w:val="fr-FR"/>
        </w:rPr>
        <w:t xml:space="preserve"> vous allez utiliser </w:t>
      </w:r>
      <w:hyperlink r:id="rId20">
        <w:r w:rsidRPr="5DB173C7">
          <w:rPr>
            <w:rStyle w:val="Lienhypertexte"/>
            <w:lang w:val="fr-FR"/>
          </w:rPr>
          <w:t>les fonctions curl</w:t>
        </w:r>
      </w:hyperlink>
      <w:r w:rsidRPr="5DB173C7">
        <w:rPr>
          <w:lang w:val="fr-FR"/>
        </w:rPr>
        <w:t xml:space="preserve"> </w:t>
      </w:r>
      <w:r w:rsidR="313EA6EE" w:rsidRPr="5DB173C7">
        <w:rPr>
          <w:lang w:val="fr-FR"/>
        </w:rPr>
        <w:t>pour obtenir les données JSON</w:t>
      </w:r>
      <w:r w:rsidR="0AFD9B58" w:rsidRPr="5DB173C7">
        <w:rPr>
          <w:lang w:val="fr-FR"/>
        </w:rPr>
        <w:t>. Ces fonction</w:t>
      </w:r>
      <w:r w:rsidR="6CE2ECB9" w:rsidRPr="5DB173C7">
        <w:rPr>
          <w:lang w:val="fr-FR"/>
        </w:rPr>
        <w:t>s</w:t>
      </w:r>
      <w:r w:rsidR="0AFD9B58" w:rsidRPr="5DB173C7">
        <w:rPr>
          <w:lang w:val="fr-FR"/>
        </w:rPr>
        <w:t xml:space="preserve"> </w:t>
      </w:r>
      <w:r w:rsidR="25B35B05" w:rsidRPr="5DB173C7">
        <w:rPr>
          <w:lang w:val="fr-FR"/>
        </w:rPr>
        <w:t xml:space="preserve">permettent de </w:t>
      </w:r>
      <w:r w:rsidR="0AFD9B58" w:rsidRPr="5DB173C7">
        <w:rPr>
          <w:lang w:val="fr-FR"/>
        </w:rPr>
        <w:t>faire des requêtes à l'API en lui envoyant des paramètres.</w:t>
      </w:r>
    </w:p>
    <w:p w14:paraId="43CD6025" w14:textId="77777777" w:rsidR="006A58C2" w:rsidRPr="00C41BC8" w:rsidRDefault="006A58C2" w:rsidP="00834DC6">
      <w:pPr>
        <w:pStyle w:val="Cobra-Normal"/>
        <w:jc w:val="left"/>
        <w:rPr>
          <w:lang w:val="fr-FR"/>
        </w:rPr>
      </w:pPr>
    </w:p>
    <w:p w14:paraId="1B097E2E" w14:textId="7CD5F9AF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$curl = curl_</w:t>
      </w:r>
      <w:proofErr w:type="gramStart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init(</w:t>
      </w:r>
      <w:proofErr w:type="gramEnd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);</w:t>
      </w:r>
    </w:p>
    <w:p w14:paraId="019B4D68" w14:textId="542898A3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$timeout= </w:t>
      </w:r>
      <w:proofErr w:type="gramStart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5;</w:t>
      </w:r>
      <w:proofErr w:type="gramEnd"/>
    </w:p>
    <w:p w14:paraId="0AD8E936" w14:textId="0170AA53" w:rsidR="4CF306E5" w:rsidRPr="00C41BC8" w:rsidRDefault="4CF306E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74174256" w14:textId="711FD484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curl_setopt-</w:t>
      </w:r>
      <w:proofErr w:type="gramStart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array(</w:t>
      </w:r>
      <w:proofErr w:type="gramEnd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$curl, array(</w:t>
      </w:r>
    </w:p>
    <w:p w14:paraId="4FAA59E7" w14:textId="56DB9822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CURLOPT_URL =&gt; $request_url,</w:t>
      </w:r>
    </w:p>
    <w:p w14:paraId="5C007A78" w14:textId="1F92C92C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CURLOPT_RETURNTRANSFER =&gt; true,</w:t>
      </w:r>
    </w:p>
    <w:p w14:paraId="4602B47F" w14:textId="50FC51E1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CURLOPT_ENCODING =&gt; “”,</w:t>
      </w:r>
    </w:p>
    <w:p w14:paraId="50CAA0FE" w14:textId="642EC283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CURLOPT_MAXREDIRS =&gt; 10,</w:t>
      </w:r>
    </w:p>
    <w:p w14:paraId="73CFEA11" w14:textId="6D77FF42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CURLOPT_CONNECTTIMEOUT =&gt; $timeout,</w:t>
      </w:r>
    </w:p>
    <w:p w14:paraId="0FC64EC9" w14:textId="1B670730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CURLOPT_CUSTOMREQUEST =&gt; “GET”,</w:t>
      </w:r>
    </w:p>
    <w:p w14:paraId="6D2A7B9B" w14:textId="232E3F72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CURLOPT_POSTFIELDS =&gt; “”,</w:t>
      </w:r>
    </w:p>
    <w:p w14:paraId="2B374306" w14:textId="3806219C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));</w:t>
      </w:r>
    </w:p>
    <w:p w14:paraId="2A28336D" w14:textId="22AEDA3C" w:rsidR="4CF306E5" w:rsidRPr="00C41BC8" w:rsidRDefault="4CF306E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335B3549" w14:textId="4F65B8F8" w:rsidR="01CFCB35" w:rsidRPr="00C41BC8" w:rsidRDefault="01CFCB3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$response </w:t>
      </w:r>
      <w:r w:rsidR="00D000A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=</w:t>
      </w: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curl_exec($curl</w:t>
      </w:r>
      <w:proofErr w:type="gramStart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);</w:t>
      </w:r>
      <w:proofErr w:type="gramEnd"/>
    </w:p>
    <w:p w14:paraId="67167298" w14:textId="37BF19CA" w:rsidR="00434281" w:rsidRPr="00C41BC8" w:rsidRDefault="01CFCB35" w:rsidP="0613D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curl_close($curl</w:t>
      </w:r>
      <w:proofErr w:type="gramStart"/>
      <w:r w:rsidRPr="00C41BC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);</w:t>
      </w:r>
      <w:proofErr w:type="gramEnd"/>
    </w:p>
    <w:p w14:paraId="6EEB0A19" w14:textId="76F2BDF5" w:rsidR="0613D6B5" w:rsidRDefault="0613D6B5"/>
    <w:p w14:paraId="7F889B5D" w14:textId="180DCF1A" w:rsidR="0613D6B5" w:rsidRDefault="0613D6B5"/>
    <w:p w14:paraId="79D20065" w14:textId="7BD3E9DA" w:rsidR="4CF306E5" w:rsidRPr="00C41BC8" w:rsidRDefault="3C5360D7" w:rsidP="20B0BE61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Vous allez ensuite utiliser la fonction json_decode pour transformer les données reçu</w:t>
      </w:r>
      <w:r w:rsidR="7B480B8E" w:rsidRPr="00C41BC8">
        <w:rPr>
          <w:lang w:val="fr-FR"/>
        </w:rPr>
        <w:t>es</w:t>
      </w:r>
      <w:r w:rsidRPr="00C41BC8">
        <w:rPr>
          <w:lang w:val="fr-FR"/>
        </w:rPr>
        <w:t xml:space="preserve"> en </w:t>
      </w:r>
      <w:r w:rsidR="2E227F02" w:rsidRPr="00C41BC8">
        <w:rPr>
          <w:lang w:val="fr-FR"/>
        </w:rPr>
        <w:t>tableau</w:t>
      </w:r>
      <w:r w:rsidRPr="00C41BC8">
        <w:rPr>
          <w:lang w:val="fr-FR"/>
        </w:rPr>
        <w:t xml:space="preserve"> afin de les manipuler plus facilement.</w:t>
      </w:r>
    </w:p>
    <w:p w14:paraId="6076A561" w14:textId="7702A592" w:rsidR="4CF306E5" w:rsidRDefault="4CF306E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</w:p>
    <w:p w14:paraId="3D3A70E5" w14:textId="5C474F79" w:rsidR="1A6B9445" w:rsidRDefault="1A6B944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$json = json_</w:t>
      </w:r>
      <w:proofErr w:type="gramStart"/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decode(</w:t>
      </w:r>
      <w:proofErr w:type="gramEnd"/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$response, true);</w:t>
      </w:r>
    </w:p>
    <w:p w14:paraId="416E291E" w14:textId="5CF0CE5E" w:rsidR="1A6B9445" w:rsidRDefault="1A6B944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$sprite_pkmn = $json[“sprites</w:t>
      </w:r>
      <w:proofErr w:type="gramStart"/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”][</w:t>
      </w:r>
      <w:proofErr w:type="gramEnd"/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“front_default”];</w:t>
      </w:r>
    </w:p>
    <w:p w14:paraId="3EEADAC7" w14:textId="0420C23E" w:rsidR="4CF306E5" w:rsidRDefault="4CF306E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</w:p>
    <w:p w14:paraId="06E387D0" w14:textId="2201FF2D" w:rsidR="4CF306E5" w:rsidRPr="00C41BC8" w:rsidRDefault="4CF306E5" w:rsidP="4CF306E5">
      <w:pPr>
        <w:pStyle w:val="Cobra-Normal"/>
        <w:jc w:val="left"/>
        <w:rPr>
          <w:lang w:val="fr-FR"/>
        </w:rPr>
      </w:pPr>
    </w:p>
    <w:p w14:paraId="2412D5D4" w14:textId="0FE5EC0E" w:rsidR="19FD77C9" w:rsidRPr="00C41BC8" w:rsidRDefault="19FD77C9" w:rsidP="4CF306E5">
      <w:pPr>
        <w:pStyle w:val="Cobra-Normal"/>
        <w:jc w:val="left"/>
        <w:rPr>
          <w:lang w:val="fr-FR"/>
        </w:rPr>
      </w:pPr>
      <w:r w:rsidRPr="00C41BC8">
        <w:rPr>
          <w:lang w:val="fr-FR"/>
        </w:rPr>
        <w:t>Vous pouvez également récup</w:t>
      </w:r>
      <w:r w:rsidR="6CECBE09" w:rsidRPr="00C41BC8">
        <w:rPr>
          <w:lang w:val="fr-FR"/>
        </w:rPr>
        <w:t>é</w:t>
      </w:r>
      <w:r w:rsidRPr="00C41BC8">
        <w:rPr>
          <w:lang w:val="fr-FR"/>
        </w:rPr>
        <w:t xml:space="preserve">rer son nom de cette </w:t>
      </w:r>
      <w:proofErr w:type="gramStart"/>
      <w:r w:rsidRPr="00C41BC8">
        <w:rPr>
          <w:lang w:val="fr-FR"/>
        </w:rPr>
        <w:t>manière:</w:t>
      </w:r>
      <w:proofErr w:type="gramEnd"/>
    </w:p>
    <w:p w14:paraId="22CEA921" w14:textId="0B7C4D77" w:rsidR="4CF306E5" w:rsidRDefault="4CF306E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</w:p>
    <w:p w14:paraId="331D2785" w14:textId="4654EDAB" w:rsidR="19FD77C9" w:rsidRDefault="19FD77C9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$name_pkmn = $json[“name”</w:t>
      </w:r>
      <w:proofErr w:type="gramStart"/>
      <w:r w:rsidRPr="4CF306E5"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  <w:t>];</w:t>
      </w:r>
      <w:proofErr w:type="gramEnd"/>
    </w:p>
    <w:p w14:paraId="0888CED3" w14:textId="1538B571" w:rsidR="4CF306E5" w:rsidRDefault="4CF306E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</w:p>
    <w:p w14:paraId="727A3D47" w14:textId="08926490" w:rsidR="4CF306E5" w:rsidRPr="00C41BC8" w:rsidRDefault="4CF306E5" w:rsidP="4CF306E5">
      <w:pPr>
        <w:pStyle w:val="Cobra-Normal"/>
        <w:jc w:val="left"/>
        <w:rPr>
          <w:lang w:val="fr-FR"/>
        </w:rPr>
      </w:pPr>
    </w:p>
    <w:p w14:paraId="65762D2B" w14:textId="61265F8B" w:rsidR="006A58C2" w:rsidRPr="00C41BC8" w:rsidRDefault="00434281" w:rsidP="13E723AD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Pour tester une variable php, vous pouvez utiliser </w:t>
      </w:r>
      <w:r w:rsidR="00CB059F" w:rsidRPr="00C41BC8">
        <w:rPr>
          <w:lang w:val="fr-FR"/>
        </w:rPr>
        <w:t>var_dump(</w:t>
      </w:r>
      <w:r w:rsidR="007C1C93" w:rsidRPr="00C41BC8">
        <w:rPr>
          <w:lang w:val="fr-FR"/>
        </w:rPr>
        <w:t xml:space="preserve">$LaVariableQueVousTestez). Cela interrompra votre code et marquera </w:t>
      </w:r>
      <w:r w:rsidR="00111115" w:rsidRPr="00C41BC8">
        <w:rPr>
          <w:lang w:val="fr-FR"/>
        </w:rPr>
        <w:t>sa valeur.</w:t>
      </w:r>
    </w:p>
    <w:p w14:paraId="0AB5C006" w14:textId="119E6D5C" w:rsidR="00031BDC" w:rsidRPr="00C41BC8" w:rsidRDefault="00031BDC" w:rsidP="13E723AD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Pour pouvoir afficher la photo directement sur votre page, il va falloir l’intégrer à votre code HTML. Toujours dans votre fichier index.php, vous allez devoir rajouter ce code</w:t>
      </w:r>
      <w:r w:rsidR="00923CA4" w:rsidRPr="00C41BC8">
        <w:rPr>
          <w:lang w:val="fr-FR"/>
        </w:rPr>
        <w:t xml:space="preserve"> à l’endroit que vous souhaitez</w:t>
      </w:r>
      <w:r w:rsidRPr="00C41BC8">
        <w:rPr>
          <w:lang w:val="fr-FR"/>
        </w:rPr>
        <w:t xml:space="preserve"> :</w:t>
      </w:r>
    </w:p>
    <w:p w14:paraId="6E4F1D91" w14:textId="77777777" w:rsidR="00923CA4" w:rsidRPr="00C41BC8" w:rsidRDefault="00923CA4" w:rsidP="00834DC6">
      <w:pPr>
        <w:pStyle w:val="Cobra-Normal"/>
        <w:jc w:val="left"/>
        <w:rPr>
          <w:lang w:val="fr-FR"/>
        </w:rPr>
      </w:pPr>
    </w:p>
    <w:p w14:paraId="199E0BF4" w14:textId="77777777" w:rsidR="009D774E" w:rsidRDefault="009D774E" w:rsidP="009D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fr-FR" w:eastAsia="fr-FR"/>
        </w:rPr>
      </w:pPr>
    </w:p>
    <w:p w14:paraId="32238D4D" w14:textId="4FF58938" w:rsidR="009D774E" w:rsidRPr="00C41BC8" w:rsidRDefault="009D774E" w:rsidP="009D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41BC8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&lt;img </w:t>
      </w:r>
      <w:r w:rsidRPr="00C41BC8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src</w:t>
      </w:r>
      <w:r w:rsidRPr="00C41BC8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r w:rsidRPr="00C41B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 xml:space="preserve">&lt;?php echo </w:t>
      </w:r>
      <w:r w:rsidRPr="00C41BC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$sprite_pkmn</w:t>
      </w:r>
      <w:proofErr w:type="gramStart"/>
      <w:r w:rsidRPr="00C41B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 ?</w:t>
      </w:r>
      <w:proofErr w:type="gramEnd"/>
      <w:r w:rsidRPr="00C41BC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&gt;</w:t>
      </w:r>
      <w:r w:rsidRPr="00C41BC8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C41BC8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alt</w:t>
      </w:r>
      <w:r w:rsidRPr="00C41BC8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="Pokemon sprite"</w:t>
      </w:r>
      <w:r w:rsidRPr="00C41BC8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</w:p>
    <w:p w14:paraId="52866A52" w14:textId="77777777" w:rsidR="00923CA4" w:rsidRPr="00C41BC8" w:rsidRDefault="00923CA4" w:rsidP="00923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41775B2" w14:textId="05E843D8" w:rsidR="00923CA4" w:rsidRDefault="00923CA4" w:rsidP="00834DC6">
      <w:pPr>
        <w:pStyle w:val="Cobra-Normal"/>
        <w:jc w:val="left"/>
      </w:pPr>
    </w:p>
    <w:p w14:paraId="1DED0094" w14:textId="44DE036B" w:rsidR="00031BDC" w:rsidRDefault="2BFBE64A" w:rsidP="00141ADC">
      <w:pPr>
        <w:pStyle w:val="Cobra-Normal"/>
        <w:numPr>
          <w:ilvl w:val="0"/>
          <w:numId w:val="17"/>
        </w:numPr>
        <w:jc w:val="left"/>
      </w:pPr>
      <w:r>
        <w:t>Affichez des pokémons aléatoires</w:t>
      </w:r>
    </w:p>
    <w:p w14:paraId="2B968E40" w14:textId="1D2BB06C" w:rsidR="003B6401" w:rsidRPr="00C41BC8" w:rsidRDefault="00B23A02" w:rsidP="7CB4B8C2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Super, </w:t>
      </w:r>
      <w:r w:rsidR="007363D5" w:rsidRPr="00C41BC8">
        <w:rPr>
          <w:lang w:val="fr-FR"/>
        </w:rPr>
        <w:t>l’image</w:t>
      </w:r>
      <w:r w:rsidRPr="00C41BC8">
        <w:rPr>
          <w:lang w:val="fr-FR"/>
        </w:rPr>
        <w:t xml:space="preserve"> est bien affiché</w:t>
      </w:r>
      <w:r w:rsidR="38350C80" w:rsidRPr="00C41BC8">
        <w:rPr>
          <w:lang w:val="fr-FR"/>
        </w:rPr>
        <w:t>e</w:t>
      </w:r>
      <w:r w:rsidR="007363D5" w:rsidRPr="00C41BC8">
        <w:rPr>
          <w:lang w:val="fr-FR"/>
        </w:rPr>
        <w:t>, c</w:t>
      </w:r>
      <w:r w:rsidRPr="00C41BC8">
        <w:rPr>
          <w:lang w:val="fr-FR"/>
        </w:rPr>
        <w:t xml:space="preserve">’est </w:t>
      </w:r>
      <w:r w:rsidR="007363D5" w:rsidRPr="00C41BC8">
        <w:rPr>
          <w:lang w:val="fr-FR"/>
        </w:rPr>
        <w:t>déj</w:t>
      </w:r>
      <w:r w:rsidR="7D1B09A3" w:rsidRPr="00C41BC8">
        <w:rPr>
          <w:lang w:val="fr-FR"/>
        </w:rPr>
        <w:t>à</w:t>
      </w:r>
      <w:r w:rsidR="007363D5" w:rsidRPr="00C41BC8">
        <w:rPr>
          <w:lang w:val="fr-FR"/>
        </w:rPr>
        <w:t xml:space="preserve"> pas mal du tout ! </w:t>
      </w:r>
      <w:proofErr w:type="gramStart"/>
      <w:r w:rsidR="007363D5" w:rsidRPr="00C41BC8">
        <w:rPr>
          <w:lang w:val="fr-FR"/>
        </w:rPr>
        <w:t>Par contre</w:t>
      </w:r>
      <w:proofErr w:type="gramEnd"/>
      <w:r w:rsidR="24DFAB22" w:rsidRPr="00C41BC8">
        <w:rPr>
          <w:lang w:val="fr-FR"/>
        </w:rPr>
        <w:t>,</w:t>
      </w:r>
      <w:r w:rsidR="007363D5" w:rsidRPr="00C41BC8">
        <w:rPr>
          <w:lang w:val="fr-FR"/>
        </w:rPr>
        <w:t xml:space="preserve"> Pierre possède énorm</w:t>
      </w:r>
      <w:r w:rsidR="713A5942" w:rsidRPr="00C41BC8">
        <w:rPr>
          <w:lang w:val="fr-FR"/>
        </w:rPr>
        <w:t>é</w:t>
      </w:r>
      <w:r w:rsidR="007363D5" w:rsidRPr="00C41BC8">
        <w:rPr>
          <w:lang w:val="fr-FR"/>
        </w:rPr>
        <w:t xml:space="preserve">ment de Pokemon et il aimerait bien que sa carte change de photos et de pokemon au hasard pour </w:t>
      </w:r>
      <w:r w:rsidR="25AD87E0" w:rsidRPr="00C41BC8">
        <w:rPr>
          <w:lang w:val="fr-FR"/>
        </w:rPr>
        <w:t>é</w:t>
      </w:r>
      <w:r w:rsidR="007363D5" w:rsidRPr="00C41BC8">
        <w:rPr>
          <w:lang w:val="fr-FR"/>
        </w:rPr>
        <w:t xml:space="preserve">viter de les rendre jaloux. </w:t>
      </w:r>
    </w:p>
    <w:p w14:paraId="07247E36" w14:textId="30B55E0B" w:rsidR="007363D5" w:rsidRPr="00C41BC8" w:rsidRDefault="007363D5" w:rsidP="5897B33C">
      <w:pPr>
        <w:pStyle w:val="Cobra-Normal"/>
        <w:ind w:firstLine="708"/>
        <w:jc w:val="left"/>
        <w:rPr>
          <w:rFonts w:ascii="Segoe UI Emoji" w:eastAsia="Segoe UI Emoji" w:hAnsi="Segoe UI Emoji" w:cs="Segoe UI Emoji"/>
          <w:lang w:val="fr-FR"/>
        </w:rPr>
      </w:pPr>
      <w:r w:rsidRPr="00C41BC8">
        <w:rPr>
          <w:lang w:val="fr-FR"/>
        </w:rPr>
        <w:t>Du coup, c’est encore à vous de jouer ! Il va falloir trouver une solution pour qu’au lieu de rentrer vous même le numéro ou le nom du Pokémon, il soit choisi de manière aléatoire</w:t>
      </w:r>
      <w:r w:rsidR="00B00A20" w:rsidRPr="00C41BC8">
        <w:rPr>
          <w:lang w:val="fr-FR"/>
        </w:rPr>
        <w:t>.</w:t>
      </w:r>
      <w:r w:rsidR="00D52143" w:rsidRPr="00C41BC8">
        <w:rPr>
          <w:lang w:val="fr-FR"/>
        </w:rPr>
        <w:t xml:space="preserve"> Allez jeter un coup d’oeil </w:t>
      </w:r>
      <w:hyperlink r:id="rId21">
        <w:r w:rsidR="00D52143" w:rsidRPr="00C41BC8">
          <w:rPr>
            <w:rStyle w:val="Lienhypertexte"/>
            <w:lang w:val="fr-FR"/>
          </w:rPr>
          <w:t>ici</w:t>
        </w:r>
      </w:hyperlink>
      <w:r w:rsidR="00D52143" w:rsidRPr="00C41BC8">
        <w:rPr>
          <w:lang w:val="fr-FR"/>
        </w:rPr>
        <w:t xml:space="preserve">  </w:t>
      </w:r>
      <w:r w:rsidR="19A2327B" w:rsidRPr="00C41BC8">
        <w:rPr>
          <w:lang w:val="fr-FR"/>
        </w:rPr>
        <w:t>!</w:t>
      </w:r>
    </w:p>
    <w:p w14:paraId="435BA7EA" w14:textId="0ACA79D1" w:rsidR="00B00A20" w:rsidRPr="00C41BC8" w:rsidRDefault="00B00A20" w:rsidP="003B6401">
      <w:pPr>
        <w:pStyle w:val="Cobra-Normal"/>
        <w:jc w:val="left"/>
        <w:rPr>
          <w:lang w:val="fr-FR"/>
        </w:rPr>
      </w:pPr>
    </w:p>
    <w:p w14:paraId="4130395F" w14:textId="26138130" w:rsidR="00B00A20" w:rsidRPr="00C41BC8" w:rsidRDefault="00B00A20" w:rsidP="003B6401">
      <w:pPr>
        <w:pStyle w:val="Cobra-Normal"/>
        <w:jc w:val="left"/>
        <w:rPr>
          <w:lang w:val="fr-FR"/>
        </w:rPr>
      </w:pPr>
      <w:r w:rsidRPr="00C41BC8">
        <w:rPr>
          <w:lang w:val="fr-FR"/>
        </w:rPr>
        <w:t xml:space="preserve">Pour cela </w:t>
      </w:r>
      <w:r w:rsidR="0BFF7B6C" w:rsidRPr="00C41BC8">
        <w:rPr>
          <w:lang w:val="fr-FR"/>
        </w:rPr>
        <w:t>vous allez change</w:t>
      </w:r>
      <w:r w:rsidR="4F8F46E5" w:rsidRPr="00C41BC8">
        <w:rPr>
          <w:lang w:val="fr-FR"/>
        </w:rPr>
        <w:t>r</w:t>
      </w:r>
      <w:r w:rsidR="0BFF7B6C" w:rsidRPr="00C41BC8">
        <w:rPr>
          <w:lang w:val="fr-FR"/>
        </w:rPr>
        <w:t xml:space="preserve"> la variable pokemon en y assignant un nombre random</w:t>
      </w:r>
      <w:r w:rsidR="000F6B9F" w:rsidRPr="00C41BC8">
        <w:rPr>
          <w:lang w:val="fr-FR"/>
        </w:rPr>
        <w:t xml:space="preserve"> :</w:t>
      </w:r>
    </w:p>
    <w:p w14:paraId="11F0AECE" w14:textId="0ACA79D1" w:rsidR="00742CF5" w:rsidRPr="00C41BC8" w:rsidRDefault="00742CF5" w:rsidP="003B6401">
      <w:pPr>
        <w:pStyle w:val="Cobra-Normal"/>
        <w:jc w:val="left"/>
        <w:rPr>
          <w:lang w:val="fr-FR"/>
        </w:rPr>
      </w:pPr>
    </w:p>
    <w:p w14:paraId="6B17B8B0" w14:textId="56E05AC6" w:rsidR="00E93790" w:rsidRDefault="00E93790" w:rsidP="00E937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</w:pPr>
      <w:r w:rsidRPr="00E93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br/>
      </w:r>
      <w:r w:rsidRPr="00E93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fr-FR" w:eastAsia="fr-FR"/>
        </w:rPr>
        <w:t>$</w:t>
      </w:r>
      <w:r w:rsidR="0D02928F" w:rsidRPr="00E93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fr-FR" w:eastAsia="fr-FR"/>
        </w:rPr>
        <w:t>pokemon</w:t>
      </w:r>
      <w:r w:rsidRPr="00E93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fr-FR" w:eastAsia="fr-FR"/>
        </w:rPr>
        <w:t xml:space="preserve"> </w:t>
      </w:r>
      <w:r w:rsidRPr="00E93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fr-FR" w:eastAsia="fr-FR"/>
        </w:rPr>
        <w:t xml:space="preserve">= </w:t>
      </w:r>
      <w:proofErr w:type="gramStart"/>
      <w:r w:rsidRPr="00E93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fr-FR" w:eastAsia="fr-FR"/>
        </w:rPr>
        <w:t>rand(</w:t>
      </w:r>
      <w:proofErr w:type="gramEnd"/>
      <w:r w:rsidRPr="00E9379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fr-FR" w:eastAsia="fr-FR"/>
        </w:rPr>
        <w:t>0</w:t>
      </w:r>
      <w:r w:rsidRPr="00E93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 xml:space="preserve">, </w:t>
      </w:r>
      <w:r w:rsidRPr="00E9379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fr-FR" w:eastAsia="fr-FR"/>
        </w:rPr>
        <w:t>898</w:t>
      </w:r>
      <w:r w:rsidRPr="00E93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fr-FR" w:eastAsia="fr-FR"/>
        </w:rPr>
        <w:t>)</w:t>
      </w:r>
      <w:r w:rsidRPr="00E93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;</w:t>
      </w:r>
      <w:r w:rsidR="009E424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 xml:space="preserve">  //</w:t>
      </w:r>
      <w:r w:rsidR="00E32F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 xml:space="preserve"> voici </w:t>
      </w:r>
      <w:r w:rsidR="008C7FC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rand</w:t>
      </w:r>
      <w:r w:rsidR="008A26E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, c’est grâce à lui</w:t>
      </w:r>
      <w:r w:rsidR="000F6B9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fr-FR" w:eastAsia="fr-FR"/>
        </w:rPr>
        <w:t> !</w:t>
      </w:r>
    </w:p>
    <w:p w14:paraId="63AD35E0" w14:textId="77777777" w:rsidR="00742CF5" w:rsidRPr="00094624" w:rsidRDefault="00742CF5" w:rsidP="4CF30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</w:pPr>
    </w:p>
    <w:p w14:paraId="462A1748" w14:textId="77777777" w:rsidR="00111115" w:rsidRPr="00C41BC8" w:rsidRDefault="00111115" w:rsidP="00834DC6">
      <w:pPr>
        <w:pStyle w:val="Cobra-Normal"/>
        <w:jc w:val="left"/>
        <w:rPr>
          <w:lang w:val="fr-FR"/>
        </w:rPr>
      </w:pPr>
    </w:p>
    <w:p w14:paraId="49CE399E" w14:textId="77777777" w:rsidR="00111115" w:rsidRPr="00C41BC8" w:rsidRDefault="00111115" w:rsidP="00834DC6">
      <w:pPr>
        <w:pStyle w:val="Cobra-Normal"/>
        <w:jc w:val="left"/>
        <w:rPr>
          <w:lang w:val="fr-FR"/>
        </w:rPr>
      </w:pPr>
    </w:p>
    <w:p w14:paraId="4D97EE42" w14:textId="77777777" w:rsidR="006A58C2" w:rsidRPr="00C41BC8" w:rsidRDefault="006A58C2" w:rsidP="00834DC6">
      <w:pPr>
        <w:pStyle w:val="Cobra-Normal"/>
        <w:jc w:val="left"/>
        <w:rPr>
          <w:lang w:val="fr-FR"/>
        </w:rPr>
      </w:pPr>
    </w:p>
    <w:p w14:paraId="3E330B05" w14:textId="0F9411D7" w:rsidR="083D904E" w:rsidRPr="00C41BC8" w:rsidRDefault="083D904E">
      <w:pPr>
        <w:rPr>
          <w:lang w:val="fr-FR"/>
        </w:rPr>
      </w:pPr>
      <w:r w:rsidRPr="00C41BC8">
        <w:rPr>
          <w:lang w:val="fr-FR"/>
        </w:rPr>
        <w:br w:type="page"/>
      </w:r>
    </w:p>
    <w:p w14:paraId="2CC1372B" w14:textId="77777777" w:rsidR="003C2CE4" w:rsidRPr="00C41BC8" w:rsidRDefault="003C2CE4" w:rsidP="00834DC6">
      <w:pPr>
        <w:pStyle w:val="Cobra-Normal"/>
        <w:jc w:val="left"/>
        <w:rPr>
          <w:lang w:val="fr-FR"/>
        </w:rPr>
      </w:pPr>
    </w:p>
    <w:p w14:paraId="1F0DE000" w14:textId="2A61164F" w:rsidR="003C2CE4" w:rsidRDefault="003A789C" w:rsidP="083D904E">
      <w:pPr>
        <w:pStyle w:val="Cobra-Title1"/>
      </w:pPr>
      <w:r>
        <w:t>Conclusion</w:t>
      </w:r>
    </w:p>
    <w:p w14:paraId="4B7ADB2C" w14:textId="56B3E357" w:rsidR="083D904E" w:rsidRDefault="083D904E" w:rsidP="083D904E">
      <w:pPr>
        <w:pStyle w:val="Cobra-Title1"/>
        <w:numPr>
          <w:ilvl w:val="0"/>
          <w:numId w:val="0"/>
        </w:numPr>
      </w:pPr>
    </w:p>
    <w:p w14:paraId="5C3E285C" w14:textId="4196B0C8" w:rsidR="083D904E" w:rsidRDefault="083D904E" w:rsidP="083D904E">
      <w:pPr>
        <w:pStyle w:val="Cobra-Title1"/>
        <w:numPr>
          <w:ilvl w:val="0"/>
          <w:numId w:val="0"/>
        </w:numPr>
      </w:pPr>
    </w:p>
    <w:p w14:paraId="06A0E2C2" w14:textId="5229588B" w:rsidR="003A789C" w:rsidRPr="00C41BC8" w:rsidRDefault="003A789C" w:rsidP="544AD221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 xml:space="preserve">Félicitations, vous avez terminé </w:t>
      </w:r>
      <w:r w:rsidR="005D7102" w:rsidRPr="00C41BC8">
        <w:rPr>
          <w:lang w:val="fr-FR"/>
        </w:rPr>
        <w:t xml:space="preserve">les étapes de la conception de </w:t>
      </w:r>
      <w:r w:rsidR="004E00B1" w:rsidRPr="00C41BC8">
        <w:rPr>
          <w:lang w:val="fr-FR"/>
        </w:rPr>
        <w:t>la carte postale pour notre cher Pierre.</w:t>
      </w:r>
      <w:r w:rsidR="00017D71" w:rsidRPr="00C41BC8">
        <w:rPr>
          <w:lang w:val="fr-FR"/>
        </w:rPr>
        <w:t xml:space="preserve"> C’est magnifique, voir même splendide.</w:t>
      </w:r>
      <w:r w:rsidR="00FD697D" w:rsidRPr="00C41BC8">
        <w:rPr>
          <w:lang w:val="fr-FR"/>
        </w:rPr>
        <w:t xml:space="preserve"> Il pense que sa famille va être ravie</w:t>
      </w:r>
      <w:r w:rsidR="00BD6894" w:rsidRPr="00C41BC8">
        <w:rPr>
          <w:lang w:val="fr-FR"/>
        </w:rPr>
        <w:t xml:space="preserve"> </w:t>
      </w:r>
      <w:r w:rsidR="00D92F12" w:rsidRPr="00C41BC8">
        <w:rPr>
          <w:lang w:val="fr-FR"/>
        </w:rPr>
        <w:t>de recevoir une oeuvre d’une te</w:t>
      </w:r>
      <w:r w:rsidR="33988B34" w:rsidRPr="00C41BC8">
        <w:rPr>
          <w:lang w:val="fr-FR"/>
        </w:rPr>
        <w:t>l</w:t>
      </w:r>
      <w:r w:rsidR="00D92F12" w:rsidRPr="00C41BC8">
        <w:rPr>
          <w:lang w:val="fr-FR"/>
        </w:rPr>
        <w:t>l</w:t>
      </w:r>
      <w:r w:rsidR="33988B34" w:rsidRPr="00C41BC8">
        <w:rPr>
          <w:lang w:val="fr-FR"/>
        </w:rPr>
        <w:t>e</w:t>
      </w:r>
      <w:r w:rsidR="00D92F12" w:rsidRPr="00C41BC8">
        <w:rPr>
          <w:lang w:val="fr-FR"/>
        </w:rPr>
        <w:t xml:space="preserve"> qualité !</w:t>
      </w:r>
    </w:p>
    <w:p w14:paraId="33EFB9A3" w14:textId="06513683" w:rsidR="00CD7D29" w:rsidRPr="00C41BC8" w:rsidRDefault="00F37236" w:rsidP="7CB4B8C2">
      <w:pPr>
        <w:pStyle w:val="Cobra-Normal"/>
        <w:ind w:firstLine="708"/>
        <w:jc w:val="left"/>
        <w:rPr>
          <w:lang w:val="fr-FR"/>
        </w:rPr>
      </w:pPr>
      <w:r w:rsidRPr="00C41BC8">
        <w:rPr>
          <w:lang w:val="fr-FR"/>
        </w:rPr>
        <w:t>Malgré tou</w:t>
      </w:r>
      <w:r w:rsidR="0043356D" w:rsidRPr="00C41BC8">
        <w:rPr>
          <w:lang w:val="fr-FR"/>
        </w:rPr>
        <w:t>t</w:t>
      </w:r>
      <w:r w:rsidR="00217329" w:rsidRPr="00C41BC8">
        <w:rPr>
          <w:lang w:val="fr-FR"/>
        </w:rPr>
        <w:t xml:space="preserve">, vous pouvez toujours essayer d’atteindre la perfection </w:t>
      </w:r>
      <w:r w:rsidR="00CD7D29" w:rsidRPr="00C41BC8">
        <w:rPr>
          <w:lang w:val="fr-FR"/>
        </w:rPr>
        <w:t xml:space="preserve">en réalisant quelques bonus </w:t>
      </w:r>
      <w:r w:rsidR="00CD7D29" w:rsidRPr="7CB4B8C2">
        <w:rPr>
          <w:rFonts w:ascii="Segoe UI Emoji" w:eastAsia="Segoe UI Emoji" w:hAnsi="Segoe UI Emoji" w:cs="Segoe UI Emoji"/>
        </w:rPr>
        <w:t>😉</w:t>
      </w:r>
      <w:r w:rsidR="00CD7D29" w:rsidRPr="00C41BC8">
        <w:rPr>
          <w:lang w:val="fr-FR"/>
        </w:rPr>
        <w:t xml:space="preserve"> </w:t>
      </w:r>
    </w:p>
    <w:p w14:paraId="7B43DA47" w14:textId="32D363FF" w:rsidR="00CD42C8" w:rsidRPr="00C41BC8" w:rsidRDefault="00CF3EF7" w:rsidP="00CF3EF7">
      <w:pPr>
        <w:pStyle w:val="Cobra-Normal"/>
        <w:numPr>
          <w:ilvl w:val="0"/>
          <w:numId w:val="19"/>
        </w:numPr>
        <w:jc w:val="left"/>
        <w:rPr>
          <w:lang w:val="fr-FR"/>
        </w:rPr>
      </w:pPr>
      <w:r w:rsidRPr="00C41BC8">
        <w:rPr>
          <w:lang w:val="fr-FR"/>
        </w:rPr>
        <w:t xml:space="preserve">Affichez plus </w:t>
      </w:r>
      <w:r w:rsidR="00C63597" w:rsidRPr="00C41BC8">
        <w:rPr>
          <w:lang w:val="fr-FR"/>
        </w:rPr>
        <w:t>de d</w:t>
      </w:r>
      <w:r w:rsidR="5CDA7B86" w:rsidRPr="00C41BC8">
        <w:rPr>
          <w:lang w:val="fr-FR"/>
        </w:rPr>
        <w:t>é</w:t>
      </w:r>
      <w:r w:rsidR="00C63597" w:rsidRPr="00C41BC8">
        <w:rPr>
          <w:lang w:val="fr-FR"/>
        </w:rPr>
        <w:t>tails sur le pokemon grâce à l’API</w:t>
      </w:r>
    </w:p>
    <w:p w14:paraId="71A918DE" w14:textId="42A0065C" w:rsidR="00C63597" w:rsidRDefault="00C63597" w:rsidP="00CF3EF7">
      <w:pPr>
        <w:pStyle w:val="Cobra-Normal"/>
        <w:numPr>
          <w:ilvl w:val="0"/>
          <w:numId w:val="19"/>
        </w:numPr>
        <w:jc w:val="left"/>
      </w:pPr>
      <w:r>
        <w:t>Envoyez la carte par mail</w:t>
      </w:r>
    </w:p>
    <w:p w14:paraId="5A426983" w14:textId="4BD2BB17" w:rsidR="00C63597" w:rsidRPr="00C41BC8" w:rsidRDefault="00C63597" w:rsidP="00C63597">
      <w:pPr>
        <w:pStyle w:val="Cobra-Normal"/>
        <w:numPr>
          <w:ilvl w:val="0"/>
          <w:numId w:val="19"/>
        </w:numPr>
        <w:jc w:val="left"/>
        <w:rPr>
          <w:lang w:val="fr-FR"/>
        </w:rPr>
      </w:pPr>
      <w:r w:rsidRPr="00C41BC8">
        <w:rPr>
          <w:lang w:val="fr-FR"/>
        </w:rPr>
        <w:t>Rajoutez de la neige qui tombe !</w:t>
      </w:r>
    </w:p>
    <w:p w14:paraId="33C22361" w14:textId="77777777" w:rsidR="00CD42C8" w:rsidRPr="00C41BC8" w:rsidRDefault="00CD42C8" w:rsidP="00CD7D29">
      <w:pPr>
        <w:pStyle w:val="Cobra-Normal"/>
        <w:jc w:val="left"/>
        <w:rPr>
          <w:lang w:val="fr-FR"/>
        </w:rPr>
      </w:pPr>
    </w:p>
    <w:p w14:paraId="523FCB86" w14:textId="4595A381" w:rsidR="00CD42C8" w:rsidRPr="00C41BC8" w:rsidRDefault="00A121AA" w:rsidP="00CD7D29">
      <w:pPr>
        <w:pStyle w:val="Cobra-Normal"/>
        <w:jc w:val="left"/>
        <w:rPr>
          <w:lang w:val="fr-FR"/>
        </w:rPr>
      </w:pPr>
      <w:r w:rsidRPr="00C41BC8">
        <w:rPr>
          <w:lang w:val="fr-FR"/>
        </w:rPr>
        <w:t xml:space="preserve">Merci à vous et joyeux </w:t>
      </w:r>
      <w:r w:rsidR="319406AB" w:rsidRPr="00C41BC8">
        <w:rPr>
          <w:lang w:val="fr-FR"/>
        </w:rPr>
        <w:t>N</w:t>
      </w:r>
      <w:r w:rsidRPr="00C41BC8">
        <w:rPr>
          <w:lang w:val="fr-FR"/>
        </w:rPr>
        <w:t>oël !</w:t>
      </w:r>
    </w:p>
    <w:p w14:paraId="5EFD7814" w14:textId="35378D00" w:rsidR="083D904E" w:rsidRPr="00C41BC8" w:rsidRDefault="083D904E" w:rsidP="083D904E">
      <w:pPr>
        <w:pStyle w:val="Cobra-Normal"/>
        <w:jc w:val="left"/>
        <w:rPr>
          <w:lang w:val="fr-FR"/>
        </w:rPr>
      </w:pPr>
    </w:p>
    <w:p w14:paraId="4D755132" w14:textId="7A43F16A" w:rsidR="000B3DC5" w:rsidRDefault="1862C019" w:rsidP="00CD42C8">
      <w:pPr>
        <w:pStyle w:val="Cobra-Normal"/>
        <w:jc w:val="center"/>
      </w:pPr>
      <w:r>
        <w:rPr>
          <w:noProof/>
        </w:rPr>
        <w:drawing>
          <wp:inline distT="0" distB="0" distL="0" distR="0" wp14:anchorId="79C6BB87" wp14:editId="39BED6B6">
            <wp:extent cx="3166926" cy="447724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26" cy="44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6C0F" w14:textId="77777777" w:rsidR="004B5F07" w:rsidRDefault="004B5F07" w:rsidP="004B5F07">
      <w:pPr>
        <w:pStyle w:val="Cobra-Normal"/>
        <w:jc w:val="left"/>
      </w:pPr>
    </w:p>
    <w:sectPr w:rsidR="004B5F07" w:rsidSect="007B3BD9">
      <w:footerReference w:type="default" r:id="rId23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5484" w14:textId="77777777" w:rsidR="00A25C09" w:rsidRDefault="00A25C09" w:rsidP="00353C27">
      <w:pPr>
        <w:spacing w:after="0" w:line="240" w:lineRule="auto"/>
      </w:pPr>
      <w:r>
        <w:separator/>
      </w:r>
    </w:p>
  </w:endnote>
  <w:endnote w:type="continuationSeparator" w:id="0">
    <w:p w14:paraId="06824FFD" w14:textId="77777777" w:rsidR="00A25C09" w:rsidRDefault="00A25C09" w:rsidP="00353C27">
      <w:pPr>
        <w:spacing w:after="0" w:line="240" w:lineRule="auto"/>
      </w:pPr>
      <w:r>
        <w:continuationSeparator/>
      </w:r>
    </w:p>
  </w:endnote>
  <w:endnote w:type="continuationNotice" w:id="1">
    <w:p w14:paraId="4407B9C3" w14:textId="77777777" w:rsidR="00A25C09" w:rsidRDefault="00A25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331245"/>
      <w:docPartObj>
        <w:docPartGallery w:val="Page Numbers (Bottom of Page)"/>
        <w:docPartUnique/>
      </w:docPartObj>
    </w:sdtPr>
    <w:sdtEndPr/>
    <w:sdtContent>
      <w:p w14:paraId="4037E778" w14:textId="127DFE16" w:rsidR="00C63597" w:rsidRDefault="00C635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065AF89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11EE" w14:textId="77777777" w:rsidR="00A25C09" w:rsidRDefault="00A25C09" w:rsidP="00353C27">
      <w:pPr>
        <w:spacing w:after="0" w:line="240" w:lineRule="auto"/>
      </w:pPr>
      <w:r>
        <w:separator/>
      </w:r>
    </w:p>
  </w:footnote>
  <w:footnote w:type="continuationSeparator" w:id="0">
    <w:p w14:paraId="6C924612" w14:textId="77777777" w:rsidR="00A25C09" w:rsidRDefault="00A25C09" w:rsidP="00353C27">
      <w:pPr>
        <w:spacing w:after="0" w:line="240" w:lineRule="auto"/>
      </w:pPr>
      <w:r>
        <w:continuationSeparator/>
      </w:r>
    </w:p>
  </w:footnote>
  <w:footnote w:type="continuationNotice" w:id="1">
    <w:p w14:paraId="3AE409F1" w14:textId="77777777" w:rsidR="00A25C09" w:rsidRDefault="00A25C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835"/>
    <w:multiLevelType w:val="hybridMultilevel"/>
    <w:tmpl w:val="52304B9E"/>
    <w:lvl w:ilvl="0" w:tplc="B7B2DCE8">
      <w:start w:val="4"/>
      <w:numFmt w:val="bullet"/>
      <w:lvlText w:val="-"/>
      <w:lvlJc w:val="left"/>
      <w:pPr>
        <w:ind w:left="1440" w:hanging="360"/>
      </w:pPr>
      <w:rPr>
        <w:rFonts w:ascii="Bitter" w:eastAsiaTheme="minorHAnsi" w:hAnsi="Bitter" w:cs="Clear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F318F"/>
    <w:multiLevelType w:val="hybridMultilevel"/>
    <w:tmpl w:val="7C7887E8"/>
    <w:lvl w:ilvl="0" w:tplc="D520EA5C">
      <w:start w:val="5"/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342D3"/>
    <w:multiLevelType w:val="hybridMultilevel"/>
    <w:tmpl w:val="B7CC9B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86AA7"/>
    <w:multiLevelType w:val="hybridMultilevel"/>
    <w:tmpl w:val="01C437DE"/>
    <w:lvl w:ilvl="0" w:tplc="0D46AE5E">
      <w:start w:val="5"/>
      <w:numFmt w:val="bullet"/>
      <w:lvlText w:val="-"/>
      <w:lvlJc w:val="left"/>
      <w:pPr>
        <w:ind w:left="720" w:hanging="360"/>
      </w:pPr>
      <w:rPr>
        <w:rFonts w:ascii="Clear Sans Light" w:eastAsiaTheme="minorHAnsi" w:hAnsi="Clear Sans Light" w:cs="Clear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5"/>
  </w:num>
  <w:num w:numId="5">
    <w:abstractNumId w:val="9"/>
  </w:num>
  <w:num w:numId="6">
    <w:abstractNumId w:val="17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16"/>
  </w:num>
  <w:num w:numId="12">
    <w:abstractNumId w:val="18"/>
  </w:num>
  <w:num w:numId="13">
    <w:abstractNumId w:val="6"/>
  </w:num>
  <w:num w:numId="14">
    <w:abstractNumId w:val="2"/>
  </w:num>
  <w:num w:numId="15">
    <w:abstractNumId w:val="14"/>
  </w:num>
  <w:num w:numId="16">
    <w:abstractNumId w:val="0"/>
  </w:num>
  <w:num w:numId="17">
    <w:abstractNumId w:val="11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0"/>
    <w:rsid w:val="00001322"/>
    <w:rsid w:val="000033A9"/>
    <w:rsid w:val="00005D5E"/>
    <w:rsid w:val="00006A3E"/>
    <w:rsid w:val="00011C65"/>
    <w:rsid w:val="00012D62"/>
    <w:rsid w:val="00013516"/>
    <w:rsid w:val="000140FD"/>
    <w:rsid w:val="00016700"/>
    <w:rsid w:val="00017D71"/>
    <w:rsid w:val="000246F3"/>
    <w:rsid w:val="000251C7"/>
    <w:rsid w:val="00026B9F"/>
    <w:rsid w:val="00031BDC"/>
    <w:rsid w:val="00033FC1"/>
    <w:rsid w:val="00043241"/>
    <w:rsid w:val="00043B0B"/>
    <w:rsid w:val="00043D99"/>
    <w:rsid w:val="00046430"/>
    <w:rsid w:val="00052C7E"/>
    <w:rsid w:val="0005449D"/>
    <w:rsid w:val="00055D9A"/>
    <w:rsid w:val="00056710"/>
    <w:rsid w:val="00056BD4"/>
    <w:rsid w:val="00057059"/>
    <w:rsid w:val="000572E1"/>
    <w:rsid w:val="0005738F"/>
    <w:rsid w:val="000603A9"/>
    <w:rsid w:val="00060854"/>
    <w:rsid w:val="000619B4"/>
    <w:rsid w:val="0006200F"/>
    <w:rsid w:val="00062403"/>
    <w:rsid w:val="00071D26"/>
    <w:rsid w:val="00071D45"/>
    <w:rsid w:val="0008235C"/>
    <w:rsid w:val="0008434F"/>
    <w:rsid w:val="00084D67"/>
    <w:rsid w:val="0008553F"/>
    <w:rsid w:val="000874D8"/>
    <w:rsid w:val="00091037"/>
    <w:rsid w:val="0009393E"/>
    <w:rsid w:val="000941C2"/>
    <w:rsid w:val="00094624"/>
    <w:rsid w:val="00095D4E"/>
    <w:rsid w:val="00097E7A"/>
    <w:rsid w:val="000A007B"/>
    <w:rsid w:val="000A1AEC"/>
    <w:rsid w:val="000A328E"/>
    <w:rsid w:val="000A4B1F"/>
    <w:rsid w:val="000A6256"/>
    <w:rsid w:val="000A64E1"/>
    <w:rsid w:val="000B1BEF"/>
    <w:rsid w:val="000B1C4C"/>
    <w:rsid w:val="000B3DC5"/>
    <w:rsid w:val="000B494D"/>
    <w:rsid w:val="000B630A"/>
    <w:rsid w:val="000B680A"/>
    <w:rsid w:val="000B75EF"/>
    <w:rsid w:val="000C22F1"/>
    <w:rsid w:val="000C3BF0"/>
    <w:rsid w:val="000D2230"/>
    <w:rsid w:val="000D7CA6"/>
    <w:rsid w:val="000E2243"/>
    <w:rsid w:val="000E38C7"/>
    <w:rsid w:val="000E692D"/>
    <w:rsid w:val="000E770E"/>
    <w:rsid w:val="000E7941"/>
    <w:rsid w:val="000F08CC"/>
    <w:rsid w:val="000F13BD"/>
    <w:rsid w:val="000F3FEA"/>
    <w:rsid w:val="000F6B9F"/>
    <w:rsid w:val="00100D9A"/>
    <w:rsid w:val="00100ECF"/>
    <w:rsid w:val="0010204D"/>
    <w:rsid w:val="00110AD0"/>
    <w:rsid w:val="00111115"/>
    <w:rsid w:val="0011236B"/>
    <w:rsid w:val="00113C33"/>
    <w:rsid w:val="00114876"/>
    <w:rsid w:val="00121B41"/>
    <w:rsid w:val="00121D17"/>
    <w:rsid w:val="001257A0"/>
    <w:rsid w:val="0012673B"/>
    <w:rsid w:val="00131517"/>
    <w:rsid w:val="00133C5F"/>
    <w:rsid w:val="00134823"/>
    <w:rsid w:val="00141ADC"/>
    <w:rsid w:val="0014222F"/>
    <w:rsid w:val="00142790"/>
    <w:rsid w:val="001427EB"/>
    <w:rsid w:val="00142B6C"/>
    <w:rsid w:val="00144259"/>
    <w:rsid w:val="0014674C"/>
    <w:rsid w:val="0015137C"/>
    <w:rsid w:val="00154824"/>
    <w:rsid w:val="00161A9D"/>
    <w:rsid w:val="0016201F"/>
    <w:rsid w:val="00163117"/>
    <w:rsid w:val="00163847"/>
    <w:rsid w:val="00166A11"/>
    <w:rsid w:val="0017160E"/>
    <w:rsid w:val="00172C5E"/>
    <w:rsid w:val="00176A7C"/>
    <w:rsid w:val="0018135D"/>
    <w:rsid w:val="00184109"/>
    <w:rsid w:val="001846BC"/>
    <w:rsid w:val="00186638"/>
    <w:rsid w:val="00187B44"/>
    <w:rsid w:val="001905F8"/>
    <w:rsid w:val="00192B5D"/>
    <w:rsid w:val="00192E8B"/>
    <w:rsid w:val="001936F1"/>
    <w:rsid w:val="001957C4"/>
    <w:rsid w:val="00195B1B"/>
    <w:rsid w:val="001972A1"/>
    <w:rsid w:val="001A443F"/>
    <w:rsid w:val="001B5491"/>
    <w:rsid w:val="001B6FF7"/>
    <w:rsid w:val="001B985C"/>
    <w:rsid w:val="001C493E"/>
    <w:rsid w:val="001C4FB8"/>
    <w:rsid w:val="001C5F15"/>
    <w:rsid w:val="001C6816"/>
    <w:rsid w:val="001C7BEF"/>
    <w:rsid w:val="001D55D8"/>
    <w:rsid w:val="001D6043"/>
    <w:rsid w:val="001E0386"/>
    <w:rsid w:val="001E081D"/>
    <w:rsid w:val="001E2638"/>
    <w:rsid w:val="001E500B"/>
    <w:rsid w:val="001F05EC"/>
    <w:rsid w:val="001F18E4"/>
    <w:rsid w:val="001F52D1"/>
    <w:rsid w:val="001F612A"/>
    <w:rsid w:val="00201328"/>
    <w:rsid w:val="00202EC1"/>
    <w:rsid w:val="00206410"/>
    <w:rsid w:val="00210C96"/>
    <w:rsid w:val="00212158"/>
    <w:rsid w:val="002124D2"/>
    <w:rsid w:val="00215F25"/>
    <w:rsid w:val="00217329"/>
    <w:rsid w:val="00220243"/>
    <w:rsid w:val="00220DE1"/>
    <w:rsid w:val="00221209"/>
    <w:rsid w:val="00221256"/>
    <w:rsid w:val="00224336"/>
    <w:rsid w:val="00226D5A"/>
    <w:rsid w:val="0023468F"/>
    <w:rsid w:val="00235252"/>
    <w:rsid w:val="00240662"/>
    <w:rsid w:val="00247D8E"/>
    <w:rsid w:val="002518CB"/>
    <w:rsid w:val="00253964"/>
    <w:rsid w:val="00260611"/>
    <w:rsid w:val="00260E2C"/>
    <w:rsid w:val="00261513"/>
    <w:rsid w:val="0026342B"/>
    <w:rsid w:val="00270213"/>
    <w:rsid w:val="00270E31"/>
    <w:rsid w:val="002711F9"/>
    <w:rsid w:val="002723F9"/>
    <w:rsid w:val="00274EE7"/>
    <w:rsid w:val="00277F79"/>
    <w:rsid w:val="002823DD"/>
    <w:rsid w:val="00283CE7"/>
    <w:rsid w:val="002904A8"/>
    <w:rsid w:val="002923E8"/>
    <w:rsid w:val="00293507"/>
    <w:rsid w:val="00293D58"/>
    <w:rsid w:val="002961CE"/>
    <w:rsid w:val="00296CE9"/>
    <w:rsid w:val="002A0643"/>
    <w:rsid w:val="002A525A"/>
    <w:rsid w:val="002A6C59"/>
    <w:rsid w:val="002B0EED"/>
    <w:rsid w:val="002B2043"/>
    <w:rsid w:val="002B2BFB"/>
    <w:rsid w:val="002B4B94"/>
    <w:rsid w:val="002B7F23"/>
    <w:rsid w:val="002C2D63"/>
    <w:rsid w:val="002C4D55"/>
    <w:rsid w:val="002D1707"/>
    <w:rsid w:val="002D2F1F"/>
    <w:rsid w:val="002D6C2A"/>
    <w:rsid w:val="002E5727"/>
    <w:rsid w:val="002E5B7F"/>
    <w:rsid w:val="002E761E"/>
    <w:rsid w:val="002F0C3E"/>
    <w:rsid w:val="002F3B1F"/>
    <w:rsid w:val="002F3B6E"/>
    <w:rsid w:val="0030050A"/>
    <w:rsid w:val="003027B8"/>
    <w:rsid w:val="003054A4"/>
    <w:rsid w:val="00310123"/>
    <w:rsid w:val="003153D8"/>
    <w:rsid w:val="003173D1"/>
    <w:rsid w:val="00323A21"/>
    <w:rsid w:val="003260F3"/>
    <w:rsid w:val="0032622C"/>
    <w:rsid w:val="003271B1"/>
    <w:rsid w:val="003309B1"/>
    <w:rsid w:val="00332956"/>
    <w:rsid w:val="00336337"/>
    <w:rsid w:val="00337232"/>
    <w:rsid w:val="00340208"/>
    <w:rsid w:val="0034061E"/>
    <w:rsid w:val="00340C12"/>
    <w:rsid w:val="003435FF"/>
    <w:rsid w:val="00351BBC"/>
    <w:rsid w:val="00353C27"/>
    <w:rsid w:val="00355C01"/>
    <w:rsid w:val="00355FEC"/>
    <w:rsid w:val="00360C28"/>
    <w:rsid w:val="00362BFC"/>
    <w:rsid w:val="00363072"/>
    <w:rsid w:val="00363B0D"/>
    <w:rsid w:val="00364534"/>
    <w:rsid w:val="003648BB"/>
    <w:rsid w:val="00365FE6"/>
    <w:rsid w:val="00366CCA"/>
    <w:rsid w:val="00370337"/>
    <w:rsid w:val="003703BE"/>
    <w:rsid w:val="00377683"/>
    <w:rsid w:val="003817AF"/>
    <w:rsid w:val="00384B2C"/>
    <w:rsid w:val="003864D0"/>
    <w:rsid w:val="00390232"/>
    <w:rsid w:val="003911FC"/>
    <w:rsid w:val="00392CB4"/>
    <w:rsid w:val="003932D6"/>
    <w:rsid w:val="0039336D"/>
    <w:rsid w:val="00395372"/>
    <w:rsid w:val="00397923"/>
    <w:rsid w:val="00397A2F"/>
    <w:rsid w:val="003A0943"/>
    <w:rsid w:val="003A0DC6"/>
    <w:rsid w:val="003A0F8E"/>
    <w:rsid w:val="003A30C6"/>
    <w:rsid w:val="003A3EC6"/>
    <w:rsid w:val="003A612B"/>
    <w:rsid w:val="003A646C"/>
    <w:rsid w:val="003A789C"/>
    <w:rsid w:val="003A7D7D"/>
    <w:rsid w:val="003A7F83"/>
    <w:rsid w:val="003B0AB2"/>
    <w:rsid w:val="003B11E5"/>
    <w:rsid w:val="003B1B93"/>
    <w:rsid w:val="003B442D"/>
    <w:rsid w:val="003B4D21"/>
    <w:rsid w:val="003B6401"/>
    <w:rsid w:val="003C0F0F"/>
    <w:rsid w:val="003C2CE4"/>
    <w:rsid w:val="003C34CB"/>
    <w:rsid w:val="003C3FD1"/>
    <w:rsid w:val="003C4498"/>
    <w:rsid w:val="003C45F0"/>
    <w:rsid w:val="003C4F36"/>
    <w:rsid w:val="003C643F"/>
    <w:rsid w:val="003D3AC4"/>
    <w:rsid w:val="003D5F26"/>
    <w:rsid w:val="003E0F57"/>
    <w:rsid w:val="003E1ED3"/>
    <w:rsid w:val="003E368C"/>
    <w:rsid w:val="003E51AD"/>
    <w:rsid w:val="003E52B1"/>
    <w:rsid w:val="003E712D"/>
    <w:rsid w:val="003F07C8"/>
    <w:rsid w:val="003F1E1C"/>
    <w:rsid w:val="003F3D28"/>
    <w:rsid w:val="003F6975"/>
    <w:rsid w:val="0040110D"/>
    <w:rsid w:val="00401FAF"/>
    <w:rsid w:val="00405810"/>
    <w:rsid w:val="004073B4"/>
    <w:rsid w:val="004103C1"/>
    <w:rsid w:val="004113B7"/>
    <w:rsid w:val="00412833"/>
    <w:rsid w:val="00412F07"/>
    <w:rsid w:val="0041587E"/>
    <w:rsid w:val="00416D3D"/>
    <w:rsid w:val="004200F6"/>
    <w:rsid w:val="00420807"/>
    <w:rsid w:val="00421936"/>
    <w:rsid w:val="00421B15"/>
    <w:rsid w:val="00423D0D"/>
    <w:rsid w:val="0042632D"/>
    <w:rsid w:val="0043308A"/>
    <w:rsid w:val="0043356D"/>
    <w:rsid w:val="00434281"/>
    <w:rsid w:val="004367CB"/>
    <w:rsid w:val="004458DD"/>
    <w:rsid w:val="004476D7"/>
    <w:rsid w:val="00450067"/>
    <w:rsid w:val="00450B5F"/>
    <w:rsid w:val="00450E33"/>
    <w:rsid w:val="004532D0"/>
    <w:rsid w:val="00461267"/>
    <w:rsid w:val="004620E5"/>
    <w:rsid w:val="00462306"/>
    <w:rsid w:val="0046555F"/>
    <w:rsid w:val="00467464"/>
    <w:rsid w:val="00467BCC"/>
    <w:rsid w:val="004717A6"/>
    <w:rsid w:val="00471C5D"/>
    <w:rsid w:val="00472A25"/>
    <w:rsid w:val="00472A86"/>
    <w:rsid w:val="00473120"/>
    <w:rsid w:val="00473424"/>
    <w:rsid w:val="0047457D"/>
    <w:rsid w:val="004752BF"/>
    <w:rsid w:val="00481FBD"/>
    <w:rsid w:val="00482B25"/>
    <w:rsid w:val="004842CA"/>
    <w:rsid w:val="00486E1A"/>
    <w:rsid w:val="00486EB4"/>
    <w:rsid w:val="00487119"/>
    <w:rsid w:val="00487782"/>
    <w:rsid w:val="0049149D"/>
    <w:rsid w:val="004925FA"/>
    <w:rsid w:val="00495B04"/>
    <w:rsid w:val="004A0885"/>
    <w:rsid w:val="004A0FE4"/>
    <w:rsid w:val="004A25C9"/>
    <w:rsid w:val="004A3296"/>
    <w:rsid w:val="004A43B0"/>
    <w:rsid w:val="004A4921"/>
    <w:rsid w:val="004A55C8"/>
    <w:rsid w:val="004A6A4E"/>
    <w:rsid w:val="004B09AF"/>
    <w:rsid w:val="004B2A76"/>
    <w:rsid w:val="004B4729"/>
    <w:rsid w:val="004B5F07"/>
    <w:rsid w:val="004C07BD"/>
    <w:rsid w:val="004C0E47"/>
    <w:rsid w:val="004C4E1B"/>
    <w:rsid w:val="004C62C4"/>
    <w:rsid w:val="004D05C3"/>
    <w:rsid w:val="004D43C1"/>
    <w:rsid w:val="004D7A8B"/>
    <w:rsid w:val="004E00B1"/>
    <w:rsid w:val="004E0D4A"/>
    <w:rsid w:val="004E5253"/>
    <w:rsid w:val="004E553F"/>
    <w:rsid w:val="004E5734"/>
    <w:rsid w:val="004E6DAB"/>
    <w:rsid w:val="004F0085"/>
    <w:rsid w:val="004F20D3"/>
    <w:rsid w:val="004F5893"/>
    <w:rsid w:val="004F7D6A"/>
    <w:rsid w:val="005016D9"/>
    <w:rsid w:val="005018B8"/>
    <w:rsid w:val="00503134"/>
    <w:rsid w:val="00503933"/>
    <w:rsid w:val="005052EA"/>
    <w:rsid w:val="00506583"/>
    <w:rsid w:val="0051272F"/>
    <w:rsid w:val="00514C64"/>
    <w:rsid w:val="0051504B"/>
    <w:rsid w:val="005203B8"/>
    <w:rsid w:val="0052224D"/>
    <w:rsid w:val="0052253D"/>
    <w:rsid w:val="005230F5"/>
    <w:rsid w:val="00525F6F"/>
    <w:rsid w:val="00526773"/>
    <w:rsid w:val="0052708A"/>
    <w:rsid w:val="005361BB"/>
    <w:rsid w:val="005368EE"/>
    <w:rsid w:val="005374A0"/>
    <w:rsid w:val="0053FD10"/>
    <w:rsid w:val="00541AF5"/>
    <w:rsid w:val="00551D17"/>
    <w:rsid w:val="0055437B"/>
    <w:rsid w:val="005556BC"/>
    <w:rsid w:val="00556253"/>
    <w:rsid w:val="00560DC1"/>
    <w:rsid w:val="005625B5"/>
    <w:rsid w:val="00562FD1"/>
    <w:rsid w:val="00563B2D"/>
    <w:rsid w:val="00565587"/>
    <w:rsid w:val="005656E8"/>
    <w:rsid w:val="005707CF"/>
    <w:rsid w:val="005719F4"/>
    <w:rsid w:val="0057372E"/>
    <w:rsid w:val="00573C91"/>
    <w:rsid w:val="00573ECD"/>
    <w:rsid w:val="00574EBB"/>
    <w:rsid w:val="005828C3"/>
    <w:rsid w:val="00583787"/>
    <w:rsid w:val="00584D0C"/>
    <w:rsid w:val="00585D6F"/>
    <w:rsid w:val="00592AAA"/>
    <w:rsid w:val="005938F1"/>
    <w:rsid w:val="00594958"/>
    <w:rsid w:val="00595216"/>
    <w:rsid w:val="005974F8"/>
    <w:rsid w:val="005A1D04"/>
    <w:rsid w:val="005A3A80"/>
    <w:rsid w:val="005A4711"/>
    <w:rsid w:val="005A4B9C"/>
    <w:rsid w:val="005A518F"/>
    <w:rsid w:val="005A6F69"/>
    <w:rsid w:val="005B09F8"/>
    <w:rsid w:val="005B5CE1"/>
    <w:rsid w:val="005C04DC"/>
    <w:rsid w:val="005C3E93"/>
    <w:rsid w:val="005C40EA"/>
    <w:rsid w:val="005C51F1"/>
    <w:rsid w:val="005C7AB6"/>
    <w:rsid w:val="005D03A4"/>
    <w:rsid w:val="005D067C"/>
    <w:rsid w:val="005D5F8E"/>
    <w:rsid w:val="005D7102"/>
    <w:rsid w:val="005E0FDF"/>
    <w:rsid w:val="005E1AD9"/>
    <w:rsid w:val="005E5FA6"/>
    <w:rsid w:val="005F02DC"/>
    <w:rsid w:val="005F3EC5"/>
    <w:rsid w:val="005F435F"/>
    <w:rsid w:val="005F5018"/>
    <w:rsid w:val="005F5C87"/>
    <w:rsid w:val="005F6256"/>
    <w:rsid w:val="005F6FF5"/>
    <w:rsid w:val="005F73BB"/>
    <w:rsid w:val="00601F48"/>
    <w:rsid w:val="00611CB9"/>
    <w:rsid w:val="00613826"/>
    <w:rsid w:val="00617664"/>
    <w:rsid w:val="00620D5E"/>
    <w:rsid w:val="006216C7"/>
    <w:rsid w:val="006258DA"/>
    <w:rsid w:val="00630EAC"/>
    <w:rsid w:val="00631D97"/>
    <w:rsid w:val="00631F54"/>
    <w:rsid w:val="006334D5"/>
    <w:rsid w:val="006338A7"/>
    <w:rsid w:val="00637826"/>
    <w:rsid w:val="00640896"/>
    <w:rsid w:val="006429AA"/>
    <w:rsid w:val="00655B9C"/>
    <w:rsid w:val="00655CFA"/>
    <w:rsid w:val="006560C2"/>
    <w:rsid w:val="00661100"/>
    <w:rsid w:val="00662B04"/>
    <w:rsid w:val="00663A53"/>
    <w:rsid w:val="00665281"/>
    <w:rsid w:val="006652C3"/>
    <w:rsid w:val="00667CDE"/>
    <w:rsid w:val="006725F6"/>
    <w:rsid w:val="00673659"/>
    <w:rsid w:val="0067408C"/>
    <w:rsid w:val="00675AC1"/>
    <w:rsid w:val="00680057"/>
    <w:rsid w:val="00685F4B"/>
    <w:rsid w:val="00686DC9"/>
    <w:rsid w:val="00686EB0"/>
    <w:rsid w:val="006925EA"/>
    <w:rsid w:val="00692E3C"/>
    <w:rsid w:val="006938EA"/>
    <w:rsid w:val="00695260"/>
    <w:rsid w:val="0069535D"/>
    <w:rsid w:val="006A1656"/>
    <w:rsid w:val="006A17C4"/>
    <w:rsid w:val="006A2076"/>
    <w:rsid w:val="006A2F79"/>
    <w:rsid w:val="006A58C2"/>
    <w:rsid w:val="006B01FE"/>
    <w:rsid w:val="006B7938"/>
    <w:rsid w:val="006C5E68"/>
    <w:rsid w:val="006C7495"/>
    <w:rsid w:val="006D0C5A"/>
    <w:rsid w:val="006D189F"/>
    <w:rsid w:val="006D1D26"/>
    <w:rsid w:val="006D301C"/>
    <w:rsid w:val="006D6819"/>
    <w:rsid w:val="006E0455"/>
    <w:rsid w:val="006E0B2B"/>
    <w:rsid w:val="006E0F7A"/>
    <w:rsid w:val="006E1E47"/>
    <w:rsid w:val="006E1E70"/>
    <w:rsid w:val="006E311E"/>
    <w:rsid w:val="006E4D14"/>
    <w:rsid w:val="006F2768"/>
    <w:rsid w:val="006F364C"/>
    <w:rsid w:val="006F4429"/>
    <w:rsid w:val="006F585F"/>
    <w:rsid w:val="006F64A0"/>
    <w:rsid w:val="006F67DC"/>
    <w:rsid w:val="006F7554"/>
    <w:rsid w:val="006F7A13"/>
    <w:rsid w:val="00700BFA"/>
    <w:rsid w:val="00701F9B"/>
    <w:rsid w:val="007033CB"/>
    <w:rsid w:val="00704373"/>
    <w:rsid w:val="0070583B"/>
    <w:rsid w:val="00706327"/>
    <w:rsid w:val="00707905"/>
    <w:rsid w:val="007145D1"/>
    <w:rsid w:val="007160B1"/>
    <w:rsid w:val="00724159"/>
    <w:rsid w:val="00724BC3"/>
    <w:rsid w:val="007300A3"/>
    <w:rsid w:val="007335B9"/>
    <w:rsid w:val="007341C9"/>
    <w:rsid w:val="007363D5"/>
    <w:rsid w:val="00736E0E"/>
    <w:rsid w:val="00741217"/>
    <w:rsid w:val="007422EC"/>
    <w:rsid w:val="00742CF5"/>
    <w:rsid w:val="0074506D"/>
    <w:rsid w:val="00753D34"/>
    <w:rsid w:val="00754927"/>
    <w:rsid w:val="00760A98"/>
    <w:rsid w:val="00760B52"/>
    <w:rsid w:val="00761506"/>
    <w:rsid w:val="00762ECD"/>
    <w:rsid w:val="00766DD6"/>
    <w:rsid w:val="007675F1"/>
    <w:rsid w:val="00771983"/>
    <w:rsid w:val="0077421C"/>
    <w:rsid w:val="00780878"/>
    <w:rsid w:val="00780A9E"/>
    <w:rsid w:val="00791210"/>
    <w:rsid w:val="007915FD"/>
    <w:rsid w:val="007934A4"/>
    <w:rsid w:val="0079527D"/>
    <w:rsid w:val="00796A51"/>
    <w:rsid w:val="007A2200"/>
    <w:rsid w:val="007A5F61"/>
    <w:rsid w:val="007B0D02"/>
    <w:rsid w:val="007B1AAF"/>
    <w:rsid w:val="007B3BD9"/>
    <w:rsid w:val="007B493A"/>
    <w:rsid w:val="007B7AE3"/>
    <w:rsid w:val="007C1C93"/>
    <w:rsid w:val="007C1EA4"/>
    <w:rsid w:val="007C4E5B"/>
    <w:rsid w:val="007C5BB2"/>
    <w:rsid w:val="007C5D82"/>
    <w:rsid w:val="007C62B9"/>
    <w:rsid w:val="007C7278"/>
    <w:rsid w:val="007D01FA"/>
    <w:rsid w:val="007D3F8C"/>
    <w:rsid w:val="007D42EF"/>
    <w:rsid w:val="007D7685"/>
    <w:rsid w:val="007E0CF3"/>
    <w:rsid w:val="007E2642"/>
    <w:rsid w:val="007E48C7"/>
    <w:rsid w:val="007E498E"/>
    <w:rsid w:val="007E5DCE"/>
    <w:rsid w:val="007E747E"/>
    <w:rsid w:val="007F28CE"/>
    <w:rsid w:val="007F406B"/>
    <w:rsid w:val="007F4ABF"/>
    <w:rsid w:val="007F56C9"/>
    <w:rsid w:val="007F6553"/>
    <w:rsid w:val="00800BDB"/>
    <w:rsid w:val="0080171B"/>
    <w:rsid w:val="00802526"/>
    <w:rsid w:val="0080256C"/>
    <w:rsid w:val="0080345B"/>
    <w:rsid w:val="008040E2"/>
    <w:rsid w:val="00805CFC"/>
    <w:rsid w:val="00806D7E"/>
    <w:rsid w:val="00810425"/>
    <w:rsid w:val="00814A09"/>
    <w:rsid w:val="008202C6"/>
    <w:rsid w:val="00821C5B"/>
    <w:rsid w:val="00824003"/>
    <w:rsid w:val="00825447"/>
    <w:rsid w:val="00825793"/>
    <w:rsid w:val="00826199"/>
    <w:rsid w:val="00826D2E"/>
    <w:rsid w:val="00831822"/>
    <w:rsid w:val="00832040"/>
    <w:rsid w:val="00834763"/>
    <w:rsid w:val="00834DC6"/>
    <w:rsid w:val="00836067"/>
    <w:rsid w:val="00840BAD"/>
    <w:rsid w:val="00841825"/>
    <w:rsid w:val="008421F9"/>
    <w:rsid w:val="00842C21"/>
    <w:rsid w:val="0084525A"/>
    <w:rsid w:val="008472C9"/>
    <w:rsid w:val="0085199B"/>
    <w:rsid w:val="00853703"/>
    <w:rsid w:val="008626F5"/>
    <w:rsid w:val="00863A23"/>
    <w:rsid w:val="0086481A"/>
    <w:rsid w:val="00864C93"/>
    <w:rsid w:val="00864FCF"/>
    <w:rsid w:val="008659E5"/>
    <w:rsid w:val="00866AEF"/>
    <w:rsid w:val="008703A2"/>
    <w:rsid w:val="008711CB"/>
    <w:rsid w:val="00873781"/>
    <w:rsid w:val="0087500D"/>
    <w:rsid w:val="00875B7F"/>
    <w:rsid w:val="00876065"/>
    <w:rsid w:val="0088015D"/>
    <w:rsid w:val="00884382"/>
    <w:rsid w:val="008853A0"/>
    <w:rsid w:val="00885772"/>
    <w:rsid w:val="00890426"/>
    <w:rsid w:val="00890B7D"/>
    <w:rsid w:val="00890C9F"/>
    <w:rsid w:val="00891E07"/>
    <w:rsid w:val="0089279F"/>
    <w:rsid w:val="00895736"/>
    <w:rsid w:val="00895D66"/>
    <w:rsid w:val="008A0D3A"/>
    <w:rsid w:val="008A1216"/>
    <w:rsid w:val="008A1BE3"/>
    <w:rsid w:val="008A228B"/>
    <w:rsid w:val="008A26E8"/>
    <w:rsid w:val="008A513E"/>
    <w:rsid w:val="008B08D7"/>
    <w:rsid w:val="008B4574"/>
    <w:rsid w:val="008B51E3"/>
    <w:rsid w:val="008B7BB2"/>
    <w:rsid w:val="008C1330"/>
    <w:rsid w:val="008C407B"/>
    <w:rsid w:val="008C4750"/>
    <w:rsid w:val="008C4A89"/>
    <w:rsid w:val="008C5EBC"/>
    <w:rsid w:val="008C612C"/>
    <w:rsid w:val="008C7FC0"/>
    <w:rsid w:val="008D2AA4"/>
    <w:rsid w:val="008D7225"/>
    <w:rsid w:val="008E138F"/>
    <w:rsid w:val="008E1F49"/>
    <w:rsid w:val="008E7B23"/>
    <w:rsid w:val="008E7C8A"/>
    <w:rsid w:val="008F2CF8"/>
    <w:rsid w:val="008F3821"/>
    <w:rsid w:val="008F452F"/>
    <w:rsid w:val="008F53B1"/>
    <w:rsid w:val="00904B1B"/>
    <w:rsid w:val="0090656B"/>
    <w:rsid w:val="0090737D"/>
    <w:rsid w:val="0091025A"/>
    <w:rsid w:val="00911274"/>
    <w:rsid w:val="00914918"/>
    <w:rsid w:val="00914C1B"/>
    <w:rsid w:val="0091539F"/>
    <w:rsid w:val="009177BB"/>
    <w:rsid w:val="00920EB9"/>
    <w:rsid w:val="0092205E"/>
    <w:rsid w:val="009237F8"/>
    <w:rsid w:val="00923CA4"/>
    <w:rsid w:val="00924671"/>
    <w:rsid w:val="00924D44"/>
    <w:rsid w:val="00926E0F"/>
    <w:rsid w:val="00927D21"/>
    <w:rsid w:val="00934DBD"/>
    <w:rsid w:val="00937DE2"/>
    <w:rsid w:val="00943732"/>
    <w:rsid w:val="00951854"/>
    <w:rsid w:val="009528DB"/>
    <w:rsid w:val="00952C2A"/>
    <w:rsid w:val="00953BCF"/>
    <w:rsid w:val="0095418B"/>
    <w:rsid w:val="00956DD4"/>
    <w:rsid w:val="0096092D"/>
    <w:rsid w:val="0096286B"/>
    <w:rsid w:val="009629E5"/>
    <w:rsid w:val="00963D66"/>
    <w:rsid w:val="00964892"/>
    <w:rsid w:val="00965C9C"/>
    <w:rsid w:val="00971A6D"/>
    <w:rsid w:val="0097205A"/>
    <w:rsid w:val="00972EEF"/>
    <w:rsid w:val="009740F2"/>
    <w:rsid w:val="00982CB8"/>
    <w:rsid w:val="009856BC"/>
    <w:rsid w:val="00986F05"/>
    <w:rsid w:val="009928FE"/>
    <w:rsid w:val="00993452"/>
    <w:rsid w:val="00996BAE"/>
    <w:rsid w:val="00997960"/>
    <w:rsid w:val="009A3566"/>
    <w:rsid w:val="009A4A1D"/>
    <w:rsid w:val="009B020C"/>
    <w:rsid w:val="009B0464"/>
    <w:rsid w:val="009B08F7"/>
    <w:rsid w:val="009B124D"/>
    <w:rsid w:val="009B160A"/>
    <w:rsid w:val="009B1DA5"/>
    <w:rsid w:val="009B51AF"/>
    <w:rsid w:val="009B5CF5"/>
    <w:rsid w:val="009C17BC"/>
    <w:rsid w:val="009C19BD"/>
    <w:rsid w:val="009C1FE2"/>
    <w:rsid w:val="009C2BFA"/>
    <w:rsid w:val="009C42DD"/>
    <w:rsid w:val="009C770D"/>
    <w:rsid w:val="009D3991"/>
    <w:rsid w:val="009D3EAD"/>
    <w:rsid w:val="009D4382"/>
    <w:rsid w:val="009D6F5B"/>
    <w:rsid w:val="009D774E"/>
    <w:rsid w:val="009E4203"/>
    <w:rsid w:val="009E424B"/>
    <w:rsid w:val="009E58E1"/>
    <w:rsid w:val="009E659F"/>
    <w:rsid w:val="009F02D2"/>
    <w:rsid w:val="009F34B8"/>
    <w:rsid w:val="009F6C94"/>
    <w:rsid w:val="009FCDFA"/>
    <w:rsid w:val="00A01AA0"/>
    <w:rsid w:val="00A061EA"/>
    <w:rsid w:val="00A06C66"/>
    <w:rsid w:val="00A11866"/>
    <w:rsid w:val="00A121AA"/>
    <w:rsid w:val="00A141FD"/>
    <w:rsid w:val="00A14AAE"/>
    <w:rsid w:val="00A15F66"/>
    <w:rsid w:val="00A16368"/>
    <w:rsid w:val="00A16EB5"/>
    <w:rsid w:val="00A1734C"/>
    <w:rsid w:val="00A20280"/>
    <w:rsid w:val="00A21829"/>
    <w:rsid w:val="00A22F18"/>
    <w:rsid w:val="00A25C09"/>
    <w:rsid w:val="00A323F3"/>
    <w:rsid w:val="00A32D25"/>
    <w:rsid w:val="00A332AA"/>
    <w:rsid w:val="00A33520"/>
    <w:rsid w:val="00A42B13"/>
    <w:rsid w:val="00A4765B"/>
    <w:rsid w:val="00A51169"/>
    <w:rsid w:val="00A538D6"/>
    <w:rsid w:val="00A53B54"/>
    <w:rsid w:val="00A57811"/>
    <w:rsid w:val="00A634FD"/>
    <w:rsid w:val="00A661C2"/>
    <w:rsid w:val="00A67B5F"/>
    <w:rsid w:val="00A7062B"/>
    <w:rsid w:val="00A71575"/>
    <w:rsid w:val="00A8014D"/>
    <w:rsid w:val="00A811BE"/>
    <w:rsid w:val="00A81600"/>
    <w:rsid w:val="00A82EAB"/>
    <w:rsid w:val="00A8574A"/>
    <w:rsid w:val="00A87809"/>
    <w:rsid w:val="00A90B72"/>
    <w:rsid w:val="00A931D9"/>
    <w:rsid w:val="00A9341D"/>
    <w:rsid w:val="00AA63E1"/>
    <w:rsid w:val="00AA6AFB"/>
    <w:rsid w:val="00AB0AF4"/>
    <w:rsid w:val="00AB2509"/>
    <w:rsid w:val="00AB291B"/>
    <w:rsid w:val="00AB45A6"/>
    <w:rsid w:val="00AB4B35"/>
    <w:rsid w:val="00AB6FD2"/>
    <w:rsid w:val="00AC34BB"/>
    <w:rsid w:val="00AC4A87"/>
    <w:rsid w:val="00AC785A"/>
    <w:rsid w:val="00AD0AF6"/>
    <w:rsid w:val="00AD13AE"/>
    <w:rsid w:val="00AD232A"/>
    <w:rsid w:val="00AD348F"/>
    <w:rsid w:val="00AD4299"/>
    <w:rsid w:val="00AD55AB"/>
    <w:rsid w:val="00AE10B3"/>
    <w:rsid w:val="00AE64AA"/>
    <w:rsid w:val="00AE6811"/>
    <w:rsid w:val="00AF1074"/>
    <w:rsid w:val="00AF2CE0"/>
    <w:rsid w:val="00AF42B1"/>
    <w:rsid w:val="00AF4FFE"/>
    <w:rsid w:val="00AF6728"/>
    <w:rsid w:val="00AF7B56"/>
    <w:rsid w:val="00B002A4"/>
    <w:rsid w:val="00B00A20"/>
    <w:rsid w:val="00B045BF"/>
    <w:rsid w:val="00B0560E"/>
    <w:rsid w:val="00B068A6"/>
    <w:rsid w:val="00B11B54"/>
    <w:rsid w:val="00B11D16"/>
    <w:rsid w:val="00B126ED"/>
    <w:rsid w:val="00B13D9F"/>
    <w:rsid w:val="00B15BB9"/>
    <w:rsid w:val="00B23A02"/>
    <w:rsid w:val="00B23F74"/>
    <w:rsid w:val="00B2547C"/>
    <w:rsid w:val="00B27F67"/>
    <w:rsid w:val="00B30B36"/>
    <w:rsid w:val="00B30DFE"/>
    <w:rsid w:val="00B35637"/>
    <w:rsid w:val="00B35921"/>
    <w:rsid w:val="00B35E92"/>
    <w:rsid w:val="00B428C8"/>
    <w:rsid w:val="00B45593"/>
    <w:rsid w:val="00B459A3"/>
    <w:rsid w:val="00B471C2"/>
    <w:rsid w:val="00B506D8"/>
    <w:rsid w:val="00B516B9"/>
    <w:rsid w:val="00B57A80"/>
    <w:rsid w:val="00B61FC8"/>
    <w:rsid w:val="00B622F1"/>
    <w:rsid w:val="00B64793"/>
    <w:rsid w:val="00B672C7"/>
    <w:rsid w:val="00B716F0"/>
    <w:rsid w:val="00B7250B"/>
    <w:rsid w:val="00B735B0"/>
    <w:rsid w:val="00B74FD1"/>
    <w:rsid w:val="00B82378"/>
    <w:rsid w:val="00B82942"/>
    <w:rsid w:val="00B833E7"/>
    <w:rsid w:val="00B9106C"/>
    <w:rsid w:val="00B914AE"/>
    <w:rsid w:val="00B92B8F"/>
    <w:rsid w:val="00B92EA5"/>
    <w:rsid w:val="00B92EC3"/>
    <w:rsid w:val="00B92EE4"/>
    <w:rsid w:val="00B9365B"/>
    <w:rsid w:val="00B93CBE"/>
    <w:rsid w:val="00B95DAC"/>
    <w:rsid w:val="00B95E75"/>
    <w:rsid w:val="00BA39ED"/>
    <w:rsid w:val="00BA5BDA"/>
    <w:rsid w:val="00BB0698"/>
    <w:rsid w:val="00BB432B"/>
    <w:rsid w:val="00BB4C78"/>
    <w:rsid w:val="00BB7C52"/>
    <w:rsid w:val="00BC40B8"/>
    <w:rsid w:val="00BC486B"/>
    <w:rsid w:val="00BC4E93"/>
    <w:rsid w:val="00BC5D4B"/>
    <w:rsid w:val="00BC5E87"/>
    <w:rsid w:val="00BC7127"/>
    <w:rsid w:val="00BD1DDB"/>
    <w:rsid w:val="00BD4B2E"/>
    <w:rsid w:val="00BD6894"/>
    <w:rsid w:val="00BD7DEA"/>
    <w:rsid w:val="00BE0E99"/>
    <w:rsid w:val="00BE367C"/>
    <w:rsid w:val="00BF2247"/>
    <w:rsid w:val="00BF4AB0"/>
    <w:rsid w:val="00BF5537"/>
    <w:rsid w:val="00BF60F2"/>
    <w:rsid w:val="00BF6409"/>
    <w:rsid w:val="00BF6824"/>
    <w:rsid w:val="00C019F6"/>
    <w:rsid w:val="00C02739"/>
    <w:rsid w:val="00C02AE1"/>
    <w:rsid w:val="00C05AB9"/>
    <w:rsid w:val="00C067A3"/>
    <w:rsid w:val="00C07A4B"/>
    <w:rsid w:val="00C13CF9"/>
    <w:rsid w:val="00C16125"/>
    <w:rsid w:val="00C17552"/>
    <w:rsid w:val="00C20FF1"/>
    <w:rsid w:val="00C22D3E"/>
    <w:rsid w:val="00C23EA7"/>
    <w:rsid w:val="00C24AE3"/>
    <w:rsid w:val="00C24C56"/>
    <w:rsid w:val="00C26A06"/>
    <w:rsid w:val="00C27211"/>
    <w:rsid w:val="00C27515"/>
    <w:rsid w:val="00C2773F"/>
    <w:rsid w:val="00C3021F"/>
    <w:rsid w:val="00C30B21"/>
    <w:rsid w:val="00C30FB5"/>
    <w:rsid w:val="00C35C44"/>
    <w:rsid w:val="00C37D01"/>
    <w:rsid w:val="00C41BC8"/>
    <w:rsid w:val="00C42888"/>
    <w:rsid w:val="00C46864"/>
    <w:rsid w:val="00C47E31"/>
    <w:rsid w:val="00C50137"/>
    <w:rsid w:val="00C54D73"/>
    <w:rsid w:val="00C60C94"/>
    <w:rsid w:val="00C611D2"/>
    <w:rsid w:val="00C619D2"/>
    <w:rsid w:val="00C63597"/>
    <w:rsid w:val="00C64E8A"/>
    <w:rsid w:val="00C654B9"/>
    <w:rsid w:val="00C767A0"/>
    <w:rsid w:val="00C8025F"/>
    <w:rsid w:val="00C806D2"/>
    <w:rsid w:val="00C837A3"/>
    <w:rsid w:val="00C847FB"/>
    <w:rsid w:val="00C84E6E"/>
    <w:rsid w:val="00C857F6"/>
    <w:rsid w:val="00C865A8"/>
    <w:rsid w:val="00C923C2"/>
    <w:rsid w:val="00C94DD1"/>
    <w:rsid w:val="00C953FC"/>
    <w:rsid w:val="00CA0569"/>
    <w:rsid w:val="00CA0B9B"/>
    <w:rsid w:val="00CA2267"/>
    <w:rsid w:val="00CB04C5"/>
    <w:rsid w:val="00CB059F"/>
    <w:rsid w:val="00CC0804"/>
    <w:rsid w:val="00CC3FB4"/>
    <w:rsid w:val="00CC496D"/>
    <w:rsid w:val="00CD1899"/>
    <w:rsid w:val="00CD1C60"/>
    <w:rsid w:val="00CD2848"/>
    <w:rsid w:val="00CD42C8"/>
    <w:rsid w:val="00CD6856"/>
    <w:rsid w:val="00CD6A13"/>
    <w:rsid w:val="00CD6F57"/>
    <w:rsid w:val="00CD7D29"/>
    <w:rsid w:val="00CE0211"/>
    <w:rsid w:val="00CE34E8"/>
    <w:rsid w:val="00CF03A5"/>
    <w:rsid w:val="00CF0A1A"/>
    <w:rsid w:val="00CF326A"/>
    <w:rsid w:val="00CF3EF7"/>
    <w:rsid w:val="00CF4B1B"/>
    <w:rsid w:val="00CF7F99"/>
    <w:rsid w:val="00D000A2"/>
    <w:rsid w:val="00D01A45"/>
    <w:rsid w:val="00D02DBE"/>
    <w:rsid w:val="00D03202"/>
    <w:rsid w:val="00D03D88"/>
    <w:rsid w:val="00D06D7C"/>
    <w:rsid w:val="00D121C4"/>
    <w:rsid w:val="00D15E41"/>
    <w:rsid w:val="00D161A7"/>
    <w:rsid w:val="00D16374"/>
    <w:rsid w:val="00D2123C"/>
    <w:rsid w:val="00D217E9"/>
    <w:rsid w:val="00D233B1"/>
    <w:rsid w:val="00D245CC"/>
    <w:rsid w:val="00D27BED"/>
    <w:rsid w:val="00D401AF"/>
    <w:rsid w:val="00D40AD4"/>
    <w:rsid w:val="00D4682E"/>
    <w:rsid w:val="00D5037E"/>
    <w:rsid w:val="00D52143"/>
    <w:rsid w:val="00D5254B"/>
    <w:rsid w:val="00D5560A"/>
    <w:rsid w:val="00D55CCE"/>
    <w:rsid w:val="00D56F5F"/>
    <w:rsid w:val="00D6059B"/>
    <w:rsid w:val="00D62462"/>
    <w:rsid w:val="00D640E2"/>
    <w:rsid w:val="00D6506E"/>
    <w:rsid w:val="00D65245"/>
    <w:rsid w:val="00D7302B"/>
    <w:rsid w:val="00D732BC"/>
    <w:rsid w:val="00D76A9E"/>
    <w:rsid w:val="00D8047B"/>
    <w:rsid w:val="00D8523F"/>
    <w:rsid w:val="00D86D0F"/>
    <w:rsid w:val="00D901F5"/>
    <w:rsid w:val="00D92F12"/>
    <w:rsid w:val="00D95AA7"/>
    <w:rsid w:val="00DA08D0"/>
    <w:rsid w:val="00DA10DB"/>
    <w:rsid w:val="00DA215E"/>
    <w:rsid w:val="00DB3EBA"/>
    <w:rsid w:val="00DB4191"/>
    <w:rsid w:val="00DC03B8"/>
    <w:rsid w:val="00DC1A92"/>
    <w:rsid w:val="00DC34EE"/>
    <w:rsid w:val="00DC3B9C"/>
    <w:rsid w:val="00DC725C"/>
    <w:rsid w:val="00DD1384"/>
    <w:rsid w:val="00DD2039"/>
    <w:rsid w:val="00DD3324"/>
    <w:rsid w:val="00DD354B"/>
    <w:rsid w:val="00DD4D4E"/>
    <w:rsid w:val="00DD5101"/>
    <w:rsid w:val="00DD601C"/>
    <w:rsid w:val="00DE1E85"/>
    <w:rsid w:val="00DE34AE"/>
    <w:rsid w:val="00DE3796"/>
    <w:rsid w:val="00DE467A"/>
    <w:rsid w:val="00DE7A10"/>
    <w:rsid w:val="00DF0FBF"/>
    <w:rsid w:val="00DF5312"/>
    <w:rsid w:val="00DF662A"/>
    <w:rsid w:val="00DFFDB5"/>
    <w:rsid w:val="00E00405"/>
    <w:rsid w:val="00E00FAD"/>
    <w:rsid w:val="00E0176D"/>
    <w:rsid w:val="00E01AFF"/>
    <w:rsid w:val="00E0281D"/>
    <w:rsid w:val="00E03328"/>
    <w:rsid w:val="00E06071"/>
    <w:rsid w:val="00E07400"/>
    <w:rsid w:val="00E077D1"/>
    <w:rsid w:val="00E10828"/>
    <w:rsid w:val="00E16150"/>
    <w:rsid w:val="00E17127"/>
    <w:rsid w:val="00E227D3"/>
    <w:rsid w:val="00E304D8"/>
    <w:rsid w:val="00E30CB1"/>
    <w:rsid w:val="00E32F27"/>
    <w:rsid w:val="00E347DD"/>
    <w:rsid w:val="00E411EF"/>
    <w:rsid w:val="00E52744"/>
    <w:rsid w:val="00E554A6"/>
    <w:rsid w:val="00E62D78"/>
    <w:rsid w:val="00E644B4"/>
    <w:rsid w:val="00E654BF"/>
    <w:rsid w:val="00E65C98"/>
    <w:rsid w:val="00E67DC4"/>
    <w:rsid w:val="00E7222C"/>
    <w:rsid w:val="00E73F20"/>
    <w:rsid w:val="00E81F4F"/>
    <w:rsid w:val="00E874C9"/>
    <w:rsid w:val="00E879E6"/>
    <w:rsid w:val="00E87D47"/>
    <w:rsid w:val="00E90C02"/>
    <w:rsid w:val="00E93790"/>
    <w:rsid w:val="00E947D0"/>
    <w:rsid w:val="00E94A09"/>
    <w:rsid w:val="00E9687E"/>
    <w:rsid w:val="00E96FF4"/>
    <w:rsid w:val="00EA2FA8"/>
    <w:rsid w:val="00EA3106"/>
    <w:rsid w:val="00EA3F3B"/>
    <w:rsid w:val="00EA601B"/>
    <w:rsid w:val="00EC302F"/>
    <w:rsid w:val="00EC3DE9"/>
    <w:rsid w:val="00EC47FF"/>
    <w:rsid w:val="00ED48D1"/>
    <w:rsid w:val="00ED6311"/>
    <w:rsid w:val="00EE093C"/>
    <w:rsid w:val="00EE2AFA"/>
    <w:rsid w:val="00EE5211"/>
    <w:rsid w:val="00EF0BDC"/>
    <w:rsid w:val="00EF784F"/>
    <w:rsid w:val="00EF78F0"/>
    <w:rsid w:val="00F04F8F"/>
    <w:rsid w:val="00F05EEF"/>
    <w:rsid w:val="00F0628F"/>
    <w:rsid w:val="00F129A3"/>
    <w:rsid w:val="00F23E9D"/>
    <w:rsid w:val="00F2546F"/>
    <w:rsid w:val="00F25C77"/>
    <w:rsid w:val="00F27F21"/>
    <w:rsid w:val="00F3272B"/>
    <w:rsid w:val="00F3582B"/>
    <w:rsid w:val="00F360DF"/>
    <w:rsid w:val="00F3619D"/>
    <w:rsid w:val="00F37236"/>
    <w:rsid w:val="00F3789E"/>
    <w:rsid w:val="00F4517A"/>
    <w:rsid w:val="00F470E4"/>
    <w:rsid w:val="00F5384B"/>
    <w:rsid w:val="00F56486"/>
    <w:rsid w:val="00F5649A"/>
    <w:rsid w:val="00F56BC7"/>
    <w:rsid w:val="00F61D0A"/>
    <w:rsid w:val="00F6273D"/>
    <w:rsid w:val="00F642CC"/>
    <w:rsid w:val="00F6482D"/>
    <w:rsid w:val="00F70B4D"/>
    <w:rsid w:val="00F7279C"/>
    <w:rsid w:val="00F754A8"/>
    <w:rsid w:val="00F75BAC"/>
    <w:rsid w:val="00F75EBD"/>
    <w:rsid w:val="00F7602E"/>
    <w:rsid w:val="00F76D39"/>
    <w:rsid w:val="00F77B22"/>
    <w:rsid w:val="00F80352"/>
    <w:rsid w:val="00F805F2"/>
    <w:rsid w:val="00F821DF"/>
    <w:rsid w:val="00F82557"/>
    <w:rsid w:val="00F8271F"/>
    <w:rsid w:val="00F83634"/>
    <w:rsid w:val="00F8386A"/>
    <w:rsid w:val="00F85CBF"/>
    <w:rsid w:val="00F8643A"/>
    <w:rsid w:val="00F879F5"/>
    <w:rsid w:val="00F90808"/>
    <w:rsid w:val="00F9723B"/>
    <w:rsid w:val="00FA0314"/>
    <w:rsid w:val="00FA5F42"/>
    <w:rsid w:val="00FA6C48"/>
    <w:rsid w:val="00FB05BE"/>
    <w:rsid w:val="00FB4E86"/>
    <w:rsid w:val="00FB5DDA"/>
    <w:rsid w:val="00FB5E66"/>
    <w:rsid w:val="00FC0D06"/>
    <w:rsid w:val="00FC2CCC"/>
    <w:rsid w:val="00FC394A"/>
    <w:rsid w:val="00FC5D6E"/>
    <w:rsid w:val="00FC6689"/>
    <w:rsid w:val="00FC78D6"/>
    <w:rsid w:val="00FD016C"/>
    <w:rsid w:val="00FD2DDD"/>
    <w:rsid w:val="00FD49D2"/>
    <w:rsid w:val="00FD697D"/>
    <w:rsid w:val="00FE1EC1"/>
    <w:rsid w:val="00FE352E"/>
    <w:rsid w:val="00FE5A72"/>
    <w:rsid w:val="00FF080E"/>
    <w:rsid w:val="00FF7068"/>
    <w:rsid w:val="00FF783B"/>
    <w:rsid w:val="0117F174"/>
    <w:rsid w:val="012D170E"/>
    <w:rsid w:val="0171913F"/>
    <w:rsid w:val="01C5AE21"/>
    <w:rsid w:val="01CFCB35"/>
    <w:rsid w:val="01E366F8"/>
    <w:rsid w:val="02218C33"/>
    <w:rsid w:val="02360463"/>
    <w:rsid w:val="028812DC"/>
    <w:rsid w:val="0295E91C"/>
    <w:rsid w:val="02AD2F38"/>
    <w:rsid w:val="030295E8"/>
    <w:rsid w:val="0304D38C"/>
    <w:rsid w:val="030D77CB"/>
    <w:rsid w:val="0328FD0D"/>
    <w:rsid w:val="033C60E9"/>
    <w:rsid w:val="03686FA3"/>
    <w:rsid w:val="036B3175"/>
    <w:rsid w:val="0399FC2A"/>
    <w:rsid w:val="0410ECD9"/>
    <w:rsid w:val="0415CF94"/>
    <w:rsid w:val="042F83D6"/>
    <w:rsid w:val="043ED18A"/>
    <w:rsid w:val="045D60D1"/>
    <w:rsid w:val="0463FA6F"/>
    <w:rsid w:val="04805C9E"/>
    <w:rsid w:val="0490B808"/>
    <w:rsid w:val="04A49938"/>
    <w:rsid w:val="04BBBCFA"/>
    <w:rsid w:val="04C2CE76"/>
    <w:rsid w:val="04C93071"/>
    <w:rsid w:val="04FBF9DA"/>
    <w:rsid w:val="04FC2A30"/>
    <w:rsid w:val="0551BECC"/>
    <w:rsid w:val="059A5A91"/>
    <w:rsid w:val="05AD49D7"/>
    <w:rsid w:val="060DFCAA"/>
    <w:rsid w:val="0613D6B5"/>
    <w:rsid w:val="0619A74C"/>
    <w:rsid w:val="063D48A8"/>
    <w:rsid w:val="063F795F"/>
    <w:rsid w:val="06595308"/>
    <w:rsid w:val="065EF5B6"/>
    <w:rsid w:val="069F69C1"/>
    <w:rsid w:val="06F6A016"/>
    <w:rsid w:val="070DF2E2"/>
    <w:rsid w:val="07242F70"/>
    <w:rsid w:val="0740E4B1"/>
    <w:rsid w:val="07470BCF"/>
    <w:rsid w:val="074721FA"/>
    <w:rsid w:val="0760FD7A"/>
    <w:rsid w:val="076725BA"/>
    <w:rsid w:val="07A29B2B"/>
    <w:rsid w:val="07D8B367"/>
    <w:rsid w:val="080A129A"/>
    <w:rsid w:val="083D904E"/>
    <w:rsid w:val="08649FFA"/>
    <w:rsid w:val="08C6DE59"/>
    <w:rsid w:val="08F1EC8A"/>
    <w:rsid w:val="09004857"/>
    <w:rsid w:val="0950A04D"/>
    <w:rsid w:val="09553548"/>
    <w:rsid w:val="0960B534"/>
    <w:rsid w:val="09881D38"/>
    <w:rsid w:val="09E07B2D"/>
    <w:rsid w:val="0A04AC68"/>
    <w:rsid w:val="0A36A0D9"/>
    <w:rsid w:val="0AD81709"/>
    <w:rsid w:val="0ADACCAD"/>
    <w:rsid w:val="0AEAB543"/>
    <w:rsid w:val="0AFD9B58"/>
    <w:rsid w:val="0B2191F0"/>
    <w:rsid w:val="0B43266E"/>
    <w:rsid w:val="0B540C4B"/>
    <w:rsid w:val="0B5BD88A"/>
    <w:rsid w:val="0B734A52"/>
    <w:rsid w:val="0B8BD44F"/>
    <w:rsid w:val="0BCA77FE"/>
    <w:rsid w:val="0BEFE7E8"/>
    <w:rsid w:val="0BFF7B6C"/>
    <w:rsid w:val="0C4954F3"/>
    <w:rsid w:val="0C4E28B6"/>
    <w:rsid w:val="0C724CE7"/>
    <w:rsid w:val="0C74C0F2"/>
    <w:rsid w:val="0C8AC126"/>
    <w:rsid w:val="0CA158D2"/>
    <w:rsid w:val="0CA56385"/>
    <w:rsid w:val="0CD39DF9"/>
    <w:rsid w:val="0CF3B6D5"/>
    <w:rsid w:val="0D02928F"/>
    <w:rsid w:val="0D0EA295"/>
    <w:rsid w:val="0D0F0AB0"/>
    <w:rsid w:val="0D4989FC"/>
    <w:rsid w:val="0D4F89B5"/>
    <w:rsid w:val="0D55E057"/>
    <w:rsid w:val="0D5F8CC2"/>
    <w:rsid w:val="0D6E07F8"/>
    <w:rsid w:val="0DDA484F"/>
    <w:rsid w:val="0DDB5E4A"/>
    <w:rsid w:val="0DDC066E"/>
    <w:rsid w:val="0DE6A39F"/>
    <w:rsid w:val="0DEC0ABC"/>
    <w:rsid w:val="0DEC40BC"/>
    <w:rsid w:val="0E04C464"/>
    <w:rsid w:val="0E950B36"/>
    <w:rsid w:val="0E9AFF83"/>
    <w:rsid w:val="0EBFB021"/>
    <w:rsid w:val="0F74D0CB"/>
    <w:rsid w:val="0F896E22"/>
    <w:rsid w:val="0F9B88B8"/>
    <w:rsid w:val="0FBD2E2F"/>
    <w:rsid w:val="1029EBD2"/>
    <w:rsid w:val="1038C5C3"/>
    <w:rsid w:val="1057AC35"/>
    <w:rsid w:val="1083F1C9"/>
    <w:rsid w:val="10B1E959"/>
    <w:rsid w:val="10BE68B4"/>
    <w:rsid w:val="112EBEC5"/>
    <w:rsid w:val="11474523"/>
    <w:rsid w:val="117DB130"/>
    <w:rsid w:val="11989023"/>
    <w:rsid w:val="11EA86DE"/>
    <w:rsid w:val="11EAF4A0"/>
    <w:rsid w:val="11F93DEB"/>
    <w:rsid w:val="12016DB8"/>
    <w:rsid w:val="1231AA57"/>
    <w:rsid w:val="1284DF7E"/>
    <w:rsid w:val="12855A40"/>
    <w:rsid w:val="12D89AFA"/>
    <w:rsid w:val="13080028"/>
    <w:rsid w:val="1317DC8B"/>
    <w:rsid w:val="137F843F"/>
    <w:rsid w:val="138A429D"/>
    <w:rsid w:val="138BD27B"/>
    <w:rsid w:val="13B4A857"/>
    <w:rsid w:val="13D64D7D"/>
    <w:rsid w:val="13E723AD"/>
    <w:rsid w:val="14022E65"/>
    <w:rsid w:val="146EA62F"/>
    <w:rsid w:val="148CFFF1"/>
    <w:rsid w:val="14B5BA1A"/>
    <w:rsid w:val="14C480CA"/>
    <w:rsid w:val="14CC6DCA"/>
    <w:rsid w:val="14D5EB77"/>
    <w:rsid w:val="15268652"/>
    <w:rsid w:val="15E2D65E"/>
    <w:rsid w:val="1607C830"/>
    <w:rsid w:val="162A4A1A"/>
    <w:rsid w:val="16391471"/>
    <w:rsid w:val="168D7C76"/>
    <w:rsid w:val="16932654"/>
    <w:rsid w:val="169EEA4F"/>
    <w:rsid w:val="16FE5197"/>
    <w:rsid w:val="17194AF4"/>
    <w:rsid w:val="1735D6ED"/>
    <w:rsid w:val="17779F67"/>
    <w:rsid w:val="17791307"/>
    <w:rsid w:val="17910196"/>
    <w:rsid w:val="179427B3"/>
    <w:rsid w:val="17AC95B4"/>
    <w:rsid w:val="17FBF765"/>
    <w:rsid w:val="18050B31"/>
    <w:rsid w:val="18286BA5"/>
    <w:rsid w:val="1838DC79"/>
    <w:rsid w:val="1843FB7F"/>
    <w:rsid w:val="18464E12"/>
    <w:rsid w:val="184C3692"/>
    <w:rsid w:val="1862C019"/>
    <w:rsid w:val="18779E4A"/>
    <w:rsid w:val="18CE90A8"/>
    <w:rsid w:val="18D3DDF0"/>
    <w:rsid w:val="19028687"/>
    <w:rsid w:val="19384A9D"/>
    <w:rsid w:val="1957A46A"/>
    <w:rsid w:val="1994FF78"/>
    <w:rsid w:val="19A2327B"/>
    <w:rsid w:val="19F5E900"/>
    <w:rsid w:val="19F6D4E2"/>
    <w:rsid w:val="19FD77C9"/>
    <w:rsid w:val="1A6B9445"/>
    <w:rsid w:val="1A80CAD4"/>
    <w:rsid w:val="1AB6D3C4"/>
    <w:rsid w:val="1AE6935F"/>
    <w:rsid w:val="1AF374CB"/>
    <w:rsid w:val="1BABA09F"/>
    <w:rsid w:val="1BCF3304"/>
    <w:rsid w:val="1BE12B82"/>
    <w:rsid w:val="1BED8B77"/>
    <w:rsid w:val="1C099787"/>
    <w:rsid w:val="1C68843E"/>
    <w:rsid w:val="1C83DE25"/>
    <w:rsid w:val="1C877492"/>
    <w:rsid w:val="1CB18CD8"/>
    <w:rsid w:val="1D2DD321"/>
    <w:rsid w:val="1D7151C1"/>
    <w:rsid w:val="1DA76443"/>
    <w:rsid w:val="1DC36BCD"/>
    <w:rsid w:val="1DD0067B"/>
    <w:rsid w:val="1DDF613C"/>
    <w:rsid w:val="1DEAC5DE"/>
    <w:rsid w:val="1E2861D2"/>
    <w:rsid w:val="1E43908D"/>
    <w:rsid w:val="1E4C5C91"/>
    <w:rsid w:val="1E6974DC"/>
    <w:rsid w:val="1EE0EA2C"/>
    <w:rsid w:val="1EEFF591"/>
    <w:rsid w:val="1F18B162"/>
    <w:rsid w:val="1F93DE3A"/>
    <w:rsid w:val="1FDEFCF4"/>
    <w:rsid w:val="1FEAACA4"/>
    <w:rsid w:val="1FEBD119"/>
    <w:rsid w:val="1FEEA28C"/>
    <w:rsid w:val="1FF0203B"/>
    <w:rsid w:val="20194329"/>
    <w:rsid w:val="20B0BE61"/>
    <w:rsid w:val="20E847F9"/>
    <w:rsid w:val="20ED1840"/>
    <w:rsid w:val="20FAB143"/>
    <w:rsid w:val="21355247"/>
    <w:rsid w:val="213A1074"/>
    <w:rsid w:val="2153991B"/>
    <w:rsid w:val="21574887"/>
    <w:rsid w:val="21712B7A"/>
    <w:rsid w:val="21B3A24A"/>
    <w:rsid w:val="21EBF055"/>
    <w:rsid w:val="21EDD2AB"/>
    <w:rsid w:val="21F6191E"/>
    <w:rsid w:val="21FF3694"/>
    <w:rsid w:val="22135AF9"/>
    <w:rsid w:val="2220C437"/>
    <w:rsid w:val="226FCCB3"/>
    <w:rsid w:val="22B4EA4F"/>
    <w:rsid w:val="22B6AF76"/>
    <w:rsid w:val="22ED9A9B"/>
    <w:rsid w:val="22FA7F6A"/>
    <w:rsid w:val="23166A38"/>
    <w:rsid w:val="23292652"/>
    <w:rsid w:val="233D2D32"/>
    <w:rsid w:val="235795E8"/>
    <w:rsid w:val="2372DCD9"/>
    <w:rsid w:val="2388049A"/>
    <w:rsid w:val="239C447A"/>
    <w:rsid w:val="23F859DE"/>
    <w:rsid w:val="24C1C4ED"/>
    <w:rsid w:val="24C24097"/>
    <w:rsid w:val="24DFAB22"/>
    <w:rsid w:val="24FB75F5"/>
    <w:rsid w:val="25016BFD"/>
    <w:rsid w:val="254A483D"/>
    <w:rsid w:val="25515C23"/>
    <w:rsid w:val="255C0A8B"/>
    <w:rsid w:val="25661FB0"/>
    <w:rsid w:val="25713447"/>
    <w:rsid w:val="25AD87E0"/>
    <w:rsid w:val="25B35B05"/>
    <w:rsid w:val="25BB8783"/>
    <w:rsid w:val="25C03909"/>
    <w:rsid w:val="25CC5FFD"/>
    <w:rsid w:val="25F0B571"/>
    <w:rsid w:val="2647E9C3"/>
    <w:rsid w:val="265B4044"/>
    <w:rsid w:val="268127FA"/>
    <w:rsid w:val="26A12AC2"/>
    <w:rsid w:val="26B3F172"/>
    <w:rsid w:val="26E0DD0B"/>
    <w:rsid w:val="2764319F"/>
    <w:rsid w:val="27857900"/>
    <w:rsid w:val="2790E5A7"/>
    <w:rsid w:val="27A4304E"/>
    <w:rsid w:val="27B6356E"/>
    <w:rsid w:val="27F08E0A"/>
    <w:rsid w:val="2801D8AC"/>
    <w:rsid w:val="2803C9B8"/>
    <w:rsid w:val="28373143"/>
    <w:rsid w:val="283F49EA"/>
    <w:rsid w:val="284D7835"/>
    <w:rsid w:val="2899371B"/>
    <w:rsid w:val="28B30849"/>
    <w:rsid w:val="28EB245C"/>
    <w:rsid w:val="29080B1F"/>
    <w:rsid w:val="295DFE7A"/>
    <w:rsid w:val="2969ADE2"/>
    <w:rsid w:val="2983A8C4"/>
    <w:rsid w:val="29A84BEE"/>
    <w:rsid w:val="29C5F431"/>
    <w:rsid w:val="29E31F9C"/>
    <w:rsid w:val="2A08E5C2"/>
    <w:rsid w:val="2A59A87F"/>
    <w:rsid w:val="2A5D8E97"/>
    <w:rsid w:val="2A6BDEF7"/>
    <w:rsid w:val="2A9660A4"/>
    <w:rsid w:val="2AA9FB1F"/>
    <w:rsid w:val="2AADAB70"/>
    <w:rsid w:val="2AD2FD50"/>
    <w:rsid w:val="2B148556"/>
    <w:rsid w:val="2B20952E"/>
    <w:rsid w:val="2B85C67D"/>
    <w:rsid w:val="2B87A5C3"/>
    <w:rsid w:val="2BBFFAEA"/>
    <w:rsid w:val="2BD7B647"/>
    <w:rsid w:val="2BFBE64A"/>
    <w:rsid w:val="2C42965B"/>
    <w:rsid w:val="2C6B5F75"/>
    <w:rsid w:val="2C7A7C07"/>
    <w:rsid w:val="2C8C201C"/>
    <w:rsid w:val="2CDE4784"/>
    <w:rsid w:val="2D082995"/>
    <w:rsid w:val="2D0DDA5F"/>
    <w:rsid w:val="2D336ED4"/>
    <w:rsid w:val="2D87A47A"/>
    <w:rsid w:val="2DDFCE23"/>
    <w:rsid w:val="2DFC3D60"/>
    <w:rsid w:val="2E227F02"/>
    <w:rsid w:val="2E301203"/>
    <w:rsid w:val="2E49754F"/>
    <w:rsid w:val="2E4A3FEC"/>
    <w:rsid w:val="2E58B73D"/>
    <w:rsid w:val="2E758EBE"/>
    <w:rsid w:val="2ECA2A1B"/>
    <w:rsid w:val="2ECE4316"/>
    <w:rsid w:val="2EF9D43F"/>
    <w:rsid w:val="2F1BC66A"/>
    <w:rsid w:val="2F2D48B0"/>
    <w:rsid w:val="2F93EFC2"/>
    <w:rsid w:val="2FA81EF6"/>
    <w:rsid w:val="2FB76059"/>
    <w:rsid w:val="3021C9B1"/>
    <w:rsid w:val="305819EA"/>
    <w:rsid w:val="3098960B"/>
    <w:rsid w:val="30A7C0A6"/>
    <w:rsid w:val="30DD80B8"/>
    <w:rsid w:val="311D02C8"/>
    <w:rsid w:val="311EC930"/>
    <w:rsid w:val="3125EC6D"/>
    <w:rsid w:val="313EA6EE"/>
    <w:rsid w:val="319406AB"/>
    <w:rsid w:val="31A79E03"/>
    <w:rsid w:val="31ABDDFE"/>
    <w:rsid w:val="31C5C6C8"/>
    <w:rsid w:val="31C6F1FF"/>
    <w:rsid w:val="31D0BFBC"/>
    <w:rsid w:val="31F82A3E"/>
    <w:rsid w:val="32087F21"/>
    <w:rsid w:val="3209A208"/>
    <w:rsid w:val="320B0ED7"/>
    <w:rsid w:val="32885DCD"/>
    <w:rsid w:val="32A211C7"/>
    <w:rsid w:val="32A2837E"/>
    <w:rsid w:val="32C28E85"/>
    <w:rsid w:val="32CB6082"/>
    <w:rsid w:val="32FD6367"/>
    <w:rsid w:val="332666E4"/>
    <w:rsid w:val="332FD293"/>
    <w:rsid w:val="33467FAD"/>
    <w:rsid w:val="334A5561"/>
    <w:rsid w:val="3366F955"/>
    <w:rsid w:val="33862861"/>
    <w:rsid w:val="33988B34"/>
    <w:rsid w:val="33AB6B13"/>
    <w:rsid w:val="33EEE51D"/>
    <w:rsid w:val="34591838"/>
    <w:rsid w:val="34740C91"/>
    <w:rsid w:val="34F03D32"/>
    <w:rsid w:val="34F13B75"/>
    <w:rsid w:val="3518B10C"/>
    <w:rsid w:val="351BA749"/>
    <w:rsid w:val="358CF6BB"/>
    <w:rsid w:val="35BD32A5"/>
    <w:rsid w:val="35D23B44"/>
    <w:rsid w:val="364AF942"/>
    <w:rsid w:val="36595779"/>
    <w:rsid w:val="366F79EE"/>
    <w:rsid w:val="3691C9C7"/>
    <w:rsid w:val="36C23496"/>
    <w:rsid w:val="36CF8F40"/>
    <w:rsid w:val="36E2AB4E"/>
    <w:rsid w:val="370F514E"/>
    <w:rsid w:val="37341B94"/>
    <w:rsid w:val="374714FE"/>
    <w:rsid w:val="37644FCA"/>
    <w:rsid w:val="3789DC6C"/>
    <w:rsid w:val="37A60CAF"/>
    <w:rsid w:val="37B85B94"/>
    <w:rsid w:val="37E7D19B"/>
    <w:rsid w:val="3804C6B4"/>
    <w:rsid w:val="381B8467"/>
    <w:rsid w:val="38329EEC"/>
    <w:rsid w:val="38350C80"/>
    <w:rsid w:val="385534CC"/>
    <w:rsid w:val="38875DFD"/>
    <w:rsid w:val="38BD7DE4"/>
    <w:rsid w:val="38BE2FE1"/>
    <w:rsid w:val="38C27910"/>
    <w:rsid w:val="38C4977D"/>
    <w:rsid w:val="38DCFE13"/>
    <w:rsid w:val="391888EE"/>
    <w:rsid w:val="391F84F3"/>
    <w:rsid w:val="3921F48B"/>
    <w:rsid w:val="392AB20F"/>
    <w:rsid w:val="394DC9C0"/>
    <w:rsid w:val="398F957D"/>
    <w:rsid w:val="399ACC18"/>
    <w:rsid w:val="399C98D4"/>
    <w:rsid w:val="39A3D23C"/>
    <w:rsid w:val="3A21FEBE"/>
    <w:rsid w:val="3A52BF91"/>
    <w:rsid w:val="3A8A6CAC"/>
    <w:rsid w:val="3A93E854"/>
    <w:rsid w:val="3A994471"/>
    <w:rsid w:val="3AB37276"/>
    <w:rsid w:val="3ADA92E5"/>
    <w:rsid w:val="3B290FF3"/>
    <w:rsid w:val="3B3DE260"/>
    <w:rsid w:val="3B504533"/>
    <w:rsid w:val="3B853B2B"/>
    <w:rsid w:val="3B8AC064"/>
    <w:rsid w:val="3BB87040"/>
    <w:rsid w:val="3BF2865B"/>
    <w:rsid w:val="3C472C02"/>
    <w:rsid w:val="3C5360D7"/>
    <w:rsid w:val="3C592995"/>
    <w:rsid w:val="3C59E785"/>
    <w:rsid w:val="3C5A0EFB"/>
    <w:rsid w:val="3C643542"/>
    <w:rsid w:val="3C668079"/>
    <w:rsid w:val="3D0E957A"/>
    <w:rsid w:val="3D9B210E"/>
    <w:rsid w:val="3DAB11BF"/>
    <w:rsid w:val="3DC87452"/>
    <w:rsid w:val="3DCA0273"/>
    <w:rsid w:val="3DFC5019"/>
    <w:rsid w:val="3E5A7267"/>
    <w:rsid w:val="3E5AA7A5"/>
    <w:rsid w:val="3E8E8767"/>
    <w:rsid w:val="3E939952"/>
    <w:rsid w:val="3ECA4DF7"/>
    <w:rsid w:val="3ECFA555"/>
    <w:rsid w:val="3EDCBAD7"/>
    <w:rsid w:val="3EF9932E"/>
    <w:rsid w:val="3F153933"/>
    <w:rsid w:val="3F308FFC"/>
    <w:rsid w:val="3F49FD4E"/>
    <w:rsid w:val="3F89EF07"/>
    <w:rsid w:val="3F8B86BF"/>
    <w:rsid w:val="3FC298DE"/>
    <w:rsid w:val="3FCAB0D3"/>
    <w:rsid w:val="3FD0C92D"/>
    <w:rsid w:val="3FD6EE92"/>
    <w:rsid w:val="3FF2C826"/>
    <w:rsid w:val="400831DD"/>
    <w:rsid w:val="40706524"/>
    <w:rsid w:val="4071E7BD"/>
    <w:rsid w:val="409B1A2D"/>
    <w:rsid w:val="40C6FBB2"/>
    <w:rsid w:val="40EBE7EE"/>
    <w:rsid w:val="4139FF2A"/>
    <w:rsid w:val="41B49B64"/>
    <w:rsid w:val="41B9871B"/>
    <w:rsid w:val="41D33886"/>
    <w:rsid w:val="41E93010"/>
    <w:rsid w:val="41F03090"/>
    <w:rsid w:val="426A807E"/>
    <w:rsid w:val="42767EF1"/>
    <w:rsid w:val="4297B142"/>
    <w:rsid w:val="42A38D08"/>
    <w:rsid w:val="42B698DF"/>
    <w:rsid w:val="42CBE146"/>
    <w:rsid w:val="42F22E38"/>
    <w:rsid w:val="432A68E8"/>
    <w:rsid w:val="433CD0AB"/>
    <w:rsid w:val="4359FE2D"/>
    <w:rsid w:val="4383B744"/>
    <w:rsid w:val="44156656"/>
    <w:rsid w:val="4435B057"/>
    <w:rsid w:val="443C62EC"/>
    <w:rsid w:val="44537261"/>
    <w:rsid w:val="44948F08"/>
    <w:rsid w:val="44FF312D"/>
    <w:rsid w:val="452FE5EE"/>
    <w:rsid w:val="4590BF3F"/>
    <w:rsid w:val="4594DEA3"/>
    <w:rsid w:val="45D67D9D"/>
    <w:rsid w:val="464C25B2"/>
    <w:rsid w:val="4656D0DC"/>
    <w:rsid w:val="4662B38B"/>
    <w:rsid w:val="468C845A"/>
    <w:rsid w:val="46C96391"/>
    <w:rsid w:val="46EF7D19"/>
    <w:rsid w:val="46FA60DC"/>
    <w:rsid w:val="46FC33DC"/>
    <w:rsid w:val="47023620"/>
    <w:rsid w:val="47187377"/>
    <w:rsid w:val="475BB4BA"/>
    <w:rsid w:val="478356FF"/>
    <w:rsid w:val="47CD0510"/>
    <w:rsid w:val="47E25FBA"/>
    <w:rsid w:val="481EAAA5"/>
    <w:rsid w:val="48569F8D"/>
    <w:rsid w:val="487C3C84"/>
    <w:rsid w:val="4887E9C8"/>
    <w:rsid w:val="48DD82FA"/>
    <w:rsid w:val="498B2F60"/>
    <w:rsid w:val="4999F9E3"/>
    <w:rsid w:val="49AA8698"/>
    <w:rsid w:val="49C49876"/>
    <w:rsid w:val="49EE2CAA"/>
    <w:rsid w:val="4A03E523"/>
    <w:rsid w:val="4A3B946C"/>
    <w:rsid w:val="4A51D4FE"/>
    <w:rsid w:val="4A52BC08"/>
    <w:rsid w:val="4A5D634B"/>
    <w:rsid w:val="4ABF144D"/>
    <w:rsid w:val="4B184EBA"/>
    <w:rsid w:val="4B481241"/>
    <w:rsid w:val="4B76607D"/>
    <w:rsid w:val="4B8A9B44"/>
    <w:rsid w:val="4B906479"/>
    <w:rsid w:val="4B92E309"/>
    <w:rsid w:val="4BEE930C"/>
    <w:rsid w:val="4C33A89B"/>
    <w:rsid w:val="4C3CFBAB"/>
    <w:rsid w:val="4C84691A"/>
    <w:rsid w:val="4CDEFF03"/>
    <w:rsid w:val="4CF306E5"/>
    <w:rsid w:val="4CF7E31A"/>
    <w:rsid w:val="4D14F418"/>
    <w:rsid w:val="4D38614D"/>
    <w:rsid w:val="4D413136"/>
    <w:rsid w:val="4D50E6CF"/>
    <w:rsid w:val="4D9A8CFD"/>
    <w:rsid w:val="4DCCD77D"/>
    <w:rsid w:val="4DE60CDE"/>
    <w:rsid w:val="4E3FD60A"/>
    <w:rsid w:val="4E62076C"/>
    <w:rsid w:val="4E760681"/>
    <w:rsid w:val="4E7D1246"/>
    <w:rsid w:val="4EBDBBD9"/>
    <w:rsid w:val="4EC7FD82"/>
    <w:rsid w:val="4ECCD4CB"/>
    <w:rsid w:val="4F8F46E5"/>
    <w:rsid w:val="50249761"/>
    <w:rsid w:val="503D869A"/>
    <w:rsid w:val="50C526D7"/>
    <w:rsid w:val="50C6C0FF"/>
    <w:rsid w:val="50CDD56F"/>
    <w:rsid w:val="50D7F48F"/>
    <w:rsid w:val="5106164D"/>
    <w:rsid w:val="51947D99"/>
    <w:rsid w:val="51A73F65"/>
    <w:rsid w:val="521F6C00"/>
    <w:rsid w:val="5254C976"/>
    <w:rsid w:val="5265B4B3"/>
    <w:rsid w:val="52BBB516"/>
    <w:rsid w:val="530FD443"/>
    <w:rsid w:val="53345C9D"/>
    <w:rsid w:val="5358AD5D"/>
    <w:rsid w:val="5393C5CF"/>
    <w:rsid w:val="53B370A0"/>
    <w:rsid w:val="53BD1B05"/>
    <w:rsid w:val="53DABE09"/>
    <w:rsid w:val="544853C9"/>
    <w:rsid w:val="544AD221"/>
    <w:rsid w:val="544D7802"/>
    <w:rsid w:val="549C7284"/>
    <w:rsid w:val="54B37846"/>
    <w:rsid w:val="553136CD"/>
    <w:rsid w:val="554F4101"/>
    <w:rsid w:val="55802B89"/>
    <w:rsid w:val="55A44C92"/>
    <w:rsid w:val="55CA54C6"/>
    <w:rsid w:val="55CE5B4A"/>
    <w:rsid w:val="55D73D01"/>
    <w:rsid w:val="55E3DDF1"/>
    <w:rsid w:val="55F45490"/>
    <w:rsid w:val="56322533"/>
    <w:rsid w:val="5651743B"/>
    <w:rsid w:val="565BF980"/>
    <w:rsid w:val="56699443"/>
    <w:rsid w:val="56D0630B"/>
    <w:rsid w:val="56DE4312"/>
    <w:rsid w:val="56F73B8B"/>
    <w:rsid w:val="57189E4D"/>
    <w:rsid w:val="571F0CED"/>
    <w:rsid w:val="5741F28F"/>
    <w:rsid w:val="57448A78"/>
    <w:rsid w:val="574EC054"/>
    <w:rsid w:val="5785BA8E"/>
    <w:rsid w:val="57893C11"/>
    <w:rsid w:val="57B5B75C"/>
    <w:rsid w:val="57C3ACEE"/>
    <w:rsid w:val="5811FD50"/>
    <w:rsid w:val="583341D3"/>
    <w:rsid w:val="58370063"/>
    <w:rsid w:val="583A14AD"/>
    <w:rsid w:val="5897B33C"/>
    <w:rsid w:val="58D4B8CE"/>
    <w:rsid w:val="58DDC2F0"/>
    <w:rsid w:val="598A1968"/>
    <w:rsid w:val="59D5F6FF"/>
    <w:rsid w:val="5A0506E6"/>
    <w:rsid w:val="5A161A0A"/>
    <w:rsid w:val="5A609373"/>
    <w:rsid w:val="5A63FEE0"/>
    <w:rsid w:val="5A6869D3"/>
    <w:rsid w:val="5A7C18B5"/>
    <w:rsid w:val="5AF669EB"/>
    <w:rsid w:val="5B0A59AC"/>
    <w:rsid w:val="5B246E24"/>
    <w:rsid w:val="5B421A74"/>
    <w:rsid w:val="5B54EF07"/>
    <w:rsid w:val="5B5B72F3"/>
    <w:rsid w:val="5C04C45D"/>
    <w:rsid w:val="5C2AD4C1"/>
    <w:rsid w:val="5C43E52E"/>
    <w:rsid w:val="5C4588A8"/>
    <w:rsid w:val="5C5D86FD"/>
    <w:rsid w:val="5C673EEB"/>
    <w:rsid w:val="5C7BC55E"/>
    <w:rsid w:val="5C961001"/>
    <w:rsid w:val="5CD2F5D3"/>
    <w:rsid w:val="5CDA7B86"/>
    <w:rsid w:val="5CEA9626"/>
    <w:rsid w:val="5D0926A5"/>
    <w:rsid w:val="5D13236D"/>
    <w:rsid w:val="5DB173C7"/>
    <w:rsid w:val="5DD288E9"/>
    <w:rsid w:val="5E42BA77"/>
    <w:rsid w:val="5E4806AA"/>
    <w:rsid w:val="5E595E6D"/>
    <w:rsid w:val="5ECD867B"/>
    <w:rsid w:val="5F279321"/>
    <w:rsid w:val="5F45FE23"/>
    <w:rsid w:val="5F6F484C"/>
    <w:rsid w:val="5F84DDA8"/>
    <w:rsid w:val="5FBEC614"/>
    <w:rsid w:val="6007638B"/>
    <w:rsid w:val="608CCBAE"/>
    <w:rsid w:val="6096E348"/>
    <w:rsid w:val="60F294F6"/>
    <w:rsid w:val="60F582AE"/>
    <w:rsid w:val="60F7EF7B"/>
    <w:rsid w:val="61895A5F"/>
    <w:rsid w:val="6189DBF2"/>
    <w:rsid w:val="61900310"/>
    <w:rsid w:val="619AE4F3"/>
    <w:rsid w:val="61BE0749"/>
    <w:rsid w:val="61D9496C"/>
    <w:rsid w:val="6269A187"/>
    <w:rsid w:val="628804B1"/>
    <w:rsid w:val="62DFC04A"/>
    <w:rsid w:val="6309EA0E"/>
    <w:rsid w:val="6359D7AA"/>
    <w:rsid w:val="636E5B3C"/>
    <w:rsid w:val="636F9B70"/>
    <w:rsid w:val="63701603"/>
    <w:rsid w:val="637EE72B"/>
    <w:rsid w:val="638AE057"/>
    <w:rsid w:val="63FDE6B2"/>
    <w:rsid w:val="6416ACBF"/>
    <w:rsid w:val="641B60C3"/>
    <w:rsid w:val="646D7D03"/>
    <w:rsid w:val="6470B3A2"/>
    <w:rsid w:val="64CF5884"/>
    <w:rsid w:val="651D5405"/>
    <w:rsid w:val="65445D80"/>
    <w:rsid w:val="65529867"/>
    <w:rsid w:val="656196D6"/>
    <w:rsid w:val="6564E2CB"/>
    <w:rsid w:val="6565F416"/>
    <w:rsid w:val="6585FA2A"/>
    <w:rsid w:val="659A58C7"/>
    <w:rsid w:val="65A14F4D"/>
    <w:rsid w:val="65A56596"/>
    <w:rsid w:val="665A58B8"/>
    <w:rsid w:val="669D566E"/>
    <w:rsid w:val="66A8495F"/>
    <w:rsid w:val="66B0DEB5"/>
    <w:rsid w:val="66BB487F"/>
    <w:rsid w:val="66BD47D9"/>
    <w:rsid w:val="6708EFE1"/>
    <w:rsid w:val="670BD26D"/>
    <w:rsid w:val="67146B46"/>
    <w:rsid w:val="6726CB18"/>
    <w:rsid w:val="6748C96E"/>
    <w:rsid w:val="67847354"/>
    <w:rsid w:val="679571FA"/>
    <w:rsid w:val="679FED7F"/>
    <w:rsid w:val="67E226D5"/>
    <w:rsid w:val="67ED3F74"/>
    <w:rsid w:val="67ED7938"/>
    <w:rsid w:val="67EEE8F0"/>
    <w:rsid w:val="68013611"/>
    <w:rsid w:val="6849F267"/>
    <w:rsid w:val="6892401D"/>
    <w:rsid w:val="68D21DB4"/>
    <w:rsid w:val="68D3EB65"/>
    <w:rsid w:val="68D41BA4"/>
    <w:rsid w:val="68D4D95D"/>
    <w:rsid w:val="68F515AA"/>
    <w:rsid w:val="69188DB7"/>
    <w:rsid w:val="6920F66E"/>
    <w:rsid w:val="693B0496"/>
    <w:rsid w:val="693B354D"/>
    <w:rsid w:val="6940FACF"/>
    <w:rsid w:val="694DF412"/>
    <w:rsid w:val="69980E44"/>
    <w:rsid w:val="69A6ADF7"/>
    <w:rsid w:val="69C6AA3B"/>
    <w:rsid w:val="69D0629A"/>
    <w:rsid w:val="69F4E187"/>
    <w:rsid w:val="69FFA265"/>
    <w:rsid w:val="6A6AFAE0"/>
    <w:rsid w:val="6A9C9169"/>
    <w:rsid w:val="6AB0B458"/>
    <w:rsid w:val="6AD2627E"/>
    <w:rsid w:val="6AEFCDF0"/>
    <w:rsid w:val="6AFDA777"/>
    <w:rsid w:val="6BB07081"/>
    <w:rsid w:val="6BDC93D5"/>
    <w:rsid w:val="6C0C54ED"/>
    <w:rsid w:val="6C0EBD65"/>
    <w:rsid w:val="6C7130C5"/>
    <w:rsid w:val="6CD0DFE1"/>
    <w:rsid w:val="6CD85A8D"/>
    <w:rsid w:val="6CDB06E9"/>
    <w:rsid w:val="6CE2ECB9"/>
    <w:rsid w:val="6CECBE09"/>
    <w:rsid w:val="6D591FF2"/>
    <w:rsid w:val="6D6102C7"/>
    <w:rsid w:val="6D62B28F"/>
    <w:rsid w:val="6D7CF177"/>
    <w:rsid w:val="6DAD12E4"/>
    <w:rsid w:val="6DB4B7DC"/>
    <w:rsid w:val="6DB61D06"/>
    <w:rsid w:val="6DD1EF7D"/>
    <w:rsid w:val="6DD6351A"/>
    <w:rsid w:val="6E0900DE"/>
    <w:rsid w:val="6E0A0340"/>
    <w:rsid w:val="6E1C0EA8"/>
    <w:rsid w:val="6E41FA78"/>
    <w:rsid w:val="6E4C8AAD"/>
    <w:rsid w:val="6E673B15"/>
    <w:rsid w:val="6E862AFB"/>
    <w:rsid w:val="6EBCC477"/>
    <w:rsid w:val="6ED43495"/>
    <w:rsid w:val="6F4058BF"/>
    <w:rsid w:val="6F42F990"/>
    <w:rsid w:val="6F621E9B"/>
    <w:rsid w:val="6F670D8C"/>
    <w:rsid w:val="6FE94B23"/>
    <w:rsid w:val="6FFF74AC"/>
    <w:rsid w:val="701F3979"/>
    <w:rsid w:val="70619052"/>
    <w:rsid w:val="7082AF71"/>
    <w:rsid w:val="70D91EA0"/>
    <w:rsid w:val="70F6E421"/>
    <w:rsid w:val="713A5942"/>
    <w:rsid w:val="716E6919"/>
    <w:rsid w:val="717B1B3E"/>
    <w:rsid w:val="71CA8CB0"/>
    <w:rsid w:val="71E0F11C"/>
    <w:rsid w:val="721E4B47"/>
    <w:rsid w:val="7284F050"/>
    <w:rsid w:val="728E0A2E"/>
    <w:rsid w:val="72AE0BD0"/>
    <w:rsid w:val="730DB9D6"/>
    <w:rsid w:val="7321ABA1"/>
    <w:rsid w:val="732540FF"/>
    <w:rsid w:val="7332B4A2"/>
    <w:rsid w:val="733F7CB5"/>
    <w:rsid w:val="7362DE86"/>
    <w:rsid w:val="739AF12E"/>
    <w:rsid w:val="73EA30FF"/>
    <w:rsid w:val="740C76DE"/>
    <w:rsid w:val="7411804D"/>
    <w:rsid w:val="7479C713"/>
    <w:rsid w:val="749868A2"/>
    <w:rsid w:val="74A4185B"/>
    <w:rsid w:val="74B95CE8"/>
    <w:rsid w:val="74C9B2D6"/>
    <w:rsid w:val="74F7EB1D"/>
    <w:rsid w:val="75440549"/>
    <w:rsid w:val="75686E3B"/>
    <w:rsid w:val="757D0209"/>
    <w:rsid w:val="75827B0B"/>
    <w:rsid w:val="75A629A7"/>
    <w:rsid w:val="75CDF037"/>
    <w:rsid w:val="75EDCF49"/>
    <w:rsid w:val="764E2E12"/>
    <w:rsid w:val="764FF37F"/>
    <w:rsid w:val="76EC0531"/>
    <w:rsid w:val="77177EA7"/>
    <w:rsid w:val="772B987A"/>
    <w:rsid w:val="773F233C"/>
    <w:rsid w:val="778F54D7"/>
    <w:rsid w:val="77B3497C"/>
    <w:rsid w:val="77D52C34"/>
    <w:rsid w:val="77D9D5A0"/>
    <w:rsid w:val="77E6D2A4"/>
    <w:rsid w:val="77FC7BE2"/>
    <w:rsid w:val="78560FDE"/>
    <w:rsid w:val="78998D04"/>
    <w:rsid w:val="78AFE78D"/>
    <w:rsid w:val="78C868AB"/>
    <w:rsid w:val="78C953C4"/>
    <w:rsid w:val="78E31B27"/>
    <w:rsid w:val="793A65D8"/>
    <w:rsid w:val="79572C50"/>
    <w:rsid w:val="79DB3FDA"/>
    <w:rsid w:val="79FBBC6B"/>
    <w:rsid w:val="7A169078"/>
    <w:rsid w:val="7A2A2C21"/>
    <w:rsid w:val="7A39C4DC"/>
    <w:rsid w:val="7A5FB54C"/>
    <w:rsid w:val="7A76EE68"/>
    <w:rsid w:val="7ABD0631"/>
    <w:rsid w:val="7AC3A771"/>
    <w:rsid w:val="7B154C8B"/>
    <w:rsid w:val="7B198A71"/>
    <w:rsid w:val="7B3DC687"/>
    <w:rsid w:val="7B480B8E"/>
    <w:rsid w:val="7B5AEBCF"/>
    <w:rsid w:val="7B86F1EE"/>
    <w:rsid w:val="7BA864EA"/>
    <w:rsid w:val="7BD2A0E0"/>
    <w:rsid w:val="7BD39CFF"/>
    <w:rsid w:val="7BE94B03"/>
    <w:rsid w:val="7C2FA9C5"/>
    <w:rsid w:val="7C59D9DF"/>
    <w:rsid w:val="7C699AB1"/>
    <w:rsid w:val="7C6CCDAB"/>
    <w:rsid w:val="7C73D23E"/>
    <w:rsid w:val="7C7FA521"/>
    <w:rsid w:val="7CB4B8C2"/>
    <w:rsid w:val="7CB62F7D"/>
    <w:rsid w:val="7CDDB5DE"/>
    <w:rsid w:val="7CE245F6"/>
    <w:rsid w:val="7CF132F7"/>
    <w:rsid w:val="7D00775E"/>
    <w:rsid w:val="7D15A5E2"/>
    <w:rsid w:val="7D1B09A3"/>
    <w:rsid w:val="7D2289E6"/>
    <w:rsid w:val="7D457954"/>
    <w:rsid w:val="7D5291F0"/>
    <w:rsid w:val="7D91FD0E"/>
    <w:rsid w:val="7DD093E1"/>
    <w:rsid w:val="7DEE6D83"/>
    <w:rsid w:val="7DF5306B"/>
    <w:rsid w:val="7E05C8B0"/>
    <w:rsid w:val="7E0F28D3"/>
    <w:rsid w:val="7E1D489D"/>
    <w:rsid w:val="7E315B66"/>
    <w:rsid w:val="7E44ABA4"/>
    <w:rsid w:val="7E596052"/>
    <w:rsid w:val="7E5D0935"/>
    <w:rsid w:val="7E6CD7DA"/>
    <w:rsid w:val="7E779258"/>
    <w:rsid w:val="7E7A9248"/>
    <w:rsid w:val="7EE668F2"/>
    <w:rsid w:val="7F50CA1E"/>
    <w:rsid w:val="7F72778D"/>
    <w:rsid w:val="7F9AED1B"/>
    <w:rsid w:val="7FB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ACE5A"/>
  <w15:chartTrackingRefBased/>
  <w15:docId w15:val="{88F04CEE-5FB7-40E1-9C4D-AC89ED2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82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7033CB"/>
    <w:pPr>
      <w:shd w:val="solid" w:color="auto" w:fill="auto"/>
      <w:spacing w:before="240" w:after="280"/>
      <w:contextualSpacing/>
      <w:jc w:val="left"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7033CB"/>
    <w:rPr>
      <w:rFonts w:ascii="Courier Prime Code" w:hAnsi="Courier Prime Code" w:cs="Clear Sans Light"/>
      <w:color w:val="D9E2F3" w:themeColor="accent1" w:themeTint="33"/>
      <w:shd w:val="solid" w:color="auto" w:fill="auto"/>
      <w:lang w:val="en-US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customStyle="1" w:styleId="normaltextrun">
    <w:name w:val="normaltextrun"/>
    <w:basedOn w:val="Policepardfaut"/>
    <w:rsid w:val="001E081D"/>
  </w:style>
  <w:style w:type="character" w:customStyle="1" w:styleId="eop">
    <w:name w:val="eop"/>
    <w:basedOn w:val="Policepardfaut"/>
    <w:rsid w:val="001E081D"/>
  </w:style>
  <w:style w:type="paragraph" w:styleId="Rvision">
    <w:name w:val="Revision"/>
    <w:hidden/>
    <w:uiPriority w:val="99"/>
    <w:semiHidden/>
    <w:rsid w:val="00472A86"/>
    <w:pPr>
      <w:spacing w:after="0" w:line="240" w:lineRule="auto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2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A86"/>
    <w:rPr>
      <w:rFonts w:ascii="Segoe UI" w:hAnsi="Segoe UI" w:cs="Segoe UI"/>
      <w:sz w:val="18"/>
      <w:szCs w:val="18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0941C2"/>
    <w:rPr>
      <w:color w:val="605E5C"/>
      <w:shd w:val="clear" w:color="auto" w:fill="E1DFDD"/>
    </w:rPr>
  </w:style>
  <w:style w:type="character" w:customStyle="1" w:styleId="tagnamecolor">
    <w:name w:val="tagnamecolor"/>
    <w:basedOn w:val="Policepardfaut"/>
    <w:rsid w:val="007033CB"/>
  </w:style>
  <w:style w:type="character" w:customStyle="1" w:styleId="tagcolor">
    <w:name w:val="tagcolor"/>
    <w:basedOn w:val="Policepardfaut"/>
    <w:rsid w:val="007033CB"/>
  </w:style>
  <w:style w:type="character" w:customStyle="1" w:styleId="attributecolor">
    <w:name w:val="attributecolor"/>
    <w:basedOn w:val="Policepardfaut"/>
    <w:rsid w:val="007033CB"/>
  </w:style>
  <w:style w:type="character" w:styleId="Lienhypertextesuivivisit">
    <w:name w:val="FollowedHyperlink"/>
    <w:basedOn w:val="Policepardfaut"/>
    <w:uiPriority w:val="99"/>
    <w:semiHidden/>
    <w:unhideWhenUsed/>
    <w:rsid w:val="00B045BF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2B2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2BF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1">
    <w:name w:val="pl-s1"/>
    <w:basedOn w:val="Policepardfaut"/>
    <w:rsid w:val="00221209"/>
  </w:style>
  <w:style w:type="character" w:customStyle="1" w:styleId="pl-c1">
    <w:name w:val="pl-c1"/>
    <w:basedOn w:val="Policepardfaut"/>
    <w:rsid w:val="00221209"/>
  </w:style>
  <w:style w:type="character" w:customStyle="1" w:styleId="pl-en">
    <w:name w:val="pl-en"/>
    <w:basedOn w:val="Policepardfaut"/>
    <w:rsid w:val="00221209"/>
  </w:style>
  <w:style w:type="character" w:customStyle="1" w:styleId="pl-s">
    <w:name w:val="pl-s"/>
    <w:basedOn w:val="Policepardfaut"/>
    <w:rsid w:val="0022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classrooms.com/en/courses/918836-concevez-votre-site-web-avec-php-et-mysql/4237816-preparez-votre-environnement-de-travail" TargetMode="Externa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hyperlink" Target="https://www.php.net/manual/fr/function.rand.ph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text.asp" TargetMode="External"/><Relationship Id="rId20" Type="http://schemas.openxmlformats.org/officeDocument/2006/relationships/hyperlink" Target="https://www.php.net/manual/fr/book.curl.ph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localhost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pokeapi.co/docs/v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html/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ya\AppData\Local\Packages\Microsoft.MicrosoftEdge_8wekyb3d8bbwe\TempState\Downloads\SUBJECTTEMPLATE%20(5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A12FD-04C9-403F-A412-4D7628E08CD0}"/>
</file>

<file path=customXml/itemProps3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 (5).dotx</Template>
  <TotalTime>25</TotalTime>
  <Pages>10</Pages>
  <Words>1397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Odilya SONGORO</dc:creator>
  <cp:keywords/>
  <dc:description/>
  <cp:lastModifiedBy>Darius Morel</cp:lastModifiedBy>
  <cp:revision>339</cp:revision>
  <cp:lastPrinted>2020-01-01T08:04:00Z</cp:lastPrinted>
  <dcterms:created xsi:type="dcterms:W3CDTF">2020-10-10T05:27:00Z</dcterms:created>
  <dcterms:modified xsi:type="dcterms:W3CDTF">2021-06-28T09:07:00Z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