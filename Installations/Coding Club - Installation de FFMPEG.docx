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033A9" w:rsidP="000033A9" w:rsidRDefault="000033A9" w14:paraId="44EF7E98" w14:textId="77777777">
      <w:pPr>
        <w:spacing w:after="0" w:line="240" w:lineRule="auto"/>
      </w:pPr>
    </w:p>
    <w:p w:rsidR="000033A9" w:rsidP="000033A9" w:rsidRDefault="000033A9" w14:paraId="32D866AF" w14:textId="77777777">
      <w:pPr>
        <w:spacing w:after="0" w:line="240" w:lineRule="auto"/>
      </w:pPr>
    </w:p>
    <w:p w:rsidR="000033A9" w:rsidP="000033A9" w:rsidRDefault="000033A9" w14:paraId="32E81CC5" w14:textId="77777777">
      <w:pPr>
        <w:spacing w:after="0" w:line="240" w:lineRule="auto"/>
      </w:pPr>
    </w:p>
    <w:p w:rsidR="000033A9" w:rsidP="000033A9" w:rsidRDefault="000033A9" w14:paraId="0DA47934" w14:textId="77777777">
      <w:pPr>
        <w:spacing w:after="0" w:line="240" w:lineRule="auto"/>
      </w:pPr>
    </w:p>
    <w:p w:rsidR="000033A9" w:rsidP="000033A9" w:rsidRDefault="000033A9" w14:paraId="79CA65E0" w14:textId="77777777">
      <w:pPr>
        <w:spacing w:after="0" w:line="240" w:lineRule="auto"/>
      </w:pPr>
    </w:p>
    <w:p w:rsidR="000033A9" w:rsidP="000033A9" w:rsidRDefault="000033A9" w14:paraId="64B34619" w14:textId="77777777">
      <w:pPr>
        <w:spacing w:after="0" w:line="240" w:lineRule="auto"/>
      </w:pPr>
    </w:p>
    <w:p w:rsidR="00D32D35" w:rsidP="00D32D35" w:rsidRDefault="00D32D35" w14:paraId="74B23A36" w14:textId="77777777">
      <w:pPr>
        <w:pStyle w:val="Cobra-Title"/>
      </w:pPr>
      <w:r>
        <w:t>Installation de FFMPEG</w:t>
      </w:r>
    </w:p>
    <w:p w:rsidRPr="00FB5DDA" w:rsidR="000033A9" w:rsidP="00565587" w:rsidRDefault="000033A9" w14:paraId="0E1A47AF" w14:textId="0218C623">
      <w:pPr>
        <w:spacing w:after="0" w:line="240" w:lineRule="auto"/>
        <w:jc w:val="right"/>
        <w:rPr>
          <w:rFonts w:ascii="Clear Sans Light" w:hAnsi="Clear Sans Light" w:cs="Clear Sans Light"/>
          <w:sz w:val="16"/>
          <w:szCs w:val="16"/>
        </w:rPr>
      </w:pPr>
      <w:r w:rsidRPr="00FB5DDA">
        <w:rPr>
          <w:rFonts w:ascii="Clear Sans Light" w:hAnsi="Clear Sans Light" w:cs="Clear Sans Light"/>
          <w:sz w:val="16"/>
          <w:szCs w:val="16"/>
        </w:rPr>
        <w:t>version 1.</w:t>
      </w:r>
      <w:r w:rsidR="00890442">
        <w:rPr>
          <w:rFonts w:ascii="Clear Sans Light" w:hAnsi="Clear Sans Light" w:cs="Clear Sans Light"/>
          <w:sz w:val="16"/>
          <w:szCs w:val="16"/>
        </w:rPr>
        <w:t>2</w:t>
      </w:r>
    </w:p>
    <w:p w:rsidRPr="002442F8" w:rsidR="000033A9" w:rsidP="000033A9" w:rsidRDefault="000033A9" w14:paraId="213CB5CE" w14:textId="77777777">
      <w:pPr>
        <w:spacing w:after="0" w:line="240" w:lineRule="auto"/>
        <w:rPr>
          <w:rFonts w:ascii="Clear Sans" w:hAnsi="Clear Sans" w:cs="Clear Sans"/>
        </w:rPr>
      </w:pPr>
    </w:p>
    <w:p w:rsidR="000033A9" w:rsidP="000033A9" w:rsidRDefault="000033A9" w14:paraId="31176047" w14:textId="77777777">
      <w:pPr>
        <w:spacing w:after="0" w:line="240" w:lineRule="auto"/>
        <w:rPr>
          <w:rFonts w:ascii="Clear Sans" w:hAnsi="Clear Sans" w:cs="Clear Sans"/>
        </w:rPr>
      </w:pPr>
    </w:p>
    <w:p w:rsidR="00BB7C52" w:rsidP="000033A9" w:rsidRDefault="00BB7C52" w14:paraId="68D53F5C" w14:textId="77777777">
      <w:pPr>
        <w:spacing w:after="0" w:line="240" w:lineRule="auto"/>
        <w:rPr>
          <w:rFonts w:ascii="Clear Sans" w:hAnsi="Clear Sans" w:cs="Clear Sans"/>
        </w:rPr>
      </w:pPr>
    </w:p>
    <w:p w:rsidR="00BB7C52" w:rsidP="000033A9" w:rsidRDefault="00BB7C52" w14:paraId="57EC95C5" w14:textId="77777777">
      <w:pPr>
        <w:spacing w:after="0" w:line="240" w:lineRule="auto"/>
        <w:rPr>
          <w:rFonts w:ascii="Clear Sans" w:hAnsi="Clear Sans" w:cs="Clear Sans"/>
        </w:rPr>
      </w:pPr>
    </w:p>
    <w:p w:rsidR="00BB7C52" w:rsidP="000033A9" w:rsidRDefault="00BB7C52" w14:paraId="2A3A8F3E" w14:textId="77777777">
      <w:pPr>
        <w:spacing w:after="0" w:line="240" w:lineRule="auto"/>
        <w:rPr>
          <w:rFonts w:ascii="Clear Sans" w:hAnsi="Clear Sans" w:cs="Clear Sans"/>
        </w:rPr>
      </w:pPr>
    </w:p>
    <w:p w:rsidR="00BB7C52" w:rsidP="000033A9" w:rsidRDefault="00BB7C52" w14:paraId="23960DD9" w14:textId="77777777">
      <w:pPr>
        <w:spacing w:after="0" w:line="240" w:lineRule="auto"/>
        <w:rPr>
          <w:rFonts w:ascii="Clear Sans" w:hAnsi="Clear Sans" w:cs="Clear Sans"/>
        </w:rPr>
      </w:pPr>
    </w:p>
    <w:p w:rsidR="00BB7C52" w:rsidP="000033A9" w:rsidRDefault="00BB7C52" w14:paraId="4E9E0CE1" w14:textId="77777777">
      <w:pPr>
        <w:spacing w:after="0" w:line="240" w:lineRule="auto"/>
        <w:rPr>
          <w:rFonts w:ascii="Clear Sans" w:hAnsi="Clear Sans" w:cs="Clear Sans"/>
        </w:rPr>
      </w:pPr>
    </w:p>
    <w:p w:rsidR="00BB7C52" w:rsidP="000033A9" w:rsidRDefault="00BB7C52" w14:paraId="206105C8" w14:textId="77777777">
      <w:pPr>
        <w:spacing w:after="0" w:line="240" w:lineRule="auto"/>
        <w:rPr>
          <w:rFonts w:ascii="Clear Sans" w:hAnsi="Clear Sans" w:cs="Clear Sans"/>
        </w:rPr>
      </w:pPr>
      <w:r>
        <w:rPr>
          <w:rFonts w:ascii="Clear Sans" w:hAnsi="Clear Sans" w:cs="Clear Sans"/>
          <w:noProof/>
        </w:rPr>
        <w:drawing>
          <wp:anchor distT="0" distB="0" distL="114300" distR="114300" simplePos="0" relativeHeight="251672576" behindDoc="1" locked="0" layoutInCell="1" allowOverlap="1" wp14:anchorId="4BD447EA" wp14:editId="29D7B70C">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C52" w:rsidP="000033A9" w:rsidRDefault="00BB7C52" w14:paraId="45278EAA" w14:textId="77777777">
      <w:pPr>
        <w:spacing w:after="0" w:line="240" w:lineRule="auto"/>
        <w:rPr>
          <w:rFonts w:ascii="Clear Sans" w:hAnsi="Clear Sans" w:cs="Clear Sans"/>
        </w:rPr>
      </w:pPr>
    </w:p>
    <w:p w:rsidR="00BB7C52" w:rsidP="000033A9" w:rsidRDefault="00BB7C52" w14:paraId="1998F4C4" w14:textId="77777777">
      <w:pPr>
        <w:spacing w:after="0" w:line="240" w:lineRule="auto"/>
        <w:rPr>
          <w:rFonts w:ascii="Clear Sans" w:hAnsi="Clear Sans" w:cs="Clear Sans"/>
        </w:rPr>
      </w:pPr>
    </w:p>
    <w:p w:rsidRPr="002442F8" w:rsidR="00BB7C52" w:rsidP="000033A9" w:rsidRDefault="00BB7C52" w14:paraId="1BF2B0FD" w14:textId="77777777">
      <w:pPr>
        <w:spacing w:after="0" w:line="240" w:lineRule="auto"/>
        <w:rPr>
          <w:rFonts w:ascii="Clear Sans" w:hAnsi="Clear Sans" w:cs="Clear Sans"/>
        </w:rPr>
      </w:pPr>
    </w:p>
    <w:p w:rsidRPr="002442F8" w:rsidR="000033A9" w:rsidP="000033A9" w:rsidRDefault="000033A9" w14:paraId="487C8CB6" w14:textId="77777777">
      <w:pPr>
        <w:spacing w:after="0" w:line="240" w:lineRule="auto"/>
        <w:jc w:val="center"/>
        <w:rPr>
          <w:rFonts w:ascii="Clear Sans" w:hAnsi="Clear Sans" w:cs="Clear Sans"/>
          <w:noProof/>
        </w:rPr>
      </w:pPr>
    </w:p>
    <w:p w:rsidRPr="002442F8" w:rsidR="003E0F57" w:rsidP="000033A9" w:rsidRDefault="003E0F57" w14:paraId="6D2F01CC" w14:textId="77777777">
      <w:pPr>
        <w:spacing w:after="0" w:line="240" w:lineRule="auto"/>
        <w:jc w:val="center"/>
        <w:rPr>
          <w:rFonts w:ascii="Clear Sans" w:hAnsi="Clear Sans" w:cs="Clear Sans"/>
        </w:rPr>
      </w:pPr>
    </w:p>
    <w:p w:rsidR="000033A9" w:rsidP="000033A9" w:rsidRDefault="000033A9" w14:paraId="3F64ED97" w14:textId="77777777">
      <w:pPr>
        <w:spacing w:after="0" w:line="240" w:lineRule="auto"/>
        <w:jc w:val="center"/>
        <w:rPr>
          <w:rFonts w:ascii="Clear Sans" w:hAnsi="Clear Sans" w:cs="Clear Sans"/>
        </w:rPr>
      </w:pPr>
    </w:p>
    <w:p w:rsidR="00BE0E99" w:rsidRDefault="00BB7C52" w14:paraId="1DFB84B6" w14:textId="77777777">
      <w:pPr>
        <w:rPr>
          <w:rFonts w:ascii="Clear Sans Light" w:hAnsi="Clear Sans Light" w:cs="Clear Sans Light"/>
        </w:rPr>
      </w:pPr>
      <w:r>
        <w:rPr>
          <w:rFonts w:ascii="Clear Sans Light" w:hAnsi="Clear Sans Light" w:cs="Clear Sans Light"/>
          <w:noProof/>
        </w:rPr>
        <w:drawing>
          <wp:anchor distT="0" distB="0" distL="114300" distR="114300" simplePos="0" relativeHeight="251671552" behindDoc="1" locked="0" layoutInCell="1" allowOverlap="1" wp14:anchorId="5396156F" wp14:editId="3FC12781">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E99">
        <w:rPr>
          <w:rFonts w:ascii="Clear Sans Light" w:hAnsi="Clear Sans Light" w:cs="Clear Sans Light"/>
        </w:rPr>
        <w:br w:type="page"/>
      </w:r>
    </w:p>
    <w:p w:rsidRPr="00446BBC" w:rsidR="000033A9" w:rsidP="009E58E1" w:rsidRDefault="000033A9" w14:paraId="551EFF33" w14:textId="77777777">
      <w:pPr>
        <w:pStyle w:val="Cobra-Title1"/>
      </w:pPr>
      <w:r w:rsidRPr="00446BBC">
        <w:lastRenderedPageBreak/>
        <w:t>Introduction</w:t>
      </w:r>
    </w:p>
    <w:p w:rsidR="0095418B" w:rsidP="0067408C" w:rsidRDefault="0095418B" w14:paraId="21313380" w14:textId="77777777">
      <w:pPr>
        <w:spacing w:after="0" w:line="240" w:lineRule="auto"/>
        <w:rPr>
          <w:rFonts w:ascii="Clear Sans" w:hAnsi="Clear Sans" w:cs="Clear Sans"/>
        </w:rPr>
      </w:pPr>
    </w:p>
    <w:p w:rsidR="00831822" w:rsidP="0067408C" w:rsidRDefault="00831822" w14:paraId="77918585" w14:textId="5EAF7991">
      <w:pPr>
        <w:spacing w:after="0" w:line="240" w:lineRule="auto"/>
        <w:rPr>
          <w:rFonts w:ascii="Clear Sans" w:hAnsi="Clear Sans" w:cs="Clear Sans"/>
        </w:rPr>
      </w:pPr>
    </w:p>
    <w:p w:rsidR="00D47F45" w:rsidP="0067408C" w:rsidRDefault="00D47F45" w14:paraId="0CD78A44" w14:textId="77777777">
      <w:pPr>
        <w:spacing w:after="0" w:line="240" w:lineRule="auto"/>
        <w:rPr>
          <w:rFonts w:ascii="Clear Sans" w:hAnsi="Clear Sans" w:cs="Clear Sans"/>
        </w:rPr>
      </w:pPr>
    </w:p>
    <w:p w:rsidR="00D32D35" w:rsidP="00D47F45" w:rsidRDefault="00D32D35" w14:paraId="0D268D14" w14:textId="22992D35">
      <w:pPr>
        <w:pStyle w:val="Cobra-Normal"/>
        <w:ind w:firstLine="360"/>
        <w:rPr>
          <w:lang w:val="fr-FR"/>
        </w:rPr>
      </w:pPr>
      <w:r>
        <w:rPr>
          <w:lang w:val="fr-FR"/>
        </w:rPr>
        <w:t xml:space="preserve">Ce document a pour but de vous aider dans l’installation de la bibliothèque </w:t>
      </w:r>
      <w:r>
        <w:rPr>
          <w:i/>
          <w:iCs/>
          <w:lang w:val="fr-FR"/>
        </w:rPr>
        <w:t>FFMPEG</w:t>
      </w:r>
      <w:r>
        <w:rPr>
          <w:lang w:val="fr-FR"/>
        </w:rPr>
        <w:t xml:space="preserve"> qui permet à vos programmes de faire du son, de jouer de la musique.</w:t>
      </w:r>
      <w:r w:rsidR="00D47F45">
        <w:rPr>
          <w:lang w:val="fr-FR"/>
        </w:rPr>
        <w:t xml:space="preserve"> </w:t>
      </w:r>
      <w:r>
        <w:rPr>
          <w:lang w:val="fr-FR"/>
        </w:rPr>
        <w:t>Les spécificités pour les trois systèmes d’exploitation principaux sont présentes de sorte à vous accompagner du mieux possible.</w:t>
      </w:r>
    </w:p>
    <w:p w:rsidRPr="00D32D35" w:rsidR="003260F3" w:rsidP="00D32D35" w:rsidRDefault="003260F3" w14:paraId="74B91ABF" w14:textId="415516BF">
      <w:pPr>
        <w:pStyle w:val="Cobra-Normal"/>
        <w:rPr>
          <w:lang w:val="fr-FR"/>
        </w:rPr>
      </w:pPr>
    </w:p>
    <w:p w:rsidR="00D47F45" w:rsidP="00D47F45" w:rsidRDefault="00D47F45" w14:paraId="7DEF9512" w14:textId="77777777">
      <w:pPr>
        <w:spacing w:line="240" w:lineRule="auto"/>
        <w:jc w:val="center"/>
        <w:rPr>
          <w:rFonts w:ascii="Clear Sans" w:hAnsi="Clear Sans" w:cs="Clear Sans"/>
          <w:lang w:val="fr-FR"/>
        </w:rPr>
      </w:pPr>
    </w:p>
    <w:p w:rsidRPr="00D47F45" w:rsidR="00DC03B8" w:rsidP="00D47F45" w:rsidRDefault="00D47F45" w14:paraId="5BD27A3C" w14:textId="1D631A2B">
      <w:pPr>
        <w:spacing w:line="240" w:lineRule="auto"/>
        <w:jc w:val="center"/>
        <w:rPr>
          <w:rFonts w:ascii="Clear Sans Light" w:hAnsi="Clear Sans Light" w:cs="Clear Sans Light"/>
          <w:sz w:val="18"/>
          <w:szCs w:val="18"/>
          <w:lang w:val="fr-FR"/>
        </w:rPr>
      </w:pPr>
      <w:r w:rsidR="00D47F45">
        <w:drawing>
          <wp:inline wp14:editId="4647CD30" wp14:anchorId="18E036E4">
            <wp:extent cx="2438400" cy="2438400"/>
            <wp:effectExtent l="0" t="0" r="0" b="0"/>
            <wp:docPr id="1" name="Image 1" descr="Install FFmpeg for Linux using the Snap Store | Snapcraft" title=""/>
            <wp:cNvGraphicFramePr>
              <a:graphicFrameLocks noChangeAspect="1"/>
            </wp:cNvGraphicFramePr>
            <a:graphic>
              <a:graphicData uri="http://schemas.openxmlformats.org/drawingml/2006/picture">
                <pic:pic>
                  <pic:nvPicPr>
                    <pic:cNvPr id="0" name="Image 1"/>
                    <pic:cNvPicPr/>
                  </pic:nvPicPr>
                  <pic:blipFill>
                    <a:blip r:embed="R9864472fc09f4d0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38400" cy="2438400"/>
                    </a:xfrm>
                    <a:prstGeom prst="rect">
                      <a:avLst/>
                    </a:prstGeom>
                  </pic:spPr>
                </pic:pic>
              </a:graphicData>
            </a:graphic>
          </wp:inline>
        </w:drawing>
      </w:r>
      <w:r w:rsidRPr="31564ABD">
        <w:rPr>
          <w:rFonts w:ascii="Clear Sans" w:hAnsi="Clear Sans" w:cs="Clear Sans"/>
          <w:lang w:val="fr-FR"/>
        </w:rPr>
        <w:br w:type="page"/>
      </w:r>
    </w:p>
    <w:p w:rsidRPr="00D32D35" w:rsidR="00D32D35" w:rsidP="00D32D35" w:rsidRDefault="00D32D35" w14:paraId="13ED4640" w14:textId="77777777">
      <w:pPr>
        <w:pStyle w:val="Cobra-Title1"/>
        <w:rPr>
          <w:lang w:val="fr-FR"/>
        </w:rPr>
      </w:pPr>
      <w:bookmarkStart w:name="_Toc38534134" w:id="0"/>
      <w:r w:rsidRPr="00D32D35">
        <w:rPr>
          <w:lang w:val="fr-FR"/>
        </w:rPr>
        <w:lastRenderedPageBreak/>
        <w:t>Installation de FFMPEG</w:t>
      </w:r>
      <w:bookmarkEnd w:id="0"/>
    </w:p>
    <w:p w:rsidR="00D32D35" w:rsidP="00D32D35" w:rsidRDefault="00D32D35" w14:paraId="10ACD474" w14:textId="77777777">
      <w:pPr>
        <w:pStyle w:val="Cobra-Normal"/>
        <w:rPr>
          <w:rFonts w:ascii="Arial" w:hAnsi="Arial" w:cs="Arial"/>
          <w:lang w:val="fr-FR"/>
        </w:rPr>
      </w:pPr>
    </w:p>
    <w:p w:rsidR="00D32D35" w:rsidP="00D32D35" w:rsidRDefault="00D32D35" w14:paraId="515F1964" w14:textId="77777777">
      <w:pPr>
        <w:pStyle w:val="Cobra-Titre2"/>
        <w:numPr>
          <w:ilvl w:val="1"/>
          <w:numId w:val="16"/>
        </w:numPr>
        <w:rPr>
          <w:lang w:val="fr-FR"/>
        </w:rPr>
      </w:pPr>
      <w:bookmarkStart w:name="_Toc38534135" w:id="1"/>
      <w:r>
        <w:rPr>
          <w:lang w:val="fr-FR"/>
        </w:rPr>
        <w:t>Sous Windows</w:t>
      </w:r>
      <w:bookmarkEnd w:id="1"/>
    </w:p>
    <w:p w:rsidR="00D32D35" w:rsidP="00D32D35" w:rsidRDefault="00D32D35" w14:paraId="485DF475" w14:textId="77777777">
      <w:pPr>
        <w:pStyle w:val="Cobra-Normal"/>
        <w:rPr>
          <w:rFonts w:eastAsia="Gill Sans"/>
          <w:color w:val="000000"/>
          <w:sz w:val="24"/>
          <w:szCs w:val="24"/>
          <w:lang w:val="fr-FR"/>
        </w:rPr>
      </w:pPr>
    </w:p>
    <w:p w:rsidR="00D32D35" w:rsidP="00C01FE1" w:rsidRDefault="00D32D35" w14:paraId="57781241" w14:textId="129A030B">
      <w:pPr>
        <w:pStyle w:val="Cobra-Normal"/>
        <w:ind w:firstLine="708"/>
        <w:rPr>
          <w:rFonts w:eastAsia="Gill Sans"/>
          <w:color w:val="000000"/>
          <w:sz w:val="24"/>
          <w:szCs w:val="24"/>
          <w:lang w:val="fr-FR"/>
        </w:rPr>
      </w:pPr>
      <w:r>
        <w:rPr>
          <w:rFonts w:eastAsia="Gill Sans"/>
          <w:color w:val="000000"/>
          <w:sz w:val="24"/>
          <w:szCs w:val="24"/>
          <w:lang w:val="fr-FR"/>
        </w:rPr>
        <w:t xml:space="preserve">Pour commencer, allez </w:t>
      </w:r>
      <w:hyperlink w:history="1" r:id="rId14">
        <w:r>
          <w:rPr>
            <w:rStyle w:val="Lienhypertexte"/>
            <w:rFonts w:eastAsia="Gill Sans"/>
            <w:lang w:val="fr-FR"/>
          </w:rPr>
          <w:t>sur c</w:t>
        </w:r>
        <w:r>
          <w:rPr>
            <w:rStyle w:val="Lienhypertexte"/>
            <w:rFonts w:eastAsia="Gill Sans"/>
            <w:lang w:val="fr-FR"/>
          </w:rPr>
          <w:t>e</w:t>
        </w:r>
        <w:r>
          <w:rPr>
            <w:rStyle w:val="Lienhypertexte"/>
            <w:rFonts w:eastAsia="Gill Sans"/>
            <w:lang w:val="fr-FR"/>
          </w:rPr>
          <w:t xml:space="preserve"> si</w:t>
        </w:r>
        <w:r>
          <w:rPr>
            <w:rStyle w:val="Lienhypertexte"/>
            <w:rFonts w:eastAsia="Gill Sans"/>
            <w:lang w:val="fr-FR"/>
          </w:rPr>
          <w:t>t</w:t>
        </w:r>
        <w:r>
          <w:rPr>
            <w:rStyle w:val="Lienhypertexte"/>
            <w:rFonts w:eastAsia="Gill Sans"/>
            <w:lang w:val="fr-FR"/>
          </w:rPr>
          <w:t>e</w:t>
        </w:r>
      </w:hyperlink>
      <w:r>
        <w:rPr>
          <w:rFonts w:eastAsia="Gill Sans"/>
          <w:color w:val="000000"/>
          <w:sz w:val="24"/>
          <w:szCs w:val="24"/>
          <w:lang w:val="fr-FR"/>
        </w:rPr>
        <w:t xml:space="preserve"> et cliquez sur </w:t>
      </w:r>
      <w:r>
        <w:rPr>
          <w:rFonts w:eastAsia="Gill Sans"/>
          <w:b/>
          <w:color w:val="000000"/>
          <w:sz w:val="24"/>
          <w:szCs w:val="24"/>
          <w:lang w:val="fr-FR"/>
        </w:rPr>
        <w:t>Download</w:t>
      </w:r>
      <w:r w:rsidR="00890442">
        <w:rPr>
          <w:rFonts w:eastAsia="Gill Sans"/>
          <w:b/>
          <w:color w:val="000000"/>
          <w:sz w:val="24"/>
          <w:szCs w:val="24"/>
          <w:lang w:val="fr-FR"/>
        </w:rPr>
        <w:t xml:space="preserve"> -&gt; Windows -&gt; Download </w:t>
      </w:r>
      <w:proofErr w:type="spellStart"/>
      <w:r w:rsidR="00890442">
        <w:rPr>
          <w:rFonts w:eastAsia="Gill Sans"/>
          <w:b/>
          <w:color w:val="000000"/>
          <w:sz w:val="24"/>
          <w:szCs w:val="24"/>
          <w:lang w:val="fr-FR"/>
        </w:rPr>
        <w:t>builds</w:t>
      </w:r>
      <w:proofErr w:type="spellEnd"/>
      <w:r>
        <w:rPr>
          <w:rFonts w:eastAsia="Gill Sans"/>
          <w:color w:val="000000"/>
          <w:sz w:val="24"/>
          <w:szCs w:val="24"/>
          <w:lang w:val="fr-FR"/>
        </w:rPr>
        <w:t xml:space="preserve">. Une fois téléchargé, extrayez le fichier et renommez-le juste </w:t>
      </w:r>
      <w:proofErr w:type="spellStart"/>
      <w:r>
        <w:rPr>
          <w:rFonts w:eastAsia="Gill Sans"/>
          <w:b/>
          <w:color w:val="000000"/>
          <w:sz w:val="24"/>
          <w:szCs w:val="24"/>
          <w:lang w:val="fr-FR"/>
        </w:rPr>
        <w:t>ffmpeg</w:t>
      </w:r>
      <w:proofErr w:type="spellEnd"/>
      <w:r>
        <w:rPr>
          <w:rFonts w:eastAsia="Gill Sans"/>
          <w:color w:val="000000"/>
          <w:sz w:val="24"/>
          <w:szCs w:val="24"/>
          <w:lang w:val="fr-FR"/>
        </w:rPr>
        <w:t xml:space="preserve">. Ensuite, coupez-collez ce fichier sur votre disque local </w:t>
      </w:r>
      <w:r>
        <w:rPr>
          <w:rFonts w:eastAsia="Gill Sans"/>
          <w:b/>
          <w:color w:val="000000"/>
          <w:sz w:val="24"/>
          <w:szCs w:val="24"/>
          <w:lang w:val="fr-FR"/>
        </w:rPr>
        <w:t>C:\</w:t>
      </w:r>
      <w:r w:rsidRPr="000A02D8" w:rsidR="00D47F45">
        <w:rPr>
          <w:rFonts w:eastAsia="Gill Sans"/>
          <w:bCs/>
          <w:color w:val="000000"/>
          <w:sz w:val="24"/>
          <w:szCs w:val="24"/>
          <w:lang w:val="fr-FR"/>
        </w:rPr>
        <w:t>,</w:t>
      </w:r>
      <w:r w:rsidR="000A02D8">
        <w:rPr>
          <w:rFonts w:eastAsia="Gill Sans"/>
          <w:b/>
          <w:color w:val="000000"/>
          <w:sz w:val="24"/>
          <w:szCs w:val="24"/>
          <w:lang w:val="fr-FR"/>
        </w:rPr>
        <w:t xml:space="preserve"> </w:t>
      </w:r>
      <w:r>
        <w:rPr>
          <w:rFonts w:eastAsia="Gill Sans"/>
          <w:bCs/>
          <w:color w:val="000000"/>
          <w:sz w:val="24"/>
          <w:szCs w:val="24"/>
          <w:lang w:val="fr-FR"/>
        </w:rPr>
        <w:t>par exemple</w:t>
      </w:r>
      <w:r>
        <w:rPr>
          <w:rFonts w:eastAsia="Gill Sans"/>
          <w:color w:val="000000"/>
          <w:sz w:val="24"/>
          <w:szCs w:val="24"/>
          <w:lang w:val="fr-FR"/>
        </w:rPr>
        <w:t>.</w:t>
      </w:r>
    </w:p>
    <w:p w:rsidR="00D32D35" w:rsidP="00D32D35" w:rsidRDefault="00D32D35" w14:paraId="34613B14" w14:textId="77777777">
      <w:pPr>
        <w:pStyle w:val="Cobra-Normal"/>
        <w:rPr>
          <w:rFonts w:eastAsia="Arial"/>
          <w:color w:val="000000"/>
          <w:sz w:val="24"/>
          <w:szCs w:val="24"/>
          <w:lang w:val="fr-FR"/>
        </w:rPr>
      </w:pPr>
    </w:p>
    <w:p w:rsidR="00D32D35" w:rsidP="00D32D35" w:rsidRDefault="00D32D35" w14:paraId="11244496" w14:textId="77777777">
      <w:pPr>
        <w:pStyle w:val="Cobra-Normal"/>
        <w:jc w:val="center"/>
        <w:rPr>
          <w:color w:val="000000"/>
          <w:sz w:val="24"/>
          <w:szCs w:val="24"/>
          <w:lang w:val="fr-FR"/>
        </w:rPr>
      </w:pPr>
      <w:r w:rsidR="00D32D35">
        <w:drawing>
          <wp:inline wp14:editId="5FCCCA12" wp14:anchorId="45DD96C1">
            <wp:extent cx="5758814" cy="2035810"/>
            <wp:effectExtent l="0" t="0" r="0" b="2540"/>
            <wp:docPr id="9" name="Image 9" title=""/>
            <wp:cNvGraphicFramePr>
              <a:graphicFrameLocks noChangeAspect="1"/>
            </wp:cNvGraphicFramePr>
            <a:graphic>
              <a:graphicData uri="http://schemas.openxmlformats.org/drawingml/2006/picture">
                <pic:pic>
                  <pic:nvPicPr>
                    <pic:cNvPr id="0" name="Image 9"/>
                    <pic:cNvPicPr/>
                  </pic:nvPicPr>
                  <pic:blipFill>
                    <a:blip r:embed="Rb26349c8b9e646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8814" cy="2035810"/>
                    </a:xfrm>
                    <a:prstGeom prst="rect">
                      <a:avLst/>
                    </a:prstGeom>
                  </pic:spPr>
                </pic:pic>
              </a:graphicData>
            </a:graphic>
          </wp:inline>
        </w:drawing>
      </w:r>
    </w:p>
    <w:p w:rsidRPr="00D47F45" w:rsidR="00D32D35" w:rsidP="00D47F45" w:rsidRDefault="00D47F45" w14:paraId="3767EB8F" w14:textId="35A90E59">
      <w:pPr>
        <w:pStyle w:val="Cobra-Annotation"/>
        <w:rPr>
          <w:lang w:val="fr-FR"/>
        </w:rPr>
      </w:pPr>
      <w:r w:rsidRPr="00D47F45">
        <w:rPr>
          <w:lang w:val="fr-FR"/>
        </w:rPr>
        <w:t xml:space="preserve">Explorateur de fichier </w:t>
      </w:r>
      <w:r>
        <w:rPr>
          <w:lang w:val="fr-FR"/>
        </w:rPr>
        <w:t>W</w:t>
      </w:r>
      <w:r w:rsidRPr="00D47F45">
        <w:rPr>
          <w:lang w:val="fr-FR"/>
        </w:rPr>
        <w:t>indows</w:t>
      </w:r>
    </w:p>
    <w:p w:rsidR="00D32D35" w:rsidP="00D32D35" w:rsidRDefault="00D32D35" w14:paraId="28C4A837" w14:textId="77777777">
      <w:pPr>
        <w:pStyle w:val="Cobra-Normal"/>
        <w:rPr>
          <w:rFonts w:eastAsia="Gill Sans"/>
          <w:sz w:val="24"/>
          <w:szCs w:val="24"/>
          <w:lang w:val="fr-FR"/>
        </w:rPr>
      </w:pPr>
    </w:p>
    <w:p w:rsidR="00D32D35" w:rsidP="00D32D35" w:rsidRDefault="00D32D35" w14:paraId="194E7F67" w14:textId="1740EBB9">
      <w:pPr>
        <w:pStyle w:val="Cobra-Normal"/>
        <w:rPr>
          <w:rFonts w:eastAsia="Gill Sans"/>
          <w:sz w:val="24"/>
          <w:szCs w:val="24"/>
          <w:lang w:val="fr-FR"/>
        </w:rPr>
      </w:pPr>
      <w:r>
        <w:rPr>
          <w:rFonts w:eastAsia="Gill Sans"/>
          <w:sz w:val="24"/>
          <w:szCs w:val="24"/>
          <w:lang w:val="fr-FR"/>
        </w:rPr>
        <w:tab/>
      </w:r>
      <w:r>
        <w:rPr>
          <w:rFonts w:eastAsia="Gill Sans"/>
          <w:sz w:val="24"/>
          <w:szCs w:val="24"/>
          <w:lang w:val="fr-FR"/>
        </w:rPr>
        <w:t>Les sources de FFMPEG sont maintenant sur votre machine mais il faut indiquer à Windows où aller les chercher sinon vous ne pourrez pas les utiliser !</w:t>
      </w:r>
    </w:p>
    <w:p w:rsidR="00D32D35" w:rsidP="00D47F45" w:rsidRDefault="00D32D35" w14:paraId="342BBBA0" w14:textId="7F12AA6B">
      <w:pPr>
        <w:pStyle w:val="Cobra-Normal"/>
        <w:ind w:firstLine="720"/>
        <w:rPr>
          <w:rFonts w:eastAsia="Gill Sans"/>
          <w:color w:val="000000"/>
          <w:sz w:val="24"/>
          <w:szCs w:val="24"/>
          <w:lang w:val="fr-FR"/>
        </w:rPr>
      </w:pPr>
      <w:r>
        <w:rPr>
          <w:rFonts w:eastAsia="Gill Sans"/>
          <w:color w:val="000000"/>
          <w:sz w:val="24"/>
          <w:szCs w:val="24"/>
          <w:lang w:val="fr-FR"/>
        </w:rPr>
        <w:t xml:space="preserve">Pour cela, ouvrez tout d’abord le </w:t>
      </w:r>
      <w:r>
        <w:rPr>
          <w:rFonts w:eastAsia="Gill Sans"/>
          <w:b/>
          <w:color w:val="000000"/>
          <w:sz w:val="24"/>
          <w:szCs w:val="24"/>
          <w:lang w:val="fr-FR"/>
        </w:rPr>
        <w:t>Panneau de configuration</w:t>
      </w:r>
      <w:r>
        <w:rPr>
          <w:rFonts w:eastAsia="Gill Sans"/>
          <w:color w:val="000000"/>
          <w:sz w:val="24"/>
          <w:szCs w:val="24"/>
          <w:lang w:val="fr-FR"/>
        </w:rPr>
        <w:t xml:space="preserve">. Puis cliquez sur </w:t>
      </w:r>
      <w:r>
        <w:rPr>
          <w:rFonts w:eastAsia="Gill Sans"/>
          <w:b/>
          <w:color w:val="000000"/>
          <w:sz w:val="24"/>
          <w:szCs w:val="24"/>
          <w:lang w:val="fr-FR"/>
        </w:rPr>
        <w:t>Système et sécurité</w:t>
      </w:r>
      <w:r>
        <w:rPr>
          <w:rFonts w:eastAsia="Gill Sans"/>
          <w:color w:val="000000"/>
          <w:sz w:val="24"/>
          <w:szCs w:val="24"/>
          <w:lang w:val="fr-FR"/>
        </w:rPr>
        <w:t>.</w:t>
      </w:r>
    </w:p>
    <w:p w:rsidRPr="00D47F45" w:rsidR="000A02D8" w:rsidP="00D47F45" w:rsidRDefault="000A02D8" w14:paraId="0A20B63F" w14:textId="77777777">
      <w:pPr>
        <w:pStyle w:val="Cobra-Normal"/>
        <w:ind w:firstLine="720"/>
        <w:rPr>
          <w:rFonts w:eastAsia="Arial"/>
          <w:color w:val="000000"/>
          <w:sz w:val="24"/>
          <w:szCs w:val="24"/>
          <w:lang w:val="fr-FR"/>
        </w:rPr>
      </w:pPr>
    </w:p>
    <w:p w:rsidR="00D32D35" w:rsidP="00D32D35" w:rsidRDefault="00D32D35" w14:paraId="0CC9AD63" w14:textId="77777777">
      <w:pPr>
        <w:pStyle w:val="Cobra-Normal"/>
        <w:jc w:val="center"/>
        <w:rPr>
          <w:rFonts w:eastAsia="Gill Sans"/>
          <w:color w:val="000000"/>
          <w:sz w:val="24"/>
          <w:szCs w:val="24"/>
          <w:lang w:val="fr-FR"/>
        </w:rPr>
      </w:pPr>
      <w:r w:rsidR="00D32D35">
        <w:drawing>
          <wp:inline wp14:editId="30D79B1C" wp14:anchorId="0A856B9C">
            <wp:extent cx="6139816" cy="2536190"/>
            <wp:effectExtent l="0" t="0" r="0" b="0"/>
            <wp:docPr id="8" name="Image 8" title=""/>
            <wp:cNvGraphicFramePr>
              <a:graphicFrameLocks noChangeAspect="1"/>
            </wp:cNvGraphicFramePr>
            <a:graphic>
              <a:graphicData uri="http://schemas.openxmlformats.org/drawingml/2006/picture">
                <pic:pic>
                  <pic:nvPicPr>
                    <pic:cNvPr id="0" name="Image 8"/>
                    <pic:cNvPicPr/>
                  </pic:nvPicPr>
                  <pic:blipFill>
                    <a:blip r:embed="Raab2533e389344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39816" cy="2536190"/>
                    </a:xfrm>
                    <a:prstGeom prst="rect">
                      <a:avLst/>
                    </a:prstGeom>
                  </pic:spPr>
                </pic:pic>
              </a:graphicData>
            </a:graphic>
          </wp:inline>
        </w:drawing>
      </w:r>
    </w:p>
    <w:p w:rsidRPr="00D47F45" w:rsidR="00D47F45" w:rsidP="00D47F45" w:rsidRDefault="00D47F45" w14:paraId="0515E9D1" w14:textId="08BD49D4">
      <w:pPr>
        <w:pStyle w:val="Cobra-Annotation"/>
        <w:rPr>
          <w:lang w:val="fr-FR"/>
        </w:rPr>
      </w:pPr>
      <w:r>
        <w:rPr>
          <w:lang w:val="fr-FR"/>
        </w:rPr>
        <w:t>Panneau de configuration</w:t>
      </w:r>
      <w:r w:rsidRPr="00D47F45">
        <w:rPr>
          <w:lang w:val="fr-FR"/>
        </w:rPr>
        <w:t xml:space="preserve"> </w:t>
      </w:r>
      <w:r>
        <w:rPr>
          <w:lang w:val="fr-FR"/>
        </w:rPr>
        <w:t>W</w:t>
      </w:r>
      <w:r w:rsidRPr="00D47F45">
        <w:rPr>
          <w:lang w:val="fr-FR"/>
        </w:rPr>
        <w:t>indows</w:t>
      </w:r>
    </w:p>
    <w:p w:rsidR="00D32D35" w:rsidP="00D32D35" w:rsidRDefault="00D32D35" w14:paraId="0F40DB4D" w14:textId="77777777">
      <w:pPr>
        <w:pStyle w:val="Cobra-Normal"/>
        <w:ind w:firstLine="720"/>
        <w:rPr>
          <w:color w:val="000000"/>
          <w:sz w:val="24"/>
          <w:szCs w:val="24"/>
          <w:lang w:val="fr-FR"/>
        </w:rPr>
      </w:pPr>
      <w:r>
        <w:rPr>
          <w:rFonts w:eastAsia="Gill Sans"/>
          <w:color w:val="000000"/>
          <w:sz w:val="24"/>
          <w:szCs w:val="24"/>
          <w:lang w:val="fr-FR"/>
        </w:rPr>
        <w:lastRenderedPageBreak/>
        <w:t xml:space="preserve">Maintenant cliquez sur </w:t>
      </w:r>
      <w:r>
        <w:rPr>
          <w:rFonts w:eastAsia="Gill Sans"/>
          <w:b/>
          <w:color w:val="000000"/>
          <w:sz w:val="24"/>
          <w:szCs w:val="24"/>
          <w:lang w:val="fr-FR"/>
        </w:rPr>
        <w:t>Système</w:t>
      </w:r>
      <w:r>
        <w:rPr>
          <w:rFonts w:eastAsia="Gill Sans"/>
          <w:color w:val="000000"/>
          <w:sz w:val="24"/>
          <w:szCs w:val="24"/>
          <w:lang w:val="fr-FR"/>
        </w:rPr>
        <w:t>.</w:t>
      </w:r>
    </w:p>
    <w:p w:rsidR="00D32D35" w:rsidP="00D32D35" w:rsidRDefault="00D32D35" w14:paraId="4629C807" w14:textId="77777777">
      <w:pPr>
        <w:pStyle w:val="Cobra-Normal"/>
        <w:rPr>
          <w:rFonts w:eastAsia="Gill Sans"/>
          <w:noProof/>
          <w:color w:val="000000"/>
          <w:sz w:val="16"/>
          <w:szCs w:val="16"/>
          <w:lang w:val="fr-FR"/>
        </w:rPr>
      </w:pPr>
    </w:p>
    <w:p w:rsidR="00D32D35" w:rsidP="00D32D35" w:rsidRDefault="00D32D35" w14:paraId="4BEB9114" w14:textId="77777777">
      <w:pPr>
        <w:pStyle w:val="Cobra-Normal"/>
        <w:jc w:val="center"/>
        <w:rPr>
          <w:rFonts w:eastAsia="Arial"/>
          <w:color w:val="000000"/>
          <w:sz w:val="24"/>
          <w:szCs w:val="24"/>
          <w:lang w:val="fr-FR"/>
        </w:rPr>
      </w:pPr>
      <w:r w:rsidR="00D32D35">
        <w:drawing>
          <wp:inline wp14:editId="274F2631" wp14:anchorId="679B64DB">
            <wp:extent cx="5758814" cy="1621790"/>
            <wp:effectExtent l="0" t="0" r="0" b="0"/>
            <wp:docPr id="7" name="Image 7" title=""/>
            <wp:cNvGraphicFramePr>
              <a:graphicFrameLocks noChangeAspect="1"/>
            </wp:cNvGraphicFramePr>
            <a:graphic>
              <a:graphicData uri="http://schemas.openxmlformats.org/drawingml/2006/picture">
                <pic:pic>
                  <pic:nvPicPr>
                    <pic:cNvPr id="0" name="Image 7"/>
                    <pic:cNvPicPr/>
                  </pic:nvPicPr>
                  <pic:blipFill>
                    <a:blip r:embed="R13cff99f3c5240fb">
                      <a:extLst xmlns:a="http://schemas.openxmlformats.org/drawingml/2006/main">
                        <a:ext uri="{28A0092B-C50C-407E-A947-70E740481C1C}">
                          <a14:useLocalDpi xmlns:a14="http://schemas.microsoft.com/office/drawing/2010/main" val="0"/>
                        </a:ext>
                      </a:extLst>
                    </a:blip>
                    <a:srcRect b="46407"/>
                    <a:stretch>
                      <a:fillRect/>
                    </a:stretch>
                  </pic:blipFill>
                  <pic:spPr>
                    <a:xfrm rot="0" flipH="0" flipV="0">
                      <a:off x="0" y="0"/>
                      <a:ext cx="5758814" cy="1621790"/>
                    </a:xfrm>
                    <a:prstGeom prst="rect">
                      <a:avLst/>
                    </a:prstGeom>
                  </pic:spPr>
                </pic:pic>
              </a:graphicData>
            </a:graphic>
          </wp:inline>
        </w:drawing>
      </w:r>
    </w:p>
    <w:p w:rsidRPr="00D47F45" w:rsidR="00D47F45" w:rsidP="00D47F45" w:rsidRDefault="00D47F45" w14:paraId="169F10E3" w14:textId="77777777">
      <w:pPr>
        <w:pStyle w:val="Cobra-Annotation"/>
        <w:rPr>
          <w:lang w:val="fr-FR"/>
        </w:rPr>
      </w:pPr>
      <w:r>
        <w:rPr>
          <w:lang w:val="fr-FR"/>
        </w:rPr>
        <w:t>Panneau de configuration</w:t>
      </w:r>
      <w:r w:rsidRPr="00D47F45">
        <w:rPr>
          <w:lang w:val="fr-FR"/>
        </w:rPr>
        <w:t xml:space="preserve"> </w:t>
      </w:r>
      <w:r>
        <w:rPr>
          <w:lang w:val="fr-FR"/>
        </w:rPr>
        <w:t>W</w:t>
      </w:r>
      <w:r w:rsidRPr="00D47F45">
        <w:rPr>
          <w:lang w:val="fr-FR"/>
        </w:rPr>
        <w:t>indows</w:t>
      </w:r>
    </w:p>
    <w:p w:rsidR="00D32D35" w:rsidP="00D32D35" w:rsidRDefault="00D32D35" w14:paraId="2729929F" w14:textId="748355D7">
      <w:pPr>
        <w:pStyle w:val="Cobra-Normal"/>
        <w:rPr>
          <w:rFonts w:eastAsia="Gill Sans"/>
          <w:sz w:val="16"/>
          <w:szCs w:val="16"/>
          <w:lang w:val="fr-FR"/>
        </w:rPr>
      </w:pPr>
    </w:p>
    <w:p w:rsidR="00D47F45" w:rsidP="00D32D35" w:rsidRDefault="00D47F45" w14:paraId="6D81181B" w14:textId="77777777">
      <w:pPr>
        <w:pStyle w:val="Cobra-Normal"/>
        <w:rPr>
          <w:rFonts w:eastAsia="Gill Sans"/>
          <w:sz w:val="16"/>
          <w:szCs w:val="16"/>
          <w:lang w:val="fr-FR"/>
        </w:rPr>
      </w:pPr>
    </w:p>
    <w:p w:rsidR="00D32D35" w:rsidP="00D32D35" w:rsidRDefault="00D32D35" w14:paraId="00EA95E3" w14:textId="77777777">
      <w:pPr>
        <w:pStyle w:val="Cobra-Normal"/>
        <w:ind w:firstLine="720"/>
        <w:rPr>
          <w:rFonts w:eastAsia="Arial"/>
          <w:color w:val="000000"/>
          <w:sz w:val="24"/>
          <w:szCs w:val="24"/>
          <w:lang w:val="fr-FR"/>
        </w:rPr>
      </w:pPr>
      <w:r>
        <w:rPr>
          <w:rFonts w:eastAsia="Gill Sans"/>
          <w:color w:val="000000"/>
          <w:sz w:val="24"/>
          <w:szCs w:val="24"/>
          <w:lang w:val="fr-FR"/>
        </w:rPr>
        <w:t xml:space="preserve">Puis cliquez sur </w:t>
      </w:r>
      <w:r>
        <w:rPr>
          <w:rFonts w:eastAsia="Gill Sans"/>
          <w:b/>
          <w:color w:val="000000"/>
          <w:sz w:val="24"/>
          <w:szCs w:val="24"/>
          <w:lang w:val="fr-FR"/>
        </w:rPr>
        <w:t>Paramètres systèmes avancés</w:t>
      </w:r>
      <w:r>
        <w:rPr>
          <w:rFonts w:eastAsia="Gill Sans"/>
          <w:color w:val="000000"/>
          <w:sz w:val="24"/>
          <w:szCs w:val="24"/>
          <w:lang w:val="fr-FR"/>
        </w:rPr>
        <w:t>.</w:t>
      </w:r>
    </w:p>
    <w:p w:rsidR="00D32D35" w:rsidP="00D32D35" w:rsidRDefault="00D32D35" w14:paraId="4284DAD0" w14:textId="77777777">
      <w:pPr>
        <w:pStyle w:val="Cobra-Normal"/>
        <w:rPr>
          <w:rFonts w:eastAsia="Gill Sans"/>
          <w:noProof/>
          <w:color w:val="000000"/>
          <w:sz w:val="16"/>
          <w:szCs w:val="16"/>
          <w:lang w:val="fr-FR"/>
        </w:rPr>
      </w:pPr>
    </w:p>
    <w:p w:rsidR="00D32D35" w:rsidP="00D32D35" w:rsidRDefault="00D32D35" w14:paraId="7DCB43FD" w14:textId="337A9984">
      <w:pPr>
        <w:pStyle w:val="Cobra-Normal"/>
        <w:jc w:val="center"/>
        <w:rPr>
          <w:rFonts w:eastAsia="Arial"/>
          <w:color w:val="000000"/>
          <w:sz w:val="24"/>
          <w:szCs w:val="24"/>
          <w:lang w:val="fr-FR"/>
        </w:rPr>
      </w:pPr>
      <w:r w:rsidR="00D32D35">
        <w:drawing>
          <wp:inline wp14:editId="232D931D" wp14:anchorId="751AC1FA">
            <wp:extent cx="5758814" cy="1480185"/>
            <wp:effectExtent l="0" t="0" r="0" b="5715"/>
            <wp:docPr id="5" name="Image 5" title=""/>
            <wp:cNvGraphicFramePr>
              <a:graphicFrameLocks noChangeAspect="1"/>
            </wp:cNvGraphicFramePr>
            <a:graphic>
              <a:graphicData uri="http://schemas.openxmlformats.org/drawingml/2006/picture">
                <pic:pic>
                  <pic:nvPicPr>
                    <pic:cNvPr id="0" name="Image 5"/>
                    <pic:cNvPicPr/>
                  </pic:nvPicPr>
                  <pic:blipFill>
                    <a:blip r:embed="R707c563133f04078">
                      <a:extLst xmlns:a="http://schemas.openxmlformats.org/drawingml/2006/main">
                        <a:ext uri="{28A0092B-C50C-407E-A947-70E740481C1C}">
                          <a14:useLocalDpi xmlns:a14="http://schemas.microsoft.com/office/drawing/2010/main" val="0"/>
                        </a:ext>
                      </a:extLst>
                    </a:blip>
                    <a:srcRect b="48515"/>
                    <a:stretch>
                      <a:fillRect/>
                    </a:stretch>
                  </pic:blipFill>
                  <pic:spPr>
                    <a:xfrm rot="0" flipH="0" flipV="0">
                      <a:off x="0" y="0"/>
                      <a:ext cx="5758814" cy="1480185"/>
                    </a:xfrm>
                    <a:prstGeom prst="rect">
                      <a:avLst/>
                    </a:prstGeom>
                  </pic:spPr>
                </pic:pic>
              </a:graphicData>
            </a:graphic>
          </wp:inline>
        </w:drawing>
      </w:r>
    </w:p>
    <w:p w:rsidRPr="00D47F45" w:rsidR="00D47F45" w:rsidP="00D47F45" w:rsidRDefault="00D47F45" w14:paraId="60A4B820" w14:textId="77777777">
      <w:pPr>
        <w:pStyle w:val="Cobra-Annotation"/>
        <w:rPr>
          <w:lang w:val="fr-FR"/>
        </w:rPr>
      </w:pPr>
      <w:r>
        <w:rPr>
          <w:lang w:val="fr-FR"/>
        </w:rPr>
        <w:t>Panneau de configuration</w:t>
      </w:r>
      <w:r w:rsidRPr="00D47F45">
        <w:rPr>
          <w:lang w:val="fr-FR"/>
        </w:rPr>
        <w:t xml:space="preserve"> </w:t>
      </w:r>
      <w:r>
        <w:rPr>
          <w:lang w:val="fr-FR"/>
        </w:rPr>
        <w:t>W</w:t>
      </w:r>
      <w:r w:rsidRPr="00D47F45">
        <w:rPr>
          <w:lang w:val="fr-FR"/>
        </w:rPr>
        <w:t>indows</w:t>
      </w:r>
    </w:p>
    <w:p w:rsidR="00D32D35" w:rsidP="00D32D35" w:rsidRDefault="00D32D35" w14:paraId="79FC31D3" w14:textId="77777777">
      <w:pPr>
        <w:pStyle w:val="Cobra-Normal"/>
        <w:rPr>
          <w:rFonts w:eastAsia="Gill Sans"/>
          <w:color w:val="000000"/>
          <w:sz w:val="16"/>
          <w:szCs w:val="16"/>
          <w:lang w:val="fr-FR"/>
        </w:rPr>
      </w:pPr>
    </w:p>
    <w:p w:rsidR="000A02D8" w:rsidRDefault="000A02D8" w14:paraId="2500F2B3" w14:textId="77777777">
      <w:pPr>
        <w:rPr>
          <w:rFonts w:ascii="Clear Sans Light" w:hAnsi="Clear Sans Light" w:eastAsia="Gill Sans" w:cs="Clear Sans Light"/>
          <w:color w:val="000000"/>
          <w:sz w:val="24"/>
          <w:szCs w:val="24"/>
          <w:lang w:val="fr-FR"/>
        </w:rPr>
      </w:pPr>
      <w:r>
        <w:rPr>
          <w:rFonts w:eastAsia="Gill Sans"/>
          <w:color w:val="000000"/>
          <w:sz w:val="24"/>
          <w:szCs w:val="24"/>
          <w:lang w:val="fr-FR"/>
        </w:rPr>
        <w:br w:type="page"/>
      </w:r>
    </w:p>
    <w:p w:rsidR="00D32D35" w:rsidP="00D32D35" w:rsidRDefault="00D32D35" w14:paraId="5B1061AA" w14:textId="79008BD2">
      <w:pPr>
        <w:pStyle w:val="Cobra-Normal"/>
        <w:ind w:firstLine="720"/>
        <w:rPr>
          <w:rFonts w:eastAsia="Gill Sans"/>
          <w:color w:val="000000"/>
          <w:sz w:val="24"/>
          <w:szCs w:val="24"/>
          <w:lang w:val="fr-FR"/>
        </w:rPr>
      </w:pPr>
      <w:r>
        <w:rPr>
          <w:rFonts w:eastAsia="Gill Sans"/>
          <w:color w:val="000000"/>
          <w:sz w:val="24"/>
          <w:szCs w:val="24"/>
          <w:lang w:val="fr-FR"/>
        </w:rPr>
        <w:lastRenderedPageBreak/>
        <w:t xml:space="preserve">Une fois fait, il vous faudra cliquer sur </w:t>
      </w:r>
      <w:r>
        <w:rPr>
          <w:rFonts w:eastAsia="Gill Sans"/>
          <w:b/>
          <w:color w:val="000000"/>
          <w:sz w:val="24"/>
          <w:szCs w:val="24"/>
          <w:lang w:val="fr-FR"/>
        </w:rPr>
        <w:t>Variables d’environnement</w:t>
      </w:r>
      <w:r>
        <w:rPr>
          <w:rFonts w:eastAsia="Gill Sans"/>
          <w:color w:val="000000"/>
          <w:sz w:val="24"/>
          <w:szCs w:val="24"/>
          <w:lang w:val="fr-FR"/>
        </w:rPr>
        <w:t>.</w:t>
      </w:r>
    </w:p>
    <w:p w:rsidR="00D32D35" w:rsidP="00D32D35" w:rsidRDefault="00D32D35" w14:paraId="1E7F93E5" w14:textId="77777777">
      <w:pPr>
        <w:pStyle w:val="Cobra-Normal"/>
        <w:rPr>
          <w:rFonts w:eastAsia="Gill Sans"/>
          <w:color w:val="000000"/>
          <w:sz w:val="16"/>
          <w:szCs w:val="16"/>
          <w:lang w:val="fr-FR"/>
        </w:rPr>
      </w:pPr>
    </w:p>
    <w:p w:rsidR="00D32D35" w:rsidP="00D32D35" w:rsidRDefault="00D32D35" w14:paraId="1F598991" w14:textId="77777777">
      <w:pPr>
        <w:pStyle w:val="Cobra-Normal"/>
        <w:jc w:val="center"/>
        <w:rPr>
          <w:rFonts w:eastAsia="Arial"/>
          <w:color w:val="000000"/>
          <w:sz w:val="24"/>
          <w:szCs w:val="24"/>
          <w:lang w:val="fr-FR"/>
        </w:rPr>
      </w:pPr>
      <w:r w:rsidR="00D32D35">
        <w:drawing>
          <wp:inline wp14:editId="6F35A417" wp14:anchorId="27DCA659">
            <wp:extent cx="2906276" cy="3427012"/>
            <wp:effectExtent l="0" t="0" r="8890" b="2540"/>
            <wp:docPr id="4" name="Image 4" title=""/>
            <wp:cNvGraphicFramePr>
              <a:graphicFrameLocks noChangeAspect="1"/>
            </wp:cNvGraphicFramePr>
            <a:graphic>
              <a:graphicData uri="http://schemas.openxmlformats.org/drawingml/2006/picture">
                <pic:pic>
                  <pic:nvPicPr>
                    <pic:cNvPr id="0" name="Image 4"/>
                    <pic:cNvPicPr/>
                  </pic:nvPicPr>
                  <pic:blipFill>
                    <a:blip r:embed="R55fb54fb5ca94b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06276" cy="3427012"/>
                    </a:xfrm>
                    <a:prstGeom prst="rect">
                      <a:avLst/>
                    </a:prstGeom>
                  </pic:spPr>
                </pic:pic>
              </a:graphicData>
            </a:graphic>
          </wp:inline>
        </w:drawing>
      </w:r>
    </w:p>
    <w:p w:rsidRPr="00D47F45" w:rsidR="00D47F45" w:rsidP="00D47F45" w:rsidRDefault="00D47F45" w14:paraId="287F1968" w14:textId="69589CE6">
      <w:pPr>
        <w:pStyle w:val="Cobra-Annotation"/>
        <w:rPr>
          <w:lang w:val="fr-FR"/>
        </w:rPr>
      </w:pPr>
      <w:r>
        <w:rPr>
          <w:lang w:val="fr-FR"/>
        </w:rPr>
        <w:t>Propriété système</w:t>
      </w:r>
      <w:r w:rsidRPr="00D47F45">
        <w:rPr>
          <w:lang w:val="fr-FR"/>
        </w:rPr>
        <w:t xml:space="preserve"> </w:t>
      </w:r>
      <w:r>
        <w:rPr>
          <w:lang w:val="fr-FR"/>
        </w:rPr>
        <w:t>W</w:t>
      </w:r>
      <w:r w:rsidRPr="00D47F45">
        <w:rPr>
          <w:lang w:val="fr-FR"/>
        </w:rPr>
        <w:t>indows</w:t>
      </w:r>
    </w:p>
    <w:p w:rsidR="00D32D35" w:rsidP="00D32D35" w:rsidRDefault="00D32D35" w14:paraId="48FF3D31" w14:textId="4B98303B">
      <w:pPr>
        <w:pStyle w:val="Cobra-Normal"/>
        <w:rPr>
          <w:rFonts w:eastAsia="Gill Sans"/>
          <w:color w:val="000000"/>
          <w:sz w:val="24"/>
          <w:szCs w:val="24"/>
          <w:lang w:val="fr-FR"/>
        </w:rPr>
      </w:pPr>
    </w:p>
    <w:p w:rsidR="00D32D35" w:rsidP="00C01FE1" w:rsidRDefault="00D32D35" w14:paraId="02DB5F84" w14:textId="351A9AC7">
      <w:pPr>
        <w:pStyle w:val="Cobra-Normal"/>
        <w:ind w:firstLine="708"/>
        <w:rPr>
          <w:rFonts w:eastAsia="Gill Sans"/>
          <w:color w:val="000000"/>
          <w:sz w:val="24"/>
          <w:szCs w:val="24"/>
          <w:lang w:val="fr-FR"/>
        </w:rPr>
      </w:pPr>
      <w:r>
        <w:rPr>
          <w:rFonts w:eastAsia="Gill Sans"/>
          <w:color w:val="000000"/>
          <w:sz w:val="24"/>
          <w:szCs w:val="24"/>
          <w:lang w:val="fr-FR"/>
        </w:rPr>
        <w:t>Cliquez sur la variable « </w:t>
      </w:r>
      <w:r>
        <w:rPr>
          <w:rFonts w:eastAsia="Gill Sans"/>
          <w:b/>
          <w:color w:val="000000"/>
          <w:sz w:val="24"/>
          <w:szCs w:val="24"/>
          <w:lang w:val="fr-FR"/>
        </w:rPr>
        <w:t>Path </w:t>
      </w:r>
      <w:r>
        <w:rPr>
          <w:rFonts w:eastAsia="Gill Sans"/>
          <w:color w:val="000000"/>
          <w:sz w:val="24"/>
          <w:szCs w:val="24"/>
          <w:lang w:val="fr-FR"/>
        </w:rPr>
        <w:t>» puis sur le bouton modifier pour changer vos variables pour votre utilisateur.</w:t>
      </w:r>
    </w:p>
    <w:p w:rsidR="00D47F45" w:rsidP="00D32D35" w:rsidRDefault="00D47F45" w14:paraId="277F6E19" w14:textId="77777777">
      <w:pPr>
        <w:pStyle w:val="Cobra-Normal"/>
        <w:jc w:val="center"/>
        <w:rPr>
          <w:rFonts w:eastAsia="Arial"/>
          <w:color w:val="000000"/>
          <w:sz w:val="24"/>
          <w:szCs w:val="24"/>
          <w:lang w:val="fr-FR"/>
        </w:rPr>
      </w:pPr>
    </w:p>
    <w:p w:rsidR="00D32D35" w:rsidP="00D32D35" w:rsidRDefault="00D32D35" w14:paraId="5A36AE89" w14:textId="5AD138DD">
      <w:pPr>
        <w:pStyle w:val="Cobra-Normal"/>
        <w:jc w:val="center"/>
        <w:rPr>
          <w:rFonts w:eastAsia="Arial"/>
          <w:color w:val="000000"/>
          <w:sz w:val="24"/>
          <w:szCs w:val="24"/>
          <w:lang w:val="fr-FR"/>
        </w:rPr>
      </w:pPr>
      <w:r w:rsidR="00D32D35">
        <w:drawing>
          <wp:inline wp14:editId="7F6A6BB3" wp14:anchorId="60167719">
            <wp:extent cx="2973788" cy="3275621"/>
            <wp:effectExtent l="0" t="0" r="0" b="1270"/>
            <wp:docPr id="3" name="Image 3" title=""/>
            <wp:cNvGraphicFramePr>
              <a:graphicFrameLocks noChangeAspect="1"/>
            </wp:cNvGraphicFramePr>
            <a:graphic>
              <a:graphicData uri="http://schemas.openxmlformats.org/drawingml/2006/picture">
                <pic:pic>
                  <pic:nvPicPr>
                    <pic:cNvPr id="0" name="Image 3"/>
                    <pic:cNvPicPr/>
                  </pic:nvPicPr>
                  <pic:blipFill>
                    <a:blip r:embed="Re3e222f6fd0c48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73788" cy="3275621"/>
                    </a:xfrm>
                    <a:prstGeom prst="rect">
                      <a:avLst/>
                    </a:prstGeom>
                  </pic:spPr>
                </pic:pic>
              </a:graphicData>
            </a:graphic>
          </wp:inline>
        </w:drawing>
      </w:r>
    </w:p>
    <w:p w:rsidRPr="00D47F45" w:rsidR="00890442" w:rsidP="00D47F45" w:rsidRDefault="00D47F45" w14:paraId="27DC324A" w14:textId="305A29A2">
      <w:pPr>
        <w:pStyle w:val="Cobra-Annotation"/>
        <w:rPr>
          <w:lang w:val="fr-FR"/>
        </w:rPr>
      </w:pPr>
      <w:r>
        <w:rPr>
          <w:lang w:val="fr-FR"/>
        </w:rPr>
        <w:t>Variable d’environnement</w:t>
      </w:r>
      <w:r w:rsidRPr="00D47F45">
        <w:rPr>
          <w:lang w:val="fr-FR"/>
        </w:rPr>
        <w:t xml:space="preserve"> </w:t>
      </w:r>
      <w:r>
        <w:rPr>
          <w:lang w:val="fr-FR"/>
        </w:rPr>
        <w:t>W</w:t>
      </w:r>
      <w:r w:rsidRPr="00D47F45">
        <w:rPr>
          <w:lang w:val="fr-FR"/>
        </w:rPr>
        <w:t>indows</w:t>
      </w:r>
    </w:p>
    <w:p w:rsidRPr="000A02D8" w:rsidR="00890442" w:rsidP="00C01FE1" w:rsidRDefault="00890442" w14:paraId="2799274D" w14:textId="40C6DAB0">
      <w:pPr>
        <w:pStyle w:val="Cobra-Normal"/>
        <w:ind w:firstLine="708"/>
        <w:rPr>
          <w:rStyle w:val="normaltextrun"/>
          <w:rFonts w:ascii="Calibri" w:hAnsi="Calibri"/>
          <w:color w:val="FFA500"/>
          <w:bdr w:val="none" w:color="auto" w:sz="0" w:space="0" w:frame="1"/>
          <w:lang w:val="fr-FR"/>
        </w:rPr>
      </w:pPr>
      <w:r w:rsidRPr="00C01FE1">
        <w:rPr>
          <w:rStyle w:val="normaltextrun"/>
          <w:rFonts w:ascii="Segoe UI Emoji" w:hAnsi="Segoe UI Emoji" w:cs="Segoe UI Emoji"/>
          <w:b/>
          <w:bCs/>
          <w:color w:val="FFA500"/>
          <w:bdr w:val="none" w:color="auto" w:sz="0" w:space="0" w:frame="1"/>
          <w:lang w:val="fr-FR"/>
        </w:rPr>
        <w:lastRenderedPageBreak/>
        <w:t>⚠</w:t>
      </w:r>
      <w:r w:rsidRPr="00C01FE1">
        <w:rPr>
          <w:rStyle w:val="normaltextrun"/>
          <w:rFonts w:ascii="Calibri" w:hAnsi="Calibri"/>
          <w:b/>
          <w:bCs/>
          <w:color w:val="FFA500"/>
          <w:bdr w:val="none" w:color="auto" w:sz="0" w:space="0" w:frame="1"/>
          <w:lang w:val="fr-FR"/>
        </w:rPr>
        <w:t xml:space="preserve"> Attention : </w:t>
      </w:r>
      <w:r w:rsidRPr="000A02D8">
        <w:rPr>
          <w:rStyle w:val="normaltextrun"/>
          <w:color w:val="FFA500"/>
          <w:bdr w:val="none" w:color="auto" w:sz="0" w:space="0" w:frame="1"/>
          <w:lang w:val="fr-FR"/>
        </w:rPr>
        <w:t>Si vous êtes sur Windows 7, et non sur Windows 10 comme dans l’exemple, l’interface sera un peu différente. Il vous faudra aussi modifier la variable PATH mais pour ajouter un nouveau chemin, il vous faudra ajouter un ; à la fin de la valeur de la variable mais ne surtout pas effacer tout le reste !</w:t>
      </w:r>
    </w:p>
    <w:p w:rsidRPr="00890442" w:rsidR="00890442" w:rsidP="00C01FE1" w:rsidRDefault="00890442" w14:paraId="5491D729" w14:textId="77777777">
      <w:pPr>
        <w:pStyle w:val="Cobra-Normal"/>
        <w:ind w:firstLine="708"/>
        <w:rPr>
          <w:rStyle w:val="normaltextrun"/>
          <w:rFonts w:ascii="Calibri" w:hAnsi="Calibri"/>
          <w:b/>
          <w:bCs/>
          <w:color w:val="FFA500"/>
          <w:bdr w:val="none" w:color="auto" w:sz="0" w:space="0" w:frame="1"/>
          <w:lang w:val="fr-FR"/>
        </w:rPr>
      </w:pPr>
    </w:p>
    <w:p w:rsidR="00D32D35" w:rsidP="00C01FE1" w:rsidRDefault="00D32D35" w14:paraId="6F0C2D09" w14:textId="403ABBEA">
      <w:pPr>
        <w:pStyle w:val="Cobra-Normal"/>
        <w:ind w:firstLine="708"/>
        <w:rPr>
          <w:rFonts w:eastAsia="Gill Sans"/>
          <w:color w:val="000000"/>
          <w:sz w:val="24"/>
          <w:szCs w:val="24"/>
          <w:lang w:val="fr-FR"/>
        </w:rPr>
      </w:pPr>
      <w:r>
        <w:rPr>
          <w:rFonts w:eastAsia="Gill Sans"/>
          <w:color w:val="000000"/>
          <w:sz w:val="24"/>
          <w:szCs w:val="24"/>
          <w:lang w:val="fr-FR"/>
        </w:rPr>
        <w:t xml:space="preserve">Maintenant, cliquez sur </w:t>
      </w:r>
      <w:r>
        <w:rPr>
          <w:rFonts w:eastAsia="Gill Sans"/>
          <w:b/>
          <w:color w:val="000000"/>
          <w:sz w:val="24"/>
          <w:szCs w:val="24"/>
          <w:lang w:val="fr-FR"/>
        </w:rPr>
        <w:t>Nouveau</w:t>
      </w:r>
      <w:r>
        <w:rPr>
          <w:rFonts w:eastAsia="Gill Sans"/>
          <w:color w:val="000000"/>
          <w:sz w:val="24"/>
          <w:szCs w:val="24"/>
          <w:lang w:val="fr-FR"/>
        </w:rPr>
        <w:t xml:space="preserve"> et saisissez le chemin des binaires </w:t>
      </w:r>
      <w:r>
        <w:rPr>
          <w:rFonts w:eastAsia="Gill Sans"/>
          <w:b/>
          <w:color w:val="000000"/>
          <w:sz w:val="24"/>
          <w:szCs w:val="24"/>
          <w:lang w:val="fr-FR"/>
        </w:rPr>
        <w:t>FFMPEG</w:t>
      </w:r>
      <w:r>
        <w:rPr>
          <w:rFonts w:eastAsia="Gill Sans"/>
          <w:color w:val="000000"/>
          <w:sz w:val="24"/>
          <w:szCs w:val="24"/>
          <w:lang w:val="fr-FR"/>
        </w:rPr>
        <w:t xml:space="preserve">, c’est-à-dire </w:t>
      </w:r>
      <w:r>
        <w:rPr>
          <w:rFonts w:eastAsia="Gill Sans"/>
          <w:b/>
          <w:color w:val="000000"/>
          <w:sz w:val="24"/>
          <w:szCs w:val="24"/>
          <w:lang w:val="fr-FR"/>
        </w:rPr>
        <w:t>C:\ffmpeg\bin</w:t>
      </w:r>
      <w:r>
        <w:rPr>
          <w:rFonts w:eastAsia="Gill Sans"/>
          <w:color w:val="000000"/>
          <w:sz w:val="24"/>
          <w:szCs w:val="24"/>
          <w:lang w:val="fr-FR"/>
        </w:rPr>
        <w:t>, sinon modifiez en fonction du chemin où ils se trouvent.</w:t>
      </w:r>
    </w:p>
    <w:p w:rsidR="00D32D35" w:rsidP="00D32D35" w:rsidRDefault="00D32D35" w14:paraId="4128B731" w14:textId="77777777">
      <w:pPr>
        <w:pStyle w:val="Cobra-Normal"/>
        <w:rPr>
          <w:rFonts w:eastAsia="Arial"/>
          <w:color w:val="000000"/>
          <w:sz w:val="24"/>
          <w:szCs w:val="24"/>
          <w:lang w:val="fr-FR"/>
        </w:rPr>
      </w:pPr>
    </w:p>
    <w:p w:rsidR="00D32D35" w:rsidP="00D32D35" w:rsidRDefault="00D32D35" w14:paraId="5208B5A1" w14:textId="51E6C8CE">
      <w:pPr>
        <w:pStyle w:val="Cobra-Normal"/>
        <w:jc w:val="center"/>
        <w:rPr>
          <w:color w:val="000000"/>
          <w:sz w:val="24"/>
          <w:szCs w:val="24"/>
          <w:lang w:val="fr-FR"/>
        </w:rPr>
      </w:pPr>
      <w:r w:rsidR="00D32D35">
        <w:drawing>
          <wp:inline wp14:editId="23EB812F" wp14:anchorId="41795D46">
            <wp:extent cx="3320415" cy="3701415"/>
            <wp:effectExtent l="0" t="0" r="0" b="0"/>
            <wp:docPr id="2" name="Image 2" title=""/>
            <wp:cNvGraphicFramePr>
              <a:graphicFrameLocks noChangeAspect="1"/>
            </wp:cNvGraphicFramePr>
            <a:graphic>
              <a:graphicData uri="http://schemas.openxmlformats.org/drawingml/2006/picture">
                <pic:pic>
                  <pic:nvPicPr>
                    <pic:cNvPr id="0" name="Image 2"/>
                    <pic:cNvPicPr/>
                  </pic:nvPicPr>
                  <pic:blipFill>
                    <a:blip r:embed="R0925bc7bf10f43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20415" cy="3701415"/>
                    </a:xfrm>
                    <a:prstGeom prst="rect">
                      <a:avLst/>
                    </a:prstGeom>
                  </pic:spPr>
                </pic:pic>
              </a:graphicData>
            </a:graphic>
          </wp:inline>
        </w:drawing>
      </w:r>
    </w:p>
    <w:p w:rsidRPr="00D47F45" w:rsidR="00D47F45" w:rsidP="00D47F45" w:rsidRDefault="00D47F45" w14:paraId="5E9E253E" w14:textId="77777777">
      <w:pPr>
        <w:pStyle w:val="Cobra-Annotation"/>
        <w:rPr>
          <w:lang w:val="fr-FR"/>
        </w:rPr>
      </w:pPr>
      <w:r>
        <w:rPr>
          <w:lang w:val="fr-FR"/>
        </w:rPr>
        <w:t>Variable d’environnement</w:t>
      </w:r>
      <w:r w:rsidRPr="00D47F45">
        <w:rPr>
          <w:lang w:val="fr-FR"/>
        </w:rPr>
        <w:t xml:space="preserve"> </w:t>
      </w:r>
      <w:r>
        <w:rPr>
          <w:lang w:val="fr-FR"/>
        </w:rPr>
        <w:t>W</w:t>
      </w:r>
      <w:r w:rsidRPr="00D47F45">
        <w:rPr>
          <w:lang w:val="fr-FR"/>
        </w:rPr>
        <w:t>indows</w:t>
      </w:r>
    </w:p>
    <w:p w:rsidR="00D32D35" w:rsidP="00D32D35" w:rsidRDefault="00D32D35" w14:paraId="332CD1BB" w14:textId="77777777">
      <w:pPr>
        <w:pStyle w:val="Cobra-Normal"/>
        <w:rPr>
          <w:lang w:val="fr-FR"/>
        </w:rPr>
      </w:pPr>
    </w:p>
    <w:p w:rsidR="00D32D35" w:rsidP="00C01FE1" w:rsidRDefault="00D32D35" w14:paraId="5976D085" w14:textId="77777777">
      <w:pPr>
        <w:pStyle w:val="Cobra-Normal"/>
        <w:ind w:firstLine="708"/>
        <w:rPr>
          <w:rFonts w:eastAsia="Gill Sans"/>
          <w:color w:val="000000"/>
          <w:sz w:val="24"/>
          <w:szCs w:val="24"/>
          <w:lang w:val="fr-FR"/>
        </w:rPr>
      </w:pPr>
      <w:r>
        <w:rPr>
          <w:rFonts w:eastAsia="Gill Sans"/>
          <w:color w:val="000000"/>
          <w:sz w:val="24"/>
          <w:szCs w:val="24"/>
          <w:lang w:val="fr-FR"/>
        </w:rPr>
        <w:t>Puis, même manipulation pour les variables globales !</w:t>
      </w:r>
    </w:p>
    <w:p w:rsidR="00D32D35" w:rsidP="00C01FE1" w:rsidRDefault="00D32D35" w14:paraId="3E2A5323" w14:textId="77777777">
      <w:pPr>
        <w:pStyle w:val="Cobra-Normal"/>
        <w:ind w:firstLine="708"/>
        <w:rPr>
          <w:rFonts w:eastAsia="Arial"/>
          <w:color w:val="000000"/>
          <w:sz w:val="24"/>
          <w:szCs w:val="24"/>
          <w:lang w:val="fr-FR"/>
        </w:rPr>
      </w:pPr>
      <w:r>
        <w:rPr>
          <w:rFonts w:eastAsia="Gill Sans"/>
          <w:color w:val="000000"/>
          <w:sz w:val="24"/>
          <w:szCs w:val="24"/>
          <w:lang w:val="fr-FR"/>
        </w:rPr>
        <w:t xml:space="preserve">Pour tester si cela fonctionne, lancez un terminal de commande et entrez la commande </w:t>
      </w:r>
      <w:proofErr w:type="spellStart"/>
      <w:r w:rsidRPr="00C01FE1">
        <w:rPr>
          <w:rStyle w:val="Cobra-CodeCar"/>
          <w:lang w:val="fr-FR"/>
        </w:rPr>
        <w:t>ffmpeg</w:t>
      </w:r>
      <w:proofErr w:type="spellEnd"/>
      <w:r>
        <w:rPr>
          <w:rFonts w:eastAsia="Gill Sans"/>
          <w:color w:val="000000"/>
          <w:sz w:val="24"/>
          <w:szCs w:val="24"/>
          <w:lang w:val="fr-FR"/>
        </w:rPr>
        <w:t>. S’il vous dit que la commande ne fonctionne pas, vérifiez que vous avez bien tout fait correctement, sinon c’est que c’est bon !</w:t>
      </w:r>
    </w:p>
    <w:p w:rsidR="00D32D35" w:rsidP="00D32D35" w:rsidRDefault="00D32D35" w14:paraId="78C430DD" w14:textId="77777777">
      <w:pPr>
        <w:pStyle w:val="Cobra-Normal"/>
        <w:rPr>
          <w:lang w:val="fr-FR"/>
        </w:rPr>
      </w:pPr>
    </w:p>
    <w:p w:rsidR="00D47F45" w:rsidRDefault="00D47F45" w14:paraId="6DA129E5" w14:textId="77777777">
      <w:pPr>
        <w:rPr>
          <w:rFonts w:ascii="Bitter" w:hAnsi="Bitter" w:cs="Clear Sans Light"/>
          <w:lang w:val="fr-FR"/>
        </w:rPr>
      </w:pPr>
      <w:bookmarkStart w:name="_Toc38534136" w:id="2"/>
      <w:r>
        <w:rPr>
          <w:lang w:val="fr-FR"/>
        </w:rPr>
        <w:br w:type="page"/>
      </w:r>
    </w:p>
    <w:p w:rsidR="00D32D35" w:rsidP="00D32D35" w:rsidRDefault="00D32D35" w14:paraId="1993959C" w14:textId="4C8035EA">
      <w:pPr>
        <w:pStyle w:val="Cobra-Titre2"/>
        <w:numPr>
          <w:ilvl w:val="1"/>
          <w:numId w:val="16"/>
        </w:numPr>
        <w:rPr>
          <w:lang w:val="fr-FR"/>
        </w:rPr>
      </w:pPr>
      <w:r>
        <w:rPr>
          <w:lang w:val="fr-FR"/>
        </w:rPr>
        <w:lastRenderedPageBreak/>
        <w:t>Sous Linux</w:t>
      </w:r>
      <w:bookmarkEnd w:id="2"/>
    </w:p>
    <w:p w:rsidR="000A02D8" w:rsidP="00C01FE1" w:rsidRDefault="00D32D35" w14:paraId="0AB1385A" w14:textId="77777777">
      <w:pPr>
        <w:pStyle w:val="Cobra-Normal"/>
        <w:ind w:firstLine="708"/>
        <w:rPr>
          <w:sz w:val="24"/>
          <w:szCs w:val="24"/>
          <w:lang w:val="fr-FR"/>
        </w:rPr>
      </w:pPr>
      <w:r>
        <w:rPr>
          <w:sz w:val="24"/>
          <w:szCs w:val="24"/>
          <w:lang w:val="fr-FR"/>
        </w:rPr>
        <w:t xml:space="preserve">Sous Linux, </w:t>
      </w:r>
      <w:r w:rsidR="000A02D8">
        <w:rPr>
          <w:sz w:val="24"/>
          <w:szCs w:val="24"/>
          <w:lang w:val="fr-FR"/>
        </w:rPr>
        <w:t>pour installer FFMPEG</w:t>
      </w:r>
      <w:r>
        <w:rPr>
          <w:sz w:val="24"/>
          <w:szCs w:val="24"/>
          <w:lang w:val="fr-FR"/>
        </w:rPr>
        <w:t xml:space="preserve"> il vous </w:t>
      </w:r>
      <w:r w:rsidR="000A02D8">
        <w:rPr>
          <w:sz w:val="24"/>
          <w:szCs w:val="24"/>
          <w:lang w:val="fr-FR"/>
        </w:rPr>
        <w:t xml:space="preserve">faut </w:t>
      </w:r>
      <w:r>
        <w:rPr>
          <w:sz w:val="24"/>
          <w:szCs w:val="24"/>
          <w:lang w:val="fr-FR"/>
        </w:rPr>
        <w:t xml:space="preserve">faire appel à votre gestionnaire de paquets et de lui dire d’installer </w:t>
      </w:r>
      <w:proofErr w:type="spellStart"/>
      <w:r>
        <w:rPr>
          <w:sz w:val="24"/>
          <w:szCs w:val="24"/>
          <w:lang w:val="fr-FR"/>
        </w:rPr>
        <w:t>ffmpeg</w:t>
      </w:r>
      <w:proofErr w:type="spellEnd"/>
      <w:r>
        <w:rPr>
          <w:sz w:val="24"/>
          <w:szCs w:val="24"/>
          <w:lang w:val="fr-FR"/>
        </w:rPr>
        <w:t xml:space="preserve">. Sur Ubuntu par exemple, ça donnerait : </w:t>
      </w:r>
    </w:p>
    <w:p w:rsidRPr="000A02D8" w:rsidR="00D32D35" w:rsidP="000A02D8" w:rsidRDefault="00D32D35" w14:paraId="4DDF36F2" w14:textId="1310E86C">
      <w:pPr>
        <w:pStyle w:val="Cobra-Normal"/>
        <w:rPr>
          <w:sz w:val="24"/>
          <w:szCs w:val="24"/>
        </w:rPr>
      </w:pPr>
      <w:proofErr w:type="spellStart"/>
      <w:r w:rsidRPr="000A02D8">
        <w:rPr>
          <w:rStyle w:val="Cobra-CodeCar"/>
        </w:rPr>
        <w:t>sudo</w:t>
      </w:r>
      <w:proofErr w:type="spellEnd"/>
      <w:r w:rsidRPr="000A02D8">
        <w:rPr>
          <w:rStyle w:val="Cobra-CodeCar"/>
        </w:rPr>
        <w:t xml:space="preserve"> apt-get install </w:t>
      </w:r>
      <w:proofErr w:type="spellStart"/>
      <w:r w:rsidRPr="000A02D8">
        <w:rPr>
          <w:rStyle w:val="Cobra-CodeCar"/>
        </w:rPr>
        <w:t>ffmpeg</w:t>
      </w:r>
      <w:proofErr w:type="spellEnd"/>
      <w:r w:rsidRPr="000A02D8">
        <w:rPr>
          <w:sz w:val="24"/>
          <w:szCs w:val="24"/>
        </w:rPr>
        <w:t>.</w:t>
      </w:r>
    </w:p>
    <w:p w:rsidRPr="000A02D8" w:rsidR="00D32D35" w:rsidP="00D32D35" w:rsidRDefault="00D32D35" w14:paraId="074BC160" w14:textId="77777777">
      <w:pPr>
        <w:pStyle w:val="Cobra-Normal"/>
        <w:rPr>
          <w:rFonts w:eastAsia="Gill Sans"/>
          <w:color w:val="000000"/>
          <w:sz w:val="24"/>
          <w:szCs w:val="24"/>
        </w:rPr>
      </w:pPr>
    </w:p>
    <w:p w:rsidR="00D32D35" w:rsidP="00C01FE1" w:rsidRDefault="00D32D35" w14:paraId="00464317" w14:textId="77777777">
      <w:pPr>
        <w:pStyle w:val="Cobra-Normal"/>
        <w:ind w:firstLine="708"/>
        <w:rPr>
          <w:rFonts w:eastAsia="Arial"/>
          <w:color w:val="000000"/>
          <w:sz w:val="24"/>
          <w:szCs w:val="24"/>
          <w:lang w:val="fr-FR"/>
        </w:rPr>
      </w:pPr>
      <w:r>
        <w:rPr>
          <w:rFonts w:eastAsia="Gill Sans"/>
          <w:color w:val="000000"/>
          <w:sz w:val="24"/>
          <w:szCs w:val="24"/>
          <w:lang w:val="fr-FR"/>
        </w:rPr>
        <w:t xml:space="preserve">Pour tester si cela fonctionne, lancez un terminal de commande et entrez la commande </w:t>
      </w:r>
      <w:proofErr w:type="spellStart"/>
      <w:r w:rsidRPr="00C01FE1">
        <w:rPr>
          <w:rStyle w:val="Cobra-CodeCar"/>
        </w:rPr>
        <w:t>ffmpeg</w:t>
      </w:r>
      <w:proofErr w:type="spellEnd"/>
      <w:r>
        <w:rPr>
          <w:rFonts w:eastAsia="Gill Sans"/>
          <w:color w:val="000000"/>
          <w:sz w:val="24"/>
          <w:szCs w:val="24"/>
          <w:lang w:val="fr-FR"/>
        </w:rPr>
        <w:t>. S’il vous dit que la commande ne fonctionne pas, vérifiez que vous avez bien tout fait correctement, sinon c’est que c’est bon !</w:t>
      </w:r>
    </w:p>
    <w:p w:rsidR="00D32D35" w:rsidP="00D32D35" w:rsidRDefault="00D32D35" w14:paraId="22887A36" w14:textId="77777777">
      <w:pPr>
        <w:pStyle w:val="Cobra-Normal"/>
        <w:rPr>
          <w:sz w:val="24"/>
          <w:szCs w:val="24"/>
          <w:lang w:val="fr-FR"/>
        </w:rPr>
      </w:pPr>
    </w:p>
    <w:p w:rsidR="00D32D35" w:rsidP="00D32D35" w:rsidRDefault="00D32D35" w14:paraId="68C52D94" w14:textId="77777777">
      <w:pPr>
        <w:pStyle w:val="Cobra-Titre2"/>
        <w:numPr>
          <w:ilvl w:val="1"/>
          <w:numId w:val="16"/>
        </w:numPr>
        <w:rPr>
          <w:sz w:val="26"/>
          <w:szCs w:val="26"/>
          <w:lang w:val="fr-FR"/>
        </w:rPr>
      </w:pPr>
      <w:bookmarkStart w:name="_Toc38534137" w:id="3"/>
      <w:r>
        <w:rPr>
          <w:lang w:val="fr-FR"/>
        </w:rPr>
        <w:t xml:space="preserve">Sous </w:t>
      </w:r>
      <w:proofErr w:type="spellStart"/>
      <w:r>
        <w:rPr>
          <w:lang w:val="fr-FR"/>
        </w:rPr>
        <w:t>MacOS</w:t>
      </w:r>
      <w:bookmarkEnd w:id="3"/>
      <w:proofErr w:type="spellEnd"/>
    </w:p>
    <w:p w:rsidR="00D32D35" w:rsidP="00D32D35" w:rsidRDefault="00D32D35" w14:paraId="6F726553" w14:textId="77777777">
      <w:pPr>
        <w:pStyle w:val="Cobra-Normal"/>
        <w:rPr>
          <w:sz w:val="24"/>
          <w:szCs w:val="24"/>
          <w:lang w:val="fr-FR"/>
        </w:rPr>
      </w:pPr>
    </w:p>
    <w:p w:rsidR="000A02D8" w:rsidP="00C01FE1" w:rsidRDefault="00D32D35" w14:paraId="5950BBDF" w14:textId="6322B021">
      <w:pPr>
        <w:pStyle w:val="Cobra-Normal"/>
        <w:ind w:firstLine="708"/>
        <w:rPr>
          <w:sz w:val="24"/>
          <w:szCs w:val="24"/>
          <w:lang w:val="fr-FR"/>
        </w:rPr>
      </w:pPr>
      <w:r>
        <w:rPr>
          <w:sz w:val="24"/>
          <w:szCs w:val="24"/>
          <w:lang w:val="fr-FR"/>
        </w:rPr>
        <w:t xml:space="preserve">Sous </w:t>
      </w:r>
      <w:proofErr w:type="spellStart"/>
      <w:r>
        <w:rPr>
          <w:sz w:val="24"/>
          <w:szCs w:val="24"/>
          <w:lang w:val="fr-FR"/>
        </w:rPr>
        <w:t>MacOS</w:t>
      </w:r>
      <w:proofErr w:type="spellEnd"/>
      <w:r>
        <w:rPr>
          <w:sz w:val="24"/>
          <w:szCs w:val="24"/>
          <w:lang w:val="fr-FR"/>
        </w:rPr>
        <w:t xml:space="preserve">, </w:t>
      </w:r>
      <w:r w:rsidR="000A02D8">
        <w:rPr>
          <w:sz w:val="24"/>
          <w:szCs w:val="24"/>
          <w:lang w:val="fr-FR"/>
        </w:rPr>
        <w:t xml:space="preserve">pour installer FFMPEG il vous faut faire </w:t>
      </w:r>
      <w:r>
        <w:rPr>
          <w:sz w:val="24"/>
          <w:szCs w:val="24"/>
          <w:lang w:val="fr-FR"/>
        </w:rPr>
        <w:t xml:space="preserve">appel à votre gestionnaire de paquets et de lui dire d’installer </w:t>
      </w:r>
      <w:proofErr w:type="spellStart"/>
      <w:r>
        <w:rPr>
          <w:sz w:val="24"/>
          <w:szCs w:val="24"/>
          <w:lang w:val="fr-FR"/>
        </w:rPr>
        <w:t>ffmpeg</w:t>
      </w:r>
      <w:proofErr w:type="spellEnd"/>
      <w:r>
        <w:rPr>
          <w:sz w:val="24"/>
          <w:szCs w:val="24"/>
          <w:lang w:val="fr-FR"/>
        </w:rPr>
        <w:t xml:space="preserve">. Ce qui donnerait : </w:t>
      </w:r>
    </w:p>
    <w:p w:rsidR="00D32D35" w:rsidP="000A02D8" w:rsidRDefault="00D32D35" w14:paraId="12A603D6" w14:textId="4BCB8240">
      <w:pPr>
        <w:pStyle w:val="Cobra-Normal"/>
        <w:rPr>
          <w:sz w:val="24"/>
          <w:szCs w:val="24"/>
          <w:lang w:val="fr-FR"/>
        </w:rPr>
      </w:pPr>
      <w:proofErr w:type="spellStart"/>
      <w:proofErr w:type="gramStart"/>
      <w:r w:rsidRPr="000A02D8">
        <w:rPr>
          <w:rStyle w:val="Cobra-CodeCar"/>
          <w:lang w:val="fr-FR"/>
        </w:rPr>
        <w:t>brew</w:t>
      </w:r>
      <w:proofErr w:type="spellEnd"/>
      <w:proofErr w:type="gramEnd"/>
      <w:r w:rsidRPr="000A02D8">
        <w:rPr>
          <w:rStyle w:val="Cobra-CodeCar"/>
          <w:lang w:val="fr-FR"/>
        </w:rPr>
        <w:t xml:space="preserve"> </w:t>
      </w:r>
      <w:proofErr w:type="spellStart"/>
      <w:r w:rsidRPr="000A02D8">
        <w:rPr>
          <w:rStyle w:val="Cobra-CodeCar"/>
          <w:lang w:val="fr-FR"/>
        </w:rPr>
        <w:t>install</w:t>
      </w:r>
      <w:proofErr w:type="spellEnd"/>
      <w:r w:rsidRPr="000A02D8">
        <w:rPr>
          <w:rStyle w:val="Cobra-CodeCar"/>
          <w:lang w:val="fr-FR"/>
        </w:rPr>
        <w:t xml:space="preserve"> </w:t>
      </w:r>
      <w:proofErr w:type="spellStart"/>
      <w:r w:rsidRPr="000A02D8">
        <w:rPr>
          <w:rStyle w:val="Cobra-CodeCar"/>
          <w:lang w:val="fr-FR"/>
        </w:rPr>
        <w:t>ffmpeg</w:t>
      </w:r>
      <w:proofErr w:type="spellEnd"/>
      <w:r>
        <w:rPr>
          <w:sz w:val="24"/>
          <w:szCs w:val="24"/>
          <w:lang w:val="fr-FR"/>
        </w:rPr>
        <w:t>.</w:t>
      </w:r>
    </w:p>
    <w:p w:rsidR="00D32D35" w:rsidP="00D32D35" w:rsidRDefault="00D32D35" w14:paraId="05EDE4C3" w14:textId="77777777">
      <w:pPr>
        <w:pStyle w:val="Cobra-Normal"/>
        <w:rPr>
          <w:rFonts w:eastAsia="Gill Sans"/>
          <w:color w:val="000000"/>
          <w:sz w:val="24"/>
          <w:szCs w:val="24"/>
          <w:lang w:val="fr-FR"/>
        </w:rPr>
      </w:pPr>
    </w:p>
    <w:p w:rsidRPr="00C01FE1" w:rsidR="00D32D35" w:rsidP="000A02D8" w:rsidRDefault="00D32D35" w14:paraId="1A4EF461" w14:textId="3F69D89A">
      <w:pPr>
        <w:pStyle w:val="Cobra-Normal"/>
        <w:rPr>
          <w:rStyle w:val="Cobra-CodeCar"/>
          <w:lang w:val="fr-FR"/>
        </w:rPr>
      </w:pPr>
      <w:r>
        <w:rPr>
          <w:rFonts w:eastAsia="Gill Sans"/>
          <w:color w:val="000000"/>
          <w:sz w:val="24"/>
          <w:szCs w:val="24"/>
          <w:lang w:val="fr-FR"/>
        </w:rPr>
        <w:tab/>
      </w:r>
      <w:r>
        <w:rPr>
          <w:rFonts w:eastAsia="Gill Sans"/>
          <w:color w:val="000000"/>
          <w:sz w:val="24"/>
          <w:szCs w:val="24"/>
          <w:lang w:val="fr-FR"/>
        </w:rPr>
        <w:t>Si vous n’avez</w:t>
      </w:r>
      <w:r w:rsidR="000A02D8">
        <w:rPr>
          <w:rFonts w:eastAsia="Gill Sans"/>
          <w:color w:val="000000"/>
          <w:sz w:val="24"/>
          <w:szCs w:val="24"/>
          <w:lang w:val="fr-FR"/>
        </w:rPr>
        <w:t xml:space="preserve"> pas</w:t>
      </w:r>
      <w:r>
        <w:rPr>
          <w:rFonts w:eastAsia="Gill Sans"/>
          <w:color w:val="000000"/>
          <w:sz w:val="24"/>
          <w:szCs w:val="24"/>
          <w:lang w:val="fr-FR"/>
        </w:rPr>
        <w:t xml:space="preserve"> accès à la commande </w:t>
      </w:r>
      <w:proofErr w:type="spellStart"/>
      <w:r>
        <w:rPr>
          <w:rFonts w:eastAsia="Gill Sans"/>
          <w:color w:val="000000"/>
          <w:sz w:val="24"/>
          <w:szCs w:val="24"/>
          <w:lang w:val="fr-FR"/>
        </w:rPr>
        <w:t>brew</w:t>
      </w:r>
      <w:proofErr w:type="spellEnd"/>
      <w:r>
        <w:rPr>
          <w:rFonts w:eastAsia="Gill Sans"/>
          <w:color w:val="000000"/>
          <w:sz w:val="24"/>
          <w:szCs w:val="24"/>
          <w:lang w:val="fr-FR"/>
        </w:rPr>
        <w:t xml:space="preserve">, il suffit de rentrer la commande suivante : </w:t>
      </w:r>
    </w:p>
    <w:p w:rsidRPr="00C01FE1" w:rsidR="00D32D35" w:rsidP="00C01FE1" w:rsidRDefault="00C01FE1" w14:paraId="6201FFCF" w14:textId="2B602115">
      <w:pPr>
        <w:pStyle w:val="Cobra-Code"/>
      </w:pPr>
      <w:r w:rsidRPr="00C01FE1">
        <w:rPr>
          <w:rStyle w:val="Cobra-CodeCar"/>
        </w:rPr>
        <w:t>/bin/bash -c "$(curl -</w:t>
      </w:r>
      <w:proofErr w:type="spellStart"/>
      <w:r w:rsidRPr="00C01FE1">
        <w:rPr>
          <w:rStyle w:val="Cobra-CodeCar"/>
        </w:rPr>
        <w:t>fsSL</w:t>
      </w:r>
      <w:proofErr w:type="spellEnd"/>
      <w:r w:rsidRPr="00C01FE1">
        <w:rPr>
          <w:rStyle w:val="Cobra-CodeCar"/>
        </w:rPr>
        <w:t xml:space="preserve"> https://raw.githubusercontent.com/Homebrew/install/master/install.sh)"</w:t>
      </w:r>
    </w:p>
    <w:p w:rsidR="00D32D35" w:rsidP="00D32D35" w:rsidRDefault="00D32D35" w14:paraId="01BF887C" w14:textId="77777777">
      <w:pPr>
        <w:pStyle w:val="Cobra-Normal"/>
        <w:rPr>
          <w:rFonts w:eastAsia="Arial"/>
          <w:color w:val="000000"/>
          <w:sz w:val="24"/>
          <w:szCs w:val="24"/>
          <w:lang w:val="fr-FR"/>
        </w:rPr>
      </w:pPr>
      <w:r>
        <w:rPr>
          <w:rFonts w:eastAsia="Gill Sans"/>
          <w:color w:val="000000"/>
          <w:sz w:val="24"/>
          <w:szCs w:val="24"/>
          <w:lang w:val="fr-FR"/>
        </w:rPr>
        <w:t xml:space="preserve">Pour tester si cela fonctionne, lancez un terminal de commande et entrez la commande </w:t>
      </w:r>
      <w:proofErr w:type="spellStart"/>
      <w:r w:rsidRPr="00C01FE1">
        <w:rPr>
          <w:rStyle w:val="Cobra-CodeCar"/>
        </w:rPr>
        <w:t>ffmpeg</w:t>
      </w:r>
      <w:proofErr w:type="spellEnd"/>
      <w:r>
        <w:rPr>
          <w:rFonts w:eastAsia="Gill Sans"/>
          <w:color w:val="000000"/>
          <w:sz w:val="24"/>
          <w:szCs w:val="24"/>
          <w:lang w:val="fr-FR"/>
        </w:rPr>
        <w:t>. S’il vous dit que la commande ne fonctionne pas, vérifiez que vous avez bien tout fait correctement, sinon c’est que c’est bon !</w:t>
      </w:r>
    </w:p>
    <w:p w:rsidRPr="00D32D35" w:rsidR="006A2076" w:rsidP="00D32D35" w:rsidRDefault="006A2076" w14:paraId="6C1063DF" w14:textId="373F56AF">
      <w:pPr>
        <w:pStyle w:val="Cobra-Title1"/>
        <w:numPr>
          <w:ilvl w:val="0"/>
          <w:numId w:val="0"/>
        </w:numPr>
        <w:rPr>
          <w:lang w:val="fr-FR"/>
        </w:rPr>
      </w:pPr>
    </w:p>
    <w:sectPr w:rsidRPr="00D32D35" w:rsidR="006A2076" w:rsidSect="007B3BD9">
      <w:footerReference w:type="default" r:id="rId22"/>
      <w:type w:val="continuous"/>
      <w:pgSz w:w="11906" w:h="16838" w:orient="portrait"/>
      <w:pgMar w:top="1417" w:right="1417" w:bottom="1417" w:left="1417" w:header="708" w:footer="708" w:gutter="0"/>
      <w:pgBorders w:offsetFrom="page">
        <w:top w:val="single" w:color="FFC000" w:themeColor="accent4" w:sz="4" w:space="24"/>
        <w:left w:val="single" w:color="FFC000" w:themeColor="accent4" w:sz="4" w:space="24"/>
        <w:bottom w:val="single" w:color="FFC000" w:themeColor="accent4" w:sz="4" w:space="24"/>
        <w:right w:val="single" w:color="FFC000" w:themeColor="accent4" w:sz="4" w:space="2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0F03" w:rsidP="00353C27" w:rsidRDefault="00940F03" w14:paraId="7FCDC0F8" w14:textId="77777777">
      <w:pPr>
        <w:spacing w:after="0" w:line="240" w:lineRule="auto"/>
      </w:pPr>
      <w:r>
        <w:separator/>
      </w:r>
    </w:p>
  </w:endnote>
  <w:endnote w:type="continuationSeparator" w:id="0">
    <w:p w:rsidR="00940F03" w:rsidP="00353C27" w:rsidRDefault="00940F03" w14:paraId="6FDBC0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lear Sans">
    <w:altName w:val="Calibri"/>
    <w:charset w:val="00"/>
    <w:family w:val="swiss"/>
    <w:pitch w:val="variable"/>
    <w:sig w:usb0="A00002EF" w:usb1="500078FB" w:usb2="00000008" w:usb3="00000000" w:csb0="0000019F" w:csb1="00000000"/>
  </w:font>
  <w:font w:name="Bitter">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A0002AEF" w:usb1="4000207B" w:usb2="00000000" w:usb3="00000000" w:csb0="000001FF" w:csb1="00000000"/>
  </w:font>
  <w:font w:name="Courier Prime Code">
    <w:altName w:val="Courier New"/>
    <w:charset w:val="00"/>
    <w:family w:val="modern"/>
    <w:pitch w:val="fixed"/>
    <w:sig w:usb0="00000007" w:usb1="00000000" w:usb2="00000000" w:usb3="00000000" w:csb0="00000093" w:csb1="00000000"/>
  </w:font>
  <w:font w:name="Clear Sans Light">
    <w:altName w:val="Calibri"/>
    <w:charset w:val="00"/>
    <w:family w:val="swiss"/>
    <w:pitch w:val="variable"/>
    <w:sig w:usb0="A00002EF" w:usb1="500078FB" w:usb2="00000008" w:usb3="00000000" w:csb0="0000019F" w:csb1="00000000"/>
  </w:font>
  <w:font w:name="Arial">
    <w:panose1 w:val="020B0604020202020204"/>
    <w:charset w:val="00"/>
    <w:family w:val="swiss"/>
    <w:pitch w:val="variable"/>
    <w:sig w:usb0="20002A87" w:usb1="80000000" w:usb2="00000008" w:usb3="00000000" w:csb0="000001FF" w:csb1="00000000"/>
  </w:font>
  <w:font w:name="Gill Sans">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0414555"/>
      <w:docPartObj>
        <w:docPartGallery w:val="Page Numbers (Bottom of Page)"/>
        <w:docPartUnique/>
      </w:docPartObj>
    </w:sdtPr>
    <w:sdtContent>
      <w:p w:rsidR="00890442" w:rsidRDefault="00890442" w14:paraId="677BFAA4" w14:textId="58F4222E">
        <w:pPr>
          <w:pStyle w:val="Pieddepage"/>
          <w:jc w:val="right"/>
        </w:pPr>
        <w:r>
          <w:fldChar w:fldCharType="begin"/>
        </w:r>
        <w:r>
          <w:instrText>PAGE   \* MERGEFORMAT</w:instrText>
        </w:r>
        <w:r>
          <w:fldChar w:fldCharType="separate"/>
        </w:r>
        <w:r>
          <w:rPr>
            <w:lang w:val="fr-FR"/>
          </w:rPr>
          <w:t>2</w:t>
        </w:r>
        <w:r>
          <w:fldChar w:fldCharType="end"/>
        </w:r>
      </w:p>
    </w:sdtContent>
  </w:sdt>
  <w:p w:rsidRPr="00F129A3" w:rsidR="00F129A3" w:rsidP="006F7A13" w:rsidRDefault="00F129A3" w14:paraId="104C66DD"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0F03" w:rsidP="00353C27" w:rsidRDefault="00940F03" w14:paraId="16F1611F" w14:textId="77777777">
      <w:pPr>
        <w:spacing w:after="0" w:line="240" w:lineRule="auto"/>
      </w:pPr>
      <w:r>
        <w:separator/>
      </w:r>
    </w:p>
  </w:footnote>
  <w:footnote w:type="continuationSeparator" w:id="0">
    <w:p w:rsidR="00940F03" w:rsidP="00353C27" w:rsidRDefault="00940F03" w14:paraId="1E3D3C1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7CB6"/>
    <w:multiLevelType w:val="hybridMultilevel"/>
    <w:tmpl w:val="35B4CB22"/>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6FC1752"/>
    <w:multiLevelType w:val="hybridMultilevel"/>
    <w:tmpl w:val="E3B2CB7E"/>
    <w:lvl w:ilvl="0" w:tplc="588C4FE6">
      <w:start w:val="1"/>
      <w:numFmt w:val="bullet"/>
      <w:pStyle w:val="Cobra-NormalTick"/>
      <w:lvlText w:val=""/>
      <w:lvlJc w:val="left"/>
      <w:pPr>
        <w:ind w:left="720" w:hanging="360"/>
      </w:pPr>
      <w:rPr>
        <w:rFonts w:hint="default" w:ascii="Wingdings 2" w:hAnsi="Wingdings 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 w15:restartNumberingAfterBreak="0">
    <w:nsid w:val="080271EA"/>
    <w:multiLevelType w:val="hybridMultilevel"/>
    <w:tmpl w:val="CBB8CB00"/>
    <w:lvl w:ilvl="0" w:tplc="D7244066">
      <w:start w:val="1"/>
      <w:numFmt w:val="bullet"/>
      <w:lvlText w:val=""/>
      <w:lvlJc w:val="left"/>
      <w:pPr>
        <w:ind w:left="1428" w:hanging="360"/>
      </w:pPr>
      <w:rPr>
        <w:rFonts w:hint="default" w:ascii="Wingdings 2" w:hAnsi="Wingdings 2"/>
      </w:rPr>
    </w:lvl>
    <w:lvl w:ilvl="1" w:tplc="040C0003" w:tentative="1">
      <w:start w:val="1"/>
      <w:numFmt w:val="bullet"/>
      <w:lvlText w:val="o"/>
      <w:lvlJc w:val="left"/>
      <w:pPr>
        <w:ind w:left="2148" w:hanging="360"/>
      </w:pPr>
      <w:rPr>
        <w:rFonts w:hint="default" w:ascii="Courier New" w:hAnsi="Courier New" w:cs="Courier New"/>
      </w:rPr>
    </w:lvl>
    <w:lvl w:ilvl="2" w:tplc="040C0005" w:tentative="1">
      <w:start w:val="1"/>
      <w:numFmt w:val="bullet"/>
      <w:lvlText w:val=""/>
      <w:lvlJc w:val="left"/>
      <w:pPr>
        <w:ind w:left="2868" w:hanging="360"/>
      </w:pPr>
      <w:rPr>
        <w:rFonts w:hint="default" w:ascii="Wingdings" w:hAnsi="Wingdings"/>
      </w:rPr>
    </w:lvl>
    <w:lvl w:ilvl="3" w:tplc="040C0001" w:tentative="1">
      <w:start w:val="1"/>
      <w:numFmt w:val="bullet"/>
      <w:lvlText w:val=""/>
      <w:lvlJc w:val="left"/>
      <w:pPr>
        <w:ind w:left="3588" w:hanging="360"/>
      </w:pPr>
      <w:rPr>
        <w:rFonts w:hint="default" w:ascii="Symbol" w:hAnsi="Symbol"/>
      </w:rPr>
    </w:lvl>
    <w:lvl w:ilvl="4" w:tplc="040C0003" w:tentative="1">
      <w:start w:val="1"/>
      <w:numFmt w:val="bullet"/>
      <w:lvlText w:val="o"/>
      <w:lvlJc w:val="left"/>
      <w:pPr>
        <w:ind w:left="4308" w:hanging="360"/>
      </w:pPr>
      <w:rPr>
        <w:rFonts w:hint="default" w:ascii="Courier New" w:hAnsi="Courier New" w:cs="Courier New"/>
      </w:rPr>
    </w:lvl>
    <w:lvl w:ilvl="5" w:tplc="040C0005" w:tentative="1">
      <w:start w:val="1"/>
      <w:numFmt w:val="bullet"/>
      <w:lvlText w:val=""/>
      <w:lvlJc w:val="left"/>
      <w:pPr>
        <w:ind w:left="5028" w:hanging="360"/>
      </w:pPr>
      <w:rPr>
        <w:rFonts w:hint="default" w:ascii="Wingdings" w:hAnsi="Wingdings"/>
      </w:rPr>
    </w:lvl>
    <w:lvl w:ilvl="6" w:tplc="040C0001" w:tentative="1">
      <w:start w:val="1"/>
      <w:numFmt w:val="bullet"/>
      <w:lvlText w:val=""/>
      <w:lvlJc w:val="left"/>
      <w:pPr>
        <w:ind w:left="5748" w:hanging="360"/>
      </w:pPr>
      <w:rPr>
        <w:rFonts w:hint="default" w:ascii="Symbol" w:hAnsi="Symbol"/>
      </w:rPr>
    </w:lvl>
    <w:lvl w:ilvl="7" w:tplc="040C0003" w:tentative="1">
      <w:start w:val="1"/>
      <w:numFmt w:val="bullet"/>
      <w:lvlText w:val="o"/>
      <w:lvlJc w:val="left"/>
      <w:pPr>
        <w:ind w:left="6468" w:hanging="360"/>
      </w:pPr>
      <w:rPr>
        <w:rFonts w:hint="default" w:ascii="Courier New" w:hAnsi="Courier New" w:cs="Courier New"/>
      </w:rPr>
    </w:lvl>
    <w:lvl w:ilvl="8" w:tplc="040C0005" w:tentative="1">
      <w:start w:val="1"/>
      <w:numFmt w:val="bullet"/>
      <w:lvlText w:val=""/>
      <w:lvlJc w:val="left"/>
      <w:pPr>
        <w:ind w:left="7188" w:hanging="360"/>
      </w:pPr>
      <w:rPr>
        <w:rFonts w:hint="default" w:ascii="Wingdings" w:hAnsi="Wingdings"/>
      </w:rPr>
    </w:lvl>
  </w:abstractNum>
  <w:abstractNum w:abstractNumId="3" w15:restartNumberingAfterBreak="0">
    <w:nsid w:val="0AB2066C"/>
    <w:multiLevelType w:val="hybridMultilevel"/>
    <w:tmpl w:val="DF8A2BB4"/>
    <w:lvl w:ilvl="0" w:tplc="023633F6">
      <w:start w:val="1"/>
      <w:numFmt w:val="upperRoman"/>
      <w:lvlText w:val="%1."/>
      <w:lvlJc w:val="left"/>
      <w:pPr>
        <w:ind w:left="1080" w:hanging="720"/>
      </w:pPr>
      <w:rPr>
        <w:rFonts w:hint="default" w:ascii="Clear Sans" w:hAnsi="Clear Sans" w:cs="Clear San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CF7BCE"/>
    <w:multiLevelType w:val="hybridMultilevel"/>
    <w:tmpl w:val="1D0A4978"/>
    <w:lvl w:ilvl="0" w:tplc="0008849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0E4A68CC"/>
    <w:multiLevelType w:val="hybridMultilevel"/>
    <w:tmpl w:val="6966D0B0"/>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1D562191"/>
    <w:multiLevelType w:val="hybridMultilevel"/>
    <w:tmpl w:val="4CBE9650"/>
    <w:lvl w:ilvl="0" w:tplc="F8405180">
      <w:start w:val="1"/>
      <w:numFmt w:val="upperRoman"/>
      <w:lvlText w:val="%1."/>
      <w:lvlJc w:val="left"/>
      <w:pPr>
        <w:ind w:left="1080" w:hanging="720"/>
      </w:pPr>
      <w:rPr>
        <w:rFonts w:hint="default" w:ascii="Bitter" w:hAnsi="Bitte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7762FD"/>
    <w:multiLevelType w:val="hybridMultilevel"/>
    <w:tmpl w:val="8A3236C4"/>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589C2CB5"/>
    <w:multiLevelType w:val="hybridMultilevel"/>
    <w:tmpl w:val="A328E826"/>
    <w:lvl w:ilvl="0" w:tplc="F8405180">
      <w:start w:val="1"/>
      <w:numFmt w:val="upperRoman"/>
      <w:lvlText w:val="%1."/>
      <w:lvlJc w:val="left"/>
      <w:pPr>
        <w:ind w:left="1080" w:hanging="720"/>
      </w:pPr>
      <w:rPr>
        <w:rFonts w:hint="default" w:ascii="Bitter" w:hAnsi="Bitte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7913F9"/>
    <w:multiLevelType w:val="hybridMultilevel"/>
    <w:tmpl w:val="8C2012C4"/>
    <w:lvl w:ilvl="0" w:tplc="9A4CE062">
      <w:start w:val="1"/>
      <w:numFmt w:val="upperRoman"/>
      <w:lvlText w:val="%1."/>
      <w:lvlJc w:val="left"/>
      <w:pPr>
        <w:ind w:left="1080" w:hanging="720"/>
      </w:pPr>
      <w:rPr>
        <w:rFonts w:hint="default" w:ascii="Clear Sans" w:hAnsi="Clear Sans" w:cs="Clear San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132381"/>
    <w:multiLevelType w:val="hybridMultilevel"/>
    <w:tmpl w:val="A76C631A"/>
    <w:lvl w:ilvl="0" w:tplc="D7244066">
      <w:start w:val="1"/>
      <w:numFmt w:val="bullet"/>
      <w:lvlText w:val=""/>
      <w:lvlJc w:val="left"/>
      <w:pPr>
        <w:ind w:left="720" w:hanging="360"/>
      </w:pPr>
      <w:rPr>
        <w:rFonts w:hint="default" w:ascii="Wingdings 2" w:hAnsi="Wingdings 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1" w15:restartNumberingAfterBreak="0">
    <w:nsid w:val="6EDE0F4F"/>
    <w:multiLevelType w:val="hybridMultilevel"/>
    <w:tmpl w:val="F162DE7E"/>
    <w:lvl w:ilvl="0" w:tplc="7C96F2E4">
      <w:start w:val="1"/>
      <w:numFmt w:val="upperRoman"/>
      <w:pStyle w:val="Cobra-Title1"/>
      <w:lvlText w:val="%1."/>
      <w:lvlJc w:val="left"/>
      <w:pPr>
        <w:ind w:left="1080" w:hanging="720"/>
      </w:pPr>
      <w:rPr>
        <w:rFonts w:hint="default" w:ascii="Bitter" w:hAnsi="Bitter"/>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5103B9F"/>
    <w:multiLevelType w:val="hybridMultilevel"/>
    <w:tmpl w:val="F55671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87F726C"/>
    <w:multiLevelType w:val="hybridMultilevel"/>
    <w:tmpl w:val="ED965374"/>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7F117B16"/>
    <w:multiLevelType w:val="hybridMultilevel"/>
    <w:tmpl w:val="4B882CB6"/>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9"/>
  </w:num>
  <w:num w:numId="2">
    <w:abstractNumId w:val="3"/>
  </w:num>
  <w:num w:numId="3">
    <w:abstractNumId w:val="4"/>
  </w:num>
  <w:num w:numId="4">
    <w:abstractNumId w:val="11"/>
  </w:num>
  <w:num w:numId="5">
    <w:abstractNumId w:val="7"/>
  </w:num>
  <w:num w:numId="6">
    <w:abstractNumId w:val="13"/>
  </w:num>
  <w:num w:numId="7">
    <w:abstractNumId w:val="6"/>
  </w:num>
  <w:num w:numId="8">
    <w:abstractNumId w:val="2"/>
  </w:num>
  <w:num w:numId="9">
    <w:abstractNumId w:val="8"/>
  </w:num>
  <w:num w:numId="10">
    <w:abstractNumId w:val="0"/>
  </w:num>
  <w:num w:numId="11">
    <w:abstractNumId w:val="12"/>
  </w:num>
  <w:num w:numId="12">
    <w:abstractNumId w:val="14"/>
  </w:num>
  <w:num w:numId="13">
    <w:abstractNumId w:val="5"/>
  </w:num>
  <w:num w:numId="14">
    <w:abstractNumId w:val="1"/>
  </w:num>
  <w:num w:numId="15">
    <w:abstractNumId w:val="1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proofState w:spelling="clean" w:grammar="dirty"/>
  <w:attachedTemplate r:id="rId1"/>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B8"/>
    <w:rsid w:val="00001322"/>
    <w:rsid w:val="000033A9"/>
    <w:rsid w:val="00013516"/>
    <w:rsid w:val="00016700"/>
    <w:rsid w:val="00033FC1"/>
    <w:rsid w:val="00046430"/>
    <w:rsid w:val="00052C7E"/>
    <w:rsid w:val="000572E1"/>
    <w:rsid w:val="0005738F"/>
    <w:rsid w:val="0006200F"/>
    <w:rsid w:val="00062403"/>
    <w:rsid w:val="00071D45"/>
    <w:rsid w:val="0008235C"/>
    <w:rsid w:val="0008434F"/>
    <w:rsid w:val="0008553F"/>
    <w:rsid w:val="000874D8"/>
    <w:rsid w:val="0009393E"/>
    <w:rsid w:val="00095D4E"/>
    <w:rsid w:val="000A02D8"/>
    <w:rsid w:val="000A4B1F"/>
    <w:rsid w:val="000B1BEF"/>
    <w:rsid w:val="000B1C4C"/>
    <w:rsid w:val="000B494D"/>
    <w:rsid w:val="000B630A"/>
    <w:rsid w:val="000B680A"/>
    <w:rsid w:val="000D2230"/>
    <w:rsid w:val="000E38C7"/>
    <w:rsid w:val="000E770E"/>
    <w:rsid w:val="000F13BD"/>
    <w:rsid w:val="000F3FEA"/>
    <w:rsid w:val="00100D9A"/>
    <w:rsid w:val="00100ECF"/>
    <w:rsid w:val="00110AD0"/>
    <w:rsid w:val="00114876"/>
    <w:rsid w:val="00121B41"/>
    <w:rsid w:val="00134823"/>
    <w:rsid w:val="0014222F"/>
    <w:rsid w:val="001427EB"/>
    <w:rsid w:val="00144259"/>
    <w:rsid w:val="0014674C"/>
    <w:rsid w:val="0015137C"/>
    <w:rsid w:val="0016201F"/>
    <w:rsid w:val="00166A11"/>
    <w:rsid w:val="00176A7C"/>
    <w:rsid w:val="00184109"/>
    <w:rsid w:val="001905F8"/>
    <w:rsid w:val="00192E8B"/>
    <w:rsid w:val="001936F1"/>
    <w:rsid w:val="00195B1B"/>
    <w:rsid w:val="001972A1"/>
    <w:rsid w:val="001A443F"/>
    <w:rsid w:val="001B5491"/>
    <w:rsid w:val="001B6FF7"/>
    <w:rsid w:val="001C4FB8"/>
    <w:rsid w:val="001C5F15"/>
    <w:rsid w:val="001C6816"/>
    <w:rsid w:val="001C7BEF"/>
    <w:rsid w:val="001D55D8"/>
    <w:rsid w:val="001D6043"/>
    <w:rsid w:val="001F05EC"/>
    <w:rsid w:val="001F18E4"/>
    <w:rsid w:val="001F52D1"/>
    <w:rsid w:val="001F612A"/>
    <w:rsid w:val="00201328"/>
    <w:rsid w:val="00206410"/>
    <w:rsid w:val="00224336"/>
    <w:rsid w:val="00247D8E"/>
    <w:rsid w:val="00260611"/>
    <w:rsid w:val="0026342B"/>
    <w:rsid w:val="00270E31"/>
    <w:rsid w:val="002711F9"/>
    <w:rsid w:val="002823DD"/>
    <w:rsid w:val="00283CE7"/>
    <w:rsid w:val="002904A8"/>
    <w:rsid w:val="00293507"/>
    <w:rsid w:val="002961CE"/>
    <w:rsid w:val="002A0643"/>
    <w:rsid w:val="002A525A"/>
    <w:rsid w:val="002B2043"/>
    <w:rsid w:val="002B7F23"/>
    <w:rsid w:val="002C4D55"/>
    <w:rsid w:val="002D6C2A"/>
    <w:rsid w:val="002E761E"/>
    <w:rsid w:val="002F3B1F"/>
    <w:rsid w:val="002F3B6E"/>
    <w:rsid w:val="0030050A"/>
    <w:rsid w:val="003027B8"/>
    <w:rsid w:val="003153D8"/>
    <w:rsid w:val="003173D1"/>
    <w:rsid w:val="00323A21"/>
    <w:rsid w:val="003260F3"/>
    <w:rsid w:val="0032622C"/>
    <w:rsid w:val="003271B1"/>
    <w:rsid w:val="00336337"/>
    <w:rsid w:val="00351BBC"/>
    <w:rsid w:val="00353C27"/>
    <w:rsid w:val="00355C01"/>
    <w:rsid w:val="00355FEC"/>
    <w:rsid w:val="00360C28"/>
    <w:rsid w:val="00364534"/>
    <w:rsid w:val="00366CCA"/>
    <w:rsid w:val="00370337"/>
    <w:rsid w:val="003864D0"/>
    <w:rsid w:val="003911FC"/>
    <w:rsid w:val="0039336D"/>
    <w:rsid w:val="00397923"/>
    <w:rsid w:val="00397A2F"/>
    <w:rsid w:val="003A0F8E"/>
    <w:rsid w:val="003A3EC6"/>
    <w:rsid w:val="003A7D7D"/>
    <w:rsid w:val="003B1B93"/>
    <w:rsid w:val="003B442D"/>
    <w:rsid w:val="003B4D21"/>
    <w:rsid w:val="003C0F0F"/>
    <w:rsid w:val="003C34CB"/>
    <w:rsid w:val="003C4498"/>
    <w:rsid w:val="003D5F26"/>
    <w:rsid w:val="003E0F57"/>
    <w:rsid w:val="003E368C"/>
    <w:rsid w:val="003E712D"/>
    <w:rsid w:val="003F3D28"/>
    <w:rsid w:val="00405810"/>
    <w:rsid w:val="004103C1"/>
    <w:rsid w:val="004200F6"/>
    <w:rsid w:val="0043308A"/>
    <w:rsid w:val="004367CB"/>
    <w:rsid w:val="004458DD"/>
    <w:rsid w:val="004476D7"/>
    <w:rsid w:val="00450067"/>
    <w:rsid w:val="004532D0"/>
    <w:rsid w:val="0046555F"/>
    <w:rsid w:val="00472A25"/>
    <w:rsid w:val="00473120"/>
    <w:rsid w:val="00473424"/>
    <w:rsid w:val="004752BF"/>
    <w:rsid w:val="00481FBD"/>
    <w:rsid w:val="00487782"/>
    <w:rsid w:val="004925FA"/>
    <w:rsid w:val="00495B04"/>
    <w:rsid w:val="004B09AF"/>
    <w:rsid w:val="004B4729"/>
    <w:rsid w:val="004C07BD"/>
    <w:rsid w:val="004C62C4"/>
    <w:rsid w:val="004D05C3"/>
    <w:rsid w:val="004E5734"/>
    <w:rsid w:val="00503933"/>
    <w:rsid w:val="005052EA"/>
    <w:rsid w:val="00506583"/>
    <w:rsid w:val="00514C64"/>
    <w:rsid w:val="0051504B"/>
    <w:rsid w:val="005203B8"/>
    <w:rsid w:val="0052253D"/>
    <w:rsid w:val="00525F6F"/>
    <w:rsid w:val="00526773"/>
    <w:rsid w:val="00541AF5"/>
    <w:rsid w:val="00551D17"/>
    <w:rsid w:val="00560DC1"/>
    <w:rsid w:val="00563B2D"/>
    <w:rsid w:val="00565587"/>
    <w:rsid w:val="005719F4"/>
    <w:rsid w:val="00573C91"/>
    <w:rsid w:val="005828C3"/>
    <w:rsid w:val="00583787"/>
    <w:rsid w:val="00584D0C"/>
    <w:rsid w:val="005938F1"/>
    <w:rsid w:val="00594958"/>
    <w:rsid w:val="005974F8"/>
    <w:rsid w:val="005A1D04"/>
    <w:rsid w:val="005A518F"/>
    <w:rsid w:val="005B09F8"/>
    <w:rsid w:val="005B5CE1"/>
    <w:rsid w:val="005C40EA"/>
    <w:rsid w:val="005C51F1"/>
    <w:rsid w:val="005C7AB6"/>
    <w:rsid w:val="005D067C"/>
    <w:rsid w:val="005E0FDF"/>
    <w:rsid w:val="005E1AD9"/>
    <w:rsid w:val="005E5FA6"/>
    <w:rsid w:val="005F02DC"/>
    <w:rsid w:val="005F3EC5"/>
    <w:rsid w:val="005F435F"/>
    <w:rsid w:val="005F5018"/>
    <w:rsid w:val="005F6256"/>
    <w:rsid w:val="00601F48"/>
    <w:rsid w:val="00613826"/>
    <w:rsid w:val="00617664"/>
    <w:rsid w:val="00620D5E"/>
    <w:rsid w:val="006258DA"/>
    <w:rsid w:val="00630EAC"/>
    <w:rsid w:val="00631F54"/>
    <w:rsid w:val="006334D5"/>
    <w:rsid w:val="006338A7"/>
    <w:rsid w:val="00640896"/>
    <w:rsid w:val="00655CFA"/>
    <w:rsid w:val="006560C2"/>
    <w:rsid w:val="00661100"/>
    <w:rsid w:val="00663A53"/>
    <w:rsid w:val="00665281"/>
    <w:rsid w:val="00673659"/>
    <w:rsid w:val="0067408C"/>
    <w:rsid w:val="00686EB0"/>
    <w:rsid w:val="006925EA"/>
    <w:rsid w:val="00692E3C"/>
    <w:rsid w:val="0069535D"/>
    <w:rsid w:val="006A1656"/>
    <w:rsid w:val="006A2076"/>
    <w:rsid w:val="006B01FE"/>
    <w:rsid w:val="006D0C5A"/>
    <w:rsid w:val="006D1D26"/>
    <w:rsid w:val="006D301C"/>
    <w:rsid w:val="006E0455"/>
    <w:rsid w:val="006E0B2B"/>
    <w:rsid w:val="006E0F7A"/>
    <w:rsid w:val="006E1E70"/>
    <w:rsid w:val="006E4D14"/>
    <w:rsid w:val="006F2768"/>
    <w:rsid w:val="006F364C"/>
    <w:rsid w:val="006F4429"/>
    <w:rsid w:val="006F585F"/>
    <w:rsid w:val="006F67DC"/>
    <w:rsid w:val="006F7554"/>
    <w:rsid w:val="006F7A13"/>
    <w:rsid w:val="00700BFA"/>
    <w:rsid w:val="00701F9B"/>
    <w:rsid w:val="0070583B"/>
    <w:rsid w:val="00706327"/>
    <w:rsid w:val="00707905"/>
    <w:rsid w:val="007160B1"/>
    <w:rsid w:val="00724BC3"/>
    <w:rsid w:val="007300A3"/>
    <w:rsid w:val="007335B9"/>
    <w:rsid w:val="00736E0E"/>
    <w:rsid w:val="0074506D"/>
    <w:rsid w:val="00753D34"/>
    <w:rsid w:val="00760A98"/>
    <w:rsid w:val="00760B52"/>
    <w:rsid w:val="007675F1"/>
    <w:rsid w:val="00771983"/>
    <w:rsid w:val="0077421C"/>
    <w:rsid w:val="00784E8C"/>
    <w:rsid w:val="007B1AAF"/>
    <w:rsid w:val="007B3BD9"/>
    <w:rsid w:val="007C1EA4"/>
    <w:rsid w:val="007E0CF3"/>
    <w:rsid w:val="007E5DCE"/>
    <w:rsid w:val="007E747E"/>
    <w:rsid w:val="007F28CE"/>
    <w:rsid w:val="007F406B"/>
    <w:rsid w:val="007F56C9"/>
    <w:rsid w:val="0080171B"/>
    <w:rsid w:val="00802526"/>
    <w:rsid w:val="0080256C"/>
    <w:rsid w:val="0080345B"/>
    <w:rsid w:val="008040E2"/>
    <w:rsid w:val="00814A09"/>
    <w:rsid w:val="008202C6"/>
    <w:rsid w:val="00821C5B"/>
    <w:rsid w:val="00824003"/>
    <w:rsid w:val="00825793"/>
    <w:rsid w:val="00826199"/>
    <w:rsid w:val="00831822"/>
    <w:rsid w:val="00836067"/>
    <w:rsid w:val="008472C9"/>
    <w:rsid w:val="00853703"/>
    <w:rsid w:val="00863A23"/>
    <w:rsid w:val="00864FCF"/>
    <w:rsid w:val="008659E5"/>
    <w:rsid w:val="00866AEF"/>
    <w:rsid w:val="00873781"/>
    <w:rsid w:val="0088015D"/>
    <w:rsid w:val="00884382"/>
    <w:rsid w:val="008853A0"/>
    <w:rsid w:val="00890442"/>
    <w:rsid w:val="00891E07"/>
    <w:rsid w:val="0089279F"/>
    <w:rsid w:val="00895736"/>
    <w:rsid w:val="008A0D3A"/>
    <w:rsid w:val="008A1216"/>
    <w:rsid w:val="008A1BE3"/>
    <w:rsid w:val="008A228B"/>
    <w:rsid w:val="008B08D7"/>
    <w:rsid w:val="008B51E3"/>
    <w:rsid w:val="008C407B"/>
    <w:rsid w:val="008C4750"/>
    <w:rsid w:val="008C5EBC"/>
    <w:rsid w:val="008C612C"/>
    <w:rsid w:val="008D2AA4"/>
    <w:rsid w:val="008E7C8A"/>
    <w:rsid w:val="008F2CF8"/>
    <w:rsid w:val="008F3821"/>
    <w:rsid w:val="008F53B1"/>
    <w:rsid w:val="0090737D"/>
    <w:rsid w:val="00911274"/>
    <w:rsid w:val="00920EB9"/>
    <w:rsid w:val="00924D44"/>
    <w:rsid w:val="00940F03"/>
    <w:rsid w:val="00953BCF"/>
    <w:rsid w:val="0095418B"/>
    <w:rsid w:val="009629E5"/>
    <w:rsid w:val="00963D66"/>
    <w:rsid w:val="00964892"/>
    <w:rsid w:val="00965C9C"/>
    <w:rsid w:val="0097205A"/>
    <w:rsid w:val="00982CB8"/>
    <w:rsid w:val="009856BC"/>
    <w:rsid w:val="009928FE"/>
    <w:rsid w:val="00993452"/>
    <w:rsid w:val="009A3566"/>
    <w:rsid w:val="009B020C"/>
    <w:rsid w:val="009B1DA5"/>
    <w:rsid w:val="009B5CF5"/>
    <w:rsid w:val="009C17BC"/>
    <w:rsid w:val="009C1FE2"/>
    <w:rsid w:val="009C2BFA"/>
    <w:rsid w:val="009C770D"/>
    <w:rsid w:val="009D3991"/>
    <w:rsid w:val="009D3EAD"/>
    <w:rsid w:val="009D4382"/>
    <w:rsid w:val="009E4203"/>
    <w:rsid w:val="009E58E1"/>
    <w:rsid w:val="009E659F"/>
    <w:rsid w:val="009F02D2"/>
    <w:rsid w:val="009F34B8"/>
    <w:rsid w:val="00A14AAE"/>
    <w:rsid w:val="00A15F66"/>
    <w:rsid w:val="00A16368"/>
    <w:rsid w:val="00A22F18"/>
    <w:rsid w:val="00A33520"/>
    <w:rsid w:val="00A42B13"/>
    <w:rsid w:val="00A4765B"/>
    <w:rsid w:val="00A538D6"/>
    <w:rsid w:val="00A53B54"/>
    <w:rsid w:val="00A634FD"/>
    <w:rsid w:val="00A661C2"/>
    <w:rsid w:val="00A71575"/>
    <w:rsid w:val="00A81600"/>
    <w:rsid w:val="00A8574A"/>
    <w:rsid w:val="00A90B72"/>
    <w:rsid w:val="00AA63E1"/>
    <w:rsid w:val="00AB2509"/>
    <w:rsid w:val="00AB291B"/>
    <w:rsid w:val="00AB45A6"/>
    <w:rsid w:val="00AB6FD2"/>
    <w:rsid w:val="00AC34BB"/>
    <w:rsid w:val="00AC4A87"/>
    <w:rsid w:val="00AC785A"/>
    <w:rsid w:val="00AD0AF6"/>
    <w:rsid w:val="00AD348F"/>
    <w:rsid w:val="00AF1074"/>
    <w:rsid w:val="00AF4FFE"/>
    <w:rsid w:val="00AF7B56"/>
    <w:rsid w:val="00B002A4"/>
    <w:rsid w:val="00B068A6"/>
    <w:rsid w:val="00B126ED"/>
    <w:rsid w:val="00B13D9F"/>
    <w:rsid w:val="00B23F74"/>
    <w:rsid w:val="00B30DFE"/>
    <w:rsid w:val="00B35E92"/>
    <w:rsid w:val="00B428C8"/>
    <w:rsid w:val="00B45593"/>
    <w:rsid w:val="00B471C2"/>
    <w:rsid w:val="00B516B9"/>
    <w:rsid w:val="00B57A80"/>
    <w:rsid w:val="00B64793"/>
    <w:rsid w:val="00B716F0"/>
    <w:rsid w:val="00B7250B"/>
    <w:rsid w:val="00B74FD1"/>
    <w:rsid w:val="00B82942"/>
    <w:rsid w:val="00B92EE4"/>
    <w:rsid w:val="00B93CBE"/>
    <w:rsid w:val="00B95E75"/>
    <w:rsid w:val="00BA5BDA"/>
    <w:rsid w:val="00BB0698"/>
    <w:rsid w:val="00BB432B"/>
    <w:rsid w:val="00BB7C52"/>
    <w:rsid w:val="00BC486B"/>
    <w:rsid w:val="00BC5D4B"/>
    <w:rsid w:val="00BC5E87"/>
    <w:rsid w:val="00BC7127"/>
    <w:rsid w:val="00BE0E99"/>
    <w:rsid w:val="00BF5537"/>
    <w:rsid w:val="00BF6409"/>
    <w:rsid w:val="00C01FE1"/>
    <w:rsid w:val="00C02739"/>
    <w:rsid w:val="00C05AB9"/>
    <w:rsid w:val="00C067A3"/>
    <w:rsid w:val="00C22D3E"/>
    <w:rsid w:val="00C24AE3"/>
    <w:rsid w:val="00C26A06"/>
    <w:rsid w:val="00C2773F"/>
    <w:rsid w:val="00C30FB5"/>
    <w:rsid w:val="00C37D01"/>
    <w:rsid w:val="00C54D73"/>
    <w:rsid w:val="00C64E8A"/>
    <w:rsid w:val="00C654B9"/>
    <w:rsid w:val="00C767A0"/>
    <w:rsid w:val="00C857F6"/>
    <w:rsid w:val="00C865A8"/>
    <w:rsid w:val="00CA0569"/>
    <w:rsid w:val="00CA0B9B"/>
    <w:rsid w:val="00CB04C5"/>
    <w:rsid w:val="00CC0804"/>
    <w:rsid w:val="00CC3FB4"/>
    <w:rsid w:val="00CD1C60"/>
    <w:rsid w:val="00CD6856"/>
    <w:rsid w:val="00CD6A13"/>
    <w:rsid w:val="00CE0211"/>
    <w:rsid w:val="00D01A45"/>
    <w:rsid w:val="00D121C4"/>
    <w:rsid w:val="00D15E41"/>
    <w:rsid w:val="00D161A7"/>
    <w:rsid w:val="00D2123C"/>
    <w:rsid w:val="00D233B1"/>
    <w:rsid w:val="00D27BED"/>
    <w:rsid w:val="00D32D35"/>
    <w:rsid w:val="00D401AF"/>
    <w:rsid w:val="00D47F45"/>
    <w:rsid w:val="00D55CCE"/>
    <w:rsid w:val="00D62462"/>
    <w:rsid w:val="00D6506E"/>
    <w:rsid w:val="00D8047B"/>
    <w:rsid w:val="00D8523F"/>
    <w:rsid w:val="00D901F5"/>
    <w:rsid w:val="00D95AA7"/>
    <w:rsid w:val="00DA08D0"/>
    <w:rsid w:val="00DC03B8"/>
    <w:rsid w:val="00DC1A92"/>
    <w:rsid w:val="00DC3B9C"/>
    <w:rsid w:val="00DD3324"/>
    <w:rsid w:val="00DD354B"/>
    <w:rsid w:val="00DD4D4E"/>
    <w:rsid w:val="00DD5101"/>
    <w:rsid w:val="00DD601C"/>
    <w:rsid w:val="00DE1E85"/>
    <w:rsid w:val="00DE467A"/>
    <w:rsid w:val="00E00405"/>
    <w:rsid w:val="00E01AFF"/>
    <w:rsid w:val="00E07400"/>
    <w:rsid w:val="00E077D1"/>
    <w:rsid w:val="00E16150"/>
    <w:rsid w:val="00E227D3"/>
    <w:rsid w:val="00E30CB1"/>
    <w:rsid w:val="00E347DD"/>
    <w:rsid w:val="00E554A6"/>
    <w:rsid w:val="00E62D78"/>
    <w:rsid w:val="00E65C98"/>
    <w:rsid w:val="00E67DC4"/>
    <w:rsid w:val="00E73F20"/>
    <w:rsid w:val="00E874C9"/>
    <w:rsid w:val="00E879E6"/>
    <w:rsid w:val="00E87D47"/>
    <w:rsid w:val="00E947D0"/>
    <w:rsid w:val="00E94A09"/>
    <w:rsid w:val="00E9687E"/>
    <w:rsid w:val="00E96FF4"/>
    <w:rsid w:val="00EA2FA8"/>
    <w:rsid w:val="00EA3106"/>
    <w:rsid w:val="00EA601B"/>
    <w:rsid w:val="00EC47FF"/>
    <w:rsid w:val="00ED48D1"/>
    <w:rsid w:val="00ED6311"/>
    <w:rsid w:val="00EE093C"/>
    <w:rsid w:val="00EE5211"/>
    <w:rsid w:val="00EF784F"/>
    <w:rsid w:val="00F129A3"/>
    <w:rsid w:val="00F23E9D"/>
    <w:rsid w:val="00F3789E"/>
    <w:rsid w:val="00F4517A"/>
    <w:rsid w:val="00F470E4"/>
    <w:rsid w:val="00F56486"/>
    <w:rsid w:val="00F56BC7"/>
    <w:rsid w:val="00F642CC"/>
    <w:rsid w:val="00F71DB8"/>
    <w:rsid w:val="00F7279C"/>
    <w:rsid w:val="00F754A8"/>
    <w:rsid w:val="00F75EBD"/>
    <w:rsid w:val="00F76D39"/>
    <w:rsid w:val="00F80352"/>
    <w:rsid w:val="00F8271F"/>
    <w:rsid w:val="00F83634"/>
    <w:rsid w:val="00F8386A"/>
    <w:rsid w:val="00F85CBF"/>
    <w:rsid w:val="00F90808"/>
    <w:rsid w:val="00FA0314"/>
    <w:rsid w:val="00FA5F42"/>
    <w:rsid w:val="00FB5DDA"/>
    <w:rsid w:val="00FB5E66"/>
    <w:rsid w:val="00FC0D06"/>
    <w:rsid w:val="00FC394A"/>
    <w:rsid w:val="00FC78D6"/>
    <w:rsid w:val="00FD016C"/>
    <w:rsid w:val="00FD2DDD"/>
    <w:rsid w:val="00FD49D2"/>
    <w:rsid w:val="00FE1EC1"/>
    <w:rsid w:val="00FE352E"/>
    <w:rsid w:val="00FF7068"/>
    <w:rsid w:val="00FF783B"/>
    <w:rsid w:val="31564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84507"/>
  <w15:chartTrackingRefBased/>
  <w15:docId w15:val="{0E1AA132-1FA3-4A6F-A432-72BA1B404C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33A9"/>
    <w:rPr>
      <w:lang w:val="en-US"/>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link w:val="ParagraphedelisteCar"/>
    <w:uiPriority w:val="34"/>
    <w:qFormat/>
    <w:rsid w:val="000033A9"/>
    <w:pPr>
      <w:ind w:left="720"/>
      <w:contextualSpacing/>
    </w:pPr>
  </w:style>
  <w:style w:type="paragraph" w:styleId="En-tte">
    <w:name w:val="header"/>
    <w:basedOn w:val="Normal"/>
    <w:link w:val="En-tteCar"/>
    <w:uiPriority w:val="99"/>
    <w:unhideWhenUsed/>
    <w:rsid w:val="00353C27"/>
    <w:pPr>
      <w:tabs>
        <w:tab w:val="center" w:pos="4536"/>
        <w:tab w:val="right" w:pos="9072"/>
      </w:tabs>
      <w:spacing w:after="0" w:line="240" w:lineRule="auto"/>
    </w:pPr>
  </w:style>
  <w:style w:type="character" w:styleId="En-tteCar" w:customStyle="1">
    <w:name w:val="En-tête Car"/>
    <w:basedOn w:val="Policepardfaut"/>
    <w:link w:val="En-tte"/>
    <w:uiPriority w:val="99"/>
    <w:rsid w:val="00353C27"/>
  </w:style>
  <w:style w:type="paragraph" w:styleId="Pieddepage">
    <w:name w:val="footer"/>
    <w:basedOn w:val="Normal"/>
    <w:link w:val="PieddepageCar"/>
    <w:uiPriority w:val="99"/>
    <w:unhideWhenUsed/>
    <w:rsid w:val="00353C2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353C27"/>
  </w:style>
  <w:style w:type="character" w:styleId="Lienhypertexte">
    <w:name w:val="Hyperlink"/>
    <w:basedOn w:val="Policepardfaut"/>
    <w:uiPriority w:val="99"/>
    <w:unhideWhenUsed/>
    <w:rsid w:val="00353C27"/>
    <w:rPr>
      <w:color w:val="0563C1" w:themeColor="hyperlink"/>
      <w:u w:val="single"/>
    </w:rPr>
  </w:style>
  <w:style w:type="character" w:styleId="Mentionnonrsolue1" w:customStyle="1">
    <w:name w:val="Mention non résolue1"/>
    <w:basedOn w:val="Policepardfaut"/>
    <w:uiPriority w:val="99"/>
    <w:semiHidden/>
    <w:unhideWhenUsed/>
    <w:rsid w:val="00353C27"/>
    <w:rPr>
      <w:color w:val="605E5C"/>
      <w:shd w:val="clear" w:color="auto" w:fill="E1DFDD"/>
    </w:rPr>
  </w:style>
  <w:style w:type="table" w:styleId="Grilledutableau">
    <w:name w:val="Table Grid"/>
    <w:basedOn w:val="TableauNormal"/>
    <w:uiPriority w:val="39"/>
    <w:rsid w:val="00355C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bra-Title" w:customStyle="1">
    <w:name w:val="Cobra - Title"/>
    <w:basedOn w:val="Normal"/>
    <w:link w:val="Cobra-TitleCar"/>
    <w:qFormat/>
    <w:rsid w:val="009E58E1"/>
    <w:pPr>
      <w:pBdr>
        <w:bottom w:val="single" w:color="auto" w:sz="12" w:space="1"/>
      </w:pBdr>
      <w:spacing w:after="0" w:line="240" w:lineRule="auto"/>
      <w:jc w:val="center"/>
    </w:pPr>
    <w:rPr>
      <w:rFonts w:ascii="Courier Prime Code" w:hAnsi="Courier Prime Code"/>
      <w:color w:val="FFC000" w:themeColor="accent4"/>
      <w:sz w:val="48"/>
      <w:szCs w:val="48"/>
    </w:rPr>
  </w:style>
  <w:style w:type="paragraph" w:styleId="Cobra-Title1" w:customStyle="1">
    <w:name w:val="Cobra - Title 1"/>
    <w:basedOn w:val="Paragraphedeliste"/>
    <w:link w:val="Cobra-Title1Car"/>
    <w:qFormat/>
    <w:rsid w:val="009E58E1"/>
    <w:pPr>
      <w:numPr>
        <w:numId w:val="4"/>
      </w:numPr>
      <w:spacing w:after="0" w:line="240" w:lineRule="auto"/>
    </w:pPr>
    <w:rPr>
      <w:rFonts w:ascii="Bitter" w:hAnsi="Bitter" w:cs="Clear Sans"/>
      <w:sz w:val="24"/>
      <w:szCs w:val="24"/>
      <w:u w:val="thick"/>
    </w:rPr>
  </w:style>
  <w:style w:type="character" w:styleId="Cobra-TitleCar" w:customStyle="1">
    <w:name w:val="Cobra - Title Car"/>
    <w:basedOn w:val="Policepardfaut"/>
    <w:link w:val="Cobra-Title"/>
    <w:rsid w:val="009E58E1"/>
    <w:rPr>
      <w:rFonts w:ascii="Courier Prime Code" w:hAnsi="Courier Prime Code"/>
      <w:color w:val="FFC000" w:themeColor="accent4"/>
      <w:sz w:val="48"/>
      <w:szCs w:val="48"/>
    </w:rPr>
  </w:style>
  <w:style w:type="paragraph" w:styleId="Cobra-Normal" w:customStyle="1">
    <w:name w:val="Cobra - Normal"/>
    <w:basedOn w:val="Normal"/>
    <w:link w:val="Cobra-NormalCar"/>
    <w:qFormat/>
    <w:rsid w:val="009E58E1"/>
    <w:pPr>
      <w:spacing w:line="240" w:lineRule="auto"/>
      <w:jc w:val="both"/>
    </w:pPr>
    <w:rPr>
      <w:rFonts w:ascii="Clear Sans Light" w:hAnsi="Clear Sans Light" w:cs="Clear Sans Light"/>
    </w:rPr>
  </w:style>
  <w:style w:type="character" w:styleId="ParagraphedelisteCar" w:customStyle="1">
    <w:name w:val="Paragraphe de liste Car"/>
    <w:basedOn w:val="Policepardfaut"/>
    <w:link w:val="Paragraphedeliste"/>
    <w:uiPriority w:val="34"/>
    <w:rsid w:val="009E58E1"/>
  </w:style>
  <w:style w:type="character" w:styleId="Cobra-Title1Car" w:customStyle="1">
    <w:name w:val="Cobra - Title 1 Car"/>
    <w:basedOn w:val="ParagraphedelisteCar"/>
    <w:link w:val="Cobra-Title1"/>
    <w:rsid w:val="009E58E1"/>
    <w:rPr>
      <w:rFonts w:ascii="Bitter" w:hAnsi="Bitter" w:cs="Clear Sans"/>
      <w:sz w:val="24"/>
      <w:szCs w:val="24"/>
      <w:u w:val="thick"/>
    </w:rPr>
  </w:style>
  <w:style w:type="paragraph" w:styleId="Cobra-Titre2" w:customStyle="1">
    <w:name w:val="Cobra - Titre 2"/>
    <w:basedOn w:val="Paragraphedeliste"/>
    <w:link w:val="Cobra-Titre2Car"/>
    <w:qFormat/>
    <w:rsid w:val="009E58E1"/>
    <w:pPr>
      <w:numPr>
        <w:ilvl w:val="1"/>
        <w:numId w:val="4"/>
      </w:numPr>
      <w:spacing w:line="240" w:lineRule="auto"/>
      <w:jc w:val="both"/>
    </w:pPr>
    <w:rPr>
      <w:rFonts w:ascii="Bitter" w:hAnsi="Bitter" w:cs="Clear Sans Light"/>
    </w:rPr>
  </w:style>
  <w:style w:type="character" w:styleId="Cobra-NormalCar" w:customStyle="1">
    <w:name w:val="Cobra - Normal Car"/>
    <w:basedOn w:val="Policepardfaut"/>
    <w:link w:val="Cobra-Normal"/>
    <w:rsid w:val="009E58E1"/>
    <w:rPr>
      <w:rFonts w:ascii="Clear Sans Light" w:hAnsi="Clear Sans Light" w:cs="Clear Sans Light"/>
    </w:rPr>
  </w:style>
  <w:style w:type="paragraph" w:styleId="Cobra-Code" w:customStyle="1">
    <w:name w:val="Cobra - Code"/>
    <w:basedOn w:val="Cobra-Normal"/>
    <w:link w:val="Cobra-CodeCar"/>
    <w:autoRedefine/>
    <w:qFormat/>
    <w:rsid w:val="00C01FE1"/>
    <w:pPr>
      <w:shd w:val="solid" w:color="auto" w:fill="auto"/>
      <w:spacing w:before="240" w:after="280"/>
      <w:contextualSpacing/>
      <w:jc w:val="left"/>
    </w:pPr>
    <w:rPr>
      <w:rFonts w:ascii="Courier Prime Code" w:hAnsi="Courier Prime Code"/>
      <w:color w:val="D9E2F3" w:themeColor="accent1" w:themeTint="33"/>
    </w:rPr>
  </w:style>
  <w:style w:type="character" w:styleId="Cobra-Titre2Car" w:customStyle="1">
    <w:name w:val="Cobra - Titre 2 Car"/>
    <w:basedOn w:val="ParagraphedelisteCar"/>
    <w:link w:val="Cobra-Titre2"/>
    <w:rsid w:val="009E58E1"/>
    <w:rPr>
      <w:rFonts w:ascii="Bitter" w:hAnsi="Bitter" w:cs="Clear Sans Light"/>
    </w:rPr>
  </w:style>
  <w:style w:type="paragraph" w:styleId="Cobra-NormalTick" w:customStyle="1">
    <w:name w:val="Cobra - Normal Tick"/>
    <w:basedOn w:val="Cobra-Normal"/>
    <w:link w:val="Cobra-NormalTickCar"/>
    <w:qFormat/>
    <w:rsid w:val="00DA08D0"/>
    <w:pPr>
      <w:numPr>
        <w:numId w:val="14"/>
      </w:numPr>
    </w:pPr>
  </w:style>
  <w:style w:type="character" w:styleId="Cobra-CodeCar" w:customStyle="1">
    <w:name w:val="Cobra - Code Car"/>
    <w:basedOn w:val="Policepardfaut"/>
    <w:link w:val="Cobra-Code"/>
    <w:rsid w:val="00C01FE1"/>
    <w:rPr>
      <w:rFonts w:ascii="Courier Prime Code" w:hAnsi="Courier Prime Code" w:cs="Clear Sans Light"/>
      <w:color w:val="D9E2F3" w:themeColor="accent1" w:themeTint="33"/>
      <w:shd w:val="solid" w:color="auto" w:fill="auto"/>
      <w:lang w:val="en-US"/>
    </w:rPr>
  </w:style>
  <w:style w:type="paragraph" w:styleId="Cobra-Annotation" w:customStyle="1">
    <w:name w:val="Cobra - Annotation"/>
    <w:basedOn w:val="Normal"/>
    <w:link w:val="Cobra-AnnotationCar"/>
    <w:autoRedefine/>
    <w:qFormat/>
    <w:rsid w:val="00D47F45"/>
    <w:pPr>
      <w:spacing w:line="240" w:lineRule="auto"/>
      <w:jc w:val="center"/>
    </w:pPr>
    <w:rPr>
      <w:rFonts w:ascii="Clear Sans Light" w:hAnsi="Clear Sans Light" w:cs="Clear Sans Light"/>
      <w:i/>
      <w:color w:val="383838"/>
      <w:sz w:val="18"/>
      <w:szCs w:val="18"/>
      <w:shd w:val="clear" w:color="auto" w:fill="FFFFFF"/>
    </w:rPr>
  </w:style>
  <w:style w:type="character" w:styleId="Cobra-NormalTickCar" w:customStyle="1">
    <w:name w:val="Cobra - Normal Tick Car"/>
    <w:basedOn w:val="Cobra-NormalCar"/>
    <w:link w:val="Cobra-NormalTick"/>
    <w:rsid w:val="00DA08D0"/>
    <w:rPr>
      <w:rFonts w:ascii="Clear Sans Light" w:hAnsi="Clear Sans Light" w:cs="Clear Sans Light"/>
    </w:rPr>
  </w:style>
  <w:style w:type="character" w:styleId="Cobra-AnnotationCar" w:customStyle="1">
    <w:name w:val="Cobra - Annotation Car"/>
    <w:basedOn w:val="Policepardfaut"/>
    <w:link w:val="Cobra-Annotation"/>
    <w:rsid w:val="00D47F45"/>
    <w:rPr>
      <w:rFonts w:ascii="Clear Sans Light" w:hAnsi="Clear Sans Light" w:cs="Clear Sans Light"/>
      <w:i/>
      <w:color w:val="383838"/>
      <w:sz w:val="18"/>
      <w:szCs w:val="18"/>
      <w:lang w:val="en-US"/>
    </w:rPr>
  </w:style>
  <w:style w:type="character" w:styleId="eop" w:customStyle="1">
    <w:name w:val="eop"/>
    <w:basedOn w:val="Policepardfaut"/>
    <w:rsid w:val="00C01FE1"/>
  </w:style>
  <w:style w:type="character" w:styleId="normaltextrun" w:customStyle="1">
    <w:name w:val="normaltextrun"/>
    <w:basedOn w:val="Policepardfaut"/>
    <w:rsid w:val="00890442"/>
  </w:style>
  <w:style w:type="character" w:styleId="Lienhypertextesuivivisit">
    <w:name w:val="FollowedHyperlink"/>
    <w:basedOn w:val="Policepardfaut"/>
    <w:uiPriority w:val="99"/>
    <w:semiHidden/>
    <w:unhideWhenUsed/>
    <w:rsid w:val="00890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ffmpeg.org/" TargetMode="External" Id="rId14" /><Relationship Type="http://schemas.openxmlformats.org/officeDocument/2006/relationships/footer" Target="footer1.xml" Id="rId22" /><Relationship Type="http://schemas.openxmlformats.org/officeDocument/2006/relationships/image" Target="/media/imageb.png" Id="R9864472fc09f4d0c" /><Relationship Type="http://schemas.openxmlformats.org/officeDocument/2006/relationships/image" Target="/media/imagec.png" Id="Rb26349c8b9e64686" /><Relationship Type="http://schemas.openxmlformats.org/officeDocument/2006/relationships/image" Target="/media/imaged.png" Id="Raab2533e3893446e" /><Relationship Type="http://schemas.openxmlformats.org/officeDocument/2006/relationships/image" Target="/media/imagee.png" Id="R13cff99f3c5240fb" /><Relationship Type="http://schemas.openxmlformats.org/officeDocument/2006/relationships/image" Target="/media/imagef.png" Id="R707c563133f04078" /><Relationship Type="http://schemas.openxmlformats.org/officeDocument/2006/relationships/image" Target="/media/image10.png" Id="R55fb54fb5ca94b7c" /><Relationship Type="http://schemas.openxmlformats.org/officeDocument/2006/relationships/image" Target="/media/image11.png" Id="Re3e222f6fd0c487c" /><Relationship Type="http://schemas.openxmlformats.org/officeDocument/2006/relationships/image" Target="/media/image12.png" Id="R0925bc7bf10f4323" /><Relationship Type="http://schemas.openxmlformats.org/officeDocument/2006/relationships/glossaryDocument" Target="/word/glossary/document.xml" Id="R69a4c8f2d79847d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itech-Matthieu\Desktop\Part%20time\SUBJECT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2b19b6-fc47-4b31-8542-a966e0f0411d}"/>
      </w:docPartPr>
      <w:docPartBody>
        <w:p w14:paraId="7C8F98F1">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C4D9E5-E68E-473F-B31E-94F9C93211EA}"/>
</file>

<file path=customXml/itemProps2.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customXml/itemProps3.xml><?xml version="1.0" encoding="utf-8"?>
<ds:datastoreItem xmlns:ds="http://schemas.openxmlformats.org/officeDocument/2006/customXml" ds:itemID="{ACE3735F-F5F6-4845-95F9-A17EC9D9AAC4}">
  <ds:schemaRefs>
    <ds:schemaRef ds:uri="http://schemas.microsoft.com/sharepoint/v3/contenttype/forms"/>
  </ds:schemaRefs>
</ds:datastoreItem>
</file>

<file path=customXml/itemProps4.xml><?xml version="1.0" encoding="utf-8"?>
<ds:datastoreItem xmlns:ds="http://schemas.openxmlformats.org/officeDocument/2006/customXml" ds:itemID="{122B16D9-7225-46AC-8B4B-A5C33985A82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SUBJECTTEMPLATE</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Epitech-Matthieu</dc:creator>
  <cp:keywords/>
  <dc:description/>
  <cp:lastModifiedBy>Matthieu Vetois</cp:lastModifiedBy>
  <cp:revision>3</cp:revision>
  <cp:lastPrinted>2019-12-31T14:04:00Z</cp:lastPrinted>
  <dcterms:created xsi:type="dcterms:W3CDTF">2021-01-22T09:29:00Z</dcterms:created>
  <dcterms:modified xsi:type="dcterms:W3CDTF">2021-03-04T09:34:10Z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