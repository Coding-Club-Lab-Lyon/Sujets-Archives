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09A4" w14:textId="77777777" w:rsidR="000033A9" w:rsidRDefault="000033A9" w:rsidP="000033A9">
      <w:pPr>
        <w:spacing w:after="0" w:line="240" w:lineRule="auto"/>
      </w:pPr>
    </w:p>
    <w:p w14:paraId="16A7CA19" w14:textId="77777777" w:rsidR="000033A9" w:rsidRDefault="000033A9" w:rsidP="000033A9">
      <w:pPr>
        <w:spacing w:after="0" w:line="240" w:lineRule="auto"/>
      </w:pPr>
    </w:p>
    <w:p w14:paraId="3E00DBAD" w14:textId="77777777" w:rsidR="000033A9" w:rsidRDefault="000033A9" w:rsidP="000033A9">
      <w:pPr>
        <w:spacing w:after="0" w:line="240" w:lineRule="auto"/>
      </w:pPr>
    </w:p>
    <w:p w14:paraId="41F85756" w14:textId="77777777" w:rsidR="000033A9" w:rsidRDefault="000033A9" w:rsidP="000033A9">
      <w:pPr>
        <w:spacing w:after="0" w:line="240" w:lineRule="auto"/>
      </w:pPr>
    </w:p>
    <w:p w14:paraId="6F3B4FC3" w14:textId="77777777" w:rsidR="000033A9" w:rsidRDefault="000033A9" w:rsidP="000033A9">
      <w:pPr>
        <w:spacing w:after="0" w:line="240" w:lineRule="auto"/>
      </w:pPr>
    </w:p>
    <w:p w14:paraId="516FDDA8" w14:textId="77777777" w:rsidR="000033A9" w:rsidRDefault="000033A9" w:rsidP="000033A9">
      <w:pPr>
        <w:spacing w:after="0" w:line="240" w:lineRule="auto"/>
      </w:pPr>
    </w:p>
    <w:p w14:paraId="1114A897" w14:textId="77777777" w:rsidR="00A57F33" w:rsidRDefault="00A57F33" w:rsidP="00A57F33">
      <w:pPr>
        <w:pStyle w:val="Cobra-Title"/>
        <w:jc w:val="both"/>
        <w:rPr>
          <w:lang w:val="fr-FR"/>
        </w:rPr>
      </w:pPr>
      <w:r>
        <w:rPr>
          <w:lang w:val="fr-FR"/>
        </w:rPr>
        <w:t xml:space="preserve">Installation des outils pour </w:t>
      </w:r>
      <w:proofErr w:type="spellStart"/>
      <w:r>
        <w:rPr>
          <w:lang w:val="fr-FR"/>
        </w:rPr>
        <w:t>Lua</w:t>
      </w:r>
      <w:proofErr w:type="spellEnd"/>
    </w:p>
    <w:p w14:paraId="06617561" w14:textId="0E2BC975" w:rsidR="000033A9" w:rsidRPr="00FB5DDA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FB5DDA">
        <w:rPr>
          <w:rFonts w:ascii="Clear Sans Light" w:hAnsi="Clear Sans Light" w:cs="Clear Sans Light"/>
          <w:sz w:val="16"/>
          <w:szCs w:val="16"/>
        </w:rPr>
        <w:t xml:space="preserve">version </w:t>
      </w:r>
      <w:r w:rsidR="00A57F33">
        <w:rPr>
          <w:rFonts w:ascii="Clear Sans Light" w:hAnsi="Clear Sans Light" w:cs="Clear Sans Light"/>
          <w:sz w:val="16"/>
          <w:szCs w:val="16"/>
        </w:rPr>
        <w:t xml:space="preserve">2.0 </w:t>
      </w:r>
    </w:p>
    <w:p w14:paraId="63E0B2C6" w14:textId="77777777" w:rsidR="000033A9" w:rsidRPr="002442F8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3E373A09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67BA3885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E172A9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09C8FE3B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ECDD327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392A8870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FC10189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4D188C0B" wp14:editId="41C162C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4BE3D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5E2D8F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0AAB4FE9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92543A2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55A07B36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08A3ACE6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0A2CA4B6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32F84663" wp14:editId="79B11DBA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6DB79396" w14:textId="77777777" w:rsidR="000033A9" w:rsidRPr="00446BBC" w:rsidRDefault="000033A9" w:rsidP="009E58E1">
      <w:pPr>
        <w:pStyle w:val="Cobra-Title1"/>
      </w:pPr>
      <w:r w:rsidRPr="00446BBC">
        <w:t>Introduction</w:t>
      </w:r>
    </w:p>
    <w:p w14:paraId="36A5C78C" w14:textId="77777777" w:rsidR="0095418B" w:rsidRDefault="0095418B" w:rsidP="0067408C">
      <w:pPr>
        <w:spacing w:after="0" w:line="240" w:lineRule="auto"/>
        <w:rPr>
          <w:rFonts w:ascii="Clear Sans" w:hAnsi="Clear Sans" w:cs="Clear Sans"/>
        </w:rPr>
      </w:pPr>
    </w:p>
    <w:p w14:paraId="10E508A0" w14:textId="77777777" w:rsidR="00831822" w:rsidRDefault="00831822" w:rsidP="0067408C">
      <w:pPr>
        <w:spacing w:after="0" w:line="240" w:lineRule="auto"/>
        <w:rPr>
          <w:rFonts w:ascii="Clear Sans" w:hAnsi="Clear Sans" w:cs="Clear Sans"/>
        </w:rPr>
      </w:pPr>
    </w:p>
    <w:p w14:paraId="150C3808" w14:textId="35F0FA99" w:rsidR="00034D5F" w:rsidRPr="004608DB" w:rsidRDefault="0067408C" w:rsidP="004608DB">
      <w:pPr>
        <w:pStyle w:val="Cobra-Normal"/>
        <w:rPr>
          <w:lang w:val="fr-FR"/>
        </w:rPr>
      </w:pPr>
      <w:r w:rsidRPr="00034D5F">
        <w:rPr>
          <w:lang w:val="fr-FR"/>
        </w:rPr>
        <w:tab/>
      </w:r>
      <w:r w:rsidR="00034D5F">
        <w:rPr>
          <w:lang w:val="fr-FR"/>
        </w:rPr>
        <w:t xml:space="preserve">Ce document a pour but de vous aider dans l’installation de </w:t>
      </w:r>
      <w:proofErr w:type="spellStart"/>
      <w:r w:rsidR="00034D5F">
        <w:rPr>
          <w:lang w:val="fr-FR"/>
        </w:rPr>
        <w:t>Lua</w:t>
      </w:r>
      <w:proofErr w:type="spellEnd"/>
      <w:r w:rsidR="00034D5F">
        <w:rPr>
          <w:lang w:val="fr-FR"/>
        </w:rPr>
        <w:t xml:space="preserve"> Löve2D.</w:t>
      </w:r>
      <w:r w:rsidR="004608DB">
        <w:rPr>
          <w:lang w:val="fr-FR"/>
        </w:rPr>
        <w:t xml:space="preserve"> Löve2D</w:t>
      </w:r>
      <w:r w:rsidR="004608DB" w:rsidRPr="004608DB">
        <w:rPr>
          <w:lang w:val="fr-FR"/>
        </w:rPr>
        <w:t xml:space="preserve"> est un moteur libre </w:t>
      </w:r>
      <w:r w:rsidR="00A54B26" w:rsidRPr="004608DB">
        <w:rPr>
          <w:lang w:val="fr-FR"/>
        </w:rPr>
        <w:t>multiplateforme</w:t>
      </w:r>
      <w:r w:rsidR="004608DB" w:rsidRPr="004608DB">
        <w:rPr>
          <w:lang w:val="fr-FR"/>
        </w:rPr>
        <w:t xml:space="preserve"> de développement de jeux informatiques 2D. Conçu en C++, il utilise </w:t>
      </w:r>
      <w:proofErr w:type="spellStart"/>
      <w:r w:rsidR="004608DB" w:rsidRPr="004608DB">
        <w:rPr>
          <w:lang w:val="fr-FR"/>
        </w:rPr>
        <w:t>Lua</w:t>
      </w:r>
      <w:proofErr w:type="spellEnd"/>
      <w:r w:rsidR="004608DB" w:rsidRPr="004608DB">
        <w:rPr>
          <w:lang w:val="fr-FR"/>
        </w:rPr>
        <w:t xml:space="preserve"> comme langage de programmation.</w:t>
      </w:r>
    </w:p>
    <w:p w14:paraId="10CE59F5" w14:textId="77777777" w:rsidR="00034D5F" w:rsidRDefault="00034D5F" w:rsidP="00397ED2">
      <w:pPr>
        <w:pStyle w:val="Cobra-Normal"/>
        <w:ind w:firstLine="708"/>
        <w:rPr>
          <w:lang w:val="fr-FR"/>
        </w:rPr>
      </w:pPr>
      <w:r>
        <w:rPr>
          <w:lang w:val="fr-FR"/>
        </w:rPr>
        <w:t>Les spécificités pour les trois systèmes d’exploitation principaux sont présentes de sorte à vous accompagner du mieux possible.</w:t>
      </w:r>
    </w:p>
    <w:p w14:paraId="3AF73118" w14:textId="575DD7AE" w:rsidR="003B442D" w:rsidRPr="00034D5F" w:rsidRDefault="00481FBD" w:rsidP="006A2076">
      <w:pPr>
        <w:pStyle w:val="Cobra-Normal"/>
        <w:rPr>
          <w:lang w:val="fr-FR"/>
        </w:rPr>
      </w:pPr>
      <w:r w:rsidRPr="00034D5F">
        <w:rPr>
          <w:rFonts w:ascii="Clear Sans" w:hAnsi="Clear Sans" w:cs="Clear Sans"/>
          <w:lang w:val="fr-FR"/>
        </w:rPr>
        <w:tab/>
      </w:r>
    </w:p>
    <w:p w14:paraId="382333A5" w14:textId="77777777" w:rsidR="003260F3" w:rsidRPr="00034D5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981172F" w14:textId="61E2B5A8" w:rsidR="003260F3" w:rsidRPr="00034D5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A381E" w14:paraId="5EB1CCC6" w14:textId="77777777" w:rsidTr="007B7CED">
        <w:tc>
          <w:tcPr>
            <w:tcW w:w="4531" w:type="dxa"/>
          </w:tcPr>
          <w:p w14:paraId="4CCB73A0" w14:textId="77777777" w:rsidR="002A381E" w:rsidRDefault="002A381E" w:rsidP="002A381E">
            <w:pPr>
              <w:jc w:val="center"/>
              <w:rPr>
                <w:rFonts w:ascii="Clear Sans Light" w:hAnsi="Clear Sans Light" w:cs="Clear Sans Light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3D817029" wp14:editId="29B89E53">
                  <wp:extent cx="2143125" cy="2143125"/>
                  <wp:effectExtent l="0" t="0" r="9525" b="9525"/>
                  <wp:docPr id="4" name="Image 4" descr="Lua log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ua logo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807968" w14:textId="0F8CC9B8" w:rsidR="002A381E" w:rsidRDefault="002A381E" w:rsidP="007B7CED">
            <w:pPr>
              <w:pStyle w:val="Cobra-Annotation"/>
              <w:rPr>
                <w:lang w:val="fr-FR"/>
              </w:rPr>
            </w:pPr>
            <w:r>
              <w:rPr>
                <w:lang w:val="fr-FR"/>
              </w:rPr>
              <w:t xml:space="preserve">Logo du langage </w:t>
            </w:r>
            <w:proofErr w:type="spellStart"/>
            <w:r>
              <w:rPr>
                <w:lang w:val="fr-FR"/>
              </w:rPr>
              <w:t>Lua</w:t>
            </w:r>
            <w:proofErr w:type="spellEnd"/>
          </w:p>
        </w:tc>
        <w:tc>
          <w:tcPr>
            <w:tcW w:w="4531" w:type="dxa"/>
          </w:tcPr>
          <w:p w14:paraId="00C9EA4F" w14:textId="77777777" w:rsidR="002A381E" w:rsidRDefault="002A381E" w:rsidP="002A381E">
            <w:pPr>
              <w:jc w:val="center"/>
              <w:rPr>
                <w:rFonts w:ascii="Clear Sans Light" w:hAnsi="Clear Sans Light" w:cs="Clear Sans Light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7D193EB4" wp14:editId="4C878CEE">
                  <wp:extent cx="2143125" cy="2143125"/>
                  <wp:effectExtent l="0" t="0" r="9525" b="9525"/>
                  <wp:docPr id="1" name="Image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BE46E0" w14:textId="44D8E732" w:rsidR="002A381E" w:rsidRDefault="002A381E" w:rsidP="007B7CED">
            <w:pPr>
              <w:pStyle w:val="Cobra-Annotation"/>
              <w:rPr>
                <w:lang w:val="fr-FR"/>
              </w:rPr>
            </w:pPr>
            <w:r>
              <w:rPr>
                <w:lang w:val="fr-FR"/>
              </w:rPr>
              <w:t>Logo de Löve2D</w:t>
            </w:r>
          </w:p>
        </w:tc>
      </w:tr>
    </w:tbl>
    <w:p w14:paraId="2863428A" w14:textId="13EF5C91" w:rsidR="003260F3" w:rsidRPr="00034D5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02FC6128" w14:textId="70961158" w:rsidR="003260F3" w:rsidRPr="00034D5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727F7C7" w14:textId="77777777" w:rsidR="003260F3" w:rsidRPr="00034D5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3594245" w14:textId="77777777" w:rsidR="003260F3" w:rsidRPr="00034D5F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004BA7F1" w14:textId="2D8E8AB0" w:rsidR="00DC03B8" w:rsidRPr="00E00405" w:rsidRDefault="00FD6B19" w:rsidP="00E00405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64F93D59" wp14:editId="6920E217">
                <wp:extent cx="304800" cy="304800"/>
                <wp:effectExtent l="0" t="0" r="0" b="0"/>
                <wp:docPr id="2" name="Rectangle 2" descr="Lua — Wikip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C3137" id="Rectangle 2" o:spid="_x0000_s1026" alt="Lua — Wikipé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SAVM8BwIAAN8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lear Sans" w:hAnsi="Clear Sans" w:cs="Clear Sans"/>
        </w:rPr>
        <w:t xml:space="preserve"> </w:t>
      </w:r>
      <w:r w:rsidR="00DC03B8">
        <w:rPr>
          <w:rFonts w:ascii="Clear Sans" w:hAnsi="Clear Sans" w:cs="Clear Sans"/>
        </w:rPr>
        <w:br w:type="page"/>
      </w:r>
    </w:p>
    <w:p w14:paraId="0B0571DB" w14:textId="11C742DD" w:rsidR="00C12F15" w:rsidRDefault="00480F54" w:rsidP="00AD6096">
      <w:pPr>
        <w:pStyle w:val="Cobra-Title1"/>
      </w:pPr>
      <w:r>
        <w:t xml:space="preserve">Installation de </w:t>
      </w:r>
      <w:r w:rsidR="00C12F15">
        <w:t>Lua</w:t>
      </w:r>
    </w:p>
    <w:p w14:paraId="245CC685" w14:textId="77777777" w:rsidR="00480F54" w:rsidRDefault="00480F54" w:rsidP="00480F54">
      <w:pPr>
        <w:pStyle w:val="Cobra-Title1"/>
        <w:numPr>
          <w:ilvl w:val="0"/>
          <w:numId w:val="0"/>
        </w:numPr>
      </w:pPr>
    </w:p>
    <w:p w14:paraId="5D8907A5" w14:textId="4BF1E152" w:rsidR="00E57215" w:rsidRDefault="00E57215" w:rsidP="00E57215">
      <w:pPr>
        <w:pStyle w:val="Cobra-Titre2"/>
      </w:pPr>
      <w:r>
        <w:t>Windows</w:t>
      </w:r>
    </w:p>
    <w:p w14:paraId="195DF17D" w14:textId="658B949F" w:rsidR="00E57215" w:rsidRDefault="00E57215" w:rsidP="00E57215">
      <w:pPr>
        <w:pStyle w:val="Cobra-Title1"/>
        <w:numPr>
          <w:ilvl w:val="0"/>
          <w:numId w:val="0"/>
        </w:numPr>
      </w:pPr>
    </w:p>
    <w:p w14:paraId="36D17533" w14:textId="625E2547" w:rsidR="00FD4507" w:rsidRDefault="00FD4507" w:rsidP="00FE5419">
      <w:pPr>
        <w:pStyle w:val="Cobra-Normal"/>
        <w:ind w:firstLine="708"/>
        <w:rPr>
          <w:lang w:val="fr-FR"/>
        </w:rPr>
      </w:pPr>
      <w:r w:rsidRPr="00FD4507">
        <w:rPr>
          <w:lang w:val="fr-FR"/>
        </w:rPr>
        <w:t xml:space="preserve">Sur la </w:t>
      </w:r>
      <w:hyperlink r:id="rId15" w:history="1">
        <w:r w:rsidRPr="00FD4507">
          <w:rPr>
            <w:rStyle w:val="Hyperlink"/>
            <w:lang w:val="fr-FR"/>
          </w:rPr>
          <w:t>page de téléchargement</w:t>
        </w:r>
      </w:hyperlink>
      <w:r>
        <w:rPr>
          <w:lang w:val="fr-FR"/>
        </w:rPr>
        <w:t xml:space="preserve">, Il faudra télécharger </w:t>
      </w:r>
      <w:r w:rsidR="00BF2649">
        <w:rPr>
          <w:lang w:val="fr-FR"/>
        </w:rPr>
        <w:t>la dernière version recommandé</w:t>
      </w:r>
      <w:r w:rsidR="00270225">
        <w:rPr>
          <w:lang w:val="fr-FR"/>
        </w:rPr>
        <w:t>e</w:t>
      </w:r>
      <w:r w:rsidR="00E073C8">
        <w:rPr>
          <w:lang w:val="fr-FR"/>
        </w:rPr>
        <w:t>, pour Windows x86 :</w:t>
      </w:r>
    </w:p>
    <w:p w14:paraId="2DD61697" w14:textId="07463A0C" w:rsidR="00FE5419" w:rsidRDefault="00FE5419" w:rsidP="00FE5419">
      <w:pPr>
        <w:pStyle w:val="Cobra-Normal"/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0906C86" wp14:editId="6928BD07">
                <wp:simplePos x="0" y="0"/>
                <wp:positionH relativeFrom="column">
                  <wp:posOffset>1308557</wp:posOffset>
                </wp:positionH>
                <wp:positionV relativeFrom="paragraph">
                  <wp:posOffset>597129</wp:posOffset>
                </wp:positionV>
                <wp:extent cx="1638605" cy="277977"/>
                <wp:effectExtent l="0" t="0" r="19050" b="2730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2779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9D400" id="Ellipse 6" o:spid="_x0000_s1026" style="position:absolute;margin-left:103.05pt;margin-top:47pt;width:129pt;height:21.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ABA5746" wp14:editId="58D36473">
            <wp:extent cx="3299155" cy="238237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508" cy="2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8ADE" w14:textId="79B4EA6E" w:rsidR="00FE5419" w:rsidRDefault="00FE5419" w:rsidP="00FE5419">
      <w:pPr>
        <w:pStyle w:val="Cobra-Annotation"/>
        <w:rPr>
          <w:lang w:val="fr-FR"/>
        </w:rPr>
      </w:pPr>
      <w:r>
        <w:rPr>
          <w:lang w:val="fr-FR"/>
        </w:rPr>
        <w:t>Version à télécharger</w:t>
      </w:r>
    </w:p>
    <w:p w14:paraId="2C9271BA" w14:textId="77777777" w:rsidR="00FE5419" w:rsidRDefault="00FE5419" w:rsidP="00FE5419">
      <w:pPr>
        <w:pStyle w:val="Cobra-Normal"/>
        <w:rPr>
          <w:lang w:val="fr-FR"/>
        </w:rPr>
      </w:pPr>
    </w:p>
    <w:p w14:paraId="159170FD" w14:textId="30265BB9" w:rsidR="00C74AF6" w:rsidRDefault="00D95478" w:rsidP="00D95478">
      <w:pPr>
        <w:pStyle w:val="Cobra-Normal"/>
        <w:ind w:firstLine="708"/>
        <w:rPr>
          <w:rStyle w:val="Emphasis"/>
          <w:i w:val="0"/>
          <w:iCs w:val="0"/>
          <w:lang w:val="fr-FR"/>
        </w:rPr>
      </w:pPr>
      <w:r w:rsidRPr="00D95478">
        <w:rPr>
          <w:lang w:val="fr-FR"/>
        </w:rPr>
        <w:t>Après avoir télécharg</w:t>
      </w:r>
      <w:r w:rsidR="00270225">
        <w:rPr>
          <w:lang w:val="fr-FR"/>
        </w:rPr>
        <w:t>é</w:t>
      </w:r>
      <w:r w:rsidRPr="00D95478">
        <w:rPr>
          <w:lang w:val="fr-FR"/>
        </w:rPr>
        <w:t xml:space="preserve"> cette archive ZIP, il faudra extraire les fichiers et les placer dans le dossier </w:t>
      </w:r>
      <w:r w:rsidRPr="00D95478">
        <w:rPr>
          <w:rStyle w:val="Emphasis"/>
          <w:i w:val="0"/>
          <w:iCs w:val="0"/>
          <w:lang w:val="fr-FR"/>
        </w:rPr>
        <w:t>"C:/Program Files/</w:t>
      </w:r>
      <w:proofErr w:type="spellStart"/>
      <w:r w:rsidRPr="00D95478">
        <w:rPr>
          <w:rStyle w:val="Emphasis"/>
          <w:i w:val="0"/>
          <w:iCs w:val="0"/>
          <w:lang w:val="fr-FR"/>
        </w:rPr>
        <w:t>Lua</w:t>
      </w:r>
      <w:proofErr w:type="spellEnd"/>
      <w:r w:rsidRPr="00D95478">
        <w:rPr>
          <w:rStyle w:val="Emphasis"/>
          <w:i w:val="0"/>
          <w:iCs w:val="0"/>
          <w:lang w:val="fr-FR"/>
        </w:rPr>
        <w:t>"</w:t>
      </w:r>
      <w:r>
        <w:rPr>
          <w:rStyle w:val="Emphasis"/>
          <w:i w:val="0"/>
          <w:iCs w:val="0"/>
          <w:lang w:val="fr-FR"/>
        </w:rPr>
        <w:t xml:space="preserve">. </w:t>
      </w:r>
    </w:p>
    <w:p w14:paraId="175ECF6D" w14:textId="164698C1" w:rsidR="00F7476F" w:rsidRDefault="00C74AF6" w:rsidP="00D95478">
      <w:pPr>
        <w:pStyle w:val="Cobra-Normal"/>
        <w:ind w:firstLine="708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3" behindDoc="1" locked="0" layoutInCell="1" allowOverlap="1" wp14:anchorId="733C8218" wp14:editId="20C8E94F">
            <wp:simplePos x="0" y="0"/>
            <wp:positionH relativeFrom="column">
              <wp:posOffset>3832860</wp:posOffset>
            </wp:positionH>
            <wp:positionV relativeFrom="paragraph">
              <wp:posOffset>8255</wp:posOffset>
            </wp:positionV>
            <wp:extent cx="1956435" cy="746125"/>
            <wp:effectExtent l="0" t="0" r="5715" b="0"/>
            <wp:wrapTight wrapText="bothSides">
              <wp:wrapPolygon edited="0">
                <wp:start x="0" y="0"/>
                <wp:lineTo x="0" y="20957"/>
                <wp:lineTo x="21453" y="20957"/>
                <wp:lineTo x="2145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B00">
        <w:rPr>
          <w:rStyle w:val="Emphasis"/>
          <w:i w:val="0"/>
          <w:iCs w:val="0"/>
          <w:lang w:val="fr-FR"/>
        </w:rPr>
        <w:t xml:space="preserve">A la suite de cela, il </w:t>
      </w:r>
      <w:r w:rsidR="001A1D91">
        <w:rPr>
          <w:rStyle w:val="Emphasis"/>
          <w:i w:val="0"/>
          <w:iCs w:val="0"/>
          <w:lang w:val="fr-FR"/>
        </w:rPr>
        <w:t xml:space="preserve">faudra ajouter le </w:t>
      </w:r>
      <w:proofErr w:type="spellStart"/>
      <w:r w:rsidR="001A1D91">
        <w:rPr>
          <w:rStyle w:val="Emphasis"/>
          <w:i w:val="0"/>
          <w:iCs w:val="0"/>
          <w:lang w:val="fr-FR"/>
        </w:rPr>
        <w:t>Lua</w:t>
      </w:r>
      <w:proofErr w:type="spellEnd"/>
      <w:r w:rsidR="001A1D91">
        <w:rPr>
          <w:rStyle w:val="Emphasis"/>
          <w:i w:val="0"/>
          <w:iCs w:val="0"/>
          <w:lang w:val="fr-FR"/>
        </w:rPr>
        <w:t xml:space="preserve"> aux </w:t>
      </w:r>
      <w:r w:rsidR="00702A61">
        <w:rPr>
          <w:rStyle w:val="Emphasis"/>
          <w:i w:val="0"/>
          <w:iCs w:val="0"/>
          <w:lang w:val="fr-FR"/>
        </w:rPr>
        <w:t>variables d’environnement de l’</w:t>
      </w:r>
      <w:r w:rsidR="00A01E05">
        <w:rPr>
          <w:rStyle w:val="Emphasis"/>
          <w:i w:val="0"/>
          <w:iCs w:val="0"/>
          <w:lang w:val="fr-FR"/>
        </w:rPr>
        <w:t>ordinateur</w:t>
      </w:r>
      <w:r w:rsidR="00702A61">
        <w:rPr>
          <w:rStyle w:val="Emphasis"/>
          <w:i w:val="0"/>
          <w:iCs w:val="0"/>
          <w:lang w:val="fr-FR"/>
        </w:rPr>
        <w:t xml:space="preserve">. </w:t>
      </w:r>
      <w:r w:rsidR="00A01E05">
        <w:rPr>
          <w:rStyle w:val="Emphasis"/>
          <w:i w:val="0"/>
          <w:iCs w:val="0"/>
          <w:lang w:val="fr-FR"/>
        </w:rPr>
        <w:t xml:space="preserve">Pour ajouter cette variable, </w:t>
      </w:r>
      <w:r w:rsidR="00270225">
        <w:rPr>
          <w:rStyle w:val="Emphasis"/>
          <w:i w:val="0"/>
          <w:iCs w:val="0"/>
          <w:lang w:val="fr-FR"/>
        </w:rPr>
        <w:t xml:space="preserve">il </w:t>
      </w:r>
      <w:r w:rsidR="00A01E05">
        <w:rPr>
          <w:rStyle w:val="Emphasis"/>
          <w:i w:val="0"/>
          <w:iCs w:val="0"/>
          <w:lang w:val="fr-FR"/>
        </w:rPr>
        <w:t>faut entrer dans la barre de recherche "</w:t>
      </w:r>
      <w:r w:rsidR="00A739A8">
        <w:rPr>
          <w:lang w:val="fr-FR"/>
        </w:rPr>
        <w:t xml:space="preserve">Modifier les </w:t>
      </w:r>
      <w:r w:rsidR="00F615D1">
        <w:rPr>
          <w:lang w:val="fr-FR"/>
        </w:rPr>
        <w:t>variables d’environnement système</w:t>
      </w:r>
      <w:r w:rsidR="00A01E05">
        <w:rPr>
          <w:lang w:val="fr-FR"/>
        </w:rPr>
        <w:t>"</w:t>
      </w:r>
      <w:r w:rsidR="00F615D1">
        <w:rPr>
          <w:lang w:val="fr-FR"/>
        </w:rPr>
        <w:t xml:space="preserve">. </w:t>
      </w:r>
    </w:p>
    <w:p w14:paraId="48EF9F93" w14:textId="59C54CDF" w:rsidR="00FE5419" w:rsidRPr="00A01E05" w:rsidRDefault="00131C1A" w:rsidP="00F7476F">
      <w:pPr>
        <w:pStyle w:val="Cobra-Normal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3B5A003" wp14:editId="3241BAD0">
                <wp:simplePos x="0" y="0"/>
                <wp:positionH relativeFrom="margin">
                  <wp:posOffset>4078834</wp:posOffset>
                </wp:positionH>
                <wp:positionV relativeFrom="paragraph">
                  <wp:posOffset>7214</wp:posOffset>
                </wp:positionV>
                <wp:extent cx="1433500" cy="256032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0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3C362" w14:textId="6D0F70BB" w:rsidR="00C74AF6" w:rsidRPr="00C74AF6" w:rsidRDefault="00131C1A" w:rsidP="00C74AF6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Recherche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003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321.15pt;margin-top:.55pt;width:112.85pt;height:20.1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" filled="f" stroked="f" strokeweight=".5pt">
                <v:textbox>
                  <w:txbxContent>
                    <w:p w14:paraId="48E3C362" w14:textId="6D0F70BB" w:rsidR="00C74AF6" w:rsidRPr="00C74AF6" w:rsidRDefault="00131C1A" w:rsidP="00C74AF6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Recherche Windows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E5A82" w14:textId="0B9870CE" w:rsidR="00131C1A" w:rsidRDefault="00334A7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2C5507AE" wp14:editId="4F1F28E4">
            <wp:simplePos x="0" y="0"/>
            <wp:positionH relativeFrom="margin">
              <wp:align>right</wp:align>
            </wp:positionH>
            <wp:positionV relativeFrom="paragraph">
              <wp:posOffset>129971</wp:posOffset>
            </wp:positionV>
            <wp:extent cx="2313940" cy="2969895"/>
            <wp:effectExtent l="0" t="0" r="0" b="1905"/>
            <wp:wrapTight wrapText="bothSides">
              <wp:wrapPolygon edited="0">
                <wp:start x="0" y="0"/>
                <wp:lineTo x="0" y="21475"/>
                <wp:lineTo x="21339" y="21475"/>
                <wp:lineTo x="2133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24B5D" w14:textId="60B49A83" w:rsidR="00131C1A" w:rsidRDefault="005772FD" w:rsidP="00570A65">
      <w:pPr>
        <w:ind w:firstLine="708"/>
        <w:jc w:val="both"/>
        <w:rPr>
          <w:lang w:val="fr-FR"/>
        </w:rPr>
      </w:pPr>
      <w:r>
        <w:rPr>
          <w:lang w:val="fr-FR"/>
        </w:rPr>
        <w:t>Il faudra ensuite se rendre dans le menu "Variables d’environnement …"</w:t>
      </w:r>
    </w:p>
    <w:p w14:paraId="385C152A" w14:textId="2E3F8940" w:rsidR="00131C1A" w:rsidRDefault="00131C1A">
      <w:pPr>
        <w:rPr>
          <w:lang w:val="fr-FR"/>
        </w:rPr>
      </w:pPr>
    </w:p>
    <w:p w14:paraId="2D9B926A" w14:textId="593991DD" w:rsidR="00131C1A" w:rsidRDefault="00131C1A">
      <w:pPr>
        <w:rPr>
          <w:lang w:val="fr-FR"/>
        </w:rPr>
      </w:pPr>
    </w:p>
    <w:p w14:paraId="109DC0A0" w14:textId="530CBE3E" w:rsidR="00334A7F" w:rsidRDefault="00334A7F">
      <w:pPr>
        <w:rPr>
          <w:lang w:val="fr-FR"/>
        </w:rPr>
      </w:pPr>
    </w:p>
    <w:p w14:paraId="2AEB3E4C" w14:textId="1DC1A10F" w:rsidR="00334A7F" w:rsidRDefault="00334A7F">
      <w:pPr>
        <w:rPr>
          <w:lang w:val="fr-FR"/>
        </w:rPr>
      </w:pPr>
    </w:p>
    <w:p w14:paraId="284C7FD0" w14:textId="19D00D5B" w:rsidR="00334A7F" w:rsidRDefault="00334A7F">
      <w:pPr>
        <w:rPr>
          <w:lang w:val="fr-FR"/>
        </w:rPr>
      </w:pPr>
    </w:p>
    <w:p w14:paraId="5D9D17C6" w14:textId="73BB493E" w:rsidR="00334A7F" w:rsidRDefault="00C84B3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57A9E41" wp14:editId="628393FB">
                <wp:simplePos x="0" y="0"/>
                <wp:positionH relativeFrom="margin">
                  <wp:posOffset>4285285</wp:posOffset>
                </wp:positionH>
                <wp:positionV relativeFrom="paragraph">
                  <wp:posOffset>191592</wp:posOffset>
                </wp:positionV>
                <wp:extent cx="1638605" cy="277977"/>
                <wp:effectExtent l="0" t="0" r="19050" b="273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2779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07DDB" id="Ellipse 10" o:spid="_x0000_s1026" style="position:absolute;margin-left:337.4pt;margin-top:15.1pt;width:129pt;height:21.9pt;z-index:25165824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71166469" w14:textId="798EBB7B" w:rsidR="00334A7F" w:rsidRDefault="00334A7F">
      <w:pPr>
        <w:rPr>
          <w:lang w:val="fr-FR"/>
        </w:rPr>
      </w:pPr>
    </w:p>
    <w:p w14:paraId="258D8715" w14:textId="56D7C965" w:rsidR="00334A7F" w:rsidRDefault="00334A7F">
      <w:pPr>
        <w:rPr>
          <w:lang w:val="fr-FR"/>
        </w:rPr>
      </w:pPr>
    </w:p>
    <w:p w14:paraId="7F733EB5" w14:textId="2F560DD2" w:rsidR="00334A7F" w:rsidRDefault="00C84B3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75CD128" wp14:editId="05496269">
                <wp:simplePos x="0" y="0"/>
                <wp:positionH relativeFrom="margin">
                  <wp:posOffset>3883888</wp:posOffset>
                </wp:positionH>
                <wp:positionV relativeFrom="paragraph">
                  <wp:posOffset>100965</wp:posOffset>
                </wp:positionV>
                <wp:extent cx="1433500" cy="256032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0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A4864" w14:textId="52225C23" w:rsidR="00570A65" w:rsidRPr="00C74AF6" w:rsidRDefault="00570A65" w:rsidP="00570A65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Menu propriét</w:t>
                            </w:r>
                            <w:r w:rsidR="00C84B39">
                              <w:rPr>
                                <w:lang w:val="fr-FR"/>
                              </w:rPr>
                              <w:t>és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D128" id="Zone de texte 14" o:spid="_x0000_s1027" type="#_x0000_t202" style="position:absolute;margin-left:305.8pt;margin-top:7.95pt;width:112.85pt;height:20.1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" filled="f" stroked="f" strokeweight=".5pt">
                <v:textbox>
                  <w:txbxContent>
                    <w:p w14:paraId="59CA4864" w14:textId="52225C23" w:rsidR="00570A65" w:rsidRPr="00C74AF6" w:rsidRDefault="00570A65" w:rsidP="00570A65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Menu propriét</w:t>
                      </w:r>
                      <w:r w:rsidR="00C84B39">
                        <w:rPr>
                          <w:lang w:val="fr-FR"/>
                        </w:rPr>
                        <w:t>és Windows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3135D" w14:textId="4023F934" w:rsidR="00570A65" w:rsidRDefault="00570A65" w:rsidP="00570A65">
      <w:pPr>
        <w:ind w:firstLine="708"/>
        <w:jc w:val="both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2D9AAAB9" wp14:editId="05B3306D">
            <wp:simplePos x="0" y="0"/>
            <wp:positionH relativeFrom="margin">
              <wp:posOffset>3145155</wp:posOffset>
            </wp:positionH>
            <wp:positionV relativeFrom="paragraph">
              <wp:posOffset>6985</wp:posOffset>
            </wp:positionV>
            <wp:extent cx="261366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11" y="21412"/>
                <wp:lineTo x="21411" y="0"/>
                <wp:lineTo x="0" y="0"/>
              </wp:wrapPolygon>
            </wp:wrapTight>
            <wp:docPr id="11" name="Imag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0F621" w14:textId="08FE6D07" w:rsidR="00334A7F" w:rsidRDefault="00B22E4D" w:rsidP="00570A65">
      <w:pPr>
        <w:ind w:firstLine="708"/>
        <w:jc w:val="both"/>
        <w:rPr>
          <w:lang w:val="fr-FR"/>
        </w:rPr>
      </w:pPr>
      <w:r>
        <w:rPr>
          <w:lang w:val="fr-FR"/>
        </w:rPr>
        <w:t>A la suite de cela, il faudra cliquer sur "</w:t>
      </w:r>
      <w:r w:rsidR="00570A65">
        <w:rPr>
          <w:lang w:val="fr-FR"/>
        </w:rPr>
        <w:t>Modifier</w:t>
      </w:r>
      <w:r>
        <w:rPr>
          <w:lang w:val="fr-FR"/>
        </w:rPr>
        <w:t>"</w:t>
      </w:r>
      <w:r w:rsidR="00570A65">
        <w:rPr>
          <w:lang w:val="fr-FR"/>
        </w:rPr>
        <w:t xml:space="preserve"> ou "Edit" en anglais.</w:t>
      </w:r>
    </w:p>
    <w:p w14:paraId="3FDD5F84" w14:textId="422493B6" w:rsidR="00B22E4D" w:rsidRDefault="00B22E4D">
      <w:pPr>
        <w:rPr>
          <w:lang w:val="fr-FR"/>
        </w:rPr>
      </w:pPr>
    </w:p>
    <w:p w14:paraId="721979D8" w14:textId="77777777" w:rsidR="00C84B39" w:rsidRDefault="00C84B39">
      <w:pPr>
        <w:rPr>
          <w:lang w:val="fr-FR"/>
        </w:rPr>
      </w:pPr>
    </w:p>
    <w:p w14:paraId="5ED442B8" w14:textId="77777777" w:rsidR="00C84B39" w:rsidRDefault="00C84B39">
      <w:pPr>
        <w:rPr>
          <w:lang w:val="fr-FR"/>
        </w:rPr>
      </w:pPr>
    </w:p>
    <w:p w14:paraId="634B1632" w14:textId="77777777" w:rsidR="00C84B39" w:rsidRDefault="00C84B39">
      <w:pPr>
        <w:rPr>
          <w:lang w:val="fr-FR"/>
        </w:rPr>
      </w:pPr>
    </w:p>
    <w:p w14:paraId="4ABDDBF8" w14:textId="77777777" w:rsidR="00C84B39" w:rsidRDefault="00C84B39">
      <w:pPr>
        <w:rPr>
          <w:lang w:val="fr-FR"/>
        </w:rPr>
      </w:pPr>
    </w:p>
    <w:p w14:paraId="26265CAA" w14:textId="5C99172E" w:rsidR="00C84B39" w:rsidRDefault="00C84B3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6083A34" wp14:editId="19F977E2">
                <wp:simplePos x="0" y="0"/>
                <wp:positionH relativeFrom="margin">
                  <wp:posOffset>3466770</wp:posOffset>
                </wp:positionH>
                <wp:positionV relativeFrom="paragraph">
                  <wp:posOffset>4572</wp:posOffset>
                </wp:positionV>
                <wp:extent cx="2011096" cy="256032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F5CB4" w14:textId="797A4ED8" w:rsidR="00C84B39" w:rsidRPr="00C74AF6" w:rsidRDefault="00C84B39" w:rsidP="00C84B39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Menu des variables d’environnement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3A34" id="Zone de texte 15" o:spid="_x0000_s1028" type="#_x0000_t202" style="position:absolute;margin-left:272.95pt;margin-top:.35pt;width:158.35pt;height:20.1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" filled="f" stroked="f" strokeweight=".5pt">
                <v:textbox>
                  <w:txbxContent>
                    <w:p w14:paraId="637F5CB4" w14:textId="797A4ED8" w:rsidR="00C84B39" w:rsidRPr="00C74AF6" w:rsidRDefault="00C84B39" w:rsidP="00C84B39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Menu des variables d’environnement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388CC" w14:textId="0BE49E49" w:rsidR="00C84B39" w:rsidRDefault="00C84B39">
      <w:pPr>
        <w:rPr>
          <w:lang w:val="fr-FR"/>
        </w:rPr>
      </w:pPr>
    </w:p>
    <w:p w14:paraId="1FD7252B" w14:textId="1D085DDC" w:rsidR="00C84B39" w:rsidRDefault="00C84B39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8" behindDoc="1" locked="0" layoutInCell="1" allowOverlap="1" wp14:anchorId="6ED0FC62" wp14:editId="2608AA41">
            <wp:simplePos x="0" y="0"/>
            <wp:positionH relativeFrom="margin">
              <wp:posOffset>2940304</wp:posOffset>
            </wp:positionH>
            <wp:positionV relativeFrom="paragraph">
              <wp:posOffset>13360</wp:posOffset>
            </wp:positionV>
            <wp:extent cx="282575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06" y="21418"/>
                <wp:lineTo x="21406" y="0"/>
                <wp:lineTo x="0" y="0"/>
              </wp:wrapPolygon>
            </wp:wrapTight>
            <wp:docPr id="12" name="Imag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48F46" w14:textId="2F277ADB" w:rsidR="00C84B39" w:rsidRDefault="00C84B39" w:rsidP="005E2170">
      <w:pPr>
        <w:jc w:val="both"/>
        <w:rPr>
          <w:lang w:val="fr-FR"/>
        </w:rPr>
      </w:pPr>
      <w:r>
        <w:rPr>
          <w:lang w:val="fr-FR"/>
        </w:rPr>
        <w:tab/>
        <w:t>Puis ajouter le chemin o</w:t>
      </w:r>
      <w:r w:rsidR="005E2170">
        <w:rPr>
          <w:lang w:val="fr-FR"/>
        </w:rPr>
        <w:t>ù vous avez extrait l’archive à la liste des variables d’environnement</w:t>
      </w:r>
      <w:r w:rsidR="00C04010">
        <w:rPr>
          <w:lang w:val="fr-FR"/>
        </w:rPr>
        <w:t xml:space="preserve"> et clique</w:t>
      </w:r>
      <w:r w:rsidR="00B66312">
        <w:rPr>
          <w:lang w:val="fr-FR"/>
        </w:rPr>
        <w:t>r</w:t>
      </w:r>
      <w:r w:rsidR="00C04010">
        <w:rPr>
          <w:lang w:val="fr-FR"/>
        </w:rPr>
        <w:t xml:space="preserve"> sur "OK"</w:t>
      </w:r>
      <w:r w:rsidR="002A0C90">
        <w:rPr>
          <w:lang w:val="fr-FR"/>
        </w:rPr>
        <w:t>.</w:t>
      </w:r>
    </w:p>
    <w:p w14:paraId="337A7147" w14:textId="366126D2" w:rsidR="00C84B39" w:rsidRDefault="00C84B39">
      <w:pPr>
        <w:rPr>
          <w:lang w:val="fr-FR"/>
        </w:rPr>
      </w:pPr>
    </w:p>
    <w:p w14:paraId="0ECB3A87" w14:textId="79D709E9" w:rsidR="00C84B39" w:rsidRDefault="00C84B39">
      <w:pPr>
        <w:rPr>
          <w:lang w:val="fr-FR"/>
        </w:rPr>
      </w:pPr>
    </w:p>
    <w:p w14:paraId="1AD2B38D" w14:textId="77777777" w:rsidR="00A43F35" w:rsidRDefault="00A43F35">
      <w:pPr>
        <w:rPr>
          <w:lang w:val="fr-FR"/>
        </w:rPr>
      </w:pPr>
    </w:p>
    <w:p w14:paraId="265F9520" w14:textId="77777777" w:rsidR="00A43F35" w:rsidRDefault="00A43F35">
      <w:pPr>
        <w:rPr>
          <w:lang w:val="fr-FR"/>
        </w:rPr>
      </w:pPr>
    </w:p>
    <w:p w14:paraId="674CEBDD" w14:textId="77777777" w:rsidR="00A43F35" w:rsidRDefault="00A43F35">
      <w:pPr>
        <w:rPr>
          <w:lang w:val="fr-FR"/>
        </w:rPr>
      </w:pPr>
    </w:p>
    <w:p w14:paraId="0B29EDC1" w14:textId="77777777" w:rsidR="00A43F35" w:rsidRDefault="00A43F35">
      <w:pPr>
        <w:rPr>
          <w:lang w:val="fr-FR"/>
        </w:rPr>
      </w:pPr>
    </w:p>
    <w:p w14:paraId="2FB801F0" w14:textId="54635B18" w:rsidR="00A43F35" w:rsidRDefault="002A0C9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0EA0F82" wp14:editId="5228EBC6">
                <wp:simplePos x="0" y="0"/>
                <wp:positionH relativeFrom="margin">
                  <wp:posOffset>3327298</wp:posOffset>
                </wp:positionH>
                <wp:positionV relativeFrom="paragraph">
                  <wp:posOffset>123850</wp:posOffset>
                </wp:positionV>
                <wp:extent cx="2011096" cy="256032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6511F" w14:textId="77777777" w:rsidR="00C84B39" w:rsidRPr="00C74AF6" w:rsidRDefault="00C84B39" w:rsidP="00C84B39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Menu des variables d’environnement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0F82" id="Zone de texte 17" o:spid="_x0000_s1029" type="#_x0000_t202" style="position:absolute;margin-left:262pt;margin-top:9.75pt;width:158.35pt;height:20.1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" filled="f" stroked="f" strokeweight=".5pt">
                <v:textbox>
                  <w:txbxContent>
                    <w:p w14:paraId="0066511F" w14:textId="77777777" w:rsidR="00C84B39" w:rsidRPr="00C74AF6" w:rsidRDefault="00C84B39" w:rsidP="00C84B39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Menu des variables d’environnement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119D9" w14:textId="5BF15554" w:rsidR="00A43F35" w:rsidRDefault="00A43F35">
      <w:pPr>
        <w:rPr>
          <w:lang w:val="fr-FR"/>
        </w:rPr>
      </w:pPr>
    </w:p>
    <w:p w14:paraId="40EA7023" w14:textId="00453104" w:rsidR="00A43F35" w:rsidRDefault="00A43F35">
      <w:pPr>
        <w:rPr>
          <w:lang w:val="fr-FR"/>
        </w:rPr>
      </w:pPr>
    </w:p>
    <w:p w14:paraId="3DC198DA" w14:textId="063B0C44" w:rsidR="00A43F35" w:rsidRDefault="00A43F3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2D3865B5" wp14:editId="3718B1B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862070" cy="1594485"/>
            <wp:effectExtent l="0" t="0" r="5080" b="5715"/>
            <wp:wrapTight wrapText="bothSides">
              <wp:wrapPolygon edited="0">
                <wp:start x="0" y="0"/>
                <wp:lineTo x="0" y="21419"/>
                <wp:lineTo x="21522" y="21419"/>
                <wp:lineTo x="21522" y="0"/>
                <wp:lineTo x="0" y="0"/>
              </wp:wrapPolygon>
            </wp:wrapTight>
            <wp:docPr id="13" name="Imag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8AF82" w14:textId="1C96AC74" w:rsidR="00E57215" w:rsidRPr="00FD4507" w:rsidRDefault="002A0C90" w:rsidP="000B1284">
      <w:pPr>
        <w:jc w:val="both"/>
        <w:rPr>
          <w:rFonts w:ascii="Bitter" w:hAnsi="Bitter" w:cs="Clear Sans Light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B62B103" wp14:editId="5D023A8D">
                <wp:simplePos x="0" y="0"/>
                <wp:positionH relativeFrom="margin">
                  <wp:posOffset>2830983</wp:posOffset>
                </wp:positionH>
                <wp:positionV relativeFrom="paragraph">
                  <wp:posOffset>1345361</wp:posOffset>
                </wp:positionV>
                <wp:extent cx="2011096" cy="25603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7AEA7" w14:textId="4172287D" w:rsidR="002A0C90" w:rsidRPr="00C74AF6" w:rsidRDefault="002A0C90" w:rsidP="002A0C90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PowerShell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B103" id="Zone de texte 18" o:spid="_x0000_s1030" type="#_x0000_t202" style="position:absolute;left:0;text-align:left;margin-left:222.9pt;margin-top:105.95pt;width:158.35pt;height:20.1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" filled="f" stroked="f" strokeweight=".5pt">
                <v:textbox>
                  <w:txbxContent>
                    <w:p w14:paraId="6CD7AEA7" w14:textId="4172287D" w:rsidR="002A0C90" w:rsidRPr="00C74AF6" w:rsidRDefault="002A0C90" w:rsidP="002A0C90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PowerShell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F35">
        <w:rPr>
          <w:lang w:val="fr-FR"/>
        </w:rPr>
        <w:tab/>
        <w:t>La commande "</w:t>
      </w:r>
      <w:proofErr w:type="spellStart"/>
      <w:r w:rsidR="00A43F35">
        <w:rPr>
          <w:lang w:val="fr-FR"/>
        </w:rPr>
        <w:t>lua</w:t>
      </w:r>
      <w:proofErr w:type="spellEnd"/>
      <w:r w:rsidR="00A43F35">
        <w:rPr>
          <w:lang w:val="fr-FR"/>
        </w:rPr>
        <w:t xml:space="preserve">" est maintenant disponible dans </w:t>
      </w:r>
      <w:r w:rsidR="000B1284">
        <w:rPr>
          <w:lang w:val="fr-FR"/>
        </w:rPr>
        <w:t>l’interpréteur de commande PowerShell.</w:t>
      </w:r>
      <w:r w:rsidR="00E57215" w:rsidRPr="00FD4507">
        <w:rPr>
          <w:lang w:val="fr-FR"/>
        </w:rPr>
        <w:br w:type="page"/>
      </w:r>
    </w:p>
    <w:p w14:paraId="7D488BAC" w14:textId="13C0A698" w:rsidR="00E57215" w:rsidRDefault="00E57215" w:rsidP="00E57215">
      <w:pPr>
        <w:pStyle w:val="Cobra-Titre2"/>
      </w:pPr>
      <w:r>
        <w:t>Lin</w:t>
      </w:r>
      <w:r w:rsidR="00D75297">
        <w:t>u</w:t>
      </w:r>
      <w:r>
        <w:t>x</w:t>
      </w:r>
    </w:p>
    <w:p w14:paraId="6D72627F" w14:textId="733D02B0" w:rsidR="00AD6096" w:rsidRDefault="00AD6096" w:rsidP="00AD6096">
      <w:pPr>
        <w:pStyle w:val="Cobra-Titre2"/>
        <w:numPr>
          <w:ilvl w:val="0"/>
          <w:numId w:val="0"/>
        </w:numPr>
      </w:pPr>
    </w:p>
    <w:p w14:paraId="0639C17D" w14:textId="3D4337D6" w:rsidR="0040190C" w:rsidRDefault="0040190C" w:rsidP="00CF7250">
      <w:pPr>
        <w:pStyle w:val="Cobra-Titre2"/>
        <w:numPr>
          <w:ilvl w:val="0"/>
          <w:numId w:val="0"/>
        </w:numPr>
        <w:ind w:firstLine="360"/>
        <w:rPr>
          <w:lang w:val="fr-FR"/>
        </w:rPr>
      </w:pPr>
      <w:r w:rsidRPr="0040190C">
        <w:rPr>
          <w:lang w:val="fr-FR"/>
        </w:rPr>
        <w:t xml:space="preserve">Pour l’installation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lua</w:t>
      </w:r>
      <w:proofErr w:type="spellEnd"/>
      <w:r>
        <w:rPr>
          <w:lang w:val="fr-FR"/>
        </w:rPr>
        <w:t xml:space="preserve"> sur linux, il faut exécuter toutes les lignes </w:t>
      </w:r>
      <w:r w:rsidR="000A0B90">
        <w:rPr>
          <w:lang w:val="fr-FR"/>
        </w:rPr>
        <w:t>de commandes, pour l’</w:t>
      </w:r>
      <w:r w:rsidR="00CF7250">
        <w:rPr>
          <w:lang w:val="fr-FR"/>
        </w:rPr>
        <w:t>environnement</w:t>
      </w:r>
      <w:r w:rsidR="000A0B90">
        <w:rPr>
          <w:lang w:val="fr-FR"/>
        </w:rPr>
        <w:t xml:space="preserve"> linux qui est le </w:t>
      </w:r>
      <w:r w:rsidR="00CF7250">
        <w:rPr>
          <w:lang w:val="fr-FR"/>
        </w:rPr>
        <w:t>vôtre</w:t>
      </w:r>
      <w:r w:rsidR="000A0B90">
        <w:rPr>
          <w:lang w:val="fr-FR"/>
        </w:rPr>
        <w:t>.</w:t>
      </w:r>
    </w:p>
    <w:p w14:paraId="798EAEB8" w14:textId="77777777" w:rsidR="000A0B90" w:rsidRPr="0040190C" w:rsidRDefault="000A0B90" w:rsidP="00AD6096">
      <w:pPr>
        <w:pStyle w:val="Cobra-Titre2"/>
        <w:numPr>
          <w:ilvl w:val="0"/>
          <w:numId w:val="0"/>
        </w:numPr>
        <w:rPr>
          <w:lang w:val="fr-FR"/>
        </w:rPr>
      </w:pPr>
    </w:p>
    <w:p w14:paraId="313BED39" w14:textId="1CC9D695" w:rsidR="00AD6096" w:rsidRDefault="00AD6096" w:rsidP="000A0B90">
      <w:pPr>
        <w:pStyle w:val="Cobra-NormalTick"/>
      </w:pPr>
      <w:r>
        <w:t>Ubuntu :</w:t>
      </w:r>
    </w:p>
    <w:p w14:paraId="4D1361D6" w14:textId="4D41F42E" w:rsidR="008B5CD6" w:rsidRDefault="00855F74" w:rsidP="008B5CD6">
      <w:pPr>
        <w:pStyle w:val="Cobra-Code"/>
      </w:pPr>
      <w:r>
        <w:t xml:space="preserve">$&gt; </w:t>
      </w:r>
      <w:proofErr w:type="spellStart"/>
      <w:r w:rsidRPr="00855F74">
        <w:t>sudo</w:t>
      </w:r>
      <w:proofErr w:type="spellEnd"/>
      <w:r w:rsidRPr="00855F74">
        <w:t xml:space="preserve"> apt install lua5.3</w:t>
      </w:r>
    </w:p>
    <w:p w14:paraId="3F73123A" w14:textId="76415B81" w:rsidR="004443BB" w:rsidRDefault="004443BB" w:rsidP="008B5CD6">
      <w:pPr>
        <w:pStyle w:val="Cobra-Code"/>
      </w:pPr>
      <w:r>
        <w:t xml:space="preserve">$&gt; </w:t>
      </w:r>
      <w:proofErr w:type="spellStart"/>
      <w:r>
        <w:t>sudo</w:t>
      </w:r>
      <w:proofErr w:type="spellEnd"/>
      <w:r>
        <w:t xml:space="preserve"> apt install </w:t>
      </w:r>
      <w:r w:rsidRPr="00633399">
        <w:t xml:space="preserve">build-essential </w:t>
      </w:r>
      <w:proofErr w:type="spellStart"/>
      <w:r w:rsidRPr="00633399">
        <w:t>libreadline</w:t>
      </w:r>
      <w:proofErr w:type="spellEnd"/>
      <w:r w:rsidRPr="00633399">
        <w:t>-dev</w:t>
      </w:r>
    </w:p>
    <w:p w14:paraId="4CA46436" w14:textId="77777777" w:rsidR="00CF7250" w:rsidRPr="00CF7250" w:rsidRDefault="00CF7250" w:rsidP="00CF7250">
      <w:pPr>
        <w:pStyle w:val="Cobra-NormalTick"/>
        <w:numPr>
          <w:ilvl w:val="0"/>
          <w:numId w:val="0"/>
        </w:numPr>
        <w:rPr>
          <w:lang w:val="fr-FR"/>
        </w:rPr>
      </w:pPr>
    </w:p>
    <w:p w14:paraId="09835F09" w14:textId="797F6634" w:rsidR="002E1B97" w:rsidRPr="002E1B97" w:rsidRDefault="002E1B97" w:rsidP="002E1B97">
      <w:pPr>
        <w:pStyle w:val="Cobra-NormalTick"/>
        <w:rPr>
          <w:lang w:val="fr-FR"/>
        </w:rPr>
      </w:pPr>
      <w:r>
        <w:t>CentOS :</w:t>
      </w:r>
    </w:p>
    <w:p w14:paraId="6AE42489" w14:textId="6844272F" w:rsidR="002E1B97" w:rsidRDefault="002E1B97" w:rsidP="004443BB">
      <w:pPr>
        <w:pStyle w:val="Cobra-Code"/>
      </w:pPr>
      <w:r w:rsidRPr="002E1B97">
        <w:t xml:space="preserve">$&gt; </w:t>
      </w:r>
      <w:proofErr w:type="spellStart"/>
      <w:r w:rsidR="004443BB">
        <w:t>sudo</w:t>
      </w:r>
      <w:proofErr w:type="spellEnd"/>
      <w:r w:rsidR="004443BB">
        <w:t xml:space="preserve"> </w:t>
      </w:r>
      <w:r w:rsidRPr="002E1B97">
        <w:t xml:space="preserve">yum install </w:t>
      </w:r>
      <w:proofErr w:type="spellStart"/>
      <w:r w:rsidRPr="002E1B97">
        <w:t>epel</w:t>
      </w:r>
      <w:proofErr w:type="spellEnd"/>
      <w:r w:rsidRPr="002E1B97">
        <w:t xml:space="preserve">-release &amp;&amp; yum install </w:t>
      </w:r>
      <w:proofErr w:type="spellStart"/>
      <w:proofErr w:type="gramStart"/>
      <w:r w:rsidRPr="002E1B97">
        <w:t>lua</w:t>
      </w:r>
      <w:proofErr w:type="spellEnd"/>
      <w:proofErr w:type="gramEnd"/>
    </w:p>
    <w:p w14:paraId="4515A3D9" w14:textId="33D59B96" w:rsidR="004443BB" w:rsidRPr="004443BB" w:rsidRDefault="004443BB" w:rsidP="004443BB">
      <w:pPr>
        <w:pStyle w:val="Cobra-Code"/>
      </w:pPr>
      <w:r w:rsidRPr="004443BB">
        <w:t xml:space="preserve">$&gt; </w:t>
      </w:r>
      <w:proofErr w:type="spellStart"/>
      <w:r>
        <w:t>sudo</w:t>
      </w:r>
      <w:proofErr w:type="spellEnd"/>
      <w:r>
        <w:t xml:space="preserve"> </w:t>
      </w:r>
      <w:r w:rsidRPr="004443BB">
        <w:t xml:space="preserve">yum </w:t>
      </w:r>
      <w:proofErr w:type="spellStart"/>
      <w:r w:rsidRPr="004443BB">
        <w:t>groupinstall</w:t>
      </w:r>
      <w:proofErr w:type="spellEnd"/>
      <w:r w:rsidRPr="004443BB">
        <w:t xml:space="preserve"> "Development Tools" </w:t>
      </w:r>
      <w:proofErr w:type="spellStart"/>
      <w:r w:rsidRPr="004443BB">
        <w:t>readline</w:t>
      </w:r>
      <w:proofErr w:type="spellEnd"/>
    </w:p>
    <w:p w14:paraId="02286881" w14:textId="77777777" w:rsidR="004443BB" w:rsidRPr="004443BB" w:rsidRDefault="004443BB" w:rsidP="004443BB">
      <w:pPr>
        <w:pStyle w:val="HTMLPreformatted"/>
        <w:rPr>
          <w:lang w:val="en-US"/>
        </w:rPr>
      </w:pPr>
    </w:p>
    <w:p w14:paraId="4DC2518C" w14:textId="7FAC6DB0" w:rsidR="00AD6096" w:rsidRDefault="00AD6096" w:rsidP="000A0B90">
      <w:pPr>
        <w:pStyle w:val="Cobra-NormalTick"/>
      </w:pPr>
      <w:r>
        <w:t>Fedora :</w:t>
      </w:r>
    </w:p>
    <w:p w14:paraId="50706416" w14:textId="772BDFD0" w:rsidR="006F557C" w:rsidRDefault="006F557C" w:rsidP="00253F00">
      <w:pPr>
        <w:pStyle w:val="Cobra-Code"/>
      </w:pPr>
      <w:r>
        <w:t xml:space="preserve">$&gt; </w:t>
      </w:r>
      <w:proofErr w:type="spellStart"/>
      <w:r w:rsidR="00B84A29">
        <w:t>sudo</w:t>
      </w:r>
      <w:proofErr w:type="spellEnd"/>
      <w:r w:rsidR="00B84A29">
        <w:t xml:space="preserve"> </w:t>
      </w:r>
      <w:proofErr w:type="spellStart"/>
      <w:r w:rsidR="00B84A29">
        <w:t>dnf</w:t>
      </w:r>
      <w:proofErr w:type="spellEnd"/>
      <w:r w:rsidR="00B84A29">
        <w:t xml:space="preserve"> install </w:t>
      </w:r>
      <w:proofErr w:type="spellStart"/>
      <w:proofErr w:type="gramStart"/>
      <w:r w:rsidR="00B84A29">
        <w:t>lua</w:t>
      </w:r>
      <w:proofErr w:type="spellEnd"/>
      <w:proofErr w:type="gramEnd"/>
    </w:p>
    <w:p w14:paraId="6936197C" w14:textId="06508A27" w:rsidR="00CF7250" w:rsidRDefault="00CF7250" w:rsidP="00253F00">
      <w:pPr>
        <w:pStyle w:val="Cobra-Code"/>
      </w:pPr>
      <w:r>
        <w:t>$&gt;</w:t>
      </w:r>
      <w:r w:rsidRPr="00CF7250"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 w:rsidRPr="004443BB">
        <w:t xml:space="preserve"> </w:t>
      </w:r>
      <w:proofErr w:type="spellStart"/>
      <w:r w:rsidRPr="004443BB">
        <w:t>groupinstall</w:t>
      </w:r>
      <w:proofErr w:type="spellEnd"/>
      <w:r w:rsidRPr="004443BB">
        <w:t xml:space="preserve"> "Development Tools" </w:t>
      </w:r>
      <w:proofErr w:type="spellStart"/>
      <w:r w:rsidRPr="004443BB">
        <w:t>readline</w:t>
      </w:r>
      <w:proofErr w:type="spellEnd"/>
    </w:p>
    <w:p w14:paraId="0E434189" w14:textId="77777777" w:rsidR="00E31CE8" w:rsidRDefault="00E31CE8" w:rsidP="00C12F15">
      <w:pPr>
        <w:pStyle w:val="Cobra-Title1"/>
        <w:numPr>
          <w:ilvl w:val="0"/>
          <w:numId w:val="0"/>
        </w:numPr>
      </w:pPr>
    </w:p>
    <w:p w14:paraId="68B4A86B" w14:textId="06EEFE61" w:rsidR="00CF7250" w:rsidRDefault="00CF7250" w:rsidP="00CF7250">
      <w:pPr>
        <w:pStyle w:val="Cobra-Normal"/>
        <w:ind w:firstLine="708"/>
        <w:rPr>
          <w:lang w:val="fr-FR"/>
        </w:rPr>
      </w:pPr>
      <w:r w:rsidRPr="00CF7250">
        <w:rPr>
          <w:lang w:val="fr-FR"/>
        </w:rPr>
        <w:t>A la suite de c</w:t>
      </w:r>
      <w:r>
        <w:rPr>
          <w:lang w:val="fr-FR"/>
        </w:rPr>
        <w:t>ela, il faudra encore exécuter quelques petites commandes :</w:t>
      </w:r>
    </w:p>
    <w:p w14:paraId="36FF2910" w14:textId="751F81C8" w:rsidR="00E31CE8" w:rsidRPr="00E31CE8" w:rsidRDefault="00E31CE8" w:rsidP="00E31CE8">
      <w:pPr>
        <w:pStyle w:val="Cobra-Code"/>
      </w:pPr>
      <w:r w:rsidRPr="00E31CE8">
        <w:t>$</w:t>
      </w:r>
      <w:r>
        <w:t>&gt;</w:t>
      </w:r>
      <w:r w:rsidRPr="00E31CE8">
        <w:t xml:space="preserve"> </w:t>
      </w:r>
      <w:proofErr w:type="spellStart"/>
      <w:r w:rsidRPr="00E31CE8">
        <w:t>mkdir</w:t>
      </w:r>
      <w:proofErr w:type="spellEnd"/>
      <w:r w:rsidRPr="00E31CE8">
        <w:t xml:space="preserve"> </w:t>
      </w:r>
      <w:proofErr w:type="spellStart"/>
      <w:r w:rsidRPr="00E31CE8">
        <w:t>lua_build</w:t>
      </w:r>
      <w:proofErr w:type="spellEnd"/>
    </w:p>
    <w:p w14:paraId="75D72912" w14:textId="54C2D4F5" w:rsidR="00E31CE8" w:rsidRPr="00E31CE8" w:rsidRDefault="00E31CE8" w:rsidP="00E31CE8">
      <w:pPr>
        <w:pStyle w:val="Cobra-Code"/>
      </w:pPr>
      <w:r w:rsidRPr="00E31CE8">
        <w:t>$</w:t>
      </w:r>
      <w:r>
        <w:t>&gt;</w:t>
      </w:r>
      <w:r w:rsidRPr="00E31CE8">
        <w:t xml:space="preserve"> cd </w:t>
      </w:r>
      <w:proofErr w:type="spellStart"/>
      <w:r w:rsidRPr="00E31CE8">
        <w:t>lua_build</w:t>
      </w:r>
      <w:proofErr w:type="spellEnd"/>
    </w:p>
    <w:p w14:paraId="5A4F84B5" w14:textId="183DA39F" w:rsidR="00E31CE8" w:rsidRPr="00E31CE8" w:rsidRDefault="00E31CE8" w:rsidP="00E31CE8">
      <w:pPr>
        <w:pStyle w:val="Cobra-Code"/>
      </w:pPr>
      <w:r w:rsidRPr="00E31CE8">
        <w:t>$</w:t>
      </w:r>
      <w:r>
        <w:t>&gt;</w:t>
      </w:r>
      <w:r w:rsidRPr="00E31CE8">
        <w:t xml:space="preserve"> curl -R -O http://www.lua.org/ftp/lua-5.3.4.tar.gz</w:t>
      </w:r>
    </w:p>
    <w:p w14:paraId="37A3069F" w14:textId="6A8BCBCA" w:rsidR="00E31CE8" w:rsidRDefault="00E31CE8" w:rsidP="00E31CE8">
      <w:pPr>
        <w:pStyle w:val="Cobra-Code"/>
      </w:pPr>
      <w:r>
        <w:t>$&gt; tar -</w:t>
      </w:r>
      <w:proofErr w:type="spellStart"/>
      <w:r>
        <w:t>zxf</w:t>
      </w:r>
      <w:proofErr w:type="spellEnd"/>
      <w:r>
        <w:t xml:space="preserve"> lua-5.3.4.tar.gz</w:t>
      </w:r>
    </w:p>
    <w:p w14:paraId="0441C6B3" w14:textId="1015F05C" w:rsidR="00E31CE8" w:rsidRDefault="00E31CE8" w:rsidP="00E31CE8">
      <w:pPr>
        <w:pStyle w:val="Cobra-Code"/>
      </w:pPr>
      <w:r>
        <w:t>$&gt; cd lua-5.3.4</w:t>
      </w:r>
    </w:p>
    <w:p w14:paraId="6A7078B2" w14:textId="34B2A315" w:rsidR="00E31CE8" w:rsidRPr="00E31CE8" w:rsidRDefault="00E31CE8" w:rsidP="00E31CE8">
      <w:pPr>
        <w:pStyle w:val="Cobra-Code"/>
      </w:pPr>
      <w:r w:rsidRPr="00E31CE8">
        <w:t>$</w:t>
      </w:r>
      <w:r>
        <w:t>&gt;</w:t>
      </w:r>
      <w:r w:rsidRPr="00E31CE8">
        <w:t xml:space="preserve"> make </w:t>
      </w:r>
      <w:proofErr w:type="spellStart"/>
      <w:r w:rsidRPr="00E31CE8">
        <w:t>linux</w:t>
      </w:r>
      <w:proofErr w:type="spellEnd"/>
      <w:r w:rsidRPr="00E31CE8">
        <w:t xml:space="preserve"> </w:t>
      </w:r>
      <w:proofErr w:type="gramStart"/>
      <w:r w:rsidRPr="00E31CE8">
        <w:t>test</w:t>
      </w:r>
      <w:proofErr w:type="gramEnd"/>
    </w:p>
    <w:p w14:paraId="77D3434A" w14:textId="4427362B" w:rsidR="00E31CE8" w:rsidRPr="00E31CE8" w:rsidRDefault="00E31CE8" w:rsidP="00E31CE8">
      <w:pPr>
        <w:pStyle w:val="Cobra-Code"/>
      </w:pPr>
      <w:r w:rsidRPr="00E31CE8">
        <w:t>$</w:t>
      </w:r>
      <w:r>
        <w:t>&gt;</w:t>
      </w:r>
      <w:r w:rsidRPr="00E31CE8">
        <w:t xml:space="preserve"> </w:t>
      </w:r>
      <w:proofErr w:type="spellStart"/>
      <w:r w:rsidRPr="00E31CE8">
        <w:t>sudo</w:t>
      </w:r>
      <w:proofErr w:type="spellEnd"/>
      <w:r w:rsidRPr="00E31CE8">
        <w:t xml:space="preserve"> make </w:t>
      </w:r>
      <w:proofErr w:type="gramStart"/>
      <w:r w:rsidRPr="00E31CE8">
        <w:t>install</w:t>
      </w:r>
      <w:proofErr w:type="gramEnd"/>
    </w:p>
    <w:p w14:paraId="1BCBC3CA" w14:textId="77777777" w:rsidR="00CF7250" w:rsidRPr="00E31CE8" w:rsidRDefault="00CF7250" w:rsidP="00CF7250">
      <w:pPr>
        <w:pStyle w:val="Cobra-Normal"/>
      </w:pPr>
    </w:p>
    <w:p w14:paraId="0B5AC987" w14:textId="08920516" w:rsidR="00CF7250" w:rsidRDefault="0041526F" w:rsidP="0041526F">
      <w:pPr>
        <w:pStyle w:val="Cobra-Normal"/>
        <w:rPr>
          <w:lang w:val="fr-FR"/>
        </w:rPr>
      </w:pPr>
      <w:r>
        <w:tab/>
      </w:r>
      <w:r w:rsidRPr="0041526F">
        <w:rPr>
          <w:lang w:val="fr-FR"/>
        </w:rPr>
        <w:t>Après l’installation, tout devrait fonctionner.</w:t>
      </w:r>
      <w:r>
        <w:rPr>
          <w:lang w:val="fr-FR"/>
        </w:rPr>
        <w:t xml:space="preserve"> Pour tester si l’installation s’est bien </w:t>
      </w:r>
      <w:r w:rsidR="00BB767F">
        <w:rPr>
          <w:lang w:val="fr-FR"/>
        </w:rPr>
        <w:t>déroulée</w:t>
      </w:r>
      <w:r>
        <w:rPr>
          <w:lang w:val="fr-FR"/>
        </w:rPr>
        <w:t xml:space="preserve">, il faut juste </w:t>
      </w:r>
      <w:r w:rsidR="00BB767F">
        <w:rPr>
          <w:lang w:val="fr-FR"/>
        </w:rPr>
        <w:t>exécuter la commande "</w:t>
      </w:r>
      <w:proofErr w:type="spellStart"/>
      <w:r w:rsidR="00BB767F">
        <w:rPr>
          <w:lang w:val="fr-FR"/>
        </w:rPr>
        <w:t>lua</w:t>
      </w:r>
      <w:proofErr w:type="spellEnd"/>
      <w:r w:rsidR="00BB767F">
        <w:rPr>
          <w:lang w:val="fr-FR"/>
        </w:rPr>
        <w:t xml:space="preserve">" dans un terminal. Il est </w:t>
      </w:r>
      <w:r w:rsidR="001A29D0">
        <w:rPr>
          <w:lang w:val="fr-FR"/>
        </w:rPr>
        <w:t>c</w:t>
      </w:r>
      <w:r w:rsidR="00BB767F">
        <w:rPr>
          <w:lang w:val="fr-FR"/>
        </w:rPr>
        <w:t xml:space="preserve">ensé être écrit la version de </w:t>
      </w:r>
      <w:proofErr w:type="spellStart"/>
      <w:r w:rsidR="00BB767F">
        <w:rPr>
          <w:lang w:val="fr-FR"/>
        </w:rPr>
        <w:t>lua</w:t>
      </w:r>
      <w:proofErr w:type="spellEnd"/>
      <w:r w:rsidR="00BB767F">
        <w:rPr>
          <w:lang w:val="fr-FR"/>
        </w:rPr>
        <w:t xml:space="preserve"> qui a été installé</w:t>
      </w:r>
      <w:r w:rsidR="00160557">
        <w:rPr>
          <w:lang w:val="fr-FR"/>
        </w:rPr>
        <w:t>e</w:t>
      </w:r>
      <w:r w:rsidR="00BB767F">
        <w:rPr>
          <w:lang w:val="fr-FR"/>
        </w:rPr>
        <w:t>.</w:t>
      </w:r>
    </w:p>
    <w:p w14:paraId="5A5E2033" w14:textId="5247D353" w:rsidR="002D71F6" w:rsidRDefault="002D71F6">
      <w:pPr>
        <w:rPr>
          <w:rFonts w:ascii="Bitter" w:hAnsi="Bitter" w:cs="Clear Sans Light"/>
          <w:lang w:val="fr-FR"/>
        </w:rPr>
      </w:pPr>
    </w:p>
    <w:p w14:paraId="1C91408E" w14:textId="64B3A216" w:rsidR="00BB767F" w:rsidRDefault="002D71F6" w:rsidP="002D71F6">
      <w:pPr>
        <w:pStyle w:val="Cobra-Titre2"/>
        <w:rPr>
          <w:lang w:val="fr-FR"/>
        </w:rPr>
      </w:pPr>
      <w:r>
        <w:rPr>
          <w:lang w:val="fr-FR"/>
        </w:rPr>
        <w:t>Mac OS</w:t>
      </w:r>
    </w:p>
    <w:p w14:paraId="77DCD794" w14:textId="1A27253A" w:rsidR="002D71F6" w:rsidRPr="003C0190" w:rsidRDefault="003C0190" w:rsidP="006070DA">
      <w:pPr>
        <w:spacing w:before="100" w:beforeAutospacing="1" w:after="100" w:afterAutospacing="1" w:line="240" w:lineRule="auto"/>
        <w:ind w:firstLine="360"/>
        <w:rPr>
          <w:lang w:val="fr-FR"/>
        </w:rPr>
      </w:pPr>
      <w:r w:rsidRPr="003C0190">
        <w:rPr>
          <w:lang w:val="fr-FR"/>
        </w:rPr>
        <w:t>Dans un terminal, il f</w:t>
      </w:r>
      <w:r>
        <w:rPr>
          <w:lang w:val="fr-FR"/>
        </w:rPr>
        <w:t>audra exécuter ces quelques commandes</w:t>
      </w:r>
      <w:r w:rsidR="006070DA">
        <w:rPr>
          <w:lang w:val="fr-FR"/>
        </w:rPr>
        <w:t>, i</w:t>
      </w:r>
      <w:r w:rsidR="00B85DF2">
        <w:rPr>
          <w:lang w:val="fr-FR"/>
        </w:rPr>
        <w:t xml:space="preserve">l faut avoir </w:t>
      </w:r>
      <w:proofErr w:type="spellStart"/>
      <w:r w:rsidR="00B85DF2">
        <w:rPr>
          <w:lang w:val="fr-FR"/>
        </w:rPr>
        <w:t>Xcode</w:t>
      </w:r>
      <w:proofErr w:type="spellEnd"/>
      <w:r w:rsidR="00B85DF2">
        <w:rPr>
          <w:lang w:val="fr-FR"/>
        </w:rPr>
        <w:t xml:space="preserve"> d’install</w:t>
      </w:r>
      <w:r w:rsidR="002F239B">
        <w:rPr>
          <w:lang w:val="fr-FR"/>
        </w:rPr>
        <w:t>é</w:t>
      </w:r>
      <w:r w:rsidR="00B85DF2">
        <w:rPr>
          <w:lang w:val="fr-FR"/>
        </w:rPr>
        <w:t xml:space="preserve"> au préalable sur votre Mac</w:t>
      </w:r>
      <w:r w:rsidR="006070DA">
        <w:rPr>
          <w:lang w:val="fr-FR"/>
        </w:rPr>
        <w:t>.</w:t>
      </w:r>
    </w:p>
    <w:p w14:paraId="6EDAEE55" w14:textId="22AEE00B" w:rsidR="003B10F7" w:rsidRDefault="00814F22" w:rsidP="006070DA">
      <w:pPr>
        <w:pStyle w:val="Cobra-Code"/>
      </w:pPr>
      <w:r>
        <w:t xml:space="preserve">$&gt; </w:t>
      </w:r>
      <w:proofErr w:type="spellStart"/>
      <w:r w:rsidR="002D71F6">
        <w:t>wget</w:t>
      </w:r>
      <w:proofErr w:type="spellEnd"/>
      <w:r w:rsidR="002D71F6">
        <w:t xml:space="preserve"> </w:t>
      </w:r>
      <w:r w:rsidRPr="00814F22">
        <w:t>http://www.lua.org/ftp/lua-5.4.2.tar.gz</w:t>
      </w:r>
    </w:p>
    <w:p w14:paraId="3F59E8C1" w14:textId="58268FD1" w:rsidR="002D71F6" w:rsidRDefault="00814F22" w:rsidP="006070DA">
      <w:pPr>
        <w:pStyle w:val="Cobra-Code"/>
      </w:pPr>
      <w:r>
        <w:t xml:space="preserve">$&gt; </w:t>
      </w:r>
      <w:r w:rsidR="002D71F6">
        <w:t xml:space="preserve">tar </w:t>
      </w:r>
      <w:proofErr w:type="spellStart"/>
      <w:r w:rsidR="002D71F6">
        <w:t>xvzf</w:t>
      </w:r>
      <w:proofErr w:type="spellEnd"/>
      <w:r w:rsidR="002D71F6">
        <w:t xml:space="preserve"> lua-5.3.0-work3.tar.gz</w:t>
      </w:r>
    </w:p>
    <w:p w14:paraId="774317B1" w14:textId="64FDF920" w:rsidR="002D71F6" w:rsidRDefault="00FC493C" w:rsidP="006070DA">
      <w:pPr>
        <w:pStyle w:val="Cobra-Code"/>
      </w:pPr>
      <w:r>
        <w:t xml:space="preserve">$&gt; </w:t>
      </w:r>
      <w:r w:rsidR="002D71F6">
        <w:t>cd lua-5.3.0-work3/</w:t>
      </w:r>
      <w:proofErr w:type="spellStart"/>
      <w:r w:rsidR="002D71F6">
        <w:t>src</w:t>
      </w:r>
      <w:proofErr w:type="spellEnd"/>
    </w:p>
    <w:p w14:paraId="63F0CA80" w14:textId="41902BD1" w:rsidR="002D71F6" w:rsidRDefault="00FC493C" w:rsidP="006070DA">
      <w:pPr>
        <w:pStyle w:val="Cobra-Code"/>
      </w:pPr>
      <w:r>
        <w:t xml:space="preserve">$&gt; </w:t>
      </w:r>
      <w:r w:rsidR="002D71F6">
        <w:t xml:space="preserve">make </w:t>
      </w:r>
      <w:proofErr w:type="spellStart"/>
      <w:proofErr w:type="gramStart"/>
      <w:r w:rsidR="002D71F6">
        <w:t>macosx</w:t>
      </w:r>
      <w:proofErr w:type="spellEnd"/>
      <w:proofErr w:type="gramEnd"/>
    </w:p>
    <w:p w14:paraId="2A3FDBBA" w14:textId="7A2365A6" w:rsidR="002D71F6" w:rsidRDefault="00FC493C" w:rsidP="006070DA">
      <w:pPr>
        <w:pStyle w:val="Cobra-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$&gt; </w:t>
      </w:r>
      <w:proofErr w:type="spellStart"/>
      <w:r w:rsidR="002D71F6">
        <w:rPr>
          <w:rStyle w:val="HTMLCode"/>
          <w:rFonts w:eastAsiaTheme="minorHAnsi"/>
        </w:rPr>
        <w:t>sudo</w:t>
      </w:r>
      <w:proofErr w:type="spellEnd"/>
      <w:r w:rsidR="002D71F6">
        <w:rPr>
          <w:rStyle w:val="HTMLCode"/>
          <w:rFonts w:eastAsiaTheme="minorHAnsi"/>
        </w:rPr>
        <w:t xml:space="preserve"> cp </w:t>
      </w:r>
      <w:proofErr w:type="spellStart"/>
      <w:r w:rsidR="002D71F6">
        <w:rPr>
          <w:rStyle w:val="HTMLCode"/>
          <w:rFonts w:eastAsiaTheme="minorHAnsi"/>
        </w:rPr>
        <w:t>lua</w:t>
      </w:r>
      <w:proofErr w:type="spellEnd"/>
      <w:r w:rsidR="002D71F6">
        <w:rPr>
          <w:rStyle w:val="HTMLCode"/>
          <w:rFonts w:eastAsiaTheme="minorHAnsi"/>
        </w:rPr>
        <w:t xml:space="preserve"> /</w:t>
      </w:r>
      <w:proofErr w:type="spellStart"/>
      <w:r w:rsidR="002D71F6">
        <w:rPr>
          <w:rStyle w:val="HTMLCode"/>
          <w:rFonts w:eastAsiaTheme="minorHAnsi"/>
        </w:rPr>
        <w:t>usr</w:t>
      </w:r>
      <w:proofErr w:type="spellEnd"/>
      <w:r w:rsidR="002D71F6">
        <w:rPr>
          <w:rStyle w:val="HTMLCode"/>
          <w:rFonts w:eastAsiaTheme="minorHAnsi"/>
        </w:rPr>
        <w:t>/bin/</w:t>
      </w:r>
      <w:proofErr w:type="spellStart"/>
      <w:r w:rsidR="002D71F6">
        <w:rPr>
          <w:rStyle w:val="HTMLCode"/>
          <w:rFonts w:eastAsiaTheme="minorHAnsi"/>
        </w:rPr>
        <w:t>lua</w:t>
      </w:r>
      <w:proofErr w:type="spellEnd"/>
    </w:p>
    <w:p w14:paraId="12FB59E3" w14:textId="496F30F2" w:rsidR="002D71F6" w:rsidRDefault="00480F54" w:rsidP="002D71F6">
      <w:pPr>
        <w:pStyle w:val="Cobra-Titre2"/>
        <w:numPr>
          <w:ilvl w:val="0"/>
          <w:numId w:val="0"/>
        </w:numPr>
        <w:rPr>
          <w:lang w:val="fr-FR"/>
        </w:rPr>
      </w:pPr>
      <w:r>
        <w:rPr>
          <w:lang w:val="fr-FR"/>
        </w:rPr>
        <w:tab/>
        <w:t>La commande "</w:t>
      </w:r>
      <w:proofErr w:type="spellStart"/>
      <w:r>
        <w:rPr>
          <w:lang w:val="fr-FR"/>
        </w:rPr>
        <w:t>lua</w:t>
      </w:r>
      <w:proofErr w:type="spellEnd"/>
      <w:r>
        <w:rPr>
          <w:lang w:val="fr-FR"/>
        </w:rPr>
        <w:t xml:space="preserve">" est maintenant </w:t>
      </w:r>
      <w:r w:rsidR="00063D3E">
        <w:rPr>
          <w:lang w:val="fr-FR"/>
        </w:rPr>
        <w:t>disponible dans le terminal !</w:t>
      </w:r>
    </w:p>
    <w:p w14:paraId="49B59399" w14:textId="5F55C3A0" w:rsidR="00C748AD" w:rsidRDefault="00C748AD" w:rsidP="00C748AD">
      <w:pPr>
        <w:pStyle w:val="Cobra-Title1"/>
        <w:rPr>
          <w:lang w:val="fr-FR"/>
        </w:rPr>
      </w:pPr>
      <w:r>
        <w:rPr>
          <w:lang w:val="fr-FR"/>
        </w:rPr>
        <w:t>Installation de Löve2D</w:t>
      </w:r>
    </w:p>
    <w:p w14:paraId="541BE03A" w14:textId="006A3BCF" w:rsidR="00C748AD" w:rsidRDefault="00C748AD" w:rsidP="00C748AD">
      <w:pPr>
        <w:pStyle w:val="Cobra-Title1"/>
        <w:numPr>
          <w:ilvl w:val="0"/>
          <w:numId w:val="0"/>
        </w:numPr>
        <w:rPr>
          <w:lang w:val="fr-FR"/>
        </w:rPr>
      </w:pPr>
    </w:p>
    <w:p w14:paraId="1A7B474F" w14:textId="62064DCC" w:rsidR="005E6321" w:rsidRDefault="005E6321" w:rsidP="005E6321">
      <w:pPr>
        <w:pStyle w:val="Cobra-Titre2"/>
        <w:rPr>
          <w:sz w:val="28"/>
          <w:szCs w:val="28"/>
          <w:lang w:val="fr-FR"/>
        </w:rPr>
      </w:pPr>
      <w:bookmarkStart w:id="0" w:name="_Toc38621121"/>
      <w:r>
        <w:rPr>
          <w:lang w:val="fr-FR"/>
        </w:rPr>
        <w:t>Windows</w:t>
      </w:r>
      <w:bookmarkEnd w:id="0"/>
    </w:p>
    <w:p w14:paraId="530D13AA" w14:textId="77777777" w:rsidR="005E6321" w:rsidRDefault="005E6321" w:rsidP="005E6321">
      <w:pPr>
        <w:pStyle w:val="Cobra-Normal"/>
        <w:rPr>
          <w:lang w:val="fr-FR"/>
        </w:rPr>
      </w:pPr>
      <w:r>
        <w:rPr>
          <w:lang w:val="fr-FR"/>
        </w:rPr>
        <w:tab/>
      </w:r>
    </w:p>
    <w:p w14:paraId="5E6A741F" w14:textId="3A117203" w:rsidR="005E6321" w:rsidRDefault="00D95E4B" w:rsidP="005E6321">
      <w:pPr>
        <w:pStyle w:val="Cobra-Normal"/>
        <w:ind w:firstLine="708"/>
        <w:rPr>
          <w:lang w:val="fr-FR"/>
        </w:rPr>
      </w:pPr>
      <w:r>
        <w:rPr>
          <w:lang w:val="fr-FR"/>
        </w:rPr>
        <w:t xml:space="preserve">Vous devrez </w:t>
      </w:r>
      <w:r w:rsidR="005E6321">
        <w:rPr>
          <w:lang w:val="fr-FR"/>
        </w:rPr>
        <w:t xml:space="preserve">tout d’abord vous rendre sur </w:t>
      </w:r>
      <w:hyperlink r:id="rId22" w:history="1">
        <w:r w:rsidR="005E6321">
          <w:rPr>
            <w:rStyle w:val="Hyperlink"/>
            <w:lang w:val="fr-FR"/>
          </w:rPr>
          <w:t>ce site</w:t>
        </w:r>
      </w:hyperlink>
      <w:r w:rsidR="005E6321">
        <w:rPr>
          <w:lang w:val="fr-FR"/>
        </w:rPr>
        <w:t xml:space="preserve"> afin de télécharger l’installation pour Windows en 32 ou 64bits selon votre machine. Il vous faudra ensuite de suivre les étapes de l’installateur.</w:t>
      </w:r>
    </w:p>
    <w:p w14:paraId="34F5B8D5" w14:textId="61C09BF6" w:rsidR="005E6321" w:rsidRDefault="005E6321" w:rsidP="00D95E4B">
      <w:pPr>
        <w:pStyle w:val="Cobra-Normal"/>
        <w:ind w:firstLine="708"/>
        <w:rPr>
          <w:lang w:val="fr-FR"/>
        </w:rPr>
      </w:pPr>
      <w:r>
        <w:rPr>
          <w:lang w:val="fr-FR"/>
        </w:rPr>
        <w:t xml:space="preserve">Pour tester votre programme, </w:t>
      </w:r>
      <w:r w:rsidR="00D95E4B">
        <w:rPr>
          <w:lang w:val="fr-FR"/>
        </w:rPr>
        <w:t>vous devrez effectuer un</w:t>
      </w:r>
      <w:r>
        <w:rPr>
          <w:lang w:val="fr-FR"/>
        </w:rPr>
        <w:t xml:space="preserve"> glisser-déposer </w:t>
      </w:r>
      <w:r w:rsidR="003225F3">
        <w:rPr>
          <w:lang w:val="fr-FR"/>
        </w:rPr>
        <w:t>de</w:t>
      </w:r>
      <w:r>
        <w:rPr>
          <w:lang w:val="fr-FR"/>
        </w:rPr>
        <w:t xml:space="preserve"> vos fichiers .</w:t>
      </w:r>
      <w:proofErr w:type="spellStart"/>
      <w:r>
        <w:rPr>
          <w:lang w:val="fr-FR"/>
        </w:rPr>
        <w:t>lua</w:t>
      </w:r>
      <w:proofErr w:type="spellEnd"/>
      <w:r>
        <w:rPr>
          <w:lang w:val="fr-FR"/>
        </w:rPr>
        <w:t xml:space="preserve"> sur l’exécutable </w:t>
      </w:r>
      <w:r>
        <w:rPr>
          <w:b/>
          <w:bCs/>
          <w:lang w:val="fr-FR"/>
        </w:rPr>
        <w:t>love.exe</w:t>
      </w:r>
      <w:r>
        <w:rPr>
          <w:lang w:val="fr-FR"/>
        </w:rPr>
        <w:t xml:space="preserve">. </w:t>
      </w:r>
    </w:p>
    <w:p w14:paraId="51C0889D" w14:textId="01FCA96D" w:rsidR="005E6321" w:rsidRDefault="00D95E4B" w:rsidP="00D95E4B">
      <w:pPr>
        <w:pStyle w:val="Cobra-Normal"/>
        <w:ind w:firstLine="708"/>
        <w:rPr>
          <w:lang w:val="fr-FR"/>
        </w:rPr>
      </w:pPr>
      <w:r>
        <w:rPr>
          <w:lang w:val="fr-FR"/>
        </w:rPr>
        <w:t>Une alternative à cela</w:t>
      </w:r>
      <w:r w:rsidR="005E6321">
        <w:rPr>
          <w:lang w:val="fr-FR"/>
        </w:rPr>
        <w:t xml:space="preserve"> </w:t>
      </w:r>
      <w:r w:rsidR="00FA5BD0">
        <w:rPr>
          <w:lang w:val="fr-FR"/>
        </w:rPr>
        <w:t xml:space="preserve">existe </w:t>
      </w:r>
      <w:r w:rsidR="005E6321">
        <w:rPr>
          <w:lang w:val="fr-FR"/>
        </w:rPr>
        <w:t>sinon par ligne de commande, c’est-à-dire que vous appelez l’exécutable suivi du chemin vers votre projet</w:t>
      </w:r>
      <w:r w:rsidR="003017A6">
        <w:rPr>
          <w:lang w:val="fr-FR"/>
        </w:rPr>
        <w:t xml:space="preserve"> ou </w:t>
      </w:r>
      <w:r w:rsidR="005E6321">
        <w:rPr>
          <w:lang w:val="fr-FR"/>
        </w:rPr>
        <w:t>vers un dossier. Par exemple :</w:t>
      </w:r>
    </w:p>
    <w:p w14:paraId="6245C294" w14:textId="59C20519" w:rsidR="005E6321" w:rsidRPr="00D95E4B" w:rsidRDefault="005E6321" w:rsidP="005E6321">
      <w:pPr>
        <w:pStyle w:val="Cobra-Code"/>
        <w:rPr>
          <w:rFonts w:ascii="Arial" w:hAnsi="Arial"/>
          <w:lang w:val="fr-FR"/>
        </w:rPr>
      </w:pPr>
      <w:r w:rsidRPr="00D95E4B">
        <w:rPr>
          <w:highlight w:val="black"/>
          <w:lang w:val="fr-FR"/>
        </w:rPr>
        <w:t>"C:\Program Files\LOVE\love.exe" "C:\games\mygame"</w:t>
      </w:r>
    </w:p>
    <w:p w14:paraId="2C3CD072" w14:textId="77777777" w:rsidR="00D641FD" w:rsidRPr="00D641FD" w:rsidRDefault="00D641FD" w:rsidP="00D641FD">
      <w:pPr>
        <w:pStyle w:val="Cobra-Titre2"/>
        <w:numPr>
          <w:ilvl w:val="0"/>
          <w:numId w:val="0"/>
        </w:numPr>
        <w:ind w:left="1440"/>
        <w:rPr>
          <w:sz w:val="28"/>
          <w:szCs w:val="28"/>
          <w:lang w:val="fr-FR"/>
        </w:rPr>
      </w:pPr>
      <w:bookmarkStart w:id="1" w:name="_Toc38621122"/>
    </w:p>
    <w:p w14:paraId="294695E9" w14:textId="560C2D90" w:rsidR="005E6321" w:rsidRPr="00682396" w:rsidRDefault="005E6321" w:rsidP="00682396">
      <w:pPr>
        <w:pStyle w:val="Cobra-Titre2"/>
        <w:rPr>
          <w:sz w:val="28"/>
          <w:szCs w:val="28"/>
          <w:lang w:val="fr-FR"/>
        </w:rPr>
      </w:pPr>
      <w:r w:rsidRPr="00682396">
        <w:rPr>
          <w:lang w:val="fr-FR"/>
        </w:rPr>
        <w:t>Pour Linux</w:t>
      </w:r>
      <w:bookmarkEnd w:id="1"/>
    </w:p>
    <w:p w14:paraId="33C8FFF0" w14:textId="77777777" w:rsidR="00D641FD" w:rsidRDefault="00D641FD" w:rsidP="006453B0">
      <w:pPr>
        <w:pStyle w:val="Cobra-Normal"/>
        <w:ind w:firstLine="708"/>
        <w:rPr>
          <w:lang w:val="fr-FR"/>
        </w:rPr>
      </w:pPr>
    </w:p>
    <w:p w14:paraId="75375B41" w14:textId="341564CE" w:rsidR="006453B0" w:rsidRDefault="00F3548E" w:rsidP="006453B0">
      <w:pPr>
        <w:pStyle w:val="Cobra-Normal"/>
        <w:ind w:firstLine="708"/>
        <w:rPr>
          <w:lang w:val="fr-FR"/>
        </w:rPr>
      </w:pPr>
      <w:r>
        <w:rPr>
          <w:lang w:val="fr-FR"/>
        </w:rPr>
        <w:t>Pour débuter, i</w:t>
      </w:r>
      <w:r w:rsidR="005E6321">
        <w:rPr>
          <w:lang w:val="fr-FR"/>
        </w:rPr>
        <w:t xml:space="preserve">l vous faudra ajouter le </w:t>
      </w:r>
      <w:r>
        <w:rPr>
          <w:lang w:val="fr-FR"/>
        </w:rPr>
        <w:t>dépôt</w:t>
      </w:r>
      <w:r w:rsidR="005E6321">
        <w:rPr>
          <w:lang w:val="fr-FR"/>
        </w:rPr>
        <w:t xml:space="preserve"> distant de </w:t>
      </w:r>
      <w:proofErr w:type="spellStart"/>
      <w:r w:rsidR="005E6321">
        <w:rPr>
          <w:lang w:val="fr-FR"/>
        </w:rPr>
        <w:t>Löve</w:t>
      </w:r>
      <w:proofErr w:type="spellEnd"/>
      <w:r w:rsidR="006453B0">
        <w:rPr>
          <w:lang w:val="fr-FR"/>
        </w:rPr>
        <w:t xml:space="preserve"> avant de procéder à l’installation, il faut exécuter toutes les lignes de commandes, pour l’environnement linux qui est le vôtre :</w:t>
      </w:r>
    </w:p>
    <w:p w14:paraId="1975A048" w14:textId="77777777" w:rsidR="006453B0" w:rsidRDefault="006453B0" w:rsidP="006453B0">
      <w:pPr>
        <w:pStyle w:val="Cobra-Normal"/>
        <w:ind w:firstLine="708"/>
        <w:rPr>
          <w:lang w:val="fr-FR"/>
        </w:rPr>
      </w:pPr>
    </w:p>
    <w:p w14:paraId="03927463" w14:textId="73671E8E" w:rsidR="006453B0" w:rsidRDefault="005E6321" w:rsidP="006453B0">
      <w:pPr>
        <w:pStyle w:val="Cobra-NormalTick"/>
        <w:rPr>
          <w:lang w:val="fr-FR"/>
        </w:rPr>
      </w:pPr>
      <w:r>
        <w:rPr>
          <w:lang w:val="fr-FR"/>
        </w:rPr>
        <w:t>Ubuntu</w:t>
      </w:r>
    </w:p>
    <w:p w14:paraId="68496A98" w14:textId="5A7C41EF" w:rsidR="006453B0" w:rsidRDefault="006453B0" w:rsidP="006453B0">
      <w:pPr>
        <w:pStyle w:val="Cobra-Code"/>
      </w:pPr>
      <w:r>
        <w:t xml:space="preserve">$&gt; </w:t>
      </w: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ppa:bartbes</w:t>
      </w:r>
      <w:proofErr w:type="spellEnd"/>
      <w:proofErr w:type="gramEnd"/>
      <w:r>
        <w:t>/love-stable</w:t>
      </w:r>
    </w:p>
    <w:p w14:paraId="7FE904E5" w14:textId="42CDF8A6" w:rsidR="003B2FF9" w:rsidRDefault="003B2FF9" w:rsidP="003B2FF9">
      <w:pPr>
        <w:pStyle w:val="Cobra-Code"/>
        <w:rPr>
          <w:highlight w:val="black"/>
        </w:rPr>
      </w:pPr>
      <w:r>
        <w:rPr>
          <w:highlight w:val="black"/>
        </w:rPr>
        <w:t xml:space="preserve">$&gt; </w:t>
      </w:r>
      <w:proofErr w:type="spellStart"/>
      <w:r>
        <w:rPr>
          <w:highlight w:val="black"/>
        </w:rPr>
        <w:t>sudo</w:t>
      </w:r>
      <w:proofErr w:type="spellEnd"/>
      <w:r>
        <w:rPr>
          <w:highlight w:val="black"/>
        </w:rPr>
        <w:t xml:space="preserve"> apt-get </w:t>
      </w:r>
      <w:proofErr w:type="gramStart"/>
      <w:r>
        <w:rPr>
          <w:highlight w:val="black"/>
        </w:rPr>
        <w:t>update</w:t>
      </w:r>
      <w:proofErr w:type="gramEnd"/>
    </w:p>
    <w:p w14:paraId="296DBF8D" w14:textId="2EE6617C" w:rsidR="003B2FF9" w:rsidRDefault="0078456B" w:rsidP="003B2FF9">
      <w:pPr>
        <w:pStyle w:val="Cobra-Code"/>
      </w:pPr>
      <w:r>
        <w:rPr>
          <w:highlight w:val="black"/>
        </w:rPr>
        <w:t xml:space="preserve">$&gt; </w:t>
      </w:r>
      <w:proofErr w:type="spellStart"/>
      <w:r w:rsidR="003B2FF9">
        <w:rPr>
          <w:highlight w:val="black"/>
        </w:rPr>
        <w:t>sudo</w:t>
      </w:r>
      <w:proofErr w:type="spellEnd"/>
      <w:r w:rsidR="003B2FF9">
        <w:rPr>
          <w:highlight w:val="black"/>
        </w:rPr>
        <w:t xml:space="preserve"> apt-get install </w:t>
      </w:r>
      <w:proofErr w:type="gramStart"/>
      <w:r w:rsidR="003B2FF9">
        <w:rPr>
          <w:highlight w:val="black"/>
        </w:rPr>
        <w:t>love</w:t>
      </w:r>
      <w:proofErr w:type="gramEnd"/>
    </w:p>
    <w:p w14:paraId="6C624165" w14:textId="6A35981B" w:rsidR="006453B0" w:rsidRDefault="006453B0" w:rsidP="005E6321">
      <w:pPr>
        <w:pStyle w:val="Cobra-Normal"/>
      </w:pPr>
    </w:p>
    <w:p w14:paraId="25194057" w14:textId="49881332" w:rsidR="008945B8" w:rsidRDefault="00764252" w:rsidP="008945B8">
      <w:pPr>
        <w:pStyle w:val="Cobra-NormalTick"/>
      </w:pPr>
      <w:r>
        <w:t>CentOS</w:t>
      </w:r>
    </w:p>
    <w:p w14:paraId="64BBABF7" w14:textId="77777777" w:rsidR="0090145E" w:rsidRPr="00813ADB" w:rsidRDefault="0090145E" w:rsidP="00900FEF">
      <w:pPr>
        <w:pStyle w:val="Cobra-Code"/>
      </w:pPr>
      <w:r w:rsidRPr="00813ADB">
        <w:t xml:space="preserve">$&gt; </w:t>
      </w:r>
      <w:proofErr w:type="spellStart"/>
      <w:r w:rsidRPr="00813ADB">
        <w:t>sudo</w:t>
      </w:r>
      <w:proofErr w:type="spellEnd"/>
      <w:r w:rsidRPr="00813ADB">
        <w:t xml:space="preserve"> yum install </w:t>
      </w:r>
      <w:proofErr w:type="spellStart"/>
      <w:r w:rsidRPr="00813ADB">
        <w:t>epel</w:t>
      </w:r>
      <w:proofErr w:type="spellEnd"/>
      <w:r w:rsidRPr="00813ADB">
        <w:t>-</w:t>
      </w:r>
      <w:proofErr w:type="gramStart"/>
      <w:r w:rsidRPr="00813ADB">
        <w:t>release</w:t>
      </w:r>
      <w:proofErr w:type="gramEnd"/>
    </w:p>
    <w:p w14:paraId="6CB2E6B8" w14:textId="77777777" w:rsidR="00813ADB" w:rsidRPr="00E1658D" w:rsidRDefault="00813ADB" w:rsidP="00900FEF">
      <w:pPr>
        <w:pStyle w:val="Cobra-Code"/>
      </w:pPr>
      <w:r w:rsidRPr="00E1658D">
        <w:t xml:space="preserve">$&gt; </w:t>
      </w:r>
      <w:proofErr w:type="spellStart"/>
      <w:r w:rsidRPr="00E1658D">
        <w:t>sudo</w:t>
      </w:r>
      <w:proofErr w:type="spellEnd"/>
      <w:r w:rsidRPr="00E1658D">
        <w:t xml:space="preserve"> yum install </w:t>
      </w:r>
      <w:proofErr w:type="spellStart"/>
      <w:proofErr w:type="gramStart"/>
      <w:r w:rsidRPr="00E1658D">
        <w:t>snapd</w:t>
      </w:r>
      <w:proofErr w:type="spellEnd"/>
      <w:proofErr w:type="gramEnd"/>
    </w:p>
    <w:p w14:paraId="0369EA33" w14:textId="77777777" w:rsidR="00E1658D" w:rsidRPr="00E1658D" w:rsidRDefault="00E1658D" w:rsidP="00900FEF">
      <w:pPr>
        <w:pStyle w:val="Cobra-Code"/>
      </w:pPr>
      <w:r w:rsidRPr="00E1658D">
        <w:t xml:space="preserve">$&gt; </w:t>
      </w:r>
      <w:proofErr w:type="spellStart"/>
      <w:r w:rsidRPr="00E1658D">
        <w:t>sudo</w:t>
      </w:r>
      <w:proofErr w:type="spellEnd"/>
      <w:r w:rsidRPr="00E1658D">
        <w:t xml:space="preserve"> </w:t>
      </w:r>
      <w:proofErr w:type="spellStart"/>
      <w:r w:rsidRPr="00E1658D">
        <w:t>systemctl</w:t>
      </w:r>
      <w:proofErr w:type="spellEnd"/>
      <w:r w:rsidRPr="00E1658D">
        <w:t xml:space="preserve"> enable --now </w:t>
      </w:r>
      <w:proofErr w:type="spellStart"/>
      <w:r w:rsidRPr="00E1658D">
        <w:t>snapd.socket</w:t>
      </w:r>
      <w:proofErr w:type="spellEnd"/>
    </w:p>
    <w:p w14:paraId="7E5121C6" w14:textId="77777777" w:rsidR="000500E8" w:rsidRPr="000500E8" w:rsidRDefault="000500E8" w:rsidP="00900FEF">
      <w:pPr>
        <w:pStyle w:val="Cobra-Code"/>
      </w:pPr>
      <w:r w:rsidRPr="000500E8">
        <w:t xml:space="preserve">$&gt; </w:t>
      </w:r>
      <w:proofErr w:type="spellStart"/>
      <w:r w:rsidRPr="000500E8">
        <w:t>sudo</w:t>
      </w:r>
      <w:proofErr w:type="spellEnd"/>
      <w:r w:rsidRPr="000500E8">
        <w:t xml:space="preserve"> ln -s /var/lib/</w:t>
      </w:r>
      <w:proofErr w:type="spellStart"/>
      <w:r w:rsidRPr="000500E8">
        <w:t>snapd</w:t>
      </w:r>
      <w:proofErr w:type="spellEnd"/>
      <w:r w:rsidRPr="000500E8">
        <w:t>/snap /snap</w:t>
      </w:r>
    </w:p>
    <w:p w14:paraId="045551BD" w14:textId="6406AFF0" w:rsidR="00764252" w:rsidRDefault="00900FEF" w:rsidP="00764252">
      <w:pPr>
        <w:pStyle w:val="Cobra-Code"/>
      </w:pPr>
      <w:r>
        <w:t xml:space="preserve">$&gt; </w:t>
      </w:r>
      <w:proofErr w:type="spellStart"/>
      <w:r w:rsidRPr="00900FEF">
        <w:t>sudo</w:t>
      </w:r>
      <w:proofErr w:type="spellEnd"/>
      <w:r w:rsidRPr="00900FEF">
        <w:t xml:space="preserve"> snap install love2d</w:t>
      </w:r>
    </w:p>
    <w:p w14:paraId="18CC5F0C" w14:textId="77777777" w:rsidR="00D641FD" w:rsidRDefault="00D641FD" w:rsidP="00D641FD">
      <w:pPr>
        <w:pStyle w:val="Cobra-NormalTick"/>
        <w:numPr>
          <w:ilvl w:val="0"/>
          <w:numId w:val="0"/>
        </w:numPr>
      </w:pPr>
    </w:p>
    <w:p w14:paraId="6F988179" w14:textId="68762DEA" w:rsidR="00954024" w:rsidRDefault="00954024" w:rsidP="00954024">
      <w:pPr>
        <w:pStyle w:val="Cobra-NormalTick"/>
      </w:pPr>
      <w:r>
        <w:t>Fedora</w:t>
      </w:r>
    </w:p>
    <w:p w14:paraId="633C7910" w14:textId="77777777" w:rsidR="00954024" w:rsidRPr="006B525F" w:rsidRDefault="00954024" w:rsidP="00D641FD">
      <w:pPr>
        <w:pStyle w:val="Cobra-Code"/>
      </w:pPr>
      <w:r w:rsidRPr="006B525F">
        <w:t xml:space="preserve">$&gt; </w:t>
      </w:r>
      <w:proofErr w:type="spellStart"/>
      <w:r w:rsidRPr="006B525F">
        <w:t>sudo</w:t>
      </w:r>
      <w:proofErr w:type="spellEnd"/>
      <w:r w:rsidRPr="006B525F">
        <w:t xml:space="preserve"> </w:t>
      </w:r>
      <w:proofErr w:type="spellStart"/>
      <w:r w:rsidRPr="006B525F">
        <w:t>dnf</w:t>
      </w:r>
      <w:proofErr w:type="spellEnd"/>
      <w:r w:rsidRPr="006B525F">
        <w:t xml:space="preserve"> install </w:t>
      </w:r>
      <w:proofErr w:type="spellStart"/>
      <w:proofErr w:type="gramStart"/>
      <w:r w:rsidRPr="006B525F">
        <w:t>snapd</w:t>
      </w:r>
      <w:proofErr w:type="spellEnd"/>
      <w:proofErr w:type="gramEnd"/>
    </w:p>
    <w:p w14:paraId="48A45182" w14:textId="5C2AC94E" w:rsidR="006B525F" w:rsidRPr="006B525F" w:rsidRDefault="00D641FD" w:rsidP="00D641FD">
      <w:pPr>
        <w:pStyle w:val="Cobra-Code"/>
      </w:pPr>
      <w:r>
        <w:t xml:space="preserve">$&gt; </w:t>
      </w:r>
      <w:proofErr w:type="spellStart"/>
      <w:r w:rsidR="006B525F" w:rsidRPr="006B525F">
        <w:t>sudo</w:t>
      </w:r>
      <w:proofErr w:type="spellEnd"/>
      <w:r w:rsidR="006B525F" w:rsidRPr="006B525F">
        <w:t xml:space="preserve"> ln -s /var/lib/</w:t>
      </w:r>
      <w:proofErr w:type="spellStart"/>
      <w:r w:rsidR="006B525F" w:rsidRPr="006B525F">
        <w:t>snapd</w:t>
      </w:r>
      <w:proofErr w:type="spellEnd"/>
      <w:r w:rsidR="006B525F" w:rsidRPr="006B525F">
        <w:t>/snap /snap</w:t>
      </w:r>
    </w:p>
    <w:p w14:paraId="3ED887FA" w14:textId="389D03EF" w:rsidR="00D641FD" w:rsidRPr="00D641FD" w:rsidRDefault="00D641FD" w:rsidP="00D641FD">
      <w:pPr>
        <w:pStyle w:val="Cobra-Code"/>
      </w:pPr>
      <w:r>
        <w:t xml:space="preserve">$&gt; </w:t>
      </w:r>
      <w:proofErr w:type="spellStart"/>
      <w:r w:rsidRPr="00D641FD">
        <w:t>sudo</w:t>
      </w:r>
      <w:proofErr w:type="spellEnd"/>
      <w:r w:rsidRPr="00D641FD">
        <w:t xml:space="preserve"> snap install love2d</w:t>
      </w:r>
    </w:p>
    <w:p w14:paraId="4D99795F" w14:textId="77777777" w:rsidR="00D47CBB" w:rsidRDefault="00D47CBB" w:rsidP="005E6321">
      <w:pPr>
        <w:pStyle w:val="Cobra-Normal"/>
      </w:pPr>
    </w:p>
    <w:p w14:paraId="14CFB249" w14:textId="23D50301" w:rsidR="005E6321" w:rsidRDefault="005E6321" w:rsidP="005E6321">
      <w:pPr>
        <w:pStyle w:val="Cobra-Normal"/>
        <w:rPr>
          <w:rFonts w:ascii="Consolas" w:hAnsi="Consolas"/>
          <w:lang w:val="fr-FR"/>
        </w:rPr>
      </w:pPr>
      <w:r w:rsidRPr="007B6371">
        <w:tab/>
      </w:r>
      <w:r>
        <w:rPr>
          <w:lang w:val="fr-FR"/>
        </w:rPr>
        <w:t xml:space="preserve">Pour lancer votre jeu il suffira d’utiliser la commande </w:t>
      </w:r>
      <w:r w:rsidR="00124745">
        <w:rPr>
          <w:lang w:val="fr-FR"/>
        </w:rPr>
        <w:t>"</w:t>
      </w:r>
      <w:r>
        <w:rPr>
          <w:lang w:val="fr-FR"/>
        </w:rPr>
        <w:t>love</w:t>
      </w:r>
      <w:r w:rsidR="00124745">
        <w:rPr>
          <w:lang w:val="fr-FR"/>
        </w:rPr>
        <w:t>"</w:t>
      </w:r>
      <w:r>
        <w:rPr>
          <w:lang w:val="fr-FR"/>
        </w:rPr>
        <w:t xml:space="preserve"> suivie du chemin vers votre projet. Par exemple : </w:t>
      </w:r>
      <w:r w:rsidRPr="00124745">
        <w:rPr>
          <w:rStyle w:val="Cobra-CodeCar"/>
          <w:highlight w:val="black"/>
          <w:lang w:val="fr-FR"/>
        </w:rPr>
        <w:t>love /path/to/</w:t>
      </w:r>
      <w:proofErr w:type="spellStart"/>
      <w:r w:rsidRPr="00124745">
        <w:rPr>
          <w:rStyle w:val="Cobra-CodeCar"/>
          <w:highlight w:val="black"/>
          <w:lang w:val="fr-FR"/>
        </w:rPr>
        <w:t>gamedir</w:t>
      </w:r>
      <w:proofErr w:type="spellEnd"/>
      <w:r w:rsidRPr="00124745">
        <w:rPr>
          <w:rStyle w:val="Cobra-CodeCar"/>
          <w:highlight w:val="black"/>
          <w:lang w:val="fr-FR"/>
        </w:rPr>
        <w:t>/</w:t>
      </w:r>
    </w:p>
    <w:p w14:paraId="71161A31" w14:textId="77777777" w:rsidR="005E6321" w:rsidRDefault="005E6321" w:rsidP="00682396">
      <w:pPr>
        <w:pStyle w:val="Cobra-Titre2"/>
        <w:rPr>
          <w:sz w:val="28"/>
          <w:szCs w:val="28"/>
          <w:lang w:val="fr-FR"/>
        </w:rPr>
      </w:pPr>
      <w:bookmarkStart w:id="2" w:name="_Toc38621123"/>
      <w:r>
        <w:rPr>
          <w:lang w:val="fr-FR"/>
        </w:rPr>
        <w:t xml:space="preserve">Pour </w:t>
      </w:r>
      <w:proofErr w:type="spellStart"/>
      <w:r>
        <w:rPr>
          <w:lang w:val="fr-FR"/>
        </w:rPr>
        <w:t>MacOS</w:t>
      </w:r>
      <w:bookmarkEnd w:id="2"/>
      <w:proofErr w:type="spellEnd"/>
    </w:p>
    <w:p w14:paraId="77F7CD26" w14:textId="77777777" w:rsidR="005E6321" w:rsidRDefault="005E6321" w:rsidP="005E6321">
      <w:pPr>
        <w:pStyle w:val="Cobra-Normal"/>
        <w:rPr>
          <w:lang w:val="fr-FR"/>
        </w:rPr>
      </w:pPr>
    </w:p>
    <w:p w14:paraId="4AD42403" w14:textId="363F6638" w:rsidR="005E6321" w:rsidRDefault="005E6321" w:rsidP="000A2490">
      <w:pPr>
        <w:pStyle w:val="Cobra-Normal"/>
        <w:ind w:firstLine="708"/>
        <w:rPr>
          <w:lang w:val="fr-FR"/>
        </w:rPr>
      </w:pPr>
      <w:r>
        <w:rPr>
          <w:lang w:val="fr-FR"/>
        </w:rPr>
        <w:t xml:space="preserve">Tout d’abord, il vous faut aller sur </w:t>
      </w:r>
      <w:hyperlink r:id="rId23" w:history="1">
        <w:r>
          <w:rPr>
            <w:rStyle w:val="Hyperlink"/>
            <w:lang w:val="fr-FR"/>
          </w:rPr>
          <w:t>ce site</w:t>
        </w:r>
      </w:hyperlink>
      <w:r>
        <w:rPr>
          <w:lang w:val="fr-FR"/>
        </w:rPr>
        <w:t xml:space="preserve">. Télécharger la version </w:t>
      </w:r>
      <w:proofErr w:type="spellStart"/>
      <w:r>
        <w:rPr>
          <w:lang w:val="fr-FR"/>
        </w:rPr>
        <w:t>MacOS</w:t>
      </w:r>
      <w:proofErr w:type="spellEnd"/>
      <w:r>
        <w:rPr>
          <w:lang w:val="fr-FR"/>
        </w:rPr>
        <w:t>.</w:t>
      </w:r>
      <w:r w:rsidR="000A2490">
        <w:rPr>
          <w:lang w:val="fr-FR"/>
        </w:rPr>
        <w:t xml:space="preserve"> </w:t>
      </w:r>
      <w:r>
        <w:rPr>
          <w:lang w:val="fr-FR"/>
        </w:rPr>
        <w:t>Vous obtiendrez alors un dossier .zip, il vous suffira de le décompresser.</w:t>
      </w:r>
    </w:p>
    <w:p w14:paraId="28A0D236" w14:textId="77777777" w:rsidR="000A2490" w:rsidRDefault="000A2490" w:rsidP="000A2490">
      <w:pPr>
        <w:pStyle w:val="Cobra-Normal"/>
        <w:ind w:firstLine="708"/>
        <w:rPr>
          <w:lang w:val="fr-FR"/>
        </w:rPr>
      </w:pPr>
      <w:r>
        <w:rPr>
          <w:lang w:val="fr-FR"/>
        </w:rPr>
        <w:t>A</w:t>
      </w:r>
      <w:r w:rsidR="005E6321">
        <w:rPr>
          <w:lang w:val="fr-FR"/>
        </w:rPr>
        <w:t xml:space="preserve">fin que vous puissiez utiliser la commande love, il faudra rentrer la commande suivante pour que votre environnement sache où chercher les sources : </w:t>
      </w:r>
    </w:p>
    <w:p w14:paraId="5CF9E73C" w14:textId="08105E36" w:rsidR="000A2490" w:rsidRPr="000A2490" w:rsidRDefault="00124745" w:rsidP="000A2490">
      <w:pPr>
        <w:pStyle w:val="Cobra-Code"/>
        <w:rPr>
          <w:sz w:val="18"/>
          <w:szCs w:val="18"/>
        </w:rPr>
      </w:pPr>
      <w:r>
        <w:rPr>
          <w:sz w:val="18"/>
          <w:szCs w:val="18"/>
        </w:rPr>
        <w:t xml:space="preserve">$&gt; </w:t>
      </w:r>
      <w:r w:rsidR="005E6321" w:rsidRPr="000A2490">
        <w:rPr>
          <w:sz w:val="18"/>
          <w:szCs w:val="18"/>
        </w:rPr>
        <w:t>echo "alias love=\"/</w:t>
      </w:r>
      <w:r w:rsidR="000A2490" w:rsidRPr="000A2490">
        <w:rPr>
          <w:sz w:val="18"/>
          <w:szCs w:val="18"/>
        </w:rPr>
        <w:t>path/to/file</w:t>
      </w:r>
      <w:r w:rsidR="005E6321" w:rsidRPr="000A2490">
        <w:rPr>
          <w:sz w:val="18"/>
          <w:szCs w:val="18"/>
        </w:rPr>
        <w:t>/</w:t>
      </w:r>
      <w:proofErr w:type="spellStart"/>
      <w:r w:rsidR="005E6321" w:rsidRPr="000A2490">
        <w:rPr>
          <w:sz w:val="18"/>
          <w:szCs w:val="18"/>
        </w:rPr>
        <w:t>love.app</w:t>
      </w:r>
      <w:proofErr w:type="spellEnd"/>
      <w:r w:rsidR="005E6321" w:rsidRPr="000A2490">
        <w:rPr>
          <w:sz w:val="18"/>
          <w:szCs w:val="18"/>
        </w:rPr>
        <w:t>/Contents/MacOS/love\"" &gt;&gt; ~</w:t>
      </w:r>
      <w:proofErr w:type="gramStart"/>
      <w:r w:rsidR="005E6321" w:rsidRPr="000A2490">
        <w:rPr>
          <w:sz w:val="18"/>
          <w:szCs w:val="18"/>
        </w:rPr>
        <w:t>/.</w:t>
      </w:r>
      <w:proofErr w:type="spellStart"/>
      <w:r w:rsidR="005E6321" w:rsidRPr="000A2490">
        <w:rPr>
          <w:sz w:val="18"/>
          <w:szCs w:val="18"/>
        </w:rPr>
        <w:t>bashrc</w:t>
      </w:r>
      <w:proofErr w:type="spellEnd"/>
      <w:proofErr w:type="gramEnd"/>
      <w:r w:rsidR="005E6321" w:rsidRPr="000A2490">
        <w:rPr>
          <w:sz w:val="18"/>
          <w:szCs w:val="18"/>
        </w:rPr>
        <w:t xml:space="preserve"> </w:t>
      </w:r>
    </w:p>
    <w:p w14:paraId="477667F9" w14:textId="5BBC8F9F" w:rsidR="005E6321" w:rsidRPr="000A2490" w:rsidRDefault="00124745" w:rsidP="000A2490">
      <w:pPr>
        <w:pStyle w:val="Cobra-Code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$&gt;</w:t>
      </w:r>
      <w:r w:rsidR="005E6321">
        <w:rPr>
          <w:sz w:val="18"/>
          <w:szCs w:val="18"/>
          <w:lang w:val="fr-FR"/>
        </w:rPr>
        <w:t xml:space="preserve"> </w:t>
      </w:r>
      <w:r w:rsidR="005E6321" w:rsidRPr="000A2490">
        <w:rPr>
          <w:sz w:val="18"/>
          <w:szCs w:val="18"/>
          <w:lang w:val="fr-FR"/>
        </w:rPr>
        <w:t>source ~</w:t>
      </w:r>
      <w:proofErr w:type="gramStart"/>
      <w:r w:rsidR="005E6321" w:rsidRPr="000A2490">
        <w:rPr>
          <w:sz w:val="18"/>
          <w:szCs w:val="18"/>
          <w:lang w:val="fr-FR"/>
        </w:rPr>
        <w:t>/.</w:t>
      </w:r>
      <w:proofErr w:type="spellStart"/>
      <w:r w:rsidR="005E6321" w:rsidRPr="000A2490">
        <w:rPr>
          <w:sz w:val="18"/>
          <w:szCs w:val="18"/>
          <w:lang w:val="fr-FR"/>
        </w:rPr>
        <w:t>bashrc</w:t>
      </w:r>
      <w:proofErr w:type="spellEnd"/>
      <w:proofErr w:type="gramEnd"/>
    </w:p>
    <w:p w14:paraId="4CC33F77" w14:textId="267F4E46" w:rsidR="005E6321" w:rsidRPr="000A2490" w:rsidRDefault="005E6321" w:rsidP="000A2490">
      <w:pPr>
        <w:pStyle w:val="Cobra-Normal"/>
        <w:ind w:firstLine="708"/>
        <w:rPr>
          <w:lang w:val="fr-FR"/>
        </w:rPr>
      </w:pPr>
      <w:r w:rsidRPr="000A2490">
        <w:rPr>
          <w:lang w:val="fr-FR"/>
        </w:rPr>
        <w:t xml:space="preserve">Dans le cas où </w:t>
      </w:r>
      <w:proofErr w:type="spellStart"/>
      <w:r w:rsidRPr="000A2490">
        <w:rPr>
          <w:lang w:val="fr-FR"/>
        </w:rPr>
        <w:t>lorsque</w:t>
      </w:r>
      <w:proofErr w:type="spellEnd"/>
      <w:r w:rsidRPr="000A2490">
        <w:rPr>
          <w:lang w:val="fr-FR"/>
        </w:rPr>
        <w:t xml:space="preserve"> </w:t>
      </w:r>
      <w:proofErr w:type="spellStart"/>
      <w:r w:rsidRPr="000A2490">
        <w:rPr>
          <w:lang w:val="fr-FR"/>
        </w:rPr>
        <w:t>vous</w:t>
      </w:r>
      <w:proofErr w:type="spellEnd"/>
      <w:r w:rsidRPr="000A2490">
        <w:rPr>
          <w:lang w:val="fr-FR"/>
        </w:rPr>
        <w:t xml:space="preserve"> </w:t>
      </w:r>
      <w:proofErr w:type="spellStart"/>
      <w:r w:rsidRPr="000A2490">
        <w:rPr>
          <w:lang w:val="fr-FR"/>
        </w:rPr>
        <w:t>décompressez</w:t>
      </w:r>
      <w:proofErr w:type="spellEnd"/>
      <w:r w:rsidRPr="000A2490">
        <w:rPr>
          <w:lang w:val="fr-FR"/>
        </w:rPr>
        <w:t xml:space="preserve"> le </w:t>
      </w:r>
      <w:proofErr w:type="spellStart"/>
      <w:r w:rsidRPr="000A2490">
        <w:rPr>
          <w:lang w:val="fr-FR"/>
        </w:rPr>
        <w:t>fichier</w:t>
      </w:r>
      <w:proofErr w:type="spellEnd"/>
      <w:r w:rsidRPr="000A2490">
        <w:rPr>
          <w:lang w:val="fr-FR"/>
        </w:rPr>
        <w:t xml:space="preserve"> .zip et </w:t>
      </w:r>
      <w:proofErr w:type="spellStart"/>
      <w:r w:rsidRPr="000A2490">
        <w:rPr>
          <w:lang w:val="fr-FR"/>
        </w:rPr>
        <w:t>qu’il</w:t>
      </w:r>
      <w:proofErr w:type="spellEnd"/>
      <w:r w:rsidRPr="000A2490">
        <w:rPr>
          <w:lang w:val="fr-FR"/>
        </w:rPr>
        <w:t xml:space="preserve"> </w:t>
      </w:r>
      <w:proofErr w:type="spellStart"/>
      <w:r w:rsidRPr="000A2490">
        <w:rPr>
          <w:lang w:val="fr-FR"/>
        </w:rPr>
        <w:t>n’y</w:t>
      </w:r>
      <w:proofErr w:type="spellEnd"/>
      <w:r w:rsidRPr="000A2490">
        <w:rPr>
          <w:lang w:val="fr-FR"/>
        </w:rPr>
        <w:t xml:space="preserve"> a que le </w:t>
      </w:r>
      <w:proofErr w:type="spellStart"/>
      <w:r w:rsidRPr="000A2490">
        <w:rPr>
          <w:lang w:val="fr-FR"/>
        </w:rPr>
        <w:t>fichier</w:t>
      </w:r>
      <w:proofErr w:type="spellEnd"/>
      <w:r w:rsidRPr="000A2490">
        <w:rPr>
          <w:lang w:val="fr-FR"/>
        </w:rPr>
        <w:t xml:space="preserve"> love qui en ressort, entrez la commande :</w:t>
      </w:r>
    </w:p>
    <w:p w14:paraId="5B2717B5" w14:textId="15964208" w:rsidR="00124745" w:rsidRDefault="00124745" w:rsidP="005E6321">
      <w:pPr>
        <w:pStyle w:val="Cobra-Code"/>
        <w:rPr>
          <w:highlight w:val="black"/>
        </w:rPr>
      </w:pPr>
      <w:r>
        <w:rPr>
          <w:highlight w:val="black"/>
        </w:rPr>
        <w:t xml:space="preserve">$&gt; </w:t>
      </w:r>
      <w:r w:rsidR="005E6321" w:rsidRPr="00124745">
        <w:rPr>
          <w:highlight w:val="black"/>
        </w:rPr>
        <w:t>echo "alias love=\"/</w:t>
      </w:r>
      <w:r w:rsidRPr="00124745">
        <w:rPr>
          <w:highlight w:val="black"/>
        </w:rPr>
        <w:t>path/to</w:t>
      </w:r>
      <w:r>
        <w:rPr>
          <w:highlight w:val="black"/>
        </w:rPr>
        <w:t>/file</w:t>
      </w:r>
      <w:r w:rsidR="005E6321" w:rsidRPr="00124745">
        <w:rPr>
          <w:highlight w:val="black"/>
        </w:rPr>
        <w:t>/love\"" &gt;&gt; ~</w:t>
      </w:r>
      <w:proofErr w:type="gramStart"/>
      <w:r w:rsidR="005E6321" w:rsidRPr="00124745">
        <w:rPr>
          <w:highlight w:val="black"/>
        </w:rPr>
        <w:t>/.</w:t>
      </w:r>
      <w:proofErr w:type="spellStart"/>
      <w:r w:rsidR="005E6321" w:rsidRPr="00124745">
        <w:rPr>
          <w:highlight w:val="black"/>
        </w:rPr>
        <w:t>bashrc</w:t>
      </w:r>
      <w:proofErr w:type="spellEnd"/>
      <w:proofErr w:type="gramEnd"/>
      <w:r w:rsidR="005E6321" w:rsidRPr="00124745">
        <w:rPr>
          <w:highlight w:val="black"/>
        </w:rPr>
        <w:t xml:space="preserve"> </w:t>
      </w:r>
    </w:p>
    <w:p w14:paraId="7966834E" w14:textId="6E5ECC22" w:rsidR="005E6321" w:rsidRDefault="00124745" w:rsidP="005E6321">
      <w:pPr>
        <w:pStyle w:val="Cobra-Code"/>
        <w:rPr>
          <w:highlight w:val="black"/>
          <w:lang w:val="fr-FR"/>
        </w:rPr>
      </w:pPr>
      <w:r w:rsidRPr="00124745">
        <w:rPr>
          <w:highlight w:val="black"/>
          <w:lang w:val="fr-FR"/>
        </w:rPr>
        <w:t>$&gt;</w:t>
      </w:r>
      <w:r w:rsidR="005E6321">
        <w:rPr>
          <w:highlight w:val="black"/>
          <w:lang w:val="fr-FR"/>
        </w:rPr>
        <w:t xml:space="preserve"> source ~</w:t>
      </w:r>
      <w:proofErr w:type="gramStart"/>
      <w:r w:rsidR="005E6321">
        <w:rPr>
          <w:highlight w:val="black"/>
          <w:lang w:val="fr-FR"/>
        </w:rPr>
        <w:t>/.</w:t>
      </w:r>
      <w:proofErr w:type="spellStart"/>
      <w:r w:rsidR="005E6321">
        <w:rPr>
          <w:highlight w:val="black"/>
          <w:lang w:val="fr-FR"/>
        </w:rPr>
        <w:t>bashrc</w:t>
      </w:r>
      <w:proofErr w:type="spellEnd"/>
      <w:proofErr w:type="gramEnd"/>
      <w:r w:rsidR="005E6321">
        <w:rPr>
          <w:highlight w:val="black"/>
          <w:lang w:val="fr-FR"/>
        </w:rPr>
        <w:t>.</w:t>
      </w:r>
    </w:p>
    <w:p w14:paraId="6CC847B0" w14:textId="77777777" w:rsidR="005E6321" w:rsidRDefault="005E6321" w:rsidP="005E6321">
      <w:pPr>
        <w:pStyle w:val="Cobra-Normal"/>
        <w:rPr>
          <w:lang w:val="fr-FR"/>
        </w:rPr>
      </w:pPr>
    </w:p>
    <w:p w14:paraId="06852249" w14:textId="794FD685" w:rsidR="00C748AD" w:rsidRPr="0041526F" w:rsidRDefault="005E6321" w:rsidP="00EE5371">
      <w:pPr>
        <w:pStyle w:val="Cobra-Normal"/>
        <w:ind w:firstLine="708"/>
        <w:rPr>
          <w:lang w:val="fr-FR"/>
        </w:rPr>
      </w:pPr>
      <w:r>
        <w:rPr>
          <w:lang w:val="fr-FR"/>
        </w:rPr>
        <w:t xml:space="preserve">Pour lancer votre jeu il suffira d’utiliser la commande </w:t>
      </w:r>
      <w:r w:rsidR="00124745">
        <w:rPr>
          <w:lang w:val="fr-FR"/>
        </w:rPr>
        <w:t>"</w:t>
      </w:r>
      <w:r>
        <w:rPr>
          <w:lang w:val="fr-FR"/>
        </w:rPr>
        <w:t>love</w:t>
      </w:r>
      <w:r w:rsidR="00124745">
        <w:rPr>
          <w:lang w:val="fr-FR"/>
        </w:rPr>
        <w:t>"</w:t>
      </w:r>
      <w:r>
        <w:rPr>
          <w:lang w:val="fr-FR"/>
        </w:rPr>
        <w:t xml:space="preserve"> suivie du chemin vers votre projet. Par exemple : </w:t>
      </w:r>
      <w:r>
        <w:rPr>
          <w:rStyle w:val="Cobra-CodeCar"/>
          <w:highlight w:val="black"/>
          <w:lang w:val="fr-FR"/>
        </w:rPr>
        <w:t>love /</w:t>
      </w:r>
      <w:proofErr w:type="spellStart"/>
      <w:r>
        <w:rPr>
          <w:rStyle w:val="Cobra-CodeCar"/>
          <w:highlight w:val="black"/>
          <w:lang w:val="fr-FR"/>
        </w:rPr>
        <w:t>path</w:t>
      </w:r>
      <w:proofErr w:type="spellEnd"/>
      <w:r>
        <w:rPr>
          <w:rStyle w:val="Cobra-CodeCar"/>
          <w:highlight w:val="black"/>
          <w:lang w:val="fr-FR"/>
        </w:rPr>
        <w:t>/to/</w:t>
      </w:r>
      <w:proofErr w:type="spellStart"/>
      <w:r>
        <w:rPr>
          <w:rStyle w:val="Cobra-CodeCar"/>
          <w:highlight w:val="black"/>
          <w:lang w:val="fr-FR"/>
        </w:rPr>
        <w:t>gamedir</w:t>
      </w:r>
      <w:proofErr w:type="spellEnd"/>
      <w:r>
        <w:rPr>
          <w:rStyle w:val="Cobra-CodeCar"/>
          <w:highlight w:val="black"/>
          <w:lang w:val="fr-FR"/>
        </w:rPr>
        <w:t>/</w:t>
      </w:r>
    </w:p>
    <w:sectPr w:rsidR="00C748AD" w:rsidRPr="0041526F" w:rsidSect="007B3BD9">
      <w:footerReference w:type="default" r:id="rId2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D5E46" w14:textId="77777777" w:rsidR="0061366F" w:rsidRDefault="0061366F" w:rsidP="00353C27">
      <w:pPr>
        <w:spacing w:after="0" w:line="240" w:lineRule="auto"/>
      </w:pPr>
      <w:r>
        <w:separator/>
      </w:r>
    </w:p>
  </w:endnote>
  <w:endnote w:type="continuationSeparator" w:id="0">
    <w:p w14:paraId="2CB5CEF3" w14:textId="77777777" w:rsidR="0061366F" w:rsidRDefault="0061366F" w:rsidP="00353C27">
      <w:pPr>
        <w:spacing w:after="0" w:line="240" w:lineRule="auto"/>
      </w:pPr>
      <w:r>
        <w:continuationSeparator/>
      </w:r>
    </w:p>
  </w:endnote>
  <w:endnote w:type="continuationNotice" w:id="1">
    <w:p w14:paraId="526ADC7E" w14:textId="77777777" w:rsidR="0061366F" w:rsidRDefault="006136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652992"/>
      <w:docPartObj>
        <w:docPartGallery w:val="Page Numbers (Bottom of Page)"/>
        <w:docPartUnique/>
      </w:docPartObj>
    </w:sdtPr>
    <w:sdtContent>
      <w:p w14:paraId="3D9D34C1" w14:textId="6670FE33" w:rsidR="00334A7F" w:rsidRDefault="00334A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B0C9B1F" w14:textId="77777777" w:rsidR="00F129A3" w:rsidRPr="00F129A3" w:rsidRDefault="00F129A3" w:rsidP="006F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86033" w14:textId="77777777" w:rsidR="0061366F" w:rsidRDefault="0061366F" w:rsidP="00353C27">
      <w:pPr>
        <w:spacing w:after="0" w:line="240" w:lineRule="auto"/>
      </w:pPr>
      <w:r>
        <w:separator/>
      </w:r>
    </w:p>
  </w:footnote>
  <w:footnote w:type="continuationSeparator" w:id="0">
    <w:p w14:paraId="57C86F21" w14:textId="77777777" w:rsidR="0061366F" w:rsidRDefault="0061366F" w:rsidP="00353C27">
      <w:pPr>
        <w:spacing w:after="0" w:line="240" w:lineRule="auto"/>
      </w:pPr>
      <w:r>
        <w:continuationSeparator/>
      </w:r>
    </w:p>
  </w:footnote>
  <w:footnote w:type="continuationNotice" w:id="1">
    <w:p w14:paraId="4D734D0A" w14:textId="77777777" w:rsidR="0061366F" w:rsidRDefault="006136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01136"/>
    <w:multiLevelType w:val="multilevel"/>
    <w:tmpl w:val="DB16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E0F4F"/>
    <w:multiLevelType w:val="hybridMultilevel"/>
    <w:tmpl w:val="FAECC772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DCF934">
      <w:start w:val="1"/>
      <w:numFmt w:val="lowerLetter"/>
      <w:pStyle w:val="Cobra-Titre2"/>
      <w:lvlText w:val="%2."/>
      <w:lvlJc w:val="left"/>
      <w:pPr>
        <w:ind w:left="1440" w:hanging="360"/>
      </w:pPr>
      <w:rPr>
        <w:sz w:val="22"/>
        <w:szCs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7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"/>
  </w:num>
  <w:num w:numId="15">
    <w:abstractNumId w:val="11"/>
  </w:num>
  <w:num w:numId="16">
    <w:abstractNumId w:val="1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02"/>
    <w:rsid w:val="00001322"/>
    <w:rsid w:val="000033A9"/>
    <w:rsid w:val="00013516"/>
    <w:rsid w:val="00016700"/>
    <w:rsid w:val="00033FC1"/>
    <w:rsid w:val="00034D5F"/>
    <w:rsid w:val="00046430"/>
    <w:rsid w:val="000500E8"/>
    <w:rsid w:val="00052C7E"/>
    <w:rsid w:val="000572E1"/>
    <w:rsid w:val="0005738F"/>
    <w:rsid w:val="0006200F"/>
    <w:rsid w:val="00062403"/>
    <w:rsid w:val="00063D3E"/>
    <w:rsid w:val="00071D45"/>
    <w:rsid w:val="0008235C"/>
    <w:rsid w:val="0008434F"/>
    <w:rsid w:val="0008553F"/>
    <w:rsid w:val="000874D8"/>
    <w:rsid w:val="0009393E"/>
    <w:rsid w:val="00095D4E"/>
    <w:rsid w:val="000A0B90"/>
    <w:rsid w:val="000A2490"/>
    <w:rsid w:val="000A4B1F"/>
    <w:rsid w:val="000A4F02"/>
    <w:rsid w:val="000B1284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5F1"/>
    <w:rsid w:val="00100D9A"/>
    <w:rsid w:val="00100ECF"/>
    <w:rsid w:val="00110AD0"/>
    <w:rsid w:val="00114876"/>
    <w:rsid w:val="00121B41"/>
    <w:rsid w:val="00124745"/>
    <w:rsid w:val="00131C1A"/>
    <w:rsid w:val="00134823"/>
    <w:rsid w:val="0014222F"/>
    <w:rsid w:val="001427EB"/>
    <w:rsid w:val="00144259"/>
    <w:rsid w:val="0014674C"/>
    <w:rsid w:val="00150967"/>
    <w:rsid w:val="0015137C"/>
    <w:rsid w:val="00160557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1D91"/>
    <w:rsid w:val="001A29D0"/>
    <w:rsid w:val="001A443F"/>
    <w:rsid w:val="001A542A"/>
    <w:rsid w:val="001A73DD"/>
    <w:rsid w:val="001B5491"/>
    <w:rsid w:val="001B6FF7"/>
    <w:rsid w:val="001C36A2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445A7"/>
    <w:rsid w:val="00245B00"/>
    <w:rsid w:val="00247D8E"/>
    <w:rsid w:val="00250C74"/>
    <w:rsid w:val="00251823"/>
    <w:rsid w:val="00253F00"/>
    <w:rsid w:val="00260611"/>
    <w:rsid w:val="0026342B"/>
    <w:rsid w:val="00270225"/>
    <w:rsid w:val="00270E31"/>
    <w:rsid w:val="002711F9"/>
    <w:rsid w:val="002762E7"/>
    <w:rsid w:val="002823DD"/>
    <w:rsid w:val="00283CE7"/>
    <w:rsid w:val="002904A8"/>
    <w:rsid w:val="00293507"/>
    <w:rsid w:val="002961CE"/>
    <w:rsid w:val="002A0643"/>
    <w:rsid w:val="002A0C90"/>
    <w:rsid w:val="002A381E"/>
    <w:rsid w:val="002A525A"/>
    <w:rsid w:val="002B2043"/>
    <w:rsid w:val="002B7F23"/>
    <w:rsid w:val="002C4D55"/>
    <w:rsid w:val="002D6C2A"/>
    <w:rsid w:val="002D71F6"/>
    <w:rsid w:val="002E1B97"/>
    <w:rsid w:val="002E761E"/>
    <w:rsid w:val="002F239B"/>
    <w:rsid w:val="002F3B1F"/>
    <w:rsid w:val="002F3B6E"/>
    <w:rsid w:val="0030050A"/>
    <w:rsid w:val="003017A6"/>
    <w:rsid w:val="003027B8"/>
    <w:rsid w:val="003153D8"/>
    <w:rsid w:val="003173D1"/>
    <w:rsid w:val="003225F3"/>
    <w:rsid w:val="00323A21"/>
    <w:rsid w:val="003260F3"/>
    <w:rsid w:val="0032622C"/>
    <w:rsid w:val="003271B1"/>
    <w:rsid w:val="00327A4A"/>
    <w:rsid w:val="00334A7F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4CB7"/>
    <w:rsid w:val="003864D0"/>
    <w:rsid w:val="003911FC"/>
    <w:rsid w:val="0039336D"/>
    <w:rsid w:val="00397923"/>
    <w:rsid w:val="00397A2F"/>
    <w:rsid w:val="00397ED2"/>
    <w:rsid w:val="003A0F8E"/>
    <w:rsid w:val="003A3EC6"/>
    <w:rsid w:val="003A7D7D"/>
    <w:rsid w:val="003B10F7"/>
    <w:rsid w:val="003B1B93"/>
    <w:rsid w:val="003B2FF9"/>
    <w:rsid w:val="003B442D"/>
    <w:rsid w:val="003B4D21"/>
    <w:rsid w:val="003C0190"/>
    <w:rsid w:val="003C0F0F"/>
    <w:rsid w:val="003C34CB"/>
    <w:rsid w:val="003C4498"/>
    <w:rsid w:val="003D5F26"/>
    <w:rsid w:val="003E0F57"/>
    <w:rsid w:val="003E368C"/>
    <w:rsid w:val="003E712D"/>
    <w:rsid w:val="003F3D28"/>
    <w:rsid w:val="0040190C"/>
    <w:rsid w:val="00405810"/>
    <w:rsid w:val="004103C1"/>
    <w:rsid w:val="0041526F"/>
    <w:rsid w:val="004200F6"/>
    <w:rsid w:val="0043308A"/>
    <w:rsid w:val="004367CB"/>
    <w:rsid w:val="004443BB"/>
    <w:rsid w:val="004458DD"/>
    <w:rsid w:val="004476D7"/>
    <w:rsid w:val="00450067"/>
    <w:rsid w:val="004532D0"/>
    <w:rsid w:val="004608DB"/>
    <w:rsid w:val="0046555F"/>
    <w:rsid w:val="00472A25"/>
    <w:rsid w:val="00473120"/>
    <w:rsid w:val="00473424"/>
    <w:rsid w:val="004752BF"/>
    <w:rsid w:val="00480F54"/>
    <w:rsid w:val="00481FBD"/>
    <w:rsid w:val="00487782"/>
    <w:rsid w:val="004925FA"/>
    <w:rsid w:val="00495B04"/>
    <w:rsid w:val="004B09AF"/>
    <w:rsid w:val="004B4729"/>
    <w:rsid w:val="004C07BD"/>
    <w:rsid w:val="004C4DB3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B2D"/>
    <w:rsid w:val="00565587"/>
    <w:rsid w:val="00570A65"/>
    <w:rsid w:val="005719F4"/>
    <w:rsid w:val="00573C91"/>
    <w:rsid w:val="005772FD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5CE1"/>
    <w:rsid w:val="005C40EA"/>
    <w:rsid w:val="005C51F1"/>
    <w:rsid w:val="005C7AB6"/>
    <w:rsid w:val="005D067C"/>
    <w:rsid w:val="005D6720"/>
    <w:rsid w:val="005E0FDF"/>
    <w:rsid w:val="005E1AD9"/>
    <w:rsid w:val="005E2170"/>
    <w:rsid w:val="005E5FA6"/>
    <w:rsid w:val="005E6321"/>
    <w:rsid w:val="005F02DC"/>
    <w:rsid w:val="005F3EC5"/>
    <w:rsid w:val="005F435F"/>
    <w:rsid w:val="005F5018"/>
    <w:rsid w:val="005F6256"/>
    <w:rsid w:val="00601F48"/>
    <w:rsid w:val="006070DA"/>
    <w:rsid w:val="0061366F"/>
    <w:rsid w:val="00613826"/>
    <w:rsid w:val="00617664"/>
    <w:rsid w:val="00620D5E"/>
    <w:rsid w:val="006258DA"/>
    <w:rsid w:val="00630EAC"/>
    <w:rsid w:val="00631F54"/>
    <w:rsid w:val="00633399"/>
    <w:rsid w:val="006334D5"/>
    <w:rsid w:val="006338A7"/>
    <w:rsid w:val="00640896"/>
    <w:rsid w:val="006453B0"/>
    <w:rsid w:val="0064742A"/>
    <w:rsid w:val="00655CFA"/>
    <w:rsid w:val="006560C2"/>
    <w:rsid w:val="00661100"/>
    <w:rsid w:val="00663A53"/>
    <w:rsid w:val="00665281"/>
    <w:rsid w:val="00673659"/>
    <w:rsid w:val="0067408C"/>
    <w:rsid w:val="00682396"/>
    <w:rsid w:val="00686EB0"/>
    <w:rsid w:val="00690311"/>
    <w:rsid w:val="006925EA"/>
    <w:rsid w:val="00692E3C"/>
    <w:rsid w:val="0069535D"/>
    <w:rsid w:val="006A1656"/>
    <w:rsid w:val="006A2076"/>
    <w:rsid w:val="006B01FE"/>
    <w:rsid w:val="006B20A8"/>
    <w:rsid w:val="006B525F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57C"/>
    <w:rsid w:val="006F585F"/>
    <w:rsid w:val="006F67DC"/>
    <w:rsid w:val="006F7554"/>
    <w:rsid w:val="006F7A13"/>
    <w:rsid w:val="00700BFA"/>
    <w:rsid w:val="00701F9B"/>
    <w:rsid w:val="00702A61"/>
    <w:rsid w:val="0070583B"/>
    <w:rsid w:val="00706327"/>
    <w:rsid w:val="00707905"/>
    <w:rsid w:val="007160B1"/>
    <w:rsid w:val="00724BC3"/>
    <w:rsid w:val="007300A3"/>
    <w:rsid w:val="007335B9"/>
    <w:rsid w:val="00736E0E"/>
    <w:rsid w:val="0074506D"/>
    <w:rsid w:val="00753D34"/>
    <w:rsid w:val="00760A98"/>
    <w:rsid w:val="00760B52"/>
    <w:rsid w:val="00764252"/>
    <w:rsid w:val="007675F1"/>
    <w:rsid w:val="00771983"/>
    <w:rsid w:val="0077421C"/>
    <w:rsid w:val="0077691D"/>
    <w:rsid w:val="007820BD"/>
    <w:rsid w:val="00783218"/>
    <w:rsid w:val="00783505"/>
    <w:rsid w:val="0078456B"/>
    <w:rsid w:val="007B1AAF"/>
    <w:rsid w:val="007B3BD9"/>
    <w:rsid w:val="007B7CED"/>
    <w:rsid w:val="007C1EA4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345B"/>
    <w:rsid w:val="008040E2"/>
    <w:rsid w:val="00813127"/>
    <w:rsid w:val="00813ADB"/>
    <w:rsid w:val="00814A09"/>
    <w:rsid w:val="00814F22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55F74"/>
    <w:rsid w:val="00863A23"/>
    <w:rsid w:val="008645C2"/>
    <w:rsid w:val="00864E46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45B8"/>
    <w:rsid w:val="00895736"/>
    <w:rsid w:val="008A0D3A"/>
    <w:rsid w:val="008A1216"/>
    <w:rsid w:val="008A1BE3"/>
    <w:rsid w:val="008A228B"/>
    <w:rsid w:val="008A5BFF"/>
    <w:rsid w:val="008B08D7"/>
    <w:rsid w:val="008B51E3"/>
    <w:rsid w:val="008B5CD6"/>
    <w:rsid w:val="008C407B"/>
    <w:rsid w:val="008C4750"/>
    <w:rsid w:val="008C5EBC"/>
    <w:rsid w:val="008C612C"/>
    <w:rsid w:val="008D2AA4"/>
    <w:rsid w:val="008E7C8A"/>
    <w:rsid w:val="008F2CF8"/>
    <w:rsid w:val="008F3821"/>
    <w:rsid w:val="008F53B1"/>
    <w:rsid w:val="00900FEF"/>
    <w:rsid w:val="0090145E"/>
    <w:rsid w:val="0090737D"/>
    <w:rsid w:val="00911274"/>
    <w:rsid w:val="00920EB9"/>
    <w:rsid w:val="00924D44"/>
    <w:rsid w:val="00953BCF"/>
    <w:rsid w:val="00954024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15FB"/>
    <w:rsid w:val="009D3991"/>
    <w:rsid w:val="009D3EAD"/>
    <w:rsid w:val="009D4382"/>
    <w:rsid w:val="009E4203"/>
    <w:rsid w:val="009E58E1"/>
    <w:rsid w:val="009E659F"/>
    <w:rsid w:val="009F02D2"/>
    <w:rsid w:val="009F34B8"/>
    <w:rsid w:val="00A01E05"/>
    <w:rsid w:val="00A14AAE"/>
    <w:rsid w:val="00A15F66"/>
    <w:rsid w:val="00A16368"/>
    <w:rsid w:val="00A22F18"/>
    <w:rsid w:val="00A33520"/>
    <w:rsid w:val="00A42B13"/>
    <w:rsid w:val="00A43F35"/>
    <w:rsid w:val="00A4765B"/>
    <w:rsid w:val="00A538D6"/>
    <w:rsid w:val="00A53B54"/>
    <w:rsid w:val="00A54B26"/>
    <w:rsid w:val="00A57F33"/>
    <w:rsid w:val="00A634FD"/>
    <w:rsid w:val="00A661C2"/>
    <w:rsid w:val="00A71575"/>
    <w:rsid w:val="00A739A8"/>
    <w:rsid w:val="00A81600"/>
    <w:rsid w:val="00A8574A"/>
    <w:rsid w:val="00A90B72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D6096"/>
    <w:rsid w:val="00AE3D6F"/>
    <w:rsid w:val="00AF1074"/>
    <w:rsid w:val="00AF4FFE"/>
    <w:rsid w:val="00AF7B56"/>
    <w:rsid w:val="00B002A4"/>
    <w:rsid w:val="00B068A6"/>
    <w:rsid w:val="00B126ED"/>
    <w:rsid w:val="00B13D9F"/>
    <w:rsid w:val="00B22E4D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66312"/>
    <w:rsid w:val="00B716F0"/>
    <w:rsid w:val="00B7250B"/>
    <w:rsid w:val="00B74FD1"/>
    <w:rsid w:val="00B82942"/>
    <w:rsid w:val="00B84A29"/>
    <w:rsid w:val="00B85DF2"/>
    <w:rsid w:val="00B928E5"/>
    <w:rsid w:val="00B92EE4"/>
    <w:rsid w:val="00B93CBE"/>
    <w:rsid w:val="00B95E75"/>
    <w:rsid w:val="00B964CD"/>
    <w:rsid w:val="00BA5BDA"/>
    <w:rsid w:val="00BB0698"/>
    <w:rsid w:val="00BB432B"/>
    <w:rsid w:val="00BB767F"/>
    <w:rsid w:val="00BB7C52"/>
    <w:rsid w:val="00BC486B"/>
    <w:rsid w:val="00BC5D4B"/>
    <w:rsid w:val="00BC5E87"/>
    <w:rsid w:val="00BC7127"/>
    <w:rsid w:val="00BE0E99"/>
    <w:rsid w:val="00BF2649"/>
    <w:rsid w:val="00BF5537"/>
    <w:rsid w:val="00BF6409"/>
    <w:rsid w:val="00C02739"/>
    <w:rsid w:val="00C04010"/>
    <w:rsid w:val="00C04E95"/>
    <w:rsid w:val="00C05AB9"/>
    <w:rsid w:val="00C067A3"/>
    <w:rsid w:val="00C12F15"/>
    <w:rsid w:val="00C22D3E"/>
    <w:rsid w:val="00C24AE3"/>
    <w:rsid w:val="00C26A06"/>
    <w:rsid w:val="00C2773F"/>
    <w:rsid w:val="00C30FB5"/>
    <w:rsid w:val="00C3594F"/>
    <w:rsid w:val="00C37D01"/>
    <w:rsid w:val="00C548B3"/>
    <w:rsid w:val="00C54D73"/>
    <w:rsid w:val="00C64E8A"/>
    <w:rsid w:val="00C654B9"/>
    <w:rsid w:val="00C748AD"/>
    <w:rsid w:val="00C74AF6"/>
    <w:rsid w:val="00C767A0"/>
    <w:rsid w:val="00C84B39"/>
    <w:rsid w:val="00C857F6"/>
    <w:rsid w:val="00C865A8"/>
    <w:rsid w:val="00C91719"/>
    <w:rsid w:val="00CA0569"/>
    <w:rsid w:val="00CA0B9B"/>
    <w:rsid w:val="00CB04C5"/>
    <w:rsid w:val="00CC0804"/>
    <w:rsid w:val="00CC3FB4"/>
    <w:rsid w:val="00CD1C60"/>
    <w:rsid w:val="00CD1D4F"/>
    <w:rsid w:val="00CD6856"/>
    <w:rsid w:val="00CD6A13"/>
    <w:rsid w:val="00CE0211"/>
    <w:rsid w:val="00CF7250"/>
    <w:rsid w:val="00D01A45"/>
    <w:rsid w:val="00D121C4"/>
    <w:rsid w:val="00D15E41"/>
    <w:rsid w:val="00D161A7"/>
    <w:rsid w:val="00D2123C"/>
    <w:rsid w:val="00D233B1"/>
    <w:rsid w:val="00D27BED"/>
    <w:rsid w:val="00D401AF"/>
    <w:rsid w:val="00D47CBB"/>
    <w:rsid w:val="00D55CCE"/>
    <w:rsid w:val="00D62462"/>
    <w:rsid w:val="00D641FD"/>
    <w:rsid w:val="00D6506E"/>
    <w:rsid w:val="00D75297"/>
    <w:rsid w:val="00D8047B"/>
    <w:rsid w:val="00D8523F"/>
    <w:rsid w:val="00D901F5"/>
    <w:rsid w:val="00D90461"/>
    <w:rsid w:val="00D95478"/>
    <w:rsid w:val="00D95AA7"/>
    <w:rsid w:val="00D95E4B"/>
    <w:rsid w:val="00DA08D0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3C8"/>
    <w:rsid w:val="00E07400"/>
    <w:rsid w:val="00E077D1"/>
    <w:rsid w:val="00E16150"/>
    <w:rsid w:val="00E1658D"/>
    <w:rsid w:val="00E227D3"/>
    <w:rsid w:val="00E30CB1"/>
    <w:rsid w:val="00E31CE8"/>
    <w:rsid w:val="00E347DD"/>
    <w:rsid w:val="00E4766B"/>
    <w:rsid w:val="00E554A6"/>
    <w:rsid w:val="00E57215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C47FF"/>
    <w:rsid w:val="00ED48D1"/>
    <w:rsid w:val="00ED6311"/>
    <w:rsid w:val="00EE093C"/>
    <w:rsid w:val="00EE5211"/>
    <w:rsid w:val="00EE5371"/>
    <w:rsid w:val="00EF784F"/>
    <w:rsid w:val="00F129A3"/>
    <w:rsid w:val="00F23E9D"/>
    <w:rsid w:val="00F3548E"/>
    <w:rsid w:val="00F3789E"/>
    <w:rsid w:val="00F41378"/>
    <w:rsid w:val="00F4517A"/>
    <w:rsid w:val="00F470E4"/>
    <w:rsid w:val="00F56486"/>
    <w:rsid w:val="00F56BC7"/>
    <w:rsid w:val="00F60109"/>
    <w:rsid w:val="00F615D1"/>
    <w:rsid w:val="00F642CC"/>
    <w:rsid w:val="00F7279C"/>
    <w:rsid w:val="00F7476F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915C8"/>
    <w:rsid w:val="00FA0314"/>
    <w:rsid w:val="00FA5BD0"/>
    <w:rsid w:val="00FA5F42"/>
    <w:rsid w:val="00FB5DDA"/>
    <w:rsid w:val="00FB5E66"/>
    <w:rsid w:val="00FC0D06"/>
    <w:rsid w:val="00FC394A"/>
    <w:rsid w:val="00FC493C"/>
    <w:rsid w:val="00FC78D6"/>
    <w:rsid w:val="00FD016C"/>
    <w:rsid w:val="00FD2DDD"/>
    <w:rsid w:val="00FD4507"/>
    <w:rsid w:val="00FD49D2"/>
    <w:rsid w:val="00FD6B19"/>
    <w:rsid w:val="00FE1EC1"/>
    <w:rsid w:val="00FE352E"/>
    <w:rsid w:val="00FE5419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5FDD"/>
  <w15:chartTrackingRefBased/>
  <w15:docId w15:val="{91994151-A75C-4D39-8712-E5C363DB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8E1"/>
  </w:style>
  <w:style w:type="character" w:customStyle="1" w:styleId="Cobra-Title1Car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7B7CED"/>
    <w:pPr>
      <w:spacing w:after="0"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DefaultParagraphFont"/>
    <w:link w:val="Cobra-Annotation"/>
    <w:rsid w:val="007B7CED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tlid-translation">
    <w:name w:val="tlid-translation"/>
    <w:basedOn w:val="DefaultParagraphFont"/>
    <w:rsid w:val="00034D5F"/>
  </w:style>
  <w:style w:type="paragraph" w:styleId="HTMLPreformatted">
    <w:name w:val="HTML Preformatted"/>
    <w:basedOn w:val="Normal"/>
    <w:link w:val="HTMLPreformattedChar"/>
    <w:uiPriority w:val="99"/>
    <w:unhideWhenUsed/>
    <w:rsid w:val="0085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F7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D450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954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7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2D71F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632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 w:eastAsia="fr-FR"/>
    </w:rPr>
  </w:style>
  <w:style w:type="character" w:customStyle="1" w:styleId="TitleChar">
    <w:name w:val="Title Char"/>
    <w:basedOn w:val="DefaultParagraphFont"/>
    <w:link w:val="Title"/>
    <w:uiPriority w:val="10"/>
    <w:rsid w:val="005E6321"/>
    <w:rPr>
      <w:rFonts w:ascii="Arial" w:eastAsia="Arial" w:hAnsi="Arial" w:cs="Arial"/>
      <w:sz w:val="52"/>
      <w:szCs w:val="52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luabinaries.sourceforge.net/download.html" TargetMode="External"/><Relationship Id="rId23" Type="http://schemas.openxmlformats.org/officeDocument/2006/relationships/hyperlink" Target="https://love2d.org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love2d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Part%20time\File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B81B-3479-410B-BE43-54A39EAA427A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100</TotalTime>
  <Pages>1</Pages>
  <Words>722</Words>
  <Characters>4117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Links>
    <vt:vector size="18" baseType="variant">
      <vt:variant>
        <vt:i4>7798836</vt:i4>
      </vt:variant>
      <vt:variant>
        <vt:i4>6</vt:i4>
      </vt:variant>
      <vt:variant>
        <vt:i4>0</vt:i4>
      </vt:variant>
      <vt:variant>
        <vt:i4>5</vt:i4>
      </vt:variant>
      <vt:variant>
        <vt:lpwstr>https://love2d.org/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https://love2d.org/</vt:lpwstr>
      </vt:variant>
      <vt:variant>
        <vt:lpwstr/>
      </vt:variant>
      <vt:variant>
        <vt:i4>1179730</vt:i4>
      </vt:variant>
      <vt:variant>
        <vt:i4>0</vt:i4>
      </vt:variant>
      <vt:variant>
        <vt:i4>0</vt:i4>
      </vt:variant>
      <vt:variant>
        <vt:i4>5</vt:i4>
      </vt:variant>
      <vt:variant>
        <vt:lpwstr>http://luabinaries.sourceforge.net/download.html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Matthieu Vetois</cp:lastModifiedBy>
  <cp:revision>105</cp:revision>
  <cp:lastPrinted>2019-12-31T23:04:00Z</cp:lastPrinted>
  <dcterms:created xsi:type="dcterms:W3CDTF">2021-02-25T21:06:00Z</dcterms:created>
  <dcterms:modified xsi:type="dcterms:W3CDTF">2021-02-25T22:54:00Z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