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0033A9" w:rsidP="000033A9" w:rsidRDefault="000033A9" w14:paraId="44273781" w14:textId="232E9851">
      <w:pPr>
        <w:spacing w:after="0" w:line="240" w:lineRule="auto"/>
      </w:pPr>
      <w:r w:rsidR="19D674D7">
        <w:rPr/>
        <w:t xml:space="preserve"> </w:t>
      </w:r>
      <w:r w:rsidR="1B7CAB4E">
        <w:rPr/>
        <w:t xml:space="preserve"> </w:t>
      </w:r>
    </w:p>
    <w:p w:rsidR="000033A9" w:rsidP="000033A9" w:rsidRDefault="000033A9" w14:paraId="2F8922CF" w14:textId="77777777">
      <w:pPr>
        <w:spacing w:after="0" w:line="240" w:lineRule="auto"/>
      </w:pPr>
    </w:p>
    <w:p w:rsidR="000033A9" w:rsidP="000033A9" w:rsidRDefault="000033A9" w14:paraId="3B093BF6" w14:textId="77777777">
      <w:pPr>
        <w:spacing w:after="0" w:line="240" w:lineRule="auto"/>
      </w:pPr>
    </w:p>
    <w:p w:rsidR="000033A9" w:rsidP="000033A9" w:rsidRDefault="000033A9" w14:paraId="6C4E2142" w14:textId="77777777">
      <w:pPr>
        <w:spacing w:after="0" w:line="240" w:lineRule="auto"/>
      </w:pPr>
    </w:p>
    <w:p w:rsidR="000033A9" w:rsidP="000033A9" w:rsidRDefault="000033A9" w14:paraId="0C5ED977" w14:textId="77777777">
      <w:pPr>
        <w:spacing w:after="0" w:line="240" w:lineRule="auto"/>
      </w:pPr>
    </w:p>
    <w:p w:rsidR="000033A9" w:rsidP="000033A9" w:rsidRDefault="000033A9" w14:paraId="2DC960B4" w14:textId="77777777">
      <w:pPr>
        <w:spacing w:after="0" w:line="240" w:lineRule="auto"/>
      </w:pPr>
    </w:p>
    <w:p w:rsidR="0E340D68" w:rsidP="1E08ED68" w:rsidRDefault="0E340D68" w14:paraId="3B05BE46" w14:textId="708C4D7C">
      <w:pPr>
        <w:pStyle w:val="Cobra-Title"/>
        <w:rPr>
          <w:lang w:val="fr-FR"/>
        </w:rPr>
      </w:pPr>
      <w:r w:rsidRPr="1E08ED68">
        <w:rPr>
          <w:lang w:val="fr-FR"/>
        </w:rPr>
        <w:t>À la découverte de l’HTML5</w:t>
      </w:r>
    </w:p>
    <w:p w:rsidRPr="00B86DF9" w:rsidR="000033A9" w:rsidP="00565587" w:rsidRDefault="000033A9" w14:paraId="21294C9E" w14:textId="4557C5CD">
      <w:pPr>
        <w:spacing w:after="0" w:line="240" w:lineRule="auto"/>
        <w:jc w:val="right"/>
        <w:rPr>
          <w:rFonts w:ascii="Clear Sans Light" w:hAnsi="Clear Sans Light" w:cs="Clear Sans Light"/>
          <w:sz w:val="16"/>
          <w:szCs w:val="16"/>
          <w:lang w:val="fr-FR"/>
        </w:rPr>
      </w:pPr>
      <w:r w:rsidRPr="00B86DF9">
        <w:rPr>
          <w:rFonts w:ascii="Clear Sans Light" w:hAnsi="Clear Sans Light" w:cs="Clear Sans Light"/>
          <w:sz w:val="16"/>
          <w:szCs w:val="16"/>
          <w:lang w:val="fr-FR"/>
        </w:rPr>
        <w:t>version 1</w:t>
      </w:r>
      <w:r w:rsidRPr="00B86DF9" w:rsidR="00B86DF9">
        <w:rPr>
          <w:rFonts w:ascii="Clear Sans Light" w:hAnsi="Clear Sans Light" w:cs="Clear Sans Light"/>
          <w:sz w:val="16"/>
          <w:szCs w:val="16"/>
          <w:lang w:val="fr-FR"/>
        </w:rPr>
        <w:t>.</w:t>
      </w:r>
      <w:r w:rsidRPr="00B86DF9" w:rsidR="005D3D0D">
        <w:rPr>
          <w:rFonts w:ascii="Clear Sans Light" w:hAnsi="Clear Sans Light" w:cs="Clear Sans Light"/>
          <w:sz w:val="16"/>
          <w:szCs w:val="16"/>
          <w:lang w:val="fr-FR"/>
        </w:rPr>
        <w:t>0</w:t>
      </w:r>
      <w:r w:rsidRPr="00B86DF9" w:rsidR="00A16368">
        <w:rPr>
          <w:rFonts w:ascii="Clear Sans Light" w:hAnsi="Clear Sans Light" w:cs="Clear Sans Light"/>
          <w:sz w:val="16"/>
          <w:szCs w:val="16"/>
          <w:lang w:val="fr-FR"/>
        </w:rPr>
        <w:t>.</w:t>
      </w:r>
      <w:r w:rsidR="00B86DF9">
        <w:rPr>
          <w:rFonts w:ascii="Clear Sans Light" w:hAnsi="Clear Sans Light" w:cs="Clear Sans Light"/>
          <w:sz w:val="16"/>
          <w:szCs w:val="16"/>
          <w:lang w:val="fr-FR"/>
        </w:rPr>
        <w:t>1</w:t>
      </w:r>
    </w:p>
    <w:p w:rsidRPr="00B86DF9" w:rsidR="000033A9" w:rsidP="000033A9" w:rsidRDefault="000033A9" w14:paraId="486D003F" w14:textId="77777777">
      <w:pPr>
        <w:spacing w:after="0" w:line="240" w:lineRule="auto"/>
        <w:rPr>
          <w:rFonts w:ascii="Clear Sans" w:hAnsi="Clear Sans" w:cs="Clear Sans"/>
          <w:lang w:val="fr-FR"/>
        </w:rPr>
      </w:pPr>
    </w:p>
    <w:p w:rsidRPr="00B86DF9" w:rsidR="000033A9" w:rsidP="000033A9" w:rsidRDefault="000033A9" w14:paraId="18AF493B" w14:textId="77777777">
      <w:pPr>
        <w:spacing w:after="0" w:line="240" w:lineRule="auto"/>
        <w:rPr>
          <w:rFonts w:ascii="Clear Sans" w:hAnsi="Clear Sans" w:cs="Clear Sans"/>
          <w:lang w:val="fr-FR"/>
        </w:rPr>
      </w:pPr>
    </w:p>
    <w:p w:rsidRPr="00B86DF9" w:rsidR="00BB7C52" w:rsidP="000033A9" w:rsidRDefault="00BB7C52" w14:paraId="179915D5" w14:textId="77777777">
      <w:pPr>
        <w:spacing w:after="0" w:line="240" w:lineRule="auto"/>
        <w:rPr>
          <w:rFonts w:ascii="Clear Sans" w:hAnsi="Clear Sans" w:cs="Clear Sans"/>
          <w:lang w:val="fr-FR"/>
        </w:rPr>
      </w:pPr>
    </w:p>
    <w:p w:rsidRPr="00B86DF9" w:rsidR="00BB7C52" w:rsidP="000033A9" w:rsidRDefault="00BB7C52" w14:paraId="66E74519" w14:textId="77777777">
      <w:pPr>
        <w:spacing w:after="0" w:line="240" w:lineRule="auto"/>
        <w:rPr>
          <w:rFonts w:ascii="Clear Sans" w:hAnsi="Clear Sans" w:cs="Clear Sans"/>
          <w:lang w:val="fr-FR"/>
        </w:rPr>
      </w:pPr>
    </w:p>
    <w:p w:rsidRPr="00B86DF9" w:rsidR="00BB7C52" w:rsidP="000033A9" w:rsidRDefault="00BB7C52" w14:paraId="5152BD2D" w14:textId="77777777">
      <w:pPr>
        <w:spacing w:after="0" w:line="240" w:lineRule="auto"/>
        <w:rPr>
          <w:rFonts w:ascii="Clear Sans" w:hAnsi="Clear Sans" w:cs="Clear Sans"/>
          <w:lang w:val="fr-FR"/>
        </w:rPr>
      </w:pPr>
    </w:p>
    <w:p w:rsidRPr="00B86DF9" w:rsidR="00BB7C52" w:rsidP="000033A9" w:rsidRDefault="00BB7C52" w14:paraId="6E30532B" w14:textId="77777777">
      <w:pPr>
        <w:spacing w:after="0" w:line="240" w:lineRule="auto"/>
        <w:rPr>
          <w:rFonts w:ascii="Clear Sans" w:hAnsi="Clear Sans" w:cs="Clear Sans"/>
          <w:lang w:val="fr-FR"/>
        </w:rPr>
      </w:pPr>
    </w:p>
    <w:p w:rsidRPr="00B86DF9" w:rsidR="00BB7C52" w:rsidP="000033A9" w:rsidRDefault="00BB7C52" w14:paraId="4EF38112" w14:textId="77777777">
      <w:pPr>
        <w:spacing w:after="0" w:line="240" w:lineRule="auto"/>
        <w:rPr>
          <w:rFonts w:ascii="Clear Sans" w:hAnsi="Clear Sans" w:cs="Clear Sans"/>
          <w:lang w:val="fr-FR"/>
        </w:rPr>
      </w:pPr>
    </w:p>
    <w:p w:rsidRPr="00B86DF9" w:rsidR="00BB7C52" w:rsidP="000033A9" w:rsidRDefault="00BB7C52" w14:paraId="6EAB7178" w14:textId="77777777">
      <w:pPr>
        <w:spacing w:after="0" w:line="240" w:lineRule="auto"/>
        <w:rPr>
          <w:rFonts w:ascii="Clear Sans" w:hAnsi="Clear Sans" w:cs="Clear Sans"/>
          <w:lang w:val="fr-FR"/>
        </w:rPr>
      </w:pPr>
      <w:r>
        <w:rPr>
          <w:rFonts w:ascii="Clear Sans" w:hAnsi="Clear Sans" w:cs="Clear Sans"/>
          <w:noProof/>
        </w:rPr>
        <w:drawing>
          <wp:anchor distT="0" distB="0" distL="114300" distR="114300" simplePos="0" relativeHeight="251658243" behindDoc="1" locked="0" layoutInCell="1" allowOverlap="1" wp14:anchorId="3C22F655" wp14:editId="2450E7C2">
            <wp:simplePos x="0" y="0"/>
            <wp:positionH relativeFrom="margin">
              <wp:align>center</wp:align>
            </wp:positionH>
            <wp:positionV relativeFrom="paragraph">
              <wp:posOffset>10795</wp:posOffset>
            </wp:positionV>
            <wp:extent cx="2179320" cy="2179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B86DF9" w:rsidR="00BB7C52" w:rsidP="000033A9" w:rsidRDefault="00BB7C52" w14:paraId="422CF1F1" w14:textId="77777777">
      <w:pPr>
        <w:spacing w:after="0" w:line="240" w:lineRule="auto"/>
        <w:rPr>
          <w:rFonts w:ascii="Clear Sans" w:hAnsi="Clear Sans" w:cs="Clear Sans"/>
          <w:lang w:val="fr-FR"/>
        </w:rPr>
      </w:pPr>
    </w:p>
    <w:p w:rsidRPr="00B86DF9" w:rsidR="00BB7C52" w:rsidP="000033A9" w:rsidRDefault="00BB7C52" w14:paraId="514A9360" w14:textId="77777777">
      <w:pPr>
        <w:spacing w:after="0" w:line="240" w:lineRule="auto"/>
        <w:rPr>
          <w:rFonts w:ascii="Clear Sans" w:hAnsi="Clear Sans" w:cs="Clear Sans"/>
          <w:lang w:val="fr-FR"/>
        </w:rPr>
      </w:pPr>
    </w:p>
    <w:p w:rsidRPr="00B86DF9" w:rsidR="00BB7C52" w:rsidP="000033A9" w:rsidRDefault="00BB7C52" w14:paraId="3504A823" w14:textId="77777777">
      <w:pPr>
        <w:spacing w:after="0" w:line="240" w:lineRule="auto"/>
        <w:rPr>
          <w:rFonts w:ascii="Clear Sans" w:hAnsi="Clear Sans" w:cs="Clear Sans"/>
          <w:lang w:val="fr-FR"/>
        </w:rPr>
      </w:pPr>
    </w:p>
    <w:p w:rsidRPr="00B86DF9" w:rsidR="000033A9" w:rsidP="000033A9" w:rsidRDefault="000033A9" w14:paraId="0EB30D87" w14:textId="77777777">
      <w:pPr>
        <w:spacing w:after="0" w:line="240" w:lineRule="auto"/>
        <w:jc w:val="center"/>
        <w:rPr>
          <w:rFonts w:ascii="Clear Sans" w:hAnsi="Clear Sans" w:cs="Clear Sans"/>
          <w:noProof/>
          <w:lang w:val="fr-FR"/>
        </w:rPr>
      </w:pPr>
    </w:p>
    <w:p w:rsidRPr="00B86DF9" w:rsidR="003E0F57" w:rsidP="000033A9" w:rsidRDefault="003E0F57" w14:paraId="061A9A1C" w14:textId="77777777">
      <w:pPr>
        <w:spacing w:after="0" w:line="240" w:lineRule="auto"/>
        <w:jc w:val="center"/>
        <w:rPr>
          <w:rFonts w:ascii="Clear Sans" w:hAnsi="Clear Sans" w:cs="Clear Sans"/>
          <w:lang w:val="fr-FR"/>
        </w:rPr>
      </w:pPr>
    </w:p>
    <w:p w:rsidRPr="00B86DF9" w:rsidR="000033A9" w:rsidP="000033A9" w:rsidRDefault="000033A9" w14:paraId="4596E223" w14:textId="77777777">
      <w:pPr>
        <w:spacing w:after="0" w:line="240" w:lineRule="auto"/>
        <w:jc w:val="center"/>
        <w:rPr>
          <w:rFonts w:ascii="Clear Sans" w:hAnsi="Clear Sans" w:cs="Clear Sans"/>
          <w:lang w:val="fr-FR"/>
        </w:rPr>
      </w:pPr>
    </w:p>
    <w:p w:rsidRPr="00B86DF9" w:rsidR="00BE0E99" w:rsidRDefault="00BB7C52" w14:paraId="486E3ADF" w14:textId="77777777">
      <w:pPr>
        <w:rPr>
          <w:rFonts w:ascii="Clear Sans Light" w:hAnsi="Clear Sans Light" w:cs="Clear Sans Light"/>
          <w:lang w:val="fr-FR"/>
        </w:rPr>
      </w:pPr>
      <w:r>
        <w:rPr>
          <w:rFonts w:ascii="Clear Sans Light" w:hAnsi="Clear Sans Light" w:cs="Clear Sans Light"/>
          <w:noProof/>
        </w:rPr>
        <w:drawing>
          <wp:anchor distT="0" distB="0" distL="114300" distR="114300" simplePos="0" relativeHeight="251658242" behindDoc="1" locked="0" layoutInCell="1" allowOverlap="1" wp14:anchorId="4ED7BEE3" wp14:editId="45C2FA42">
            <wp:simplePos x="0" y="0"/>
            <wp:positionH relativeFrom="margin">
              <wp:align>right</wp:align>
            </wp:positionH>
            <wp:positionV relativeFrom="paragraph">
              <wp:posOffset>4211320</wp:posOffset>
            </wp:positionV>
            <wp:extent cx="1720215" cy="435191"/>
            <wp:effectExtent l="0" t="0" r="0" b="3175"/>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20215" cy="4351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86DF9" w:rsidR="00BE0E99">
        <w:rPr>
          <w:rFonts w:ascii="Clear Sans Light" w:hAnsi="Clear Sans Light" w:cs="Clear Sans Light"/>
          <w:lang w:val="fr-FR"/>
        </w:rPr>
        <w:br w:type="page"/>
      </w:r>
    </w:p>
    <w:p w:rsidRPr="00446BBC" w:rsidR="000033A9" w:rsidP="009E58E1" w:rsidRDefault="000033A9" w14:paraId="47D554E7" w14:textId="77777777">
      <w:pPr>
        <w:pStyle w:val="Cobra-Title1"/>
      </w:pPr>
      <w:r w:rsidRPr="00446BBC">
        <w:lastRenderedPageBreak/>
        <w:t>Introduction</w:t>
      </w:r>
    </w:p>
    <w:p w:rsidR="0095418B" w:rsidP="0067408C" w:rsidRDefault="0095418B" w14:paraId="5E26FE3A" w14:textId="77777777">
      <w:pPr>
        <w:spacing w:after="0" w:line="240" w:lineRule="auto"/>
        <w:rPr>
          <w:rFonts w:ascii="Clear Sans" w:hAnsi="Clear Sans" w:cs="Clear Sans"/>
        </w:rPr>
      </w:pPr>
    </w:p>
    <w:p w:rsidR="00831822" w:rsidP="0067408C" w:rsidRDefault="00831822" w14:paraId="18F3EEE2" w14:textId="77777777">
      <w:pPr>
        <w:spacing w:after="0" w:line="240" w:lineRule="auto"/>
        <w:rPr>
          <w:rFonts w:ascii="Clear Sans" w:hAnsi="Clear Sans" w:cs="Clear Sans"/>
        </w:rPr>
      </w:pPr>
    </w:p>
    <w:p w:rsidR="001C7BEF" w:rsidP="006A2076" w:rsidRDefault="0067408C" w14:paraId="61201896" w14:textId="778F91B1">
      <w:pPr>
        <w:pStyle w:val="Cobra-Normal"/>
        <w:rPr>
          <w:lang w:val="fr-FR"/>
        </w:rPr>
      </w:pPr>
      <w:r w:rsidRPr="00A47F67">
        <w:rPr>
          <w:lang w:val="fr-FR"/>
        </w:rPr>
        <w:tab/>
      </w:r>
      <w:r w:rsidRPr="59FA7AD0" w:rsidR="005D3D0D">
        <w:rPr>
          <w:lang w:val="fr-FR"/>
        </w:rPr>
        <w:t>Éléonore est une jeune lycéenne</w:t>
      </w:r>
      <w:r w:rsidR="00C140DF">
        <w:rPr>
          <w:lang w:val="fr-FR"/>
        </w:rPr>
        <w:t xml:space="preserve"> qui</w:t>
      </w:r>
      <w:r w:rsidRPr="59FA7AD0" w:rsidR="69BB9BC4">
        <w:rPr>
          <w:lang w:val="fr-FR"/>
        </w:rPr>
        <w:t xml:space="preserve"> souhaite se lancer </w:t>
      </w:r>
      <w:r w:rsidRPr="59FA7AD0" w:rsidR="4DBE9C16">
        <w:rPr>
          <w:lang w:val="fr-FR"/>
        </w:rPr>
        <w:t>dans l’e</w:t>
      </w:r>
      <w:r w:rsidRPr="59FA7AD0" w:rsidR="43D898CC">
        <w:rPr>
          <w:lang w:val="fr-FR"/>
        </w:rPr>
        <w:t>-commerce pour vendre ces bijoux fait maison</w:t>
      </w:r>
      <w:r w:rsidRPr="59FA7AD0" w:rsidR="66AE6553">
        <w:rPr>
          <w:lang w:val="fr-FR"/>
        </w:rPr>
        <w:t>. Pour cela, elle va devoir créer</w:t>
      </w:r>
      <w:r w:rsidRPr="59FA7AD0" w:rsidR="4C6BFCD4">
        <w:rPr>
          <w:lang w:val="fr-FR"/>
        </w:rPr>
        <w:t xml:space="preserve"> </w:t>
      </w:r>
      <w:r w:rsidRPr="59FA7AD0" w:rsidR="66AE6553">
        <w:rPr>
          <w:lang w:val="fr-FR"/>
        </w:rPr>
        <w:t>son site web</w:t>
      </w:r>
      <w:r w:rsidRPr="59FA7AD0" w:rsidR="4C6BFCD4">
        <w:rPr>
          <w:lang w:val="fr-FR"/>
        </w:rPr>
        <w:t>.</w:t>
      </w:r>
      <w:r w:rsidRPr="59FA7AD0" w:rsidR="005D3D0D">
        <w:rPr>
          <w:lang w:val="fr-FR"/>
        </w:rPr>
        <w:t xml:space="preserve"> </w:t>
      </w:r>
      <w:r w:rsidRPr="2A711AC0" w:rsidR="4668EE45">
        <w:rPr>
          <w:lang w:val="fr-FR"/>
        </w:rPr>
        <w:t>Avant tout,</w:t>
      </w:r>
      <w:r w:rsidRPr="59FA7AD0" w:rsidR="005D3D0D">
        <w:rPr>
          <w:lang w:val="fr-FR"/>
        </w:rPr>
        <w:t xml:space="preserve"> elle se renseigne sur comment </w:t>
      </w:r>
      <w:r w:rsidRPr="59FA7AD0" w:rsidR="00978866">
        <w:rPr>
          <w:lang w:val="fr-FR"/>
        </w:rPr>
        <w:t>créer un site et comment</w:t>
      </w:r>
      <w:r w:rsidRPr="59FA7AD0" w:rsidR="4C6BFCD4">
        <w:rPr>
          <w:lang w:val="fr-FR"/>
        </w:rPr>
        <w:t xml:space="preserve"> </w:t>
      </w:r>
      <w:r w:rsidRPr="59FA7AD0" w:rsidR="005D3D0D">
        <w:rPr>
          <w:lang w:val="fr-FR"/>
        </w:rPr>
        <w:t xml:space="preserve">tout cela fonctionne. Ses recherches lui indiquent que le langage le plus utilisé pour le </w:t>
      </w:r>
      <w:r w:rsidRPr="59FA7AD0" w:rsidR="245AD6CD">
        <w:rPr>
          <w:lang w:val="fr-FR"/>
        </w:rPr>
        <w:t>w</w:t>
      </w:r>
      <w:r w:rsidRPr="59FA7AD0" w:rsidR="4C6BFCD4">
        <w:rPr>
          <w:lang w:val="fr-FR"/>
        </w:rPr>
        <w:t>eb</w:t>
      </w:r>
      <w:r w:rsidRPr="59FA7AD0" w:rsidR="005D3D0D">
        <w:rPr>
          <w:lang w:val="fr-FR"/>
        </w:rPr>
        <w:t xml:space="preserve"> est le HTLM5. Aujourd’hui, vous allez aider </w:t>
      </w:r>
      <w:r w:rsidRPr="2A711AC0" w:rsidR="00057543">
        <w:rPr>
          <w:rStyle w:val="Cobra-NormalCar"/>
          <w:lang w:val="fr-FR"/>
        </w:rPr>
        <w:t>Éléonore à créer son site web</w:t>
      </w:r>
      <w:r w:rsidRPr="59FA7AD0" w:rsidR="00057543">
        <w:rPr>
          <w:lang w:val="fr-FR"/>
        </w:rPr>
        <w:t>.</w:t>
      </w:r>
    </w:p>
    <w:p w:rsidR="00057543" w:rsidP="006A2076" w:rsidRDefault="00057543" w14:paraId="2EFA01CD" w14:textId="4823E32C">
      <w:pPr>
        <w:pStyle w:val="Cobra-Normal"/>
        <w:rPr>
          <w:shd w:val="clear" w:color="auto" w:fill="FFFFFF"/>
          <w:lang w:val="fr-FR"/>
        </w:rPr>
      </w:pPr>
    </w:p>
    <w:p w:rsidR="00057543" w:rsidP="00057543" w:rsidRDefault="00057543" w14:paraId="23CEF6B0" w14:textId="3F77D297">
      <w:pPr>
        <w:pStyle w:val="Cobra-Normal"/>
        <w:jc w:val="center"/>
        <w:rPr>
          <w:rFonts w:ascii="Clear Sans" w:hAnsi="Clear Sans" w:cs="Clear Sans"/>
          <w:lang w:val="fr-FR"/>
        </w:rPr>
      </w:pPr>
      <w:r>
        <w:rPr>
          <w:noProof/>
        </w:rPr>
        <w:drawing>
          <wp:inline distT="0" distB="0" distL="0" distR="0" wp14:anchorId="211A49B9" wp14:editId="299FB651">
            <wp:extent cx="4698365" cy="2857088"/>
            <wp:effectExtent l="0" t="0" r="0" b="0"/>
            <wp:docPr id="1" name="Image 1" descr="CRÉATION SITE PAGE WEB : - Softb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ÉATION SITE PAGE WEB : - Softbees"/>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4715051" cy="2867235"/>
                    </a:xfrm>
                    <a:prstGeom prst="rect">
                      <a:avLst/>
                    </a:prstGeom>
                    <a:noFill/>
                    <a:ln>
                      <a:noFill/>
                    </a:ln>
                    <a:extLst>
                      <a:ext uri="{53640926-AAD7-44D8-BBD7-CCE9431645EC}">
                        <a14:shadowObscured xmlns:a14="http://schemas.microsoft.com/office/drawing/2010/main"/>
                      </a:ext>
                    </a:extLst>
                  </pic:spPr>
                </pic:pic>
              </a:graphicData>
            </a:graphic>
          </wp:inline>
        </w:drawing>
      </w:r>
    </w:p>
    <w:p w:rsidRPr="005D3D0D" w:rsidR="00057543" w:rsidP="00057543" w:rsidRDefault="00661874" w14:paraId="72D6C01F" w14:textId="2F00C58A">
      <w:pPr>
        <w:pStyle w:val="Cobra-Annotation"/>
        <w:rPr>
          <w:lang w:val="fr-FR"/>
        </w:rPr>
      </w:pPr>
      <w:r>
        <w:rPr>
          <w:lang w:val="fr-FR"/>
        </w:rPr>
        <w:t>Ordinateur d’</w:t>
      </w:r>
      <w:r w:rsidRPr="00661874">
        <w:rPr>
          <w:lang w:val="fr-FR"/>
        </w:rPr>
        <w:t xml:space="preserve"> </w:t>
      </w:r>
      <w:r w:rsidRPr="59FA7AD0">
        <w:rPr>
          <w:lang w:val="fr-FR"/>
        </w:rPr>
        <w:t>Éléonore</w:t>
      </w:r>
    </w:p>
    <w:p w:rsidRPr="005D3D0D" w:rsidR="003B442D" w:rsidP="006A2076" w:rsidRDefault="00481FBD" w14:paraId="275C0D15" w14:textId="77777777">
      <w:pPr>
        <w:pStyle w:val="Cobra-Normal"/>
        <w:rPr>
          <w:lang w:val="fr-FR"/>
        </w:rPr>
      </w:pPr>
      <w:r w:rsidRPr="005D3D0D">
        <w:rPr>
          <w:rFonts w:ascii="Clear Sans" w:hAnsi="Clear Sans" w:cs="Clear Sans"/>
          <w:lang w:val="fr-FR"/>
        </w:rPr>
        <w:tab/>
      </w:r>
    </w:p>
    <w:p w:rsidRPr="005D3D0D" w:rsidR="003260F3" w:rsidP="0067408C" w:rsidRDefault="003260F3" w14:paraId="116EA943" w14:textId="77777777">
      <w:pPr>
        <w:spacing w:line="240" w:lineRule="auto"/>
        <w:jc w:val="both"/>
        <w:rPr>
          <w:rFonts w:ascii="Clear Sans Light" w:hAnsi="Clear Sans Light" w:cs="Clear Sans Light"/>
          <w:lang w:val="fr-FR"/>
        </w:rPr>
      </w:pPr>
    </w:p>
    <w:p w:rsidRPr="005D3D0D" w:rsidR="003260F3" w:rsidP="0067408C" w:rsidRDefault="003260F3" w14:paraId="5D601F84" w14:textId="77777777">
      <w:pPr>
        <w:spacing w:line="240" w:lineRule="auto"/>
        <w:jc w:val="both"/>
        <w:rPr>
          <w:rFonts w:ascii="Clear Sans Light" w:hAnsi="Clear Sans Light" w:cs="Clear Sans Light"/>
          <w:lang w:val="fr-FR"/>
        </w:rPr>
      </w:pPr>
    </w:p>
    <w:p w:rsidRPr="005D3D0D" w:rsidR="003260F3" w:rsidP="0067408C" w:rsidRDefault="003260F3" w14:paraId="4BA6034A" w14:textId="77777777">
      <w:pPr>
        <w:spacing w:line="240" w:lineRule="auto"/>
        <w:jc w:val="both"/>
        <w:rPr>
          <w:rFonts w:ascii="Clear Sans Light" w:hAnsi="Clear Sans Light" w:cs="Clear Sans Light"/>
          <w:lang w:val="fr-FR"/>
        </w:rPr>
      </w:pPr>
    </w:p>
    <w:p w:rsidRPr="005D3D0D" w:rsidR="003260F3" w:rsidP="0067408C" w:rsidRDefault="003260F3" w14:paraId="3AD8FCC8" w14:textId="77777777">
      <w:pPr>
        <w:spacing w:line="240" w:lineRule="auto"/>
        <w:jc w:val="both"/>
        <w:rPr>
          <w:rFonts w:ascii="Clear Sans Light" w:hAnsi="Clear Sans Light" w:cs="Clear Sans Light"/>
          <w:lang w:val="fr-FR"/>
        </w:rPr>
      </w:pPr>
    </w:p>
    <w:p w:rsidRPr="005D3D0D" w:rsidR="003260F3" w:rsidP="0067408C" w:rsidRDefault="003260F3" w14:paraId="316668C3" w14:textId="77777777">
      <w:pPr>
        <w:spacing w:line="240" w:lineRule="auto"/>
        <w:jc w:val="both"/>
        <w:rPr>
          <w:rFonts w:ascii="Clear Sans Light" w:hAnsi="Clear Sans Light" w:cs="Clear Sans Light"/>
          <w:lang w:val="fr-FR"/>
        </w:rPr>
      </w:pPr>
    </w:p>
    <w:p w:rsidRPr="005D3D0D" w:rsidR="003260F3" w:rsidP="0067408C" w:rsidRDefault="003260F3" w14:paraId="40CDCE17" w14:textId="77777777">
      <w:pPr>
        <w:spacing w:line="240" w:lineRule="auto"/>
        <w:jc w:val="both"/>
        <w:rPr>
          <w:rFonts w:ascii="Clear Sans Light" w:hAnsi="Clear Sans Light" w:cs="Clear Sans Light"/>
          <w:lang w:val="fr-FR"/>
        </w:rPr>
      </w:pPr>
    </w:p>
    <w:p w:rsidRPr="005D3D0D" w:rsidR="003260F3" w:rsidP="0067408C" w:rsidRDefault="003260F3" w14:paraId="32682C9C" w14:textId="77777777">
      <w:pPr>
        <w:spacing w:line="240" w:lineRule="auto"/>
        <w:jc w:val="both"/>
        <w:rPr>
          <w:rFonts w:ascii="Clear Sans Light" w:hAnsi="Clear Sans Light" w:cs="Clear Sans Light"/>
          <w:lang w:val="fr-FR"/>
        </w:rPr>
      </w:pPr>
    </w:p>
    <w:p w:rsidRPr="005D3D0D" w:rsidR="00E00405" w:rsidP="0067408C" w:rsidRDefault="00E00405" w14:paraId="618437DC" w14:textId="77777777">
      <w:pPr>
        <w:spacing w:line="240" w:lineRule="auto"/>
        <w:jc w:val="both"/>
        <w:rPr>
          <w:rFonts w:ascii="Clear Sans Light" w:hAnsi="Clear Sans Light" w:cs="Clear Sans Light"/>
          <w:lang w:val="fr-FR"/>
        </w:rPr>
      </w:pPr>
    </w:p>
    <w:p w:rsidRPr="00E00405" w:rsidR="00DC03B8" w:rsidP="00E00405" w:rsidRDefault="00DC03B8" w14:paraId="285FCEF0" w14:textId="6F21FCEB">
      <w:pPr>
        <w:spacing w:line="240" w:lineRule="auto"/>
        <w:jc w:val="both"/>
        <w:rPr>
          <w:rFonts w:ascii="Clear Sans Light" w:hAnsi="Clear Sans Light" w:cs="Clear Sans Light"/>
          <w:sz w:val="18"/>
          <w:szCs w:val="18"/>
        </w:rPr>
      </w:pPr>
      <w:r>
        <w:rPr>
          <w:rFonts w:ascii="Clear Sans" w:hAnsi="Clear Sans" w:cs="Clear Sans"/>
        </w:rPr>
        <w:br w:type="page"/>
      </w:r>
    </w:p>
    <w:p w:rsidRPr="00446BBC" w:rsidR="00DC03B8" w:rsidP="009E58E1" w:rsidRDefault="00B35E92" w14:paraId="7E9282C2" w14:textId="77777777">
      <w:pPr>
        <w:pStyle w:val="Cobra-Title1"/>
      </w:pPr>
      <w:r>
        <w:lastRenderedPageBreak/>
        <w:t>Consignes</w:t>
      </w:r>
    </w:p>
    <w:p w:rsidR="00DC03B8" w:rsidP="00DC03B8" w:rsidRDefault="00DC03B8" w14:paraId="55AF47CF" w14:textId="77777777">
      <w:pPr>
        <w:spacing w:after="0" w:line="240" w:lineRule="auto"/>
        <w:rPr>
          <w:rFonts w:ascii="Clear Sans Light" w:hAnsi="Clear Sans Light" w:cs="Clear Sans Light"/>
        </w:rPr>
      </w:pPr>
    </w:p>
    <w:p w:rsidRPr="00A8574A" w:rsidR="00192E8B" w:rsidP="00DC03B8" w:rsidRDefault="00192E8B" w14:paraId="4062A970" w14:textId="77777777">
      <w:pPr>
        <w:spacing w:after="0" w:line="240" w:lineRule="auto"/>
        <w:rPr>
          <w:rFonts w:ascii="Clear Sans Light" w:hAnsi="Clear Sans Light" w:cs="Clear Sans Light"/>
        </w:rPr>
      </w:pPr>
    </w:p>
    <w:p w:rsidR="00057543" w:rsidP="00057543" w:rsidRDefault="00057543" w14:paraId="593A2327" w14:textId="0B3A50E9">
      <w:pPr>
        <w:pStyle w:val="Cobra-NormalTick"/>
        <w:rPr>
          <w:rStyle w:val="normaltextrun"/>
          <w:lang w:val="fr-FR"/>
        </w:rPr>
      </w:pPr>
      <w:r>
        <w:rPr>
          <w:rStyle w:val="normaltextrun"/>
          <w:color w:val="000000"/>
          <w:shd w:val="clear" w:color="auto" w:fill="FFFFFF"/>
          <w:lang w:val="fr-FR"/>
        </w:rPr>
        <w:t>P</w:t>
      </w:r>
      <w:r w:rsidRPr="00321453">
        <w:rPr>
          <w:rStyle w:val="normaltextrun"/>
          <w:color w:val="000000"/>
          <w:shd w:val="clear" w:color="auto" w:fill="FFFFFF"/>
          <w:lang w:val="fr-FR"/>
        </w:rPr>
        <w:t>our ce projet, il vous sera demandé de choisir comme nom de repository : cc</w:t>
      </w:r>
      <w:r>
        <w:rPr>
          <w:rStyle w:val="normaltextrun"/>
          <w:color w:val="000000"/>
          <w:shd w:val="clear" w:color="auto" w:fill="FFFFFF"/>
          <w:lang w:val="fr-FR"/>
        </w:rPr>
        <w:t>_page_html5</w:t>
      </w:r>
      <w:r w:rsidR="00770AFB">
        <w:rPr>
          <w:rStyle w:val="normaltextrun"/>
          <w:lang w:val="fr-FR"/>
        </w:rPr>
        <w:t>.</w:t>
      </w:r>
    </w:p>
    <w:p w:rsidRPr="0006606F" w:rsidR="00057543" w:rsidP="00057543" w:rsidRDefault="00057543" w14:paraId="26636F74" w14:textId="77777777">
      <w:pPr>
        <w:pStyle w:val="Cobra-NormalTick"/>
        <w:rPr>
          <w:rStyle w:val="normaltextrun"/>
          <w:lang w:val="fr-FR"/>
        </w:rPr>
      </w:pPr>
      <w:r w:rsidRPr="00321453">
        <w:rPr>
          <w:rStyle w:val="normaltextrun"/>
          <w:lang w:val="fr-FR"/>
        </w:rPr>
        <w:t>N’oubliez pas de push régulièrement.</w:t>
      </w:r>
      <w:r w:rsidRPr="00321453">
        <w:rPr>
          <w:rStyle w:val="eop"/>
          <w:lang w:val="fr-FR"/>
        </w:rPr>
        <w:t> </w:t>
      </w:r>
    </w:p>
    <w:p w:rsidR="00057543" w:rsidP="00057543" w:rsidRDefault="00057543" w14:paraId="4FB77847" w14:textId="77777777">
      <w:pPr>
        <w:pStyle w:val="Cobra-NormalTick"/>
        <w:rPr>
          <w:lang w:val="fr-FR"/>
        </w:rPr>
      </w:pPr>
      <w:r w:rsidRPr="00EB41E1">
        <w:rPr>
          <w:rStyle w:val="normaltextrun"/>
          <w:lang w:val="fr-FR"/>
        </w:rPr>
        <w:t xml:space="preserve">En cas de question, pensez à demander de l’aide à votre voisin de droite. Puis de gauche. </w:t>
      </w:r>
      <w:r w:rsidRPr="00321453">
        <w:rPr>
          <w:rStyle w:val="normaltextrun"/>
          <w:lang w:val="fr-FR"/>
        </w:rPr>
        <w:t xml:space="preserve">Demandez enfin à un Cobra </w:t>
      </w:r>
      <w:r w:rsidRPr="00321453">
        <w:rPr>
          <w:rStyle w:val="normaltextrun"/>
          <w:color w:val="000000"/>
          <w:bdr w:val="none" w:color="auto" w:sz="0" w:space="0" w:frame="1"/>
          <w:lang w:val="fr-FR"/>
        </w:rPr>
        <w:t>(ceux-là ne mordent pas)</w:t>
      </w:r>
      <w:r w:rsidRPr="00321453">
        <w:rPr>
          <w:rStyle w:val="normaltextrun"/>
          <w:lang w:val="fr-FR"/>
        </w:rPr>
        <w:t xml:space="preserve"> si vous êtes toujours bloqué</w:t>
      </w:r>
      <w:r>
        <w:rPr>
          <w:rStyle w:val="normaltextrun"/>
          <w:lang w:val="fr-FR"/>
        </w:rPr>
        <w:t>(e)</w:t>
      </w:r>
      <w:r w:rsidRPr="00321453">
        <w:rPr>
          <w:rStyle w:val="normaltextrun"/>
          <w:lang w:val="fr-FR"/>
        </w:rPr>
        <w:t>.</w:t>
      </w:r>
      <w:r w:rsidRPr="00321453">
        <w:rPr>
          <w:rStyle w:val="eop"/>
          <w:lang w:val="fr-FR"/>
        </w:rPr>
        <w:t> </w:t>
      </w:r>
    </w:p>
    <w:p w:rsidRPr="00EB41E1" w:rsidR="00057543" w:rsidP="00057543" w:rsidRDefault="00057543" w14:paraId="4C8E0C0A" w14:textId="77777777">
      <w:pPr>
        <w:pStyle w:val="Cobra-NormalTick"/>
        <w:rPr>
          <w:lang w:val="fr-FR"/>
        </w:rPr>
      </w:pPr>
      <w:r w:rsidRPr="00EB41E1">
        <w:rPr>
          <w:rStyle w:val="normaltextrun"/>
          <w:lang w:val="fr-FR"/>
        </w:rPr>
        <w:t>Vous avez tout à fait le droit d’utiliser internet pour trouver des réponses ou pour vous renseigner.</w:t>
      </w:r>
      <w:r w:rsidRPr="00EB41E1">
        <w:rPr>
          <w:rStyle w:val="eop"/>
          <w:lang w:val="fr-FR"/>
        </w:rPr>
        <w:t> </w:t>
      </w:r>
    </w:p>
    <w:p w:rsidRPr="00EB41E1" w:rsidR="00057543" w:rsidP="00057543" w:rsidRDefault="00057543" w14:paraId="0070CA15" w14:textId="77777777">
      <w:pPr>
        <w:pStyle w:val="Cobra-NormalTick"/>
        <w:rPr>
          <w:lang w:val="fr-FR"/>
        </w:rPr>
      </w:pPr>
      <w:r w:rsidRPr="00EB41E1">
        <w:rPr>
          <w:rStyle w:val="normaltextrun"/>
          <w:lang w:val="fr-FR"/>
        </w:rPr>
        <w:t>N’hésitez pas à faire des bonus et à ajouter des fonctionnalités lorsque votre projet sera terminé et validé.</w:t>
      </w:r>
      <w:r w:rsidRPr="00EB41E1">
        <w:rPr>
          <w:rStyle w:val="eop"/>
          <w:lang w:val="fr-FR"/>
        </w:rPr>
        <w:t> </w:t>
      </w:r>
    </w:p>
    <w:p w:rsidR="006A2076" w:rsidP="006A2076" w:rsidRDefault="006A2076" w14:paraId="472CA103" w14:textId="3882B2F2">
      <w:pPr>
        <w:pStyle w:val="Cobra-NormalTick"/>
        <w:numPr>
          <w:ilvl w:val="0"/>
          <w:numId w:val="0"/>
        </w:numPr>
        <w:rPr>
          <w:rFonts w:ascii="Arial" w:hAnsi="Arial" w:cs="Arial"/>
          <w:color w:val="000000"/>
          <w:sz w:val="21"/>
          <w:szCs w:val="21"/>
          <w:shd w:val="clear" w:color="auto" w:fill="FFFFFF"/>
          <w:lang w:val="fr-FR"/>
        </w:rPr>
      </w:pPr>
    </w:p>
    <w:p w:rsidRPr="002672C5" w:rsidR="00057543" w:rsidP="002672C5" w:rsidRDefault="00057543" w14:paraId="7ADE6770" w14:textId="3BF9429B">
      <w:pPr>
        <w:rPr>
          <w:rFonts w:ascii="Arial" w:hAnsi="Arial" w:cs="Arial"/>
          <w:color w:val="000000"/>
          <w:sz w:val="21"/>
          <w:szCs w:val="21"/>
          <w:shd w:val="clear" w:color="auto" w:fill="FFFFFF"/>
          <w:lang w:val="fr-FR"/>
        </w:rPr>
      </w:pPr>
      <w:r>
        <w:rPr>
          <w:rFonts w:ascii="Arial" w:hAnsi="Arial" w:cs="Arial"/>
          <w:color w:val="000000"/>
          <w:sz w:val="21"/>
          <w:szCs w:val="21"/>
          <w:shd w:val="clear" w:color="auto" w:fill="FFFFFF"/>
          <w:lang w:val="fr-FR"/>
        </w:rPr>
        <w:br w:type="page"/>
      </w:r>
    </w:p>
    <w:p w:rsidR="00AA578E" w:rsidP="00AA578E" w:rsidRDefault="002C7BCB" w14:paraId="73B01C0F" w14:textId="0F486984">
      <w:pPr>
        <w:pStyle w:val="Cobra-Title1"/>
        <w:rPr>
          <w:u w:val="single"/>
          <w:shd w:val="clear" w:color="auto" w:fill="FFFFFF"/>
          <w:lang w:val="fr-FR"/>
        </w:rPr>
      </w:pPr>
      <w:r w:rsidRPr="002C7BCB">
        <w:rPr>
          <w:u w:val="single"/>
          <w:shd w:val="clear" w:color="auto" w:fill="FFFFFF"/>
          <w:lang w:val="fr-FR"/>
        </w:rPr>
        <w:lastRenderedPageBreak/>
        <w:t>Les premiers pas de la développeuse</w:t>
      </w:r>
    </w:p>
    <w:p w:rsidRPr="002672C5" w:rsidR="002672C5" w:rsidP="002672C5" w:rsidRDefault="002672C5" w14:paraId="35B52C34" w14:textId="376B035D">
      <w:pPr>
        <w:pStyle w:val="Cobra-Titre2"/>
        <w:rPr>
          <w:lang w:val="fr-FR"/>
        </w:rPr>
      </w:pPr>
      <w:r w:rsidRPr="002C7BCB">
        <w:rPr>
          <w:noProof/>
          <w:u w:val="single"/>
        </w:rPr>
        <w:drawing>
          <wp:anchor distT="0" distB="0" distL="114300" distR="114300" simplePos="0" relativeHeight="251658240" behindDoc="0" locked="0" layoutInCell="1" allowOverlap="1" wp14:anchorId="5AA36EC3" wp14:editId="6D59BC25">
            <wp:simplePos x="0" y="0"/>
            <wp:positionH relativeFrom="margin">
              <wp:posOffset>4910455</wp:posOffset>
            </wp:positionH>
            <wp:positionV relativeFrom="paragraph">
              <wp:posOffset>21590</wp:posOffset>
            </wp:positionV>
            <wp:extent cx="1270000" cy="1270000"/>
            <wp:effectExtent l="0" t="0" r="0" b="635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672C5" w:rsidR="521D6CE0">
        <w:rPr>
          <w:lang w:val="fr-FR"/>
        </w:rPr>
        <w:t>Qu’est-ce que le HTML ?</w:t>
      </w:r>
    </w:p>
    <w:p w:rsidR="002672C5" w:rsidP="002672C5" w:rsidRDefault="002672C5" w14:paraId="476363F3" w14:textId="77777777">
      <w:pPr>
        <w:pStyle w:val="Cobra-Title1"/>
        <w:numPr>
          <w:ilvl w:val="0"/>
          <w:numId w:val="0"/>
        </w:numPr>
        <w:rPr>
          <w:lang w:val="fr-FR"/>
        </w:rPr>
      </w:pPr>
    </w:p>
    <w:p w:rsidR="002672C5" w:rsidP="002672C5" w:rsidRDefault="002672C5" w14:paraId="4AFE49BA" w14:textId="77777777">
      <w:pPr>
        <w:pStyle w:val="Cobra-Normal"/>
        <w:ind w:firstLine="360"/>
        <w:rPr>
          <w:lang w:val="fr-FR"/>
        </w:rPr>
      </w:pPr>
      <w:r w:rsidRPr="00057543">
        <w:rPr>
          <w:lang w:val="fr-FR"/>
        </w:rPr>
        <w:t xml:space="preserve">Le </w:t>
      </w:r>
      <w:hyperlink w:history="1" r:id="rId15">
        <w:r w:rsidRPr="00057543">
          <w:rPr>
            <w:rStyle w:val="Lienhypertexte"/>
            <w:lang w:val="fr-FR"/>
          </w:rPr>
          <w:t>HTML</w:t>
        </w:r>
      </w:hyperlink>
      <w:r>
        <w:rPr>
          <w:lang w:val="fr-FR"/>
        </w:rPr>
        <w:t xml:space="preserve"> (HyperText Markup Language) est un langage de balisage conçu pour représenter des pages web. Ce langage permet de structurer une page web, de mettre en forme son contenu, de créer des formulaires, d’inclure des ressources multimédia, et bien plus encore...</w:t>
      </w:r>
    </w:p>
    <w:p w:rsidR="002672C5" w:rsidP="002C7BCB" w:rsidRDefault="002672C5" w14:paraId="45830327" w14:textId="77777777">
      <w:pPr>
        <w:pStyle w:val="Cobra-Title1"/>
        <w:numPr>
          <w:ilvl w:val="0"/>
          <w:numId w:val="0"/>
        </w:numPr>
        <w:ind w:left="1080" w:hanging="720"/>
        <w:rPr>
          <w:u w:val="single"/>
          <w:shd w:val="clear" w:color="auto" w:fill="FFFFFF"/>
          <w:lang w:val="fr-FR"/>
        </w:rPr>
      </w:pPr>
    </w:p>
    <w:p w:rsidR="00E57F77" w:rsidP="002C7BCB" w:rsidRDefault="00E57F77" w14:paraId="6E7AFE1F" w14:textId="77777777">
      <w:pPr>
        <w:pStyle w:val="Cobra-Title1"/>
        <w:numPr>
          <w:ilvl w:val="0"/>
          <w:numId w:val="0"/>
        </w:numPr>
        <w:ind w:left="1080" w:hanging="720"/>
        <w:rPr>
          <w:u w:val="single"/>
          <w:shd w:val="clear" w:color="auto" w:fill="FFFFFF"/>
          <w:lang w:val="fr-FR"/>
        </w:rPr>
      </w:pPr>
    </w:p>
    <w:p w:rsidR="002672C5" w:rsidP="002672C5" w:rsidRDefault="00E57F77" w14:paraId="0941ECBA" w14:textId="085A3F98">
      <w:pPr>
        <w:pStyle w:val="Cobra-Titre2"/>
        <w:rPr>
          <w:shd w:val="clear" w:color="auto" w:fill="FFFFFF"/>
          <w:lang w:val="fr-FR"/>
        </w:rPr>
      </w:pPr>
      <w:r>
        <w:rPr>
          <w:shd w:val="clear" w:color="auto" w:fill="FFFFFF"/>
          <w:lang w:val="fr-FR"/>
        </w:rPr>
        <w:t>C’est l’heure se mettre au travail !</w:t>
      </w:r>
    </w:p>
    <w:p w:rsidR="002672C5" w:rsidP="00E57F77" w:rsidRDefault="002672C5" w14:paraId="5C767495" w14:textId="77777777">
      <w:pPr>
        <w:pStyle w:val="Cobra-Title1"/>
        <w:numPr>
          <w:ilvl w:val="0"/>
          <w:numId w:val="0"/>
        </w:numPr>
        <w:rPr>
          <w:u w:val="single"/>
          <w:shd w:val="clear" w:color="auto" w:fill="FFFFFF"/>
          <w:lang w:val="fr-FR"/>
        </w:rPr>
      </w:pPr>
    </w:p>
    <w:p w:rsidRPr="002C7BCB" w:rsidR="00E57F77" w:rsidP="00E57F77" w:rsidRDefault="00E57F77" w14:paraId="1B9337C6" w14:textId="77777777">
      <w:pPr>
        <w:pStyle w:val="Cobra-Title1"/>
        <w:numPr>
          <w:ilvl w:val="0"/>
          <w:numId w:val="0"/>
        </w:numPr>
        <w:rPr>
          <w:u w:val="single"/>
          <w:shd w:val="clear" w:color="auto" w:fill="FFFFFF"/>
          <w:lang w:val="fr-FR"/>
        </w:rPr>
      </w:pPr>
    </w:p>
    <w:p w:rsidR="002C7BCB" w:rsidP="002C7BCB" w:rsidRDefault="00AA578E" w14:paraId="1C0672F3" w14:textId="009778BD">
      <w:pPr>
        <w:pStyle w:val="Cobra-Title1"/>
        <w:numPr>
          <w:ilvl w:val="0"/>
          <w:numId w:val="0"/>
        </w:numPr>
        <w:ind w:firstLine="360"/>
        <w:jc w:val="both"/>
        <w:rPr>
          <w:rFonts w:ascii="Clear Sans Light" w:hAnsi="Clear Sans Light" w:cs="Clear Sans Light"/>
          <w:sz w:val="22"/>
          <w:szCs w:val="22"/>
          <w:u w:val="none"/>
          <w:shd w:val="clear" w:color="auto" w:fill="FFFFFF"/>
          <w:lang w:val="fr-FR"/>
        </w:rPr>
      </w:pPr>
      <w:r w:rsidRPr="00AA578E">
        <w:rPr>
          <w:rFonts w:ascii="Clear Sans Light" w:hAnsi="Clear Sans Light" w:cs="Clear Sans Light"/>
          <w:sz w:val="22"/>
          <w:szCs w:val="22"/>
          <w:u w:val="none"/>
          <w:shd w:val="clear" w:color="auto" w:fill="FFFFFF"/>
          <w:lang w:val="fr-FR"/>
        </w:rPr>
        <w:t>Éléonore</w:t>
      </w:r>
      <w:r>
        <w:rPr>
          <w:rFonts w:ascii="Clear Sans Light" w:hAnsi="Clear Sans Light" w:cs="Clear Sans Light"/>
          <w:sz w:val="22"/>
          <w:szCs w:val="22"/>
          <w:u w:val="none"/>
          <w:shd w:val="clear" w:color="auto" w:fill="FFFFFF"/>
          <w:lang w:val="fr-FR"/>
        </w:rPr>
        <w:t xml:space="preserve"> n’a jamais fait de page HTML, elle se renseigne </w:t>
      </w:r>
      <w:hyperlink w:history="1" r:id="rId16">
        <w:r w:rsidRPr="00AA578E">
          <w:rPr>
            <w:rStyle w:val="Lienhypertexte"/>
            <w:rFonts w:ascii="Clear Sans Light" w:hAnsi="Clear Sans Light" w:cs="Clear Sans Light"/>
            <w:sz w:val="22"/>
            <w:szCs w:val="22"/>
            <w:shd w:val="clear" w:color="auto" w:fill="FFFFFF"/>
            <w:lang w:val="fr-FR"/>
          </w:rPr>
          <w:t>ici</w:t>
        </w:r>
      </w:hyperlink>
      <w:r>
        <w:rPr>
          <w:rFonts w:ascii="Clear Sans Light" w:hAnsi="Clear Sans Light" w:cs="Clear Sans Light"/>
          <w:sz w:val="22"/>
          <w:szCs w:val="22"/>
          <w:u w:val="none"/>
          <w:shd w:val="clear" w:color="auto" w:fill="FFFFFF"/>
          <w:lang w:val="fr-FR"/>
        </w:rPr>
        <w:t xml:space="preserve">. </w:t>
      </w:r>
      <w:r w:rsidR="002C7BCB">
        <w:rPr>
          <w:rFonts w:ascii="Clear Sans Light" w:hAnsi="Clear Sans Light" w:cs="Clear Sans Light"/>
          <w:sz w:val="22"/>
          <w:szCs w:val="22"/>
          <w:u w:val="none"/>
          <w:shd w:val="clear" w:color="auto" w:fill="FFFFFF"/>
          <w:lang w:val="fr-FR"/>
        </w:rPr>
        <w:t xml:space="preserve">Elle commence par créer un fichier vide qu’elle va nommer </w:t>
      </w:r>
      <w:r w:rsidRPr="002C7BCB" w:rsidR="002C7BCB">
        <w:rPr>
          <w:rFonts w:ascii="Clear Sans Light" w:hAnsi="Clear Sans Light" w:cs="Clear Sans Light"/>
          <w:b/>
          <w:bCs/>
          <w:sz w:val="22"/>
          <w:szCs w:val="22"/>
          <w:u w:val="none"/>
          <w:shd w:val="clear" w:color="auto" w:fill="FFFFFF"/>
          <w:lang w:val="fr-FR"/>
        </w:rPr>
        <w:t>index.html</w:t>
      </w:r>
      <w:r w:rsidRPr="002C7BCB" w:rsidR="002C7BCB">
        <w:rPr>
          <w:rFonts w:ascii="Clear Sans Light" w:hAnsi="Clear Sans Light" w:cs="Clear Sans Light"/>
          <w:sz w:val="22"/>
          <w:szCs w:val="22"/>
          <w:u w:val="none"/>
          <w:shd w:val="clear" w:color="auto" w:fill="FFFFFF"/>
          <w:lang w:val="fr-FR"/>
        </w:rPr>
        <w:t>.</w:t>
      </w:r>
      <w:r w:rsidR="002C7BCB">
        <w:rPr>
          <w:rFonts w:ascii="Clear Sans Light" w:hAnsi="Clear Sans Light" w:cs="Clear Sans Light"/>
          <w:sz w:val="22"/>
          <w:szCs w:val="22"/>
          <w:u w:val="none"/>
          <w:shd w:val="clear" w:color="auto" w:fill="FFFFFF"/>
          <w:lang w:val="fr-FR"/>
        </w:rPr>
        <w:t xml:space="preserve"> C’est dans ce fichier que toute la magie va opérer ! Elle </w:t>
      </w:r>
      <w:r w:rsidR="0B6D0CAB">
        <w:rPr>
          <w:rFonts w:ascii="Clear Sans Light" w:hAnsi="Clear Sans Light" w:cs="Clear Sans Light"/>
          <w:sz w:val="22"/>
          <w:szCs w:val="22"/>
          <w:u w:val="none"/>
          <w:shd w:val="clear" w:color="auto" w:fill="FFFFFF"/>
          <w:lang w:val="fr-FR"/>
        </w:rPr>
        <w:t>a</w:t>
      </w:r>
      <w:r w:rsidR="002C7BCB">
        <w:rPr>
          <w:rFonts w:ascii="Clear Sans Light" w:hAnsi="Clear Sans Light" w:cs="Clear Sans Light"/>
          <w:sz w:val="22"/>
          <w:szCs w:val="22"/>
          <w:u w:val="none"/>
          <w:shd w:val="clear" w:color="auto" w:fill="FFFFFF"/>
          <w:lang w:val="fr-FR"/>
        </w:rPr>
        <w:t xml:space="preserve"> remarqué que </w:t>
      </w:r>
      <w:r w:rsidR="007827EB">
        <w:rPr>
          <w:rFonts w:ascii="Clear Sans Light" w:hAnsi="Clear Sans Light" w:cs="Clear Sans Light"/>
          <w:sz w:val="22"/>
          <w:szCs w:val="22"/>
          <w:u w:val="none"/>
          <w:shd w:val="clear" w:color="auto" w:fill="FFFFFF"/>
          <w:lang w:val="fr-FR"/>
        </w:rPr>
        <w:t>toutes</w:t>
      </w:r>
      <w:r w:rsidR="002C7BCB">
        <w:rPr>
          <w:rFonts w:ascii="Clear Sans Light" w:hAnsi="Clear Sans Light" w:cs="Clear Sans Light"/>
          <w:sz w:val="22"/>
          <w:szCs w:val="22"/>
          <w:u w:val="none"/>
          <w:shd w:val="clear" w:color="auto" w:fill="FFFFFF"/>
          <w:lang w:val="fr-FR"/>
        </w:rPr>
        <w:t xml:space="preserve"> les pages en HTML avaient le même format :</w:t>
      </w:r>
    </w:p>
    <w:p w:rsidRPr="00CB5A5F" w:rsidR="002C7BCB" w:rsidP="002C7BCB" w:rsidRDefault="002C7BCB" w14:paraId="4540C94F" w14:textId="2FF73E13">
      <w:pPr>
        <w:pStyle w:val="Cobra-Code"/>
        <w:rPr>
          <w:rStyle w:val="eop"/>
          <w:rFonts w:ascii="Clear Sans Light" w:hAnsi="Clear Sans Light"/>
          <w:shd w:val="clear" w:color="auto" w:fill="auto"/>
          <w:lang w:val="en-US"/>
        </w:rPr>
      </w:pPr>
      <w:r w:rsidRPr="00CB5A5F">
        <w:rPr>
          <w:rStyle w:val="eop"/>
          <w:rFonts w:ascii="Clear Sans Light" w:hAnsi="Clear Sans Light"/>
          <w:shd w:val="clear" w:color="auto" w:fill="auto"/>
          <w:lang w:val="en-US"/>
        </w:rPr>
        <w:t>&lt; !DOCTYPE html&gt;</w:t>
      </w:r>
    </w:p>
    <w:p w:rsidRPr="00CB5A5F" w:rsidR="00382C47" w:rsidP="002C7BCB" w:rsidRDefault="002C7BCB" w14:paraId="0A7F6065" w14:textId="760DF6A3">
      <w:pPr>
        <w:pStyle w:val="Cobra-Code"/>
        <w:rPr>
          <w:rStyle w:val="eop"/>
          <w:rFonts w:ascii="Clear Sans Light" w:hAnsi="Clear Sans Light"/>
          <w:shd w:val="clear" w:color="auto" w:fill="auto"/>
          <w:lang w:val="en-US"/>
        </w:rPr>
      </w:pPr>
      <w:r w:rsidRPr="00CB5A5F">
        <w:rPr>
          <w:rStyle w:val="eop"/>
          <w:rFonts w:ascii="Clear Sans Light" w:hAnsi="Clear Sans Light"/>
          <w:shd w:val="clear" w:color="auto" w:fill="auto"/>
          <w:lang w:val="en-US"/>
        </w:rPr>
        <w:t>&lt;html&gt;</w:t>
      </w:r>
    </w:p>
    <w:p w:rsidRPr="00CB5A5F" w:rsidR="002C7BCB" w:rsidP="002C7BCB" w:rsidRDefault="002C7BCB" w14:paraId="6413714E" w14:textId="78DFA877">
      <w:pPr>
        <w:pStyle w:val="Cobra-Code"/>
        <w:rPr>
          <w:rStyle w:val="eop"/>
          <w:rFonts w:ascii="Clear Sans Light" w:hAnsi="Clear Sans Light"/>
          <w:shd w:val="clear" w:color="auto" w:fill="auto"/>
          <w:lang w:val="en-US"/>
        </w:rPr>
      </w:pPr>
      <w:r w:rsidRPr="00CB5A5F">
        <w:rPr>
          <w:rStyle w:val="eop"/>
          <w:rFonts w:ascii="Clear Sans Light" w:hAnsi="Clear Sans Light"/>
          <w:shd w:val="clear" w:color="auto" w:fill="auto"/>
          <w:lang w:val="en-US"/>
        </w:rPr>
        <w:t xml:space="preserve">    &lt;head&gt;</w:t>
      </w:r>
    </w:p>
    <w:p w:rsidRPr="00CB5A5F" w:rsidR="00C93C89" w:rsidP="002C7BCB" w:rsidRDefault="00C93C89" w14:paraId="374ED80A" w14:textId="4F09F23F">
      <w:pPr>
        <w:pStyle w:val="Cobra-Code"/>
        <w:rPr>
          <w:rStyle w:val="eop"/>
          <w:rFonts w:ascii="Clear Sans Light" w:hAnsi="Clear Sans Light"/>
          <w:shd w:val="clear" w:color="auto" w:fill="auto"/>
          <w:lang w:val="en-US"/>
        </w:rPr>
      </w:pPr>
      <w:r w:rsidRPr="00CB5A5F">
        <w:rPr>
          <w:rStyle w:val="eop"/>
          <w:rFonts w:ascii="Clear Sans Light" w:hAnsi="Clear Sans Light"/>
          <w:shd w:val="clear" w:color="auto" w:fill="auto"/>
          <w:lang w:val="en-US"/>
        </w:rPr>
        <w:t xml:space="preserve">        </w:t>
      </w:r>
    </w:p>
    <w:p w:rsidRPr="00CB5A5F" w:rsidR="002C7BCB" w:rsidP="002C7BCB" w:rsidRDefault="002C7BCB" w14:paraId="6449A4FB" w14:textId="6B7F0B8C">
      <w:pPr>
        <w:pStyle w:val="Cobra-Code"/>
        <w:rPr>
          <w:rStyle w:val="eop"/>
          <w:rFonts w:ascii="Clear Sans Light" w:hAnsi="Clear Sans Light"/>
          <w:shd w:val="clear" w:color="auto" w:fill="auto"/>
          <w:lang w:val="en-US"/>
        </w:rPr>
      </w:pPr>
      <w:r w:rsidRPr="00CB5A5F">
        <w:rPr>
          <w:rStyle w:val="eop"/>
          <w:rFonts w:ascii="Clear Sans Light" w:hAnsi="Clear Sans Light"/>
          <w:shd w:val="clear" w:color="auto" w:fill="auto"/>
          <w:lang w:val="en-US"/>
        </w:rPr>
        <w:t xml:space="preserve">    &lt;/head&gt;</w:t>
      </w:r>
    </w:p>
    <w:p w:rsidR="002C7BCB" w:rsidP="002C7BCB" w:rsidRDefault="002C7BCB" w14:paraId="03EADF8B" w14:textId="21D5B303">
      <w:pPr>
        <w:pStyle w:val="Cobra-Code"/>
        <w:rPr>
          <w:rStyle w:val="eop"/>
          <w:rFonts w:ascii="Clear Sans Light" w:hAnsi="Clear Sans Light"/>
          <w:shd w:val="clear" w:color="auto" w:fill="auto"/>
        </w:rPr>
      </w:pPr>
      <w:r w:rsidRPr="00CB5A5F">
        <w:rPr>
          <w:rStyle w:val="eop"/>
          <w:rFonts w:ascii="Clear Sans Light" w:hAnsi="Clear Sans Light"/>
          <w:shd w:val="clear" w:color="auto" w:fill="auto"/>
          <w:lang w:val="en-US"/>
        </w:rPr>
        <w:t xml:space="preserve">    </w:t>
      </w:r>
      <w:r w:rsidRPr="002C7BCB">
        <w:rPr>
          <w:rStyle w:val="eop"/>
          <w:rFonts w:ascii="Clear Sans Light" w:hAnsi="Clear Sans Light"/>
          <w:shd w:val="clear" w:color="auto" w:fill="auto"/>
        </w:rPr>
        <w:t>&lt;body&gt;</w:t>
      </w:r>
    </w:p>
    <w:p w:rsidRPr="002C7BCB" w:rsidR="00C93C89" w:rsidP="002C7BCB" w:rsidRDefault="00C93C89" w14:paraId="1E41301E" w14:textId="02FEB6BA">
      <w:pPr>
        <w:pStyle w:val="Cobra-Code"/>
        <w:rPr>
          <w:rStyle w:val="eop"/>
          <w:rFonts w:ascii="Clear Sans Light" w:hAnsi="Clear Sans Light"/>
          <w:shd w:val="clear" w:color="auto" w:fill="auto"/>
        </w:rPr>
      </w:pPr>
      <w:r>
        <w:rPr>
          <w:rStyle w:val="eop"/>
          <w:rFonts w:ascii="Clear Sans Light" w:hAnsi="Clear Sans Light"/>
          <w:shd w:val="clear" w:color="auto" w:fill="auto"/>
        </w:rPr>
        <w:t xml:space="preserve">        </w:t>
      </w:r>
    </w:p>
    <w:p w:rsidRPr="002C7BCB" w:rsidR="002C7BCB" w:rsidP="002C7BCB" w:rsidRDefault="002C7BCB" w14:paraId="04FFFE24" w14:textId="7FDC99E6">
      <w:pPr>
        <w:pStyle w:val="Cobra-Code"/>
        <w:rPr>
          <w:rStyle w:val="eop"/>
          <w:rFonts w:ascii="Clear Sans Light" w:hAnsi="Clear Sans Light"/>
          <w:shd w:val="clear" w:color="auto" w:fill="auto"/>
        </w:rPr>
      </w:pPr>
      <w:r w:rsidRPr="002C7BCB">
        <w:rPr>
          <w:rStyle w:val="eop"/>
          <w:rFonts w:ascii="Clear Sans Light" w:hAnsi="Clear Sans Light"/>
          <w:shd w:val="clear" w:color="auto" w:fill="auto"/>
        </w:rPr>
        <w:t xml:space="preserve">    &lt;/body&gt;</w:t>
      </w:r>
    </w:p>
    <w:p w:rsidR="00382C47" w:rsidP="002C7BCB" w:rsidRDefault="002C7BCB" w14:paraId="3473BAC0" w14:textId="10BBB95D">
      <w:pPr>
        <w:pStyle w:val="Cobra-Code"/>
        <w:rPr>
          <w:rStyle w:val="eop"/>
          <w:rFonts w:ascii="Clear Sans Light" w:hAnsi="Clear Sans Light"/>
          <w:shd w:val="clear" w:color="auto" w:fill="auto"/>
        </w:rPr>
      </w:pPr>
      <w:r w:rsidRPr="002C7BCB">
        <w:rPr>
          <w:rStyle w:val="eop"/>
          <w:rFonts w:ascii="Clear Sans Light" w:hAnsi="Clear Sans Light"/>
          <w:shd w:val="clear" w:color="auto" w:fill="auto"/>
        </w:rPr>
        <w:t>&lt;/html&gt;</w:t>
      </w:r>
    </w:p>
    <w:p w:rsidR="00382C47" w:rsidP="002C7BCB" w:rsidRDefault="00382C47" w14:paraId="0CC2D8DD" w14:textId="57DA9D0B">
      <w:pPr>
        <w:pStyle w:val="Cobra-Code"/>
        <w:rPr>
          <w:rStyle w:val="eop"/>
          <w:rFonts w:ascii="Clear Sans Light" w:hAnsi="Clear Sans Light"/>
          <w:shd w:val="clear" w:color="auto" w:fill="auto"/>
        </w:rPr>
      </w:pPr>
      <w:r>
        <w:rPr>
          <w:rStyle w:val="eop"/>
          <w:rFonts w:ascii="Clear Sans Light" w:hAnsi="Clear Sans Light"/>
          <w:shd w:val="clear" w:color="auto" w:fill="auto"/>
        </w:rPr>
        <w:t>&lt; !--Fin de la page--&gt;</w:t>
      </w:r>
    </w:p>
    <w:p w:rsidRPr="008F5669" w:rsidR="00C93C89" w:rsidP="00A31FE7" w:rsidRDefault="00C93C89" w14:paraId="4ACF4F0A" w14:textId="71ECBF33">
      <w:pPr>
        <w:pStyle w:val="Cobra-Title1"/>
        <w:numPr>
          <w:ilvl w:val="0"/>
          <w:numId w:val="0"/>
        </w:numPr>
        <w:ind w:firstLine="360"/>
        <w:jc w:val="both"/>
        <w:rPr>
          <w:rFonts w:ascii="Clear Sans Light" w:hAnsi="Clear Sans Light" w:cs="Clear Sans Light"/>
          <w:sz w:val="22"/>
          <w:szCs w:val="22"/>
          <w:u w:val="none"/>
          <w:shd w:val="clear" w:color="auto" w:fill="FFFFFF"/>
          <w:lang w:val="fr-FR"/>
        </w:rPr>
      </w:pPr>
      <w:r w:rsidRPr="008F5669">
        <w:rPr>
          <w:rFonts w:ascii="Clear Sans Light" w:hAnsi="Clear Sans Light" w:cs="Clear Sans Light"/>
          <w:sz w:val="22"/>
          <w:szCs w:val="22"/>
          <w:u w:val="none"/>
          <w:shd w:val="clear" w:color="auto" w:fill="FFFFFF"/>
          <w:lang w:val="fr-FR"/>
        </w:rPr>
        <w:t xml:space="preserve">Ce code est composé de balises. </w:t>
      </w:r>
      <w:r w:rsidRPr="00DC793C">
        <w:rPr>
          <w:rFonts w:ascii="Clear Sans Light" w:hAnsi="Clear Sans Light" w:cs="Clear Sans Light"/>
          <w:sz w:val="22"/>
          <w:szCs w:val="22"/>
          <w:u w:val="none"/>
          <w:shd w:val="clear" w:color="auto" w:fill="FFFFFF"/>
          <w:lang w:val="fr-FR"/>
        </w:rPr>
        <w:t>Toutes</w:t>
      </w:r>
      <w:r w:rsidRPr="008F5669">
        <w:rPr>
          <w:rFonts w:ascii="Clear Sans Light" w:hAnsi="Clear Sans Light" w:cs="Clear Sans Light"/>
          <w:sz w:val="22"/>
          <w:szCs w:val="22"/>
          <w:u w:val="none"/>
          <w:shd w:val="clear" w:color="auto" w:fill="FFFFFF"/>
          <w:lang w:val="fr-FR"/>
        </w:rPr>
        <w:t xml:space="preserve"> les balises ouverte</w:t>
      </w:r>
      <w:r w:rsidR="004F1767">
        <w:rPr>
          <w:rFonts w:ascii="Clear Sans Light" w:hAnsi="Clear Sans Light" w:cs="Clear Sans Light"/>
          <w:sz w:val="22"/>
          <w:szCs w:val="22"/>
          <w:u w:val="none"/>
          <w:shd w:val="clear" w:color="auto" w:fill="FFFFFF"/>
          <w:lang w:val="fr-FR"/>
        </w:rPr>
        <w:t>s</w:t>
      </w:r>
      <w:r w:rsidRPr="008F5669">
        <w:rPr>
          <w:rFonts w:ascii="Clear Sans Light" w:hAnsi="Clear Sans Light" w:cs="Clear Sans Light"/>
          <w:sz w:val="22"/>
          <w:szCs w:val="22"/>
          <w:u w:val="none"/>
          <w:shd w:val="clear" w:color="auto" w:fill="FFFFFF"/>
          <w:lang w:val="fr-FR"/>
        </w:rPr>
        <w:t xml:space="preserve"> (par </w:t>
      </w:r>
      <w:r w:rsidRPr="008F5669" w:rsidR="00A31FE7">
        <w:rPr>
          <w:rFonts w:ascii="Clear Sans Light" w:hAnsi="Clear Sans Light" w:cs="Clear Sans Light"/>
          <w:sz w:val="22"/>
          <w:szCs w:val="22"/>
          <w:u w:val="none"/>
          <w:shd w:val="clear" w:color="auto" w:fill="FFFFFF"/>
          <w:lang w:val="fr-FR"/>
        </w:rPr>
        <w:t>exemple</w:t>
      </w:r>
      <w:r w:rsidRPr="008F5669">
        <w:rPr>
          <w:rFonts w:ascii="Clear Sans Light" w:hAnsi="Clear Sans Light" w:cs="Clear Sans Light"/>
          <w:sz w:val="22"/>
          <w:szCs w:val="22"/>
          <w:u w:val="none"/>
          <w:shd w:val="clear" w:color="auto" w:fill="FFFFFF"/>
          <w:lang w:val="fr-FR"/>
        </w:rPr>
        <w:t xml:space="preserve"> &lt;html&gt;) doivent être </w:t>
      </w:r>
      <w:r w:rsidRPr="008F5669" w:rsidR="00A31FE7">
        <w:rPr>
          <w:rFonts w:ascii="Clear Sans Light" w:hAnsi="Clear Sans Light" w:cs="Clear Sans Light"/>
          <w:sz w:val="22"/>
          <w:szCs w:val="22"/>
          <w:u w:val="none"/>
          <w:shd w:val="clear" w:color="auto" w:fill="FFFFFF"/>
          <w:lang w:val="fr-FR"/>
        </w:rPr>
        <w:t>refermées (par exemple &lt;/html&gt;), à l’exception de &lt; !DOCTYPE html&gt; et quelques autres balises.</w:t>
      </w:r>
    </w:p>
    <w:p w:rsidRPr="00CB5A5F" w:rsidR="00A31FE7" w:rsidP="00A31FE7" w:rsidRDefault="00A31FE7" w14:paraId="12928F71" w14:textId="1B95AB8F">
      <w:pPr>
        <w:pStyle w:val="Cobra-Title1"/>
        <w:numPr>
          <w:ilvl w:val="0"/>
          <w:numId w:val="0"/>
        </w:numPr>
        <w:ind w:firstLine="360"/>
        <w:jc w:val="both"/>
        <w:rPr>
          <w:rFonts w:ascii="Clear Sans Light" w:hAnsi="Clear Sans Light" w:cs="Clear Sans Light"/>
          <w:sz w:val="22"/>
          <w:szCs w:val="22"/>
          <w:u w:val="none"/>
          <w:shd w:val="clear" w:color="auto" w:fill="FFFFFF"/>
          <w:lang w:val="fr-FR"/>
        </w:rPr>
      </w:pPr>
    </w:p>
    <w:p w:rsidR="00A31FE7" w:rsidP="00456DC3" w:rsidRDefault="00A31FE7" w14:paraId="7CFB6810" w14:textId="0C9DAA69">
      <w:pPr>
        <w:pStyle w:val="Cobra-NormalTick"/>
        <w:rPr>
          <w:shd w:val="clear" w:color="auto" w:fill="FFFFFF"/>
          <w:lang w:val="fr-FR"/>
        </w:rPr>
      </w:pPr>
      <w:r w:rsidRPr="00A31FE7">
        <w:rPr>
          <w:shd w:val="clear" w:color="auto" w:fill="FFFFFF"/>
          <w:lang w:val="fr-FR"/>
        </w:rPr>
        <w:t>La balise doctype html i</w:t>
      </w:r>
      <w:r>
        <w:rPr>
          <w:shd w:val="clear" w:color="auto" w:fill="FFFFFF"/>
          <w:lang w:val="fr-FR"/>
        </w:rPr>
        <w:t>ndique au navigateur internet quel</w:t>
      </w:r>
      <w:r w:rsidR="00526218">
        <w:rPr>
          <w:shd w:val="clear" w:color="auto" w:fill="FFFFFF"/>
          <w:lang w:val="fr-FR"/>
        </w:rPr>
        <w:t>le</w:t>
      </w:r>
      <w:r>
        <w:rPr>
          <w:shd w:val="clear" w:color="auto" w:fill="FFFFFF"/>
          <w:lang w:val="fr-FR"/>
        </w:rPr>
        <w:t xml:space="preserve"> est la version HTML qui est utilisé</w:t>
      </w:r>
      <w:r w:rsidR="00D0642E">
        <w:rPr>
          <w:shd w:val="clear" w:color="auto" w:fill="FFFFFF"/>
          <w:lang w:val="fr-FR"/>
        </w:rPr>
        <w:t>e</w:t>
      </w:r>
      <w:r>
        <w:rPr>
          <w:shd w:val="clear" w:color="auto" w:fill="FFFFFF"/>
          <w:lang w:val="fr-FR"/>
        </w:rPr>
        <w:t>.</w:t>
      </w:r>
    </w:p>
    <w:p w:rsidR="00A31FE7" w:rsidP="00A31FE7" w:rsidRDefault="00A31FE7" w14:paraId="57434502" w14:textId="7E6A4807">
      <w:pPr>
        <w:pStyle w:val="Cobra-NormalTick"/>
        <w:rPr>
          <w:shd w:val="clear" w:color="auto" w:fill="FFFFFF"/>
          <w:lang w:val="fr-FR"/>
        </w:rPr>
      </w:pPr>
      <w:r>
        <w:rPr>
          <w:shd w:val="clear" w:color="auto" w:fill="FFFFFF"/>
          <w:lang w:val="fr-FR"/>
        </w:rPr>
        <w:t xml:space="preserve">Les balises &lt;html&gt; et &lt;/html&gt; permettent de définir que c’est du code html, c’est entre ces balises qu’il faudra mettre </w:t>
      </w:r>
      <w:r w:rsidRPr="00A31FE7">
        <w:rPr>
          <w:u w:val="single"/>
          <w:shd w:val="clear" w:color="auto" w:fill="FFFFFF"/>
          <w:lang w:val="fr-FR"/>
        </w:rPr>
        <w:t>tout</w:t>
      </w:r>
      <w:r>
        <w:rPr>
          <w:shd w:val="clear" w:color="auto" w:fill="FFFFFF"/>
          <w:lang w:val="fr-FR"/>
        </w:rPr>
        <w:t xml:space="preserve"> le code HTML !</w:t>
      </w:r>
    </w:p>
    <w:p w:rsidR="00A31FE7" w:rsidP="00A31FE7" w:rsidRDefault="00A31FE7" w14:paraId="4E5A2562" w14:textId="39F9F4E0">
      <w:pPr>
        <w:pStyle w:val="Cobra-NormalTick"/>
        <w:rPr>
          <w:shd w:val="clear" w:color="auto" w:fill="FFFFFF"/>
          <w:lang w:val="fr-FR"/>
        </w:rPr>
      </w:pPr>
      <w:r w:rsidRPr="00A31FE7">
        <w:rPr>
          <w:shd w:val="clear" w:color="auto" w:fill="FFFFFF"/>
          <w:lang w:val="fr-FR"/>
        </w:rPr>
        <w:t>Les balises &lt;head&gt; et &lt;</w:t>
      </w:r>
      <w:r>
        <w:rPr>
          <w:shd w:val="clear" w:color="auto" w:fill="FFFFFF"/>
          <w:lang w:val="fr-FR"/>
        </w:rPr>
        <w:t>/</w:t>
      </w:r>
      <w:r w:rsidRPr="00A31FE7">
        <w:rPr>
          <w:shd w:val="clear" w:color="auto" w:fill="FFFFFF"/>
          <w:lang w:val="fr-FR"/>
        </w:rPr>
        <w:t>head&gt; indique</w:t>
      </w:r>
      <w:r>
        <w:rPr>
          <w:shd w:val="clear" w:color="auto" w:fill="FFFFFF"/>
          <w:lang w:val="fr-FR"/>
        </w:rPr>
        <w:t xml:space="preserve"> la section de la page où sont contenu</w:t>
      </w:r>
      <w:r w:rsidR="000F30E6">
        <w:rPr>
          <w:shd w:val="clear" w:color="auto" w:fill="FFFFFF"/>
          <w:lang w:val="fr-FR"/>
        </w:rPr>
        <w:t>e</w:t>
      </w:r>
      <w:r w:rsidR="00251BE2">
        <w:rPr>
          <w:shd w:val="clear" w:color="auto" w:fill="FFFFFF"/>
          <w:lang w:val="fr-FR"/>
        </w:rPr>
        <w:t>s</w:t>
      </w:r>
      <w:r>
        <w:rPr>
          <w:shd w:val="clear" w:color="auto" w:fill="FFFFFF"/>
          <w:lang w:val="fr-FR"/>
        </w:rPr>
        <w:t xml:space="preserve"> toutes les informations (titre de la page, image visible sur l’onglet internet, insertion d’une feuille de style CSS, etc..</w:t>
      </w:r>
      <w:r w:rsidR="00267DA6">
        <w:rPr>
          <w:shd w:val="clear" w:color="auto" w:fill="FFFFFF"/>
          <w:lang w:val="fr-FR"/>
        </w:rPr>
        <w:t>.</w:t>
      </w:r>
      <w:r>
        <w:rPr>
          <w:shd w:val="clear" w:color="auto" w:fill="FFFFFF"/>
          <w:lang w:val="fr-FR"/>
        </w:rPr>
        <w:t>)</w:t>
      </w:r>
      <w:r w:rsidR="00770AFB">
        <w:rPr>
          <w:shd w:val="clear" w:color="auto" w:fill="FFFFFF"/>
          <w:lang w:val="fr-FR"/>
        </w:rPr>
        <w:t>.</w:t>
      </w:r>
    </w:p>
    <w:p w:rsidR="00A31FE7" w:rsidP="00A31FE7" w:rsidRDefault="00267DA6" w14:paraId="099DA48C" w14:textId="7F6DB863">
      <w:pPr>
        <w:pStyle w:val="Cobra-NormalTick"/>
        <w:rPr>
          <w:shd w:val="clear" w:color="auto" w:fill="FFFFFF"/>
          <w:lang w:val="fr-FR"/>
        </w:rPr>
      </w:pPr>
      <w:r>
        <w:rPr>
          <w:shd w:val="clear" w:color="auto" w:fill="FFFFFF"/>
          <w:lang w:val="fr-FR"/>
        </w:rPr>
        <w:t>C’est entre les balises</w:t>
      </w:r>
      <w:r w:rsidR="00A31FE7">
        <w:rPr>
          <w:shd w:val="clear" w:color="auto" w:fill="FFFFFF"/>
          <w:lang w:val="fr-FR"/>
        </w:rPr>
        <w:t xml:space="preserve"> &lt;body&gt; et &lt;/body&gt; </w:t>
      </w:r>
      <w:r>
        <w:rPr>
          <w:shd w:val="clear" w:color="auto" w:fill="FFFFFF"/>
          <w:lang w:val="fr-FR"/>
        </w:rPr>
        <w:t>qu’il faudra placer tout le code qui devra être affich</w:t>
      </w:r>
      <w:r w:rsidR="00161EC3">
        <w:rPr>
          <w:shd w:val="clear" w:color="auto" w:fill="FFFFFF"/>
          <w:lang w:val="fr-FR"/>
        </w:rPr>
        <w:t>é</w:t>
      </w:r>
      <w:r>
        <w:rPr>
          <w:shd w:val="clear" w:color="auto" w:fill="FFFFFF"/>
          <w:lang w:val="fr-FR"/>
        </w:rPr>
        <w:t xml:space="preserve"> sur la page (titres, texte, images, etc...)</w:t>
      </w:r>
      <w:r w:rsidR="00770AFB">
        <w:rPr>
          <w:shd w:val="clear" w:color="auto" w:fill="FFFFFF"/>
          <w:lang w:val="fr-FR"/>
        </w:rPr>
        <w:t>.</w:t>
      </w:r>
    </w:p>
    <w:p w:rsidR="00382C47" w:rsidP="00A31FE7" w:rsidRDefault="00382C47" w14:paraId="4183181F" w14:textId="6FE1B008">
      <w:pPr>
        <w:pStyle w:val="Cobra-NormalTick"/>
        <w:rPr>
          <w:shd w:val="clear" w:color="auto" w:fill="FFFFFF"/>
          <w:lang w:val="fr-FR"/>
        </w:rPr>
      </w:pPr>
      <w:r>
        <w:rPr>
          <w:shd w:val="clear" w:color="auto" w:fill="FFFFFF"/>
          <w:lang w:val="fr-FR"/>
        </w:rPr>
        <w:t>Les balises &lt; !-- et --&gt; indiquent un commentaire. Tout ce qui est compris entre ses balises ne sera pas considéré comme du code.</w:t>
      </w:r>
    </w:p>
    <w:p w:rsidR="00267DA6" w:rsidP="00267DA6" w:rsidRDefault="00267DA6" w14:paraId="131ED881" w14:textId="0C01C40E">
      <w:pPr>
        <w:pStyle w:val="Cobra-NormalTick"/>
        <w:numPr>
          <w:ilvl w:val="0"/>
          <w:numId w:val="0"/>
        </w:numPr>
        <w:rPr>
          <w:shd w:val="clear" w:color="auto" w:fill="FFFFFF"/>
          <w:lang w:val="fr-FR"/>
        </w:rPr>
      </w:pPr>
    </w:p>
    <w:p w:rsidR="00267DA6" w:rsidP="00267DA6" w:rsidRDefault="00267DA6" w14:paraId="3ACAFD6A" w14:textId="29C19411">
      <w:pPr>
        <w:pStyle w:val="Cobra-NormalTick"/>
        <w:numPr>
          <w:ilvl w:val="0"/>
          <w:numId w:val="0"/>
        </w:numPr>
        <w:ind w:firstLine="360"/>
        <w:rPr>
          <w:shd w:val="clear" w:color="auto" w:fill="FFFFFF"/>
          <w:lang w:val="fr-FR"/>
        </w:rPr>
      </w:pPr>
      <w:r>
        <w:rPr>
          <w:shd w:val="clear" w:color="auto" w:fill="FFFFFF"/>
          <w:lang w:val="fr-FR"/>
        </w:rPr>
        <w:t xml:space="preserve">Une fois qu’Éléonore aura sauvegardé le fichier, elle aura la base d’un site internet. Il faudra simplement l’ouvrir depuis son navigateur internet ! Pour l’instant elle ne </w:t>
      </w:r>
      <w:r w:rsidR="008D5B12">
        <w:rPr>
          <w:shd w:val="clear" w:color="auto" w:fill="FFFFFF"/>
          <w:lang w:val="fr-FR"/>
        </w:rPr>
        <w:t>voit</w:t>
      </w:r>
      <w:r>
        <w:rPr>
          <w:shd w:val="clear" w:color="auto" w:fill="FFFFFF"/>
          <w:lang w:val="fr-FR"/>
        </w:rPr>
        <w:t xml:space="preserve"> pas </w:t>
      </w:r>
      <w:r w:rsidRPr="008766D1" w:rsidR="008766D1">
        <w:rPr>
          <w:lang w:val="fr-FR"/>
        </w:rPr>
        <w:t>grand-chose</w:t>
      </w:r>
      <w:r>
        <w:rPr>
          <w:shd w:val="clear" w:color="auto" w:fill="FFFFFF"/>
          <w:lang w:val="fr-FR"/>
        </w:rPr>
        <w:t>, mais ce n’est que le début.</w:t>
      </w:r>
    </w:p>
    <w:p w:rsidRPr="008F5669" w:rsidR="00267DA6" w:rsidP="00E57F77" w:rsidRDefault="00267DA6" w14:paraId="492C9133" w14:textId="7C9EDF5C">
      <w:pPr>
        <w:pStyle w:val="Cobra-Title1"/>
        <w:rPr>
          <w:shd w:val="clear" w:color="auto" w:fill="FFFFFF"/>
          <w:lang w:val="fr-FR"/>
        </w:rPr>
      </w:pPr>
      <w:r>
        <w:rPr>
          <w:shd w:val="clear" w:color="auto" w:fill="FFFFFF"/>
          <w:lang w:val="fr-FR"/>
        </w:rPr>
        <w:br w:type="page"/>
      </w:r>
      <w:r w:rsidR="00496D27">
        <w:rPr>
          <w:shd w:val="clear" w:color="auto" w:fill="FFFFFF"/>
          <w:lang w:val="fr-FR"/>
        </w:rPr>
        <w:lastRenderedPageBreak/>
        <w:t>Où ai-je donc rangé cette page</w:t>
      </w:r>
      <w:r w:rsidR="008F5669">
        <w:rPr>
          <w:shd w:val="clear" w:color="auto" w:fill="FFFFFF"/>
          <w:lang w:val="fr-FR"/>
        </w:rPr>
        <w:t> ?</w:t>
      </w:r>
    </w:p>
    <w:p w:rsidR="00A31FE7" w:rsidP="00A31FE7" w:rsidRDefault="00A31FE7" w14:paraId="4B635158" w14:textId="7FF3937E">
      <w:pPr>
        <w:pStyle w:val="Cobra-Title1"/>
        <w:numPr>
          <w:ilvl w:val="0"/>
          <w:numId w:val="0"/>
        </w:numPr>
        <w:ind w:firstLine="360"/>
        <w:jc w:val="both"/>
        <w:rPr>
          <w:rFonts w:ascii="Clear Sans Light" w:hAnsi="Clear Sans Light" w:cs="Clear Sans Light"/>
          <w:sz w:val="22"/>
          <w:szCs w:val="22"/>
          <w:u w:val="none"/>
          <w:shd w:val="clear" w:color="auto" w:fill="FFFFFF"/>
          <w:lang w:val="fr-FR"/>
        </w:rPr>
      </w:pPr>
    </w:p>
    <w:p w:rsidRPr="00A31FE7" w:rsidR="008F5669" w:rsidP="00A31FE7" w:rsidRDefault="008F5669" w14:paraId="3E6E4A8D" w14:textId="77777777">
      <w:pPr>
        <w:pStyle w:val="Cobra-Title1"/>
        <w:numPr>
          <w:ilvl w:val="0"/>
          <w:numId w:val="0"/>
        </w:numPr>
        <w:ind w:firstLine="360"/>
        <w:jc w:val="both"/>
        <w:rPr>
          <w:rFonts w:ascii="Clear Sans Light" w:hAnsi="Clear Sans Light" w:cs="Clear Sans Light"/>
          <w:sz w:val="22"/>
          <w:szCs w:val="22"/>
          <w:u w:val="none"/>
          <w:shd w:val="clear" w:color="auto" w:fill="FFFFFF"/>
          <w:lang w:val="fr-FR"/>
        </w:rPr>
      </w:pPr>
    </w:p>
    <w:p w:rsidR="00496D27" w:rsidP="00496D27" w:rsidRDefault="008F5669" w14:paraId="7FE9FDB7" w14:textId="5921FC6D">
      <w:pPr>
        <w:pStyle w:val="Cobra-Normal"/>
        <w:ind w:firstLine="360"/>
        <w:rPr>
          <w:shd w:val="clear" w:color="auto" w:fill="FFFFFF"/>
          <w:lang w:val="fr-FR"/>
        </w:rPr>
      </w:pPr>
      <w:r>
        <w:rPr>
          <w:shd w:val="clear" w:color="auto" w:fill="FFFFFF"/>
          <w:lang w:val="fr-FR"/>
        </w:rPr>
        <w:t>Éléonore voudrait mettre un titre à sa page, pour pouvoir la retrouver plus facilement dans ses onglets internet.</w:t>
      </w:r>
      <w:r w:rsidR="00496D27">
        <w:rPr>
          <w:shd w:val="clear" w:color="auto" w:fill="FFFFFF"/>
          <w:lang w:val="fr-FR"/>
        </w:rPr>
        <w:t xml:space="preserve"> Une balise existe pour faire cela, il s’agit de la balise &lt;title&gt;. Son utilisation est très simple, </w:t>
      </w:r>
      <w:r w:rsidR="008D5B12">
        <w:rPr>
          <w:shd w:val="clear" w:color="auto" w:fill="FFFFFF"/>
          <w:lang w:val="fr-FR"/>
        </w:rPr>
        <w:t>entre la balise d’ouverture et de fermeture il faut indiquer le titre.</w:t>
      </w:r>
    </w:p>
    <w:p w:rsidR="008D5B12" w:rsidP="008D5B12" w:rsidRDefault="008D5B12" w14:paraId="63DF01A8" w14:textId="77777777">
      <w:pPr>
        <w:pStyle w:val="Cobra-Normal"/>
        <w:ind w:firstLine="360"/>
        <w:rPr>
          <w:shd w:val="clear" w:color="auto" w:fill="FFFFFF"/>
          <w:lang w:val="fr-FR"/>
        </w:rPr>
      </w:pPr>
    </w:p>
    <w:p w:rsidR="008D5B12" w:rsidP="008D5B12" w:rsidRDefault="008D5B12" w14:paraId="58D77412" w14:textId="07DDD272">
      <w:pPr>
        <w:pStyle w:val="Cobra-Normal"/>
        <w:ind w:firstLine="360"/>
        <w:rPr>
          <w:shd w:val="clear" w:color="auto" w:fill="FFFFFF"/>
          <w:lang w:val="fr-FR"/>
        </w:rPr>
      </w:pPr>
      <w:r>
        <w:rPr>
          <w:shd w:val="clear" w:color="auto" w:fill="FFFFFF"/>
          <w:lang w:val="fr-FR"/>
        </w:rPr>
        <w:t>Voici un exemple :</w:t>
      </w:r>
    </w:p>
    <w:p w:rsidR="008D5B12" w:rsidP="008D5B12" w:rsidRDefault="008D5B12" w14:paraId="0A2129BF" w14:textId="2C57E0BF">
      <w:pPr>
        <w:pStyle w:val="Cobra-Code"/>
        <w:rPr>
          <w:rStyle w:val="eop"/>
          <w:rFonts w:ascii="Clear Sans Light" w:hAnsi="Clear Sans Light"/>
          <w:shd w:val="clear" w:color="auto" w:fill="auto"/>
        </w:rPr>
      </w:pPr>
      <w:r w:rsidRPr="008D5B12">
        <w:rPr>
          <w:rStyle w:val="eop"/>
          <w:rFonts w:ascii="Clear Sans Light" w:hAnsi="Clear Sans Light"/>
          <w:shd w:val="clear" w:color="auto" w:fill="auto"/>
        </w:rPr>
        <w:t>&lt;title&gt;Coding Club&lt;/title&gt;</w:t>
      </w:r>
    </w:p>
    <w:p w:rsidR="008D5B12" w:rsidP="008D5B12" w:rsidRDefault="008D5B12" w14:paraId="2715C972" w14:textId="40CDBA80">
      <w:pPr>
        <w:pStyle w:val="Cobra-Normal"/>
        <w:ind w:firstLine="708"/>
        <w:rPr>
          <w:shd w:val="clear" w:color="auto" w:fill="FFFFFF"/>
          <w:lang w:val="fr-FR"/>
        </w:rPr>
      </w:pPr>
      <w:r>
        <w:rPr>
          <w:shd w:val="clear" w:color="auto" w:fill="FFFFFF"/>
          <w:lang w:val="fr-FR"/>
        </w:rPr>
        <w:t>Le titre étant une information, il faut qu’Éléonore le place entre les balises qui contiennent les informations de la page !</w:t>
      </w:r>
    </w:p>
    <w:p w:rsidR="008D5B12" w:rsidP="008D5B12" w:rsidRDefault="008D5B12" w14:paraId="7F60F62E" w14:textId="45D1374D">
      <w:pPr>
        <w:pStyle w:val="Cobra-Normal"/>
        <w:rPr>
          <w:shd w:val="clear" w:color="auto" w:fill="FFFFFF"/>
          <w:lang w:val="fr-FR"/>
        </w:rPr>
      </w:pPr>
    </w:p>
    <w:p w:rsidRPr="009C4DDF" w:rsidR="008D5B12" w:rsidP="002177A6" w:rsidRDefault="009C4DDF" w14:paraId="064350BB" w14:textId="39403D6B">
      <w:pPr>
        <w:pStyle w:val="Cobra-Title1"/>
      </w:pPr>
      <w:r w:rsidRPr="7586C3D7">
        <w:rPr>
          <w:lang w:val="fr-FR"/>
        </w:rPr>
        <w:t>Place au texte</w:t>
      </w:r>
    </w:p>
    <w:p w:rsidR="009C4DDF" w:rsidP="009C4DDF" w:rsidRDefault="009C4DDF" w14:paraId="2E2CBFED" w14:textId="05CBC031">
      <w:pPr>
        <w:pStyle w:val="Cobra-Title1"/>
        <w:numPr>
          <w:ilvl w:val="0"/>
          <w:numId w:val="0"/>
        </w:numPr>
        <w:ind w:left="1080" w:hanging="720"/>
        <w:rPr>
          <w:rStyle w:val="eop"/>
          <w:rFonts w:ascii="Clear Sans Light" w:hAnsi="Clear Sans Light"/>
          <w:lang w:val="fr-FR"/>
        </w:rPr>
      </w:pPr>
    </w:p>
    <w:p w:rsidR="002177A6" w:rsidP="002177A6" w:rsidRDefault="002177A6" w14:paraId="7498CA26" w14:textId="77777777">
      <w:pPr>
        <w:pStyle w:val="Cobra-Normal"/>
        <w:ind w:firstLine="360"/>
        <w:rPr>
          <w:lang w:val="fr-FR"/>
        </w:rPr>
      </w:pPr>
    </w:p>
    <w:p w:rsidR="009C4DDF" w:rsidP="002177A6" w:rsidRDefault="009C4DDF" w14:paraId="70115EE8" w14:textId="09709DB8">
      <w:pPr>
        <w:pStyle w:val="Cobra-Normal"/>
        <w:ind w:firstLine="360"/>
        <w:rPr>
          <w:lang w:val="fr-FR"/>
        </w:rPr>
      </w:pPr>
      <w:r w:rsidRPr="5C3C4157">
        <w:rPr>
          <w:lang w:val="fr-FR"/>
        </w:rPr>
        <w:t xml:space="preserve">Maintenant, Éléonore voudrait ajouter un titre et du texte dans sa page. Pour le titre il existe plusieurs </w:t>
      </w:r>
      <w:r w:rsidRPr="5C3C4157" w:rsidR="296E8D52">
        <w:rPr>
          <w:lang w:val="fr-FR"/>
        </w:rPr>
        <w:t>tailles</w:t>
      </w:r>
      <w:r w:rsidRPr="5C3C4157">
        <w:rPr>
          <w:lang w:val="fr-FR"/>
        </w:rPr>
        <w:t xml:space="preserve"> d’écriture. La balise correspondante est &lt;hN&gt; o</w:t>
      </w:r>
      <w:r w:rsidR="00097074">
        <w:rPr>
          <w:lang w:val="fr-FR"/>
        </w:rPr>
        <w:t>ù</w:t>
      </w:r>
      <w:r w:rsidRPr="5C3C4157">
        <w:rPr>
          <w:lang w:val="fr-FR"/>
        </w:rPr>
        <w:t xml:space="preserve"> N représente le numéro d’importance du titre. &lt;h1&gt; sera plus important que &lt;h2&gt; par exemple.</w:t>
      </w:r>
    </w:p>
    <w:p w:rsidRPr="009C4DDF" w:rsidR="009C4DDF" w:rsidP="009C4DDF" w:rsidRDefault="00EB7F43" w14:paraId="0D4C7B17" w14:textId="067F5075">
      <w:pPr>
        <w:pStyle w:val="Cobra-Normal"/>
        <w:rPr>
          <w:rStyle w:val="eop"/>
          <w:shd w:val="clear" w:color="auto" w:fill="FFFFFF"/>
          <w:lang w:val="fr-FR"/>
        </w:rPr>
      </w:pPr>
      <w:r>
        <w:rPr>
          <w:noProof/>
        </w:rPr>
        <w:drawing>
          <wp:anchor distT="0" distB="0" distL="114300" distR="114300" simplePos="0" relativeHeight="251658244" behindDoc="0" locked="0" layoutInCell="1" allowOverlap="1" wp14:anchorId="458C1627" wp14:editId="27CAD159">
            <wp:simplePos x="0" y="0"/>
            <wp:positionH relativeFrom="margin">
              <wp:posOffset>4084320</wp:posOffset>
            </wp:positionH>
            <wp:positionV relativeFrom="paragraph">
              <wp:posOffset>267335</wp:posOffset>
            </wp:positionV>
            <wp:extent cx="1879600" cy="1239593"/>
            <wp:effectExtent l="0" t="0" r="635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79600" cy="1239593"/>
                    </a:xfrm>
                    <a:prstGeom prst="rect">
                      <a:avLst/>
                    </a:prstGeom>
                  </pic:spPr>
                </pic:pic>
              </a:graphicData>
            </a:graphic>
          </wp:anchor>
        </w:drawing>
      </w:r>
    </w:p>
    <w:p w:rsidR="009C4DDF" w:rsidP="009C4DDF" w:rsidRDefault="009C4DDF" w14:paraId="08E70D92" w14:textId="1D775833">
      <w:pPr>
        <w:pStyle w:val="Cobra-Normal"/>
        <w:rPr>
          <w:rStyle w:val="eop"/>
          <w:lang w:val="fr-FR"/>
        </w:rPr>
      </w:pPr>
      <w:r>
        <w:rPr>
          <w:rStyle w:val="eop"/>
          <w:lang w:val="fr-FR"/>
        </w:rPr>
        <w:t>Voici un exemple :</w:t>
      </w:r>
    </w:p>
    <w:p w:rsidR="009C4DDF" w:rsidP="009C4DDF" w:rsidRDefault="009C4DDF" w14:paraId="5FE9C7F2" w14:textId="31D5CFE4">
      <w:pPr>
        <w:pStyle w:val="Cobra-Code"/>
        <w:rPr>
          <w:rStyle w:val="eop"/>
          <w:rFonts w:ascii="Clear Sans Light" w:hAnsi="Clear Sans Light"/>
          <w:shd w:val="clear" w:color="auto" w:fill="auto"/>
        </w:rPr>
      </w:pPr>
      <w:r>
        <w:rPr>
          <w:rStyle w:val="eop"/>
          <w:rFonts w:ascii="Clear Sans Light" w:hAnsi="Clear Sans Light"/>
          <w:shd w:val="clear" w:color="auto" w:fill="auto"/>
        </w:rPr>
        <w:t>&lt;h1&gt;Ceci est un titre h1&lt;/h1&gt;</w:t>
      </w:r>
    </w:p>
    <w:p w:rsidR="009C4DDF" w:rsidP="009C4DDF" w:rsidRDefault="009C4DDF" w14:paraId="1C6CFE5E" w14:textId="389F1CE5">
      <w:pPr>
        <w:pStyle w:val="Cobra-Code"/>
        <w:rPr>
          <w:rStyle w:val="eop"/>
          <w:rFonts w:ascii="Clear Sans Light" w:hAnsi="Clear Sans Light"/>
          <w:shd w:val="clear" w:color="auto" w:fill="auto"/>
        </w:rPr>
      </w:pPr>
      <w:r>
        <w:rPr>
          <w:rStyle w:val="eop"/>
          <w:rFonts w:ascii="Clear Sans Light" w:hAnsi="Clear Sans Light"/>
          <w:shd w:val="clear" w:color="auto" w:fill="auto"/>
        </w:rPr>
        <w:t>&lt;h2&gt;Ceci est un titre h2&lt;/h2&gt;</w:t>
      </w:r>
    </w:p>
    <w:p w:rsidRPr="009C4DDF" w:rsidR="009C4DDF" w:rsidP="009C4DDF" w:rsidRDefault="009C4DDF" w14:paraId="35506FD9" w14:textId="65929A8B">
      <w:pPr>
        <w:pStyle w:val="Cobra-Code"/>
        <w:rPr>
          <w:rStyle w:val="eop"/>
          <w:rFonts w:ascii="Clear Sans Light" w:hAnsi="Clear Sans Light"/>
          <w:shd w:val="clear" w:color="auto" w:fill="auto"/>
        </w:rPr>
      </w:pPr>
      <w:r>
        <w:rPr>
          <w:rStyle w:val="eop"/>
          <w:rFonts w:ascii="Clear Sans Light" w:hAnsi="Clear Sans Light"/>
          <w:shd w:val="clear" w:color="auto" w:fill="auto"/>
        </w:rPr>
        <w:t>&lt;h3&gt;Ceci est un titre h3&lt;/h3&gt;</w:t>
      </w:r>
    </w:p>
    <w:p w:rsidRPr="009C4DDF" w:rsidR="009C4DDF" w:rsidP="009C4DDF" w:rsidRDefault="009C4DDF" w14:paraId="42180E8A" w14:textId="694241AC">
      <w:pPr>
        <w:pStyle w:val="Cobra-Code"/>
        <w:rPr>
          <w:rStyle w:val="eop"/>
          <w:rFonts w:ascii="Clear Sans Light" w:hAnsi="Clear Sans Light"/>
          <w:shd w:val="clear" w:color="auto" w:fill="auto"/>
        </w:rPr>
      </w:pPr>
      <w:r>
        <w:rPr>
          <w:rStyle w:val="eop"/>
          <w:rFonts w:ascii="Clear Sans Light" w:hAnsi="Clear Sans Light"/>
          <w:shd w:val="clear" w:color="auto" w:fill="auto"/>
        </w:rPr>
        <w:t>&lt;h4&gt;Ceci est un titre h4&lt;/h4&gt;</w:t>
      </w:r>
    </w:p>
    <w:p w:rsidR="009C4DDF" w:rsidP="009C4DDF" w:rsidRDefault="00EB7F43" w14:paraId="2B753D1D" w14:textId="2DDE42DF">
      <w:pPr>
        <w:pStyle w:val="Cobra-Normal"/>
        <w:rPr>
          <w:rStyle w:val="eop"/>
          <w:lang w:val="fr-FR"/>
        </w:rPr>
      </w:pPr>
      <w:r>
        <w:rPr>
          <w:noProof/>
        </w:rPr>
        <mc:AlternateContent>
          <mc:Choice Requires="wps">
            <w:drawing>
              <wp:anchor distT="0" distB="0" distL="114300" distR="114300" simplePos="0" relativeHeight="251658245" behindDoc="0" locked="0" layoutInCell="1" allowOverlap="1" wp14:anchorId="5DDDBBA6" wp14:editId="0B857E7B">
                <wp:simplePos x="0" y="0"/>
                <wp:positionH relativeFrom="column">
                  <wp:posOffset>4116705</wp:posOffset>
                </wp:positionH>
                <wp:positionV relativeFrom="paragraph">
                  <wp:posOffset>63500</wp:posOffset>
                </wp:positionV>
                <wp:extent cx="1790700" cy="28575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1790700" cy="285750"/>
                        </a:xfrm>
                        <a:prstGeom prst="rect">
                          <a:avLst/>
                        </a:prstGeom>
                        <a:noFill/>
                        <a:ln w="6350">
                          <a:noFill/>
                        </a:ln>
                      </wps:spPr>
                      <wps:txbx>
                        <w:txbxContent>
                          <w:p w:rsidRPr="00EB7F43" w:rsidR="00EB7F43" w:rsidP="00EB7F43" w:rsidRDefault="00EB7F43" w14:paraId="62A212A2" w14:textId="616DF436">
                            <w:pPr>
                              <w:pStyle w:val="Cobra-Annotation"/>
                              <w:rPr>
                                <w:lang w:val="fr-FR"/>
                              </w:rPr>
                            </w:pPr>
                            <w:r>
                              <w:rPr>
                                <w:lang w:val="fr-FR"/>
                              </w:rPr>
                              <w:t>Rendu des titres sur la page 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w14:anchorId="5DDDBBA6">
                <v:stroke joinstyle="miter"/>
                <v:path gradientshapeok="t" o:connecttype="rect"/>
              </v:shapetype>
              <v:shape id="Zone de texte 7" style="position:absolute;left:0;text-align:left;margin-left:324.15pt;margin-top:5pt;width:141pt;height:22.5pt;z-index:251658245;visibility:visible;mso-wrap-style:square;mso-wrap-distance-left:9pt;mso-wrap-distance-top:0;mso-wrap-distance-right:9pt;mso-wrap-distance-bottom:0;mso-position-horizontal:absolute;mso-position-horizontal-relative:text;mso-position-vertical:absolute;mso-position-vertical-relative:text;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">
                <v:textbox>
                  <w:txbxContent>
                    <w:p w:rsidRPr="00EB7F43" w:rsidR="00EB7F43" w:rsidP="00EB7F43" w:rsidRDefault="00EB7F43" w14:paraId="62A212A2" w14:textId="616DF436">
                      <w:pPr>
                        <w:pStyle w:val="Cobra-Annotation"/>
                        <w:rPr>
                          <w:lang w:val="fr-FR"/>
                        </w:rPr>
                      </w:pPr>
                      <w:r>
                        <w:rPr>
                          <w:lang w:val="fr-FR"/>
                        </w:rPr>
                        <w:t>Rendu des titres sur la page HTML</w:t>
                      </w:r>
                    </w:p>
                  </w:txbxContent>
                </v:textbox>
              </v:shape>
            </w:pict>
          </mc:Fallback>
        </mc:AlternateContent>
      </w:r>
    </w:p>
    <w:p w:rsidR="00EB7F43" w:rsidP="009C4DDF" w:rsidRDefault="00EB7F43" w14:paraId="7FD29148" w14:textId="77777777">
      <w:pPr>
        <w:pStyle w:val="Cobra-Normal"/>
        <w:rPr>
          <w:rStyle w:val="eop"/>
          <w:lang w:val="fr-FR"/>
        </w:rPr>
      </w:pPr>
    </w:p>
    <w:p w:rsidR="009C4DDF" w:rsidP="00EB7F43" w:rsidRDefault="00C703AE" w14:paraId="0E5887B8" w14:textId="77EEB326">
      <w:pPr>
        <w:pStyle w:val="Cobra-Normal"/>
        <w:ind w:firstLine="360"/>
        <w:rPr>
          <w:shd w:val="clear" w:color="auto" w:fill="FFFFFF"/>
          <w:lang w:val="fr-FR"/>
        </w:rPr>
      </w:pPr>
      <w:r>
        <w:rPr>
          <w:rStyle w:val="eop"/>
          <w:lang w:val="fr-FR"/>
        </w:rPr>
        <w:t xml:space="preserve">Sous ce titre </w:t>
      </w:r>
      <w:r w:rsidRPr="3FFBE026">
        <w:rPr>
          <w:rStyle w:val="Cobra-NormalCar"/>
          <w:lang w:val="fr-FR"/>
        </w:rPr>
        <w:t>Éléonore voudrait ajouter du texte, pour cela la balise qu’elle va utiliser est &lt;p&gt;</w:t>
      </w:r>
      <w:r w:rsidR="00792C29">
        <w:rPr>
          <w:rStyle w:val="Cobra-NormalCar"/>
          <w:lang w:val="fr-FR"/>
        </w:rPr>
        <w:t xml:space="preserve">, </w:t>
      </w:r>
      <w:r w:rsidRPr="3FFBE026">
        <w:rPr>
          <w:rStyle w:val="Cobra-NormalCar"/>
          <w:lang w:val="fr-FR"/>
        </w:rPr>
        <w:t>pour paragraphe,</w:t>
      </w:r>
      <w:r w:rsidR="00EB7F43">
        <w:rPr>
          <w:shd w:val="clear" w:color="auto" w:fill="FFFFFF"/>
          <w:lang w:val="fr-FR"/>
        </w:rPr>
        <w:t xml:space="preserve"> dans ce paragraphe elle pourra ensuite ajouter du texte en gras grâce à la balise &lt;b&gt;</w:t>
      </w:r>
      <w:r w:rsidR="00792C29">
        <w:rPr>
          <w:shd w:val="clear" w:color="auto" w:fill="FFFFFF"/>
          <w:lang w:val="fr-FR"/>
        </w:rPr>
        <w:t xml:space="preserve">, </w:t>
      </w:r>
      <w:r w:rsidR="00EB7F43">
        <w:rPr>
          <w:shd w:val="clear" w:color="auto" w:fill="FFFFFF"/>
          <w:lang w:val="fr-FR"/>
        </w:rPr>
        <w:t xml:space="preserve">pour bold </w:t>
      </w:r>
      <w:r w:rsidR="00AC14E1">
        <w:rPr>
          <w:shd w:val="clear" w:color="auto" w:fill="FFFFFF"/>
          <w:lang w:val="fr-FR"/>
        </w:rPr>
        <w:t xml:space="preserve">en anglais </w:t>
      </w:r>
      <w:r w:rsidR="00EB7F43">
        <w:rPr>
          <w:shd w:val="clear" w:color="auto" w:fill="FFFFFF"/>
          <w:lang w:val="fr-FR"/>
        </w:rPr>
        <w:t>et en italique avec &lt;i&gt;.</w:t>
      </w:r>
    </w:p>
    <w:p w:rsidRPr="00EB7F43" w:rsidR="00EB7F43" w:rsidP="00EB7F43" w:rsidRDefault="00EB7F43" w14:paraId="199CB0B7" w14:textId="63813C5E">
      <w:pPr>
        <w:pStyle w:val="Cobra-Code"/>
        <w:rPr>
          <w:rStyle w:val="eop"/>
          <w:rFonts w:ascii="Clear Sans Light" w:hAnsi="Clear Sans Light"/>
          <w:shd w:val="clear" w:color="auto" w:fill="auto"/>
        </w:rPr>
      </w:pPr>
      <w:r w:rsidRPr="00EB7F43">
        <w:rPr>
          <w:rStyle w:val="eop"/>
          <w:rFonts w:ascii="Clear Sans Light" w:hAnsi="Clear Sans Light"/>
          <w:shd w:val="clear" w:color="auto" w:fill="auto"/>
        </w:rPr>
        <w:t xml:space="preserve">&lt;p&gt;Ceci est du texte &lt;b&gt;en gras&lt;/b&gt; </w:t>
      </w:r>
      <w:r>
        <w:rPr>
          <w:rStyle w:val="eop"/>
          <w:rFonts w:ascii="Clear Sans Light" w:hAnsi="Clear Sans Light"/>
          <w:shd w:val="clear" w:color="auto" w:fill="auto"/>
        </w:rPr>
        <w:t>puis</w:t>
      </w:r>
      <w:r w:rsidRPr="00EB7F43">
        <w:rPr>
          <w:rStyle w:val="eop"/>
          <w:rFonts w:ascii="Clear Sans Light" w:hAnsi="Clear Sans Light"/>
          <w:shd w:val="clear" w:color="auto" w:fill="auto"/>
        </w:rPr>
        <w:t xml:space="preserve"> en &lt;i&gt;italique&lt;/i&gt;&lt;p&gt;</w:t>
      </w:r>
    </w:p>
    <w:p w:rsidRPr="00EB7F43" w:rsidR="00C703AE" w:rsidP="009C4DDF" w:rsidRDefault="00EB7F43" w14:paraId="1F1C283E" w14:textId="4DC6BC1A">
      <w:pPr>
        <w:pStyle w:val="Cobra-Normal"/>
        <w:rPr>
          <w:rStyle w:val="eop"/>
          <w:lang w:val="fr-FR"/>
        </w:rPr>
      </w:pPr>
      <w:r>
        <w:rPr>
          <w:noProof/>
        </w:rPr>
        <w:drawing>
          <wp:anchor distT="0" distB="0" distL="114300" distR="114300" simplePos="0" relativeHeight="251658247" behindDoc="1" locked="0" layoutInCell="1" allowOverlap="1" wp14:anchorId="0636644C" wp14:editId="1C798301">
            <wp:simplePos x="0" y="0"/>
            <wp:positionH relativeFrom="column">
              <wp:posOffset>459105</wp:posOffset>
            </wp:positionH>
            <wp:positionV relativeFrom="paragraph">
              <wp:posOffset>5715</wp:posOffset>
            </wp:positionV>
            <wp:extent cx="2495550" cy="254635"/>
            <wp:effectExtent l="0" t="0" r="0" b="0"/>
            <wp:wrapTight wrapText="bothSides">
              <wp:wrapPolygon edited="0">
                <wp:start x="0" y="0"/>
                <wp:lineTo x="0" y="19392"/>
                <wp:lineTo x="21435" y="19392"/>
                <wp:lineTo x="21435"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95550" cy="254635"/>
                    </a:xfrm>
                    <a:prstGeom prst="rect">
                      <a:avLst/>
                    </a:prstGeom>
                  </pic:spPr>
                </pic:pic>
              </a:graphicData>
            </a:graphic>
          </wp:anchor>
        </w:drawing>
      </w:r>
    </w:p>
    <w:p w:rsidR="00EB7F43" w:rsidP="009C4DDF" w:rsidRDefault="00EB7F43" w14:paraId="1A4A348A" w14:textId="6623EB4C">
      <w:pPr>
        <w:pStyle w:val="Cobra-Normal"/>
        <w:rPr>
          <w:rStyle w:val="eop"/>
          <w:lang w:val="fr-FR"/>
        </w:rPr>
      </w:pPr>
      <w:r>
        <w:rPr>
          <w:noProof/>
        </w:rPr>
        <mc:AlternateContent>
          <mc:Choice Requires="wps">
            <w:drawing>
              <wp:anchor distT="0" distB="0" distL="114300" distR="114300" simplePos="0" relativeHeight="251658246" behindDoc="0" locked="0" layoutInCell="1" allowOverlap="1" wp14:anchorId="4528CEC6" wp14:editId="1C758536">
                <wp:simplePos x="0" y="0"/>
                <wp:positionH relativeFrom="column">
                  <wp:posOffset>770255</wp:posOffset>
                </wp:positionH>
                <wp:positionV relativeFrom="paragraph">
                  <wp:posOffset>5080</wp:posOffset>
                </wp:positionV>
                <wp:extent cx="1790700" cy="28575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790700" cy="285750"/>
                        </a:xfrm>
                        <a:prstGeom prst="rect">
                          <a:avLst/>
                        </a:prstGeom>
                        <a:noFill/>
                        <a:ln w="6350">
                          <a:noFill/>
                        </a:ln>
                      </wps:spPr>
                      <wps:txbx>
                        <w:txbxContent>
                          <w:p w:rsidRPr="00EB7F43" w:rsidR="00EB7F43" w:rsidP="00EB7F43" w:rsidRDefault="00EB7F43" w14:paraId="01743514" w14:textId="5A8F7D4C">
                            <w:pPr>
                              <w:pStyle w:val="Cobra-Annotation"/>
                              <w:rPr>
                                <w:lang w:val="fr-FR"/>
                              </w:rPr>
                            </w:pPr>
                            <w:r>
                              <w:rPr>
                                <w:lang w:val="fr-FR"/>
                              </w:rPr>
                              <w:t>Rendu du texte sur la page 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8" style="position:absolute;left:0;text-align:left;margin-left:60.65pt;margin-top:.4pt;width:141pt;height:22.5pt;z-index:251658246;visibility:visible;mso-wrap-style:square;mso-wrap-distance-left:9pt;mso-wrap-distance-top:0;mso-wrap-distance-right:9pt;mso-wrap-distance-bottom:0;mso-position-horizontal:absolute;mso-position-horizontal-relative:text;mso-position-vertical:absolute;mso-position-vertical-relative:text;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" w14:anchorId="4528CEC6">
                <v:textbox>
                  <w:txbxContent>
                    <w:p w:rsidRPr="00EB7F43" w:rsidR="00EB7F43" w:rsidP="00EB7F43" w:rsidRDefault="00EB7F43" w14:paraId="01743514" w14:textId="5A8F7D4C">
                      <w:pPr>
                        <w:pStyle w:val="Cobra-Annotation"/>
                        <w:rPr>
                          <w:lang w:val="fr-FR"/>
                        </w:rPr>
                      </w:pPr>
                      <w:r>
                        <w:rPr>
                          <w:lang w:val="fr-FR"/>
                        </w:rPr>
                        <w:t>Rendu du texte sur la page HTML</w:t>
                      </w:r>
                    </w:p>
                  </w:txbxContent>
                </v:textbox>
              </v:shape>
            </w:pict>
          </mc:Fallback>
        </mc:AlternateContent>
      </w:r>
    </w:p>
    <w:p w:rsidR="00EB7F43" w:rsidP="009C4DDF" w:rsidRDefault="00EB7F43" w14:paraId="511EE94D" w14:textId="77777777">
      <w:pPr>
        <w:pStyle w:val="Cobra-Normal"/>
        <w:rPr>
          <w:rStyle w:val="eop"/>
          <w:lang w:val="fr-FR"/>
        </w:rPr>
      </w:pPr>
    </w:p>
    <w:p w:rsidR="7D2FF822" w:rsidP="0743C705" w:rsidRDefault="7D2FF822" w14:paraId="014D3C3C" w14:textId="6376C1DF">
      <w:pPr>
        <w:pStyle w:val="Cobra-Normal"/>
        <w:jc w:val="center"/>
        <w:rPr>
          <w:rStyle w:val="eop"/>
          <w:sz w:val="52"/>
          <w:szCs w:val="52"/>
          <w:lang w:val="fr-FR"/>
        </w:rPr>
      </w:pPr>
      <w:r w:rsidRPr="7D2206A8">
        <w:rPr>
          <w:rStyle w:val="eop"/>
          <w:sz w:val="52"/>
          <w:szCs w:val="52"/>
          <w:lang w:val="fr-FR"/>
        </w:rPr>
        <w:t xml:space="preserve"> 🌟 Bravo </w:t>
      </w:r>
      <w:r w:rsidRPr="2AC37206">
        <w:rPr>
          <w:rStyle w:val="eop"/>
          <w:sz w:val="52"/>
          <w:szCs w:val="52"/>
          <w:lang w:val="fr-FR"/>
        </w:rPr>
        <w:t xml:space="preserve">vous avez </w:t>
      </w:r>
      <w:r w:rsidRPr="5C6F2B35">
        <w:rPr>
          <w:rStyle w:val="eop"/>
          <w:sz w:val="52"/>
          <w:szCs w:val="52"/>
          <w:lang w:val="fr-FR"/>
        </w:rPr>
        <w:t>les bases !</w:t>
      </w:r>
      <w:r w:rsidRPr="2AC37206">
        <w:rPr>
          <w:rStyle w:val="eop"/>
          <w:sz w:val="52"/>
          <w:szCs w:val="52"/>
          <w:lang w:val="fr-FR"/>
        </w:rPr>
        <w:t xml:space="preserve"> </w:t>
      </w:r>
      <w:r w:rsidRPr="7D2206A8">
        <w:rPr>
          <w:rStyle w:val="eop"/>
          <w:sz w:val="52"/>
          <w:szCs w:val="52"/>
          <w:lang w:val="fr-FR"/>
        </w:rPr>
        <w:t>🌟</w:t>
      </w:r>
    </w:p>
    <w:p w:rsidRPr="00CB5A5F" w:rsidR="00EB7F43" w:rsidRDefault="00EB7F43" w14:paraId="7A45F0FB" w14:textId="77777777">
      <w:pPr>
        <w:rPr>
          <w:rFonts w:ascii="Helvetica" w:hAnsi="Helvetica" w:cs="Clear Sans"/>
          <w:color w:val="2E302F"/>
          <w:sz w:val="21"/>
          <w:szCs w:val="21"/>
          <w:u w:val="single"/>
          <w:shd w:val="clear" w:color="auto" w:fill="FFFFFF"/>
          <w:lang w:val="fr-FR"/>
        </w:rPr>
      </w:pPr>
      <w:r w:rsidRPr="00CB5A5F">
        <w:rPr>
          <w:rFonts w:ascii="Helvetica" w:hAnsi="Helvetica"/>
          <w:color w:val="2E302F"/>
          <w:sz w:val="21"/>
          <w:szCs w:val="21"/>
          <w:u w:val="single"/>
          <w:shd w:val="clear" w:color="auto" w:fill="FFFFFF"/>
          <w:lang w:val="fr-FR"/>
        </w:rPr>
        <w:br w:type="page"/>
      </w:r>
    </w:p>
    <w:p w:rsidRPr="009C4DDF" w:rsidR="00E23709" w:rsidP="00CC7C2C" w:rsidRDefault="00E23709" w14:paraId="50D78C55" w14:textId="7AA07F70">
      <w:pPr>
        <w:pStyle w:val="Cobra-Title1"/>
        <w:rPr>
          <w:u w:val="single"/>
          <w:lang w:val="fr-FR"/>
        </w:rPr>
      </w:pPr>
      <w:r w:rsidRPr="00E23709">
        <w:lastRenderedPageBreak/>
        <w:t>Sssplendide !!</w:t>
      </w:r>
    </w:p>
    <w:p w:rsidR="009C4DDF" w:rsidP="009C4DDF" w:rsidRDefault="009C4DDF" w14:paraId="46B85E56" w14:textId="762EE45D">
      <w:pPr>
        <w:pStyle w:val="Cobra-Normal"/>
        <w:rPr>
          <w:rStyle w:val="eop"/>
          <w:u w:val="single"/>
          <w:lang w:val="fr-FR"/>
        </w:rPr>
      </w:pPr>
    </w:p>
    <w:p w:rsidR="009C4DDF" w:rsidP="009C4DDF" w:rsidRDefault="009C4DDF" w14:paraId="7FFBAD21" w14:textId="752DDA2C">
      <w:pPr>
        <w:pStyle w:val="Cobra-Normal"/>
        <w:rPr>
          <w:rStyle w:val="eop"/>
          <w:u w:val="single"/>
          <w:lang w:val="fr-FR"/>
        </w:rPr>
      </w:pPr>
    </w:p>
    <w:p w:rsidR="00CB5A5F" w:rsidP="00CB5A5F" w:rsidRDefault="00CB5A5F" w14:paraId="3A26D352" w14:textId="5C550839">
      <w:pPr>
        <w:pStyle w:val="Cobra-Normal"/>
        <w:ind w:firstLine="360"/>
        <w:rPr>
          <w:shd w:val="clear" w:color="auto" w:fill="FFFFFF"/>
          <w:lang w:val="fr-FR"/>
        </w:rPr>
      </w:pPr>
      <w:r>
        <w:rPr>
          <w:rStyle w:val="eop"/>
          <w:lang w:val="fr-FR"/>
        </w:rPr>
        <w:t>Maintenant qu’</w:t>
      </w:r>
      <w:r w:rsidRPr="598F7F21">
        <w:rPr>
          <w:rStyle w:val="Cobra-NormalCar"/>
          <w:lang w:val="fr-FR"/>
        </w:rPr>
        <w:t xml:space="preserve">Éléonore </w:t>
      </w:r>
      <w:r w:rsidR="00DC57D4">
        <w:rPr>
          <w:rStyle w:val="Cobra-NormalCar"/>
          <w:lang w:val="fr-FR"/>
        </w:rPr>
        <w:t>a</w:t>
      </w:r>
      <w:r w:rsidRPr="598F7F21">
        <w:rPr>
          <w:rStyle w:val="Cobra-NormalCar"/>
          <w:lang w:val="fr-FR"/>
        </w:rPr>
        <w:t xml:space="preserve"> </w:t>
      </w:r>
      <w:r w:rsidRPr="598F7F21" w:rsidR="00DC57D4">
        <w:rPr>
          <w:rStyle w:val="Cobra-NormalCar"/>
          <w:lang w:val="fr-FR"/>
        </w:rPr>
        <w:t>ajouté</w:t>
      </w:r>
      <w:r w:rsidRPr="598F7F21">
        <w:rPr>
          <w:rStyle w:val="Cobra-NormalCar"/>
          <w:lang w:val="fr-FR"/>
        </w:rPr>
        <w:t xml:space="preserve"> ses titres et ses paragraphes de texte avec du gras et de l’italique, elle aimerait </w:t>
      </w:r>
      <w:r w:rsidRPr="598F7F21" w:rsidR="00D33931">
        <w:rPr>
          <w:rStyle w:val="Cobra-NormalCar"/>
          <w:lang w:val="fr-FR"/>
        </w:rPr>
        <w:t xml:space="preserve">y </w:t>
      </w:r>
      <w:r w:rsidRPr="598F7F21">
        <w:rPr>
          <w:rStyle w:val="Cobra-NormalCar"/>
          <w:lang w:val="fr-FR"/>
        </w:rPr>
        <w:t>mettre de la couleur.</w:t>
      </w:r>
      <w:r>
        <w:rPr>
          <w:shd w:val="clear" w:color="auto" w:fill="FFFFFF"/>
          <w:lang w:val="fr-FR"/>
        </w:rPr>
        <w:t xml:space="preserve"> Pour cela elle utilise la balise &lt;font&gt;. Cette balise ne s’utilise pas comme toutes les autres, Éléonore ne doit pas oublier de préciser la couleur qu’elle </w:t>
      </w:r>
      <w:r w:rsidR="00D33931">
        <w:rPr>
          <w:shd w:val="clear" w:color="auto" w:fill="FFFFFF"/>
          <w:lang w:val="fr-FR"/>
        </w:rPr>
        <w:t>souhaite</w:t>
      </w:r>
      <w:r>
        <w:rPr>
          <w:shd w:val="clear" w:color="auto" w:fill="FFFFFF"/>
          <w:lang w:val="fr-FR"/>
        </w:rPr>
        <w:t xml:space="preserve"> pour le texte.</w:t>
      </w:r>
    </w:p>
    <w:p w:rsidRPr="00CB5A5F" w:rsidR="00CB5A5F" w:rsidP="00CB5A5F" w:rsidRDefault="00D33931" w14:paraId="65027B72" w14:textId="54A9044E">
      <w:pPr>
        <w:pStyle w:val="Cobra-Code"/>
        <w:rPr>
          <w:rStyle w:val="eop"/>
          <w:rFonts w:ascii="Clear Sans Light" w:hAnsi="Clear Sans Light"/>
          <w:shd w:val="clear" w:color="auto" w:fill="auto"/>
        </w:rPr>
      </w:pPr>
      <w:r>
        <w:rPr>
          <w:noProof/>
        </w:rPr>
        <w:drawing>
          <wp:anchor distT="0" distB="0" distL="114300" distR="114300" simplePos="0" relativeHeight="251658249" behindDoc="1" locked="0" layoutInCell="1" allowOverlap="1" wp14:anchorId="397702E7" wp14:editId="0E935D42">
            <wp:simplePos x="0" y="0"/>
            <wp:positionH relativeFrom="column">
              <wp:posOffset>4669155</wp:posOffset>
            </wp:positionH>
            <wp:positionV relativeFrom="paragraph">
              <wp:posOffset>5715</wp:posOffset>
            </wp:positionV>
            <wp:extent cx="1076325" cy="247650"/>
            <wp:effectExtent l="0" t="0" r="9525" b="0"/>
            <wp:wrapTight wrapText="bothSides">
              <wp:wrapPolygon edited="0">
                <wp:start x="0" y="0"/>
                <wp:lineTo x="0" y="19938"/>
                <wp:lineTo x="21409" y="19938"/>
                <wp:lineTo x="21409"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076325" cy="247650"/>
                    </a:xfrm>
                    <a:prstGeom prst="rect">
                      <a:avLst/>
                    </a:prstGeom>
                  </pic:spPr>
                </pic:pic>
              </a:graphicData>
            </a:graphic>
            <wp14:sizeRelH relativeFrom="page">
              <wp14:pctWidth>0</wp14:pctWidth>
            </wp14:sizeRelH>
            <wp14:sizeRelV relativeFrom="page">
              <wp14:pctHeight>0</wp14:pctHeight>
            </wp14:sizeRelV>
          </wp:anchor>
        </w:drawing>
      </w:r>
      <w:r w:rsidR="00197750">
        <w:rPr>
          <w:rFonts w:ascii="Clear Sans Light" w:hAnsi="Clear Sans Light"/>
          <w:noProof/>
          <w:shd w:val="clear" w:color="auto" w:fill="auto"/>
        </w:rPr>
        <mc:AlternateContent>
          <mc:Choice Requires="wps">
            <w:drawing>
              <wp:anchor distT="0" distB="0" distL="114300" distR="114300" simplePos="0" relativeHeight="251658248" behindDoc="0" locked="0" layoutInCell="1" allowOverlap="1" wp14:anchorId="6E9F94FE" wp14:editId="48DF8863">
                <wp:simplePos x="0" y="0"/>
                <wp:positionH relativeFrom="column">
                  <wp:posOffset>4434205</wp:posOffset>
                </wp:positionH>
                <wp:positionV relativeFrom="paragraph">
                  <wp:posOffset>218440</wp:posOffset>
                </wp:positionV>
                <wp:extent cx="1517650" cy="279400"/>
                <wp:effectExtent l="0" t="0" r="0" b="6350"/>
                <wp:wrapNone/>
                <wp:docPr id="5" name="Zone de texte 5"/>
                <wp:cNvGraphicFramePr/>
                <a:graphic xmlns:a="http://schemas.openxmlformats.org/drawingml/2006/main">
                  <a:graphicData uri="http://schemas.microsoft.com/office/word/2010/wordprocessingShape">
                    <wps:wsp>
                      <wps:cNvSpPr txBox="1"/>
                      <wps:spPr>
                        <a:xfrm>
                          <a:off x="0" y="0"/>
                          <a:ext cx="1517650" cy="279400"/>
                        </a:xfrm>
                        <a:prstGeom prst="rect">
                          <a:avLst/>
                        </a:prstGeom>
                        <a:noFill/>
                        <a:ln w="6350">
                          <a:noFill/>
                        </a:ln>
                      </wps:spPr>
                      <wps:txbx>
                        <w:txbxContent>
                          <w:p w:rsidRPr="00197750" w:rsidR="00197750" w:rsidP="00197750" w:rsidRDefault="00197750" w14:paraId="20E9E094" w14:textId="093E8A81">
                            <w:pPr>
                              <w:pStyle w:val="Cobra-Annotation"/>
                              <w:rPr>
                                <w:lang w:val="fr-FR"/>
                              </w:rPr>
                            </w:pPr>
                            <w:r>
                              <w:rPr>
                                <w:lang w:val="fr-FR"/>
                              </w:rPr>
                              <w:t>Ex</w:t>
                            </w:r>
                            <w:r w:rsidR="00734DF0">
                              <w:rPr>
                                <w:lang w:val="fr-FR"/>
                              </w:rPr>
                              <w:t>e</w:t>
                            </w:r>
                            <w:r>
                              <w:rPr>
                                <w:lang w:val="fr-FR"/>
                              </w:rPr>
                              <w:t>mple de la balise &lt;font&gt;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 style="position:absolute;left:0;text-align:left;margin-left:349.15pt;margin-top:17.2pt;width:119.5pt;height:22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" w14:anchorId="6E9F94FE">
                <v:textbox>
                  <w:txbxContent>
                    <w:p w:rsidRPr="00197750" w:rsidR="00197750" w:rsidP="00197750" w:rsidRDefault="00197750" w14:paraId="20E9E094" w14:textId="093E8A81">
                      <w:pPr>
                        <w:pStyle w:val="Cobra-Annotation"/>
                        <w:rPr>
                          <w:lang w:val="fr-FR"/>
                        </w:rPr>
                      </w:pPr>
                      <w:r>
                        <w:rPr>
                          <w:lang w:val="fr-FR"/>
                        </w:rPr>
                        <w:t>Ex</w:t>
                      </w:r>
                      <w:r w:rsidR="00734DF0">
                        <w:rPr>
                          <w:lang w:val="fr-FR"/>
                        </w:rPr>
                        <w:t>e</w:t>
                      </w:r>
                      <w:r>
                        <w:rPr>
                          <w:lang w:val="fr-FR"/>
                        </w:rPr>
                        <w:t>mple de la balise &lt;font&gt;</w:t>
                      </w:r>
                    </w:p>
                  </w:txbxContent>
                </v:textbox>
              </v:shape>
            </w:pict>
          </mc:Fallback>
        </mc:AlternateContent>
      </w:r>
      <w:r w:rsidRPr="00CB5A5F" w:rsidR="51831AAD">
        <w:rPr>
          <w:rStyle w:val="eop"/>
          <w:rFonts w:ascii="Clear Sans Light" w:hAnsi="Clear Sans Light"/>
          <w:shd w:val="clear" w:color="auto" w:fill="auto"/>
        </w:rPr>
        <w:t>&lt;p&gt;</w:t>
      </w:r>
      <w:r w:rsidR="0853910F">
        <w:rPr>
          <w:rStyle w:val="eop"/>
          <w:rFonts w:ascii="Clear Sans Light" w:hAnsi="Clear Sans Light"/>
          <w:shd w:val="clear" w:color="auto" w:fill="auto"/>
        </w:rPr>
        <w:t>U</w:t>
      </w:r>
      <w:r w:rsidRPr="00CB5A5F" w:rsidR="51831AAD">
        <w:rPr>
          <w:rStyle w:val="eop"/>
          <w:rFonts w:ascii="Clear Sans Light" w:hAnsi="Clear Sans Light"/>
          <w:shd w:val="clear" w:color="auto" w:fill="auto"/>
        </w:rPr>
        <w:t>n mot en &lt;font color="#1E90FF"&gt;</w:t>
      </w:r>
      <w:r w:rsidRPr="007B12AC" w:rsidR="6207E852">
        <w:rPr>
          <w:rStyle w:val="eop"/>
          <w:rFonts w:ascii="Clear Sans Light" w:hAnsi="Clear Sans Light"/>
          <w:shd w:val="clear" w:color="auto" w:fill="auto"/>
        </w:rPr>
        <w:t>b</w:t>
      </w:r>
      <w:r w:rsidRPr="007B12AC" w:rsidR="51831AAD">
        <w:rPr>
          <w:rStyle w:val="eop"/>
          <w:rFonts w:ascii="Clear Sans Light" w:hAnsi="Clear Sans Light"/>
          <w:shd w:val="clear" w:color="auto" w:fill="auto"/>
        </w:rPr>
        <w:t>leu&lt;/font&gt;&lt;/p&gt;</w:t>
      </w:r>
    </w:p>
    <w:p w:rsidR="00197750" w:rsidP="00CB5A5F" w:rsidRDefault="00197750" w14:paraId="6601F333" w14:textId="77777777">
      <w:pPr>
        <w:pStyle w:val="Cobra-Normal"/>
        <w:ind w:firstLine="708"/>
        <w:rPr>
          <w:rStyle w:val="eop"/>
          <w:lang w:val="fr-FR"/>
        </w:rPr>
      </w:pPr>
    </w:p>
    <w:p w:rsidR="00CB5A5F" w:rsidP="00CB5A5F" w:rsidRDefault="00CB5A5F" w14:paraId="4FEFACC0" w14:textId="5A8972B2">
      <w:pPr>
        <w:pStyle w:val="Cobra-Normal"/>
        <w:ind w:firstLine="708"/>
        <w:rPr>
          <w:rStyle w:val="eop"/>
          <w:lang w:val="fr-FR"/>
        </w:rPr>
      </w:pPr>
      <w:r>
        <w:rPr>
          <w:rStyle w:val="eop"/>
          <w:lang w:val="fr-FR"/>
        </w:rPr>
        <w:t xml:space="preserve">Le code hexadécimal </w:t>
      </w:r>
      <w:r w:rsidRPr="00CB5A5F">
        <w:rPr>
          <w:rStyle w:val="eop"/>
          <w:lang w:val="fr-FR"/>
        </w:rPr>
        <w:t>#1E90FF</w:t>
      </w:r>
      <w:r>
        <w:rPr>
          <w:rStyle w:val="eop"/>
          <w:lang w:val="fr-FR"/>
        </w:rPr>
        <w:t xml:space="preserve"> correspond à code couleur. </w:t>
      </w:r>
      <w:r w:rsidRPr="5ADF6827">
        <w:rPr>
          <w:rStyle w:val="Cobra-NormalCar"/>
          <w:lang w:val="fr-FR"/>
        </w:rPr>
        <w:t xml:space="preserve">Pour plus d’information, Éléonore se rend </w:t>
      </w:r>
      <w:hyperlink w:history="1" r:id="rId20">
        <w:r w:rsidRPr="00CB5A5F">
          <w:rPr>
            <w:rStyle w:val="Lienhypertexte"/>
            <w:shd w:val="clear" w:color="auto" w:fill="FFFFFF"/>
            <w:lang w:val="fr-FR"/>
          </w:rPr>
          <w:t>ici</w:t>
        </w:r>
      </w:hyperlink>
      <w:r>
        <w:rPr>
          <w:shd w:val="clear" w:color="auto" w:fill="FFFFFF"/>
          <w:lang w:val="fr-FR"/>
        </w:rPr>
        <w:t>.</w:t>
      </w:r>
    </w:p>
    <w:p w:rsidR="002177A6" w:rsidP="07098F72" w:rsidRDefault="002177A6" w14:paraId="2B7B757B" w14:textId="428027EA">
      <w:pPr>
        <w:pStyle w:val="Cobra-Title1"/>
        <w:numPr>
          <w:ilvl w:val="0"/>
          <w:numId w:val="0"/>
        </w:numPr>
        <w:rPr>
          <w:lang w:val="fr-FR"/>
        </w:rPr>
      </w:pPr>
    </w:p>
    <w:p w:rsidR="00EB7F43" w:rsidP="00EB7F43" w:rsidRDefault="00112953" w14:paraId="163A92AC" w14:textId="17F6ADBC">
      <w:pPr>
        <w:pStyle w:val="Cobra-Title1"/>
        <w:rPr>
          <w:rStyle w:val="eop"/>
          <w:u w:val="none"/>
          <w:lang w:val="fr-FR"/>
        </w:rPr>
      </w:pPr>
      <w:r w:rsidRPr="07098F72">
        <w:rPr>
          <w:lang w:val="fr-FR"/>
        </w:rPr>
        <w:t>L’heure est à la photo</w:t>
      </w:r>
    </w:p>
    <w:p w:rsidR="00D33931" w:rsidP="00F76D1D" w:rsidRDefault="00D33931" w14:paraId="6EE57593" w14:textId="73DC7439">
      <w:pPr>
        <w:pStyle w:val="Cobra-Title1"/>
        <w:numPr>
          <w:ilvl w:val="0"/>
          <w:numId w:val="0"/>
        </w:numPr>
        <w:rPr>
          <w:rStyle w:val="eop"/>
          <w:rFonts w:ascii="Clear Sans Light" w:hAnsi="Clear Sans Light"/>
          <w:u w:val="none"/>
          <w:lang w:val="fr-FR"/>
        </w:rPr>
      </w:pPr>
    </w:p>
    <w:p w:rsidR="002177A6" w:rsidP="00F76D1D" w:rsidRDefault="002177A6" w14:paraId="47AA12DD" w14:textId="77777777">
      <w:pPr>
        <w:pStyle w:val="Cobra-Title1"/>
        <w:numPr>
          <w:ilvl w:val="0"/>
          <w:numId w:val="0"/>
        </w:numPr>
        <w:rPr>
          <w:rStyle w:val="eop"/>
          <w:rFonts w:ascii="Clear Sans Light" w:hAnsi="Clear Sans Light"/>
          <w:u w:val="none"/>
          <w:lang w:val="fr-FR"/>
        </w:rPr>
      </w:pPr>
    </w:p>
    <w:p w:rsidR="00871A07" w:rsidP="006C2B7E" w:rsidRDefault="00DE6F64" w14:paraId="0184D37B" w14:textId="18D2BF5A">
      <w:pPr>
        <w:pStyle w:val="Cobra-Title1"/>
        <w:numPr>
          <w:ilvl w:val="0"/>
          <w:numId w:val="0"/>
        </w:numPr>
        <w:ind w:firstLine="360"/>
        <w:jc w:val="both"/>
        <w:rPr>
          <w:rStyle w:val="Cobra-NormalCar"/>
          <w:u w:val="none"/>
          <w:lang w:val="fr-FR"/>
        </w:rPr>
      </w:pPr>
      <w:r>
        <w:rPr>
          <w:rStyle w:val="eop"/>
          <w:rFonts w:ascii="Clear Sans Light" w:hAnsi="Clear Sans Light"/>
          <w:u w:val="none"/>
          <w:lang w:val="fr-FR"/>
        </w:rPr>
        <w:t xml:space="preserve">Pour illustrer son texte, </w:t>
      </w:r>
      <w:r w:rsidRPr="0FC2C219">
        <w:rPr>
          <w:rStyle w:val="Cobra-NormalCar"/>
          <w:u w:val="none"/>
          <w:lang w:val="fr-FR"/>
        </w:rPr>
        <w:t>Éléonore</w:t>
      </w:r>
      <w:r>
        <w:rPr>
          <w:rStyle w:val="Cobra-NormalCar"/>
          <w:u w:val="none"/>
          <w:lang w:val="fr-FR"/>
        </w:rPr>
        <w:t xml:space="preserve"> aimerait bien ajouter quelques images. Pour cela elle aura besoin de la balise &lt;img /&gt; qui </w:t>
      </w:r>
      <w:r w:rsidR="00536294">
        <w:rPr>
          <w:rStyle w:val="Cobra-NormalCar"/>
          <w:u w:val="none"/>
          <w:lang w:val="fr-FR"/>
        </w:rPr>
        <w:t>a</w:t>
      </w:r>
      <w:r>
        <w:rPr>
          <w:rStyle w:val="Cobra-NormalCar"/>
          <w:u w:val="none"/>
          <w:lang w:val="fr-FR"/>
        </w:rPr>
        <w:t xml:space="preserve"> un fonctionnement un peu </w:t>
      </w:r>
      <w:r w:rsidR="00486A2D">
        <w:rPr>
          <w:rStyle w:val="Cobra-NormalCar"/>
          <w:u w:val="none"/>
          <w:lang w:val="fr-FR"/>
        </w:rPr>
        <w:t>différent</w:t>
      </w:r>
      <w:r>
        <w:rPr>
          <w:rStyle w:val="Cobra-NormalCar"/>
          <w:u w:val="none"/>
          <w:lang w:val="fr-FR"/>
        </w:rPr>
        <w:t xml:space="preserve"> des autres. Cette balise</w:t>
      </w:r>
      <w:r w:rsidR="00A164A4">
        <w:rPr>
          <w:rStyle w:val="Cobra-NormalCar"/>
          <w:u w:val="none"/>
          <w:lang w:val="fr-FR"/>
        </w:rPr>
        <w:t xml:space="preserve"> </w:t>
      </w:r>
      <w:r>
        <w:rPr>
          <w:rStyle w:val="Cobra-NormalCar"/>
          <w:u w:val="none"/>
          <w:lang w:val="fr-FR"/>
        </w:rPr>
        <w:t xml:space="preserve">n’a pas de </w:t>
      </w:r>
      <w:r w:rsidR="00536294">
        <w:rPr>
          <w:rStyle w:val="Cobra-NormalCar"/>
          <w:u w:val="none"/>
          <w:lang w:val="fr-FR"/>
        </w:rPr>
        <w:t xml:space="preserve">fermeture, elle se ferme </w:t>
      </w:r>
      <w:r w:rsidR="004E15D1">
        <w:rPr>
          <w:rStyle w:val="Cobra-NormalCar"/>
          <w:u w:val="none"/>
          <w:lang w:val="fr-FR"/>
        </w:rPr>
        <w:t>dans la même balise que l’ouverture.</w:t>
      </w:r>
      <w:r w:rsidR="00A164A4">
        <w:rPr>
          <w:rStyle w:val="Cobra-NormalCar"/>
          <w:u w:val="none"/>
          <w:lang w:val="fr-FR"/>
        </w:rPr>
        <w:t xml:space="preserve"> Dans </w:t>
      </w:r>
      <w:r w:rsidR="005D1A19">
        <w:rPr>
          <w:rStyle w:val="Cobra-NormalCar"/>
          <w:u w:val="none"/>
          <w:lang w:val="fr-FR"/>
        </w:rPr>
        <w:t>celle-ci</w:t>
      </w:r>
      <w:r w:rsidR="00A164A4">
        <w:rPr>
          <w:rStyle w:val="Cobra-NormalCar"/>
          <w:u w:val="none"/>
          <w:lang w:val="fr-FR"/>
        </w:rPr>
        <w:t>, il faut ajouter une propriété qui s’</w:t>
      </w:r>
      <w:r w:rsidR="00825C57">
        <w:rPr>
          <w:rStyle w:val="Cobra-NormalCar"/>
          <w:u w:val="none"/>
          <w:lang w:val="fr-FR"/>
        </w:rPr>
        <w:t>appelle</w:t>
      </w:r>
      <w:r w:rsidR="00A164A4">
        <w:rPr>
          <w:rStyle w:val="Cobra-NormalCar"/>
          <w:u w:val="none"/>
          <w:lang w:val="fr-FR"/>
        </w:rPr>
        <w:t xml:space="preserve"> </w:t>
      </w:r>
      <w:r w:rsidR="001570EE">
        <w:rPr>
          <w:rStyle w:val="Cobra-NormalCar"/>
          <w:u w:val="none"/>
          <w:lang w:val="fr-FR"/>
        </w:rPr>
        <w:t xml:space="preserve">« src » pour source. </w:t>
      </w:r>
      <w:r w:rsidR="006F16A5">
        <w:rPr>
          <w:rStyle w:val="Cobra-NormalCar"/>
          <w:u w:val="none"/>
          <w:lang w:val="fr-FR"/>
        </w:rPr>
        <w:t xml:space="preserve">On y </w:t>
      </w:r>
      <w:r w:rsidR="001570EE">
        <w:rPr>
          <w:rStyle w:val="Cobra-NormalCar"/>
          <w:u w:val="none"/>
          <w:lang w:val="fr-FR"/>
        </w:rPr>
        <w:t>indique</w:t>
      </w:r>
      <w:r w:rsidR="006F16A5">
        <w:rPr>
          <w:rStyle w:val="Cobra-NormalCar"/>
          <w:u w:val="none"/>
          <w:lang w:val="fr-FR"/>
        </w:rPr>
        <w:t>ra</w:t>
      </w:r>
      <w:r w:rsidR="001570EE">
        <w:rPr>
          <w:rStyle w:val="Cobra-NormalCar"/>
          <w:u w:val="none"/>
          <w:lang w:val="fr-FR"/>
        </w:rPr>
        <w:t xml:space="preserve"> le chemin de l’image </w:t>
      </w:r>
      <w:r w:rsidR="00BE3226">
        <w:rPr>
          <w:rStyle w:val="Cobra-NormalCar"/>
          <w:u w:val="none"/>
          <w:lang w:val="fr-FR"/>
        </w:rPr>
        <w:t>souhaité</w:t>
      </w:r>
      <w:r w:rsidR="006F16A5">
        <w:rPr>
          <w:rStyle w:val="Cobra-NormalCar"/>
          <w:u w:val="none"/>
          <w:lang w:val="fr-FR"/>
        </w:rPr>
        <w:t>e</w:t>
      </w:r>
      <w:r w:rsidR="00BE3226">
        <w:rPr>
          <w:rStyle w:val="Cobra-NormalCar"/>
          <w:u w:val="none"/>
          <w:lang w:val="fr-FR"/>
        </w:rPr>
        <w:t xml:space="preserve">. </w:t>
      </w:r>
      <w:r w:rsidR="00C06D59">
        <w:rPr>
          <w:rStyle w:val="Cobra-NormalCar"/>
          <w:u w:val="none"/>
          <w:lang w:val="fr-FR"/>
        </w:rPr>
        <w:t xml:space="preserve">Il existe une propriété « alt » afin d’avoir une description </w:t>
      </w:r>
      <w:r w:rsidR="00701359">
        <w:rPr>
          <w:rStyle w:val="Cobra-NormalCar"/>
          <w:u w:val="none"/>
          <w:lang w:val="fr-FR"/>
        </w:rPr>
        <w:t xml:space="preserve">si </w:t>
      </w:r>
      <w:r w:rsidR="00FF4210">
        <w:rPr>
          <w:rStyle w:val="Cobra-NormalCar"/>
          <w:u w:val="none"/>
          <w:lang w:val="fr-FR"/>
        </w:rPr>
        <w:t xml:space="preserve">elle </w:t>
      </w:r>
      <w:r w:rsidR="00701359">
        <w:rPr>
          <w:rStyle w:val="Cobra-NormalCar"/>
          <w:u w:val="none"/>
          <w:lang w:val="fr-FR"/>
        </w:rPr>
        <w:t>n’arrive pas à charger</w:t>
      </w:r>
      <w:r w:rsidR="00C06D59">
        <w:rPr>
          <w:rStyle w:val="Cobra-NormalCar"/>
          <w:u w:val="none"/>
          <w:lang w:val="fr-FR"/>
        </w:rPr>
        <w:t xml:space="preserve">. </w:t>
      </w:r>
      <w:r w:rsidR="00BE3226">
        <w:rPr>
          <w:rStyle w:val="Cobra-NormalCar"/>
          <w:u w:val="none"/>
          <w:lang w:val="fr-FR"/>
        </w:rPr>
        <w:t xml:space="preserve">Voici un </w:t>
      </w:r>
      <w:r w:rsidR="00871A07">
        <w:rPr>
          <w:rStyle w:val="Cobra-NormalCar"/>
          <w:u w:val="none"/>
          <w:lang w:val="fr-FR"/>
        </w:rPr>
        <w:t>petit exemple :</w:t>
      </w:r>
    </w:p>
    <w:p w:rsidR="00D33931" w:rsidP="00A164A4" w:rsidRDefault="00A164A4" w14:paraId="6B63A2C5" w14:textId="6A315488">
      <w:pPr>
        <w:pStyle w:val="Cobra-Title1"/>
        <w:numPr>
          <w:ilvl w:val="0"/>
          <w:numId w:val="0"/>
        </w:numPr>
        <w:ind w:firstLine="360"/>
        <w:jc w:val="both"/>
        <w:rPr>
          <w:rStyle w:val="Cobra-NormalCar"/>
          <w:u w:val="none"/>
          <w:lang w:val="fr-FR"/>
        </w:rPr>
      </w:pPr>
      <w:r>
        <w:rPr>
          <w:rStyle w:val="Cobra-NormalCar"/>
          <w:u w:val="none"/>
          <w:lang w:val="fr-FR"/>
        </w:rPr>
        <w:t xml:space="preserve"> </w:t>
      </w:r>
    </w:p>
    <w:p w:rsidRPr="00647D57" w:rsidR="00871A07" w:rsidP="00647D57" w:rsidRDefault="00ED39B9" w14:paraId="4E63AC9C" w14:textId="39741997">
      <w:pPr>
        <w:pStyle w:val="Cobra-Code"/>
        <w:rPr>
          <w:rStyle w:val="eop"/>
          <w:shd w:val="clear" w:color="auto" w:fill="auto"/>
        </w:rPr>
      </w:pPr>
      <w:r w:rsidRPr="00ED39B9">
        <w:rPr>
          <w:noProof/>
        </w:rPr>
        <w:drawing>
          <wp:anchor distT="0" distB="0" distL="114300" distR="114300" simplePos="0" relativeHeight="251658257" behindDoc="1" locked="0" layoutInCell="1" allowOverlap="1" wp14:anchorId="1EAA915E" wp14:editId="334DD470">
            <wp:simplePos x="0" y="0"/>
            <wp:positionH relativeFrom="column">
              <wp:posOffset>224155</wp:posOffset>
            </wp:positionH>
            <wp:positionV relativeFrom="paragraph">
              <wp:posOffset>391160</wp:posOffset>
            </wp:positionV>
            <wp:extent cx="1822450" cy="1364615"/>
            <wp:effectExtent l="0" t="0" r="6350" b="6985"/>
            <wp:wrapTight wrapText="bothSides">
              <wp:wrapPolygon edited="0">
                <wp:start x="0" y="0"/>
                <wp:lineTo x="0" y="21409"/>
                <wp:lineTo x="21449" y="21409"/>
                <wp:lineTo x="21449" y="0"/>
                <wp:lineTo x="0" y="0"/>
              </wp:wrapPolygon>
            </wp:wrapTight>
            <wp:docPr id="4" name="Image 4" descr="Marmott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21">
                      <a:extLst>
                        <a:ext uri="{28A0092B-C50C-407E-A947-70E740481C1C}">
                          <a14:useLocalDpi xmlns:a14="http://schemas.microsoft.com/office/drawing/2010/main" val="0"/>
                        </a:ext>
                      </a:extLst>
                    </a:blip>
                    <a:stretch>
                      <a:fillRect/>
                    </a:stretch>
                  </pic:blipFill>
                  <pic:spPr>
                    <a:xfrm>
                      <a:off x="0" y="0"/>
                      <a:ext cx="1822450" cy="1364615"/>
                    </a:xfrm>
                    <a:prstGeom prst="rect">
                      <a:avLst/>
                    </a:prstGeom>
                  </pic:spPr>
                </pic:pic>
              </a:graphicData>
            </a:graphic>
            <wp14:sizeRelH relativeFrom="margin">
              <wp14:pctWidth>0</wp14:pctWidth>
            </wp14:sizeRelH>
            <wp14:sizeRelV relativeFrom="margin">
              <wp14:pctHeight>0</wp14:pctHeight>
            </wp14:sizeRelV>
          </wp:anchor>
        </w:drawing>
      </w:r>
      <w:r w:rsidRPr="00647D57" w:rsidR="2ED8EB95">
        <w:rPr>
          <w:rStyle w:val="eop"/>
          <w:shd w:val="clear" w:color="auto" w:fill="auto"/>
        </w:rPr>
        <w:t>&lt;img src="</w:t>
      </w:r>
      <w:r w:rsidRPr="00647D57" w:rsidR="241AC7CF">
        <w:rPr>
          <w:rStyle w:val="eop"/>
          <w:shd w:val="clear" w:color="auto" w:fill="auto"/>
        </w:rPr>
        <w:t>./</w:t>
      </w:r>
      <w:r w:rsidRPr="00B6710A" w:rsidR="6F50BC92">
        <w:rPr>
          <w:rStyle w:val="eop"/>
          <w:shd w:val="clear" w:color="auto" w:fill="auto"/>
        </w:rPr>
        <w:t>marmotte</w:t>
      </w:r>
      <w:r w:rsidRPr="00647D57" w:rsidR="30232A94">
        <w:rPr>
          <w:rStyle w:val="eop"/>
          <w:shd w:val="clear" w:color="auto" w:fill="auto"/>
        </w:rPr>
        <w:t>.png</w:t>
      </w:r>
      <w:r w:rsidRPr="00647D57" w:rsidR="2ED8EB95">
        <w:rPr>
          <w:rStyle w:val="eop"/>
          <w:shd w:val="clear" w:color="auto" w:fill="auto"/>
        </w:rPr>
        <w:t>"</w:t>
      </w:r>
      <w:r w:rsidR="1132C758">
        <w:rPr>
          <w:rStyle w:val="eop"/>
          <w:shd w:val="clear" w:color="auto" w:fill="auto"/>
        </w:rPr>
        <w:t xml:space="preserve"> alt="</w:t>
      </w:r>
      <w:r w:rsidR="509654C2">
        <w:rPr>
          <w:rStyle w:val="eop"/>
          <w:shd w:val="clear" w:color="auto" w:fill="auto"/>
        </w:rPr>
        <w:t>Image de marmotte</w:t>
      </w:r>
      <w:r w:rsidR="1132C758">
        <w:rPr>
          <w:rStyle w:val="eop"/>
          <w:shd w:val="clear" w:color="auto" w:fill="auto"/>
        </w:rPr>
        <w:t>"</w:t>
      </w:r>
      <w:r w:rsidRPr="00647D57" w:rsidR="30232A94">
        <w:rPr>
          <w:rStyle w:val="eop"/>
          <w:shd w:val="clear" w:color="auto" w:fill="auto"/>
        </w:rPr>
        <w:t xml:space="preserve"> /&gt;</w:t>
      </w:r>
    </w:p>
    <w:p w:rsidR="00871A07" w:rsidP="00A164A4" w:rsidRDefault="00ED39B9" w14:paraId="4F710242" w14:textId="58CFD283">
      <w:pPr>
        <w:pStyle w:val="Cobra-Title1"/>
        <w:numPr>
          <w:ilvl w:val="0"/>
          <w:numId w:val="0"/>
        </w:numPr>
        <w:ind w:firstLine="360"/>
        <w:jc w:val="both"/>
        <w:rPr>
          <w:rStyle w:val="eop"/>
          <w:rFonts w:ascii="Clear Sans Light" w:hAnsi="Clear Sans Light"/>
          <w:u w:val="none"/>
          <w:lang w:val="fr-FR"/>
        </w:rPr>
      </w:pPr>
      <w:r w:rsidRPr="00ED39B9">
        <w:rPr>
          <w:noProof/>
          <w:lang w:val="fr-FR"/>
        </w:rPr>
        <w:t xml:space="preserve"> </w:t>
      </w:r>
    </w:p>
    <w:p w:rsidR="00C06D59" w:rsidP="00A164A4" w:rsidRDefault="00C06D59" w14:paraId="576A93D9" w14:textId="77777777">
      <w:pPr>
        <w:pStyle w:val="Cobra-Title1"/>
        <w:numPr>
          <w:ilvl w:val="0"/>
          <w:numId w:val="0"/>
        </w:numPr>
        <w:ind w:firstLine="360"/>
        <w:jc w:val="both"/>
        <w:rPr>
          <w:rStyle w:val="eop"/>
          <w:rFonts w:ascii="Clear Sans Light" w:hAnsi="Clear Sans Light"/>
          <w:u w:val="none"/>
          <w:lang w:val="fr-FR"/>
        </w:rPr>
      </w:pPr>
    </w:p>
    <w:p w:rsidR="00112953" w:rsidP="00112953" w:rsidRDefault="00ED39B9" w14:paraId="3C56917E" w14:textId="1FD541E8">
      <w:pPr>
        <w:pStyle w:val="Cobra-Title1"/>
        <w:numPr>
          <w:numId w:val="0"/>
        </w:numPr>
        <w:rPr>
          <w:rStyle w:val="eop"/>
          <w:rFonts w:ascii="Clear Sans Light" w:hAnsi="Clear Sans Light"/>
          <w:u w:val="none"/>
          <w:lang w:val="fr-FR"/>
        </w:rPr>
      </w:pPr>
      <w:r w:rsidRPr="00ED39B9">
        <w:rPr>
          <w:noProof/>
          <w:u w:val="none"/>
        </w:rPr>
        <w:drawing>
          <wp:anchor distT="0" distB="0" distL="114300" distR="114300" simplePos="0" relativeHeight="251658256" behindDoc="1" locked="0" layoutInCell="1" allowOverlap="1" wp14:anchorId="55AD23B1" wp14:editId="59298850">
            <wp:simplePos x="0" y="0"/>
            <wp:positionH relativeFrom="column">
              <wp:posOffset>2643505</wp:posOffset>
            </wp:positionH>
            <wp:positionV relativeFrom="paragraph">
              <wp:posOffset>6985</wp:posOffset>
            </wp:positionV>
            <wp:extent cx="2056130" cy="336550"/>
            <wp:effectExtent l="0" t="0" r="1270" b="635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56130" cy="336550"/>
                    </a:xfrm>
                    <a:prstGeom prst="rect">
                      <a:avLst/>
                    </a:prstGeom>
                  </pic:spPr>
                </pic:pic>
              </a:graphicData>
            </a:graphic>
            <wp14:sizeRelH relativeFrom="margin">
              <wp14:pctWidth>0</wp14:pctWidth>
            </wp14:sizeRelH>
            <wp14:sizeRelV relativeFrom="margin">
              <wp14:pctHeight>0</wp14:pctHeight>
            </wp14:sizeRelV>
          </wp:anchor>
        </w:drawing>
      </w:r>
    </w:p>
    <w:p w:rsidR="00ED39B9" w:rsidP="00112953" w:rsidRDefault="00ED39B9" w14:paraId="175C9CA0" w14:textId="6E25C7B5">
      <w:pPr>
        <w:pStyle w:val="Cobra-Title1"/>
        <w:numPr>
          <w:ilvl w:val="0"/>
          <w:numId w:val="0"/>
        </w:numPr>
        <w:rPr>
          <w:rStyle w:val="eop"/>
          <w:rFonts w:ascii="Clear Sans Light" w:hAnsi="Clear Sans Light"/>
          <w:u w:val="none"/>
          <w:lang w:val="fr-FR"/>
        </w:rPr>
      </w:pPr>
      <w:r>
        <w:rPr>
          <w:rFonts w:ascii="Clear Sans Light" w:hAnsi="Clear Sans Light"/>
          <w:noProof/>
        </w:rPr>
        <mc:AlternateContent>
          <mc:Choice Requires="wps">
            <w:drawing>
              <wp:anchor distT="0" distB="0" distL="114300" distR="114300" simplePos="0" relativeHeight="251658259" behindDoc="0" locked="0" layoutInCell="1" allowOverlap="1" wp14:anchorId="2A4D5D87" wp14:editId="70E1E5B4">
                <wp:simplePos x="0" y="0"/>
                <wp:positionH relativeFrom="column">
                  <wp:posOffset>2840355</wp:posOffset>
                </wp:positionH>
                <wp:positionV relativeFrom="paragraph">
                  <wp:posOffset>30480</wp:posOffset>
                </wp:positionV>
                <wp:extent cx="1638300" cy="393700"/>
                <wp:effectExtent l="0" t="0" r="0" b="6350"/>
                <wp:wrapNone/>
                <wp:docPr id="20" name="Zone de texte 20"/>
                <wp:cNvGraphicFramePr/>
                <a:graphic xmlns:a="http://schemas.openxmlformats.org/drawingml/2006/main">
                  <a:graphicData uri="http://schemas.microsoft.com/office/word/2010/wordprocessingShape">
                    <wps:wsp>
                      <wps:cNvSpPr txBox="1"/>
                      <wps:spPr>
                        <a:xfrm>
                          <a:off x="0" y="0"/>
                          <a:ext cx="1638300" cy="393700"/>
                        </a:xfrm>
                        <a:prstGeom prst="rect">
                          <a:avLst/>
                        </a:prstGeom>
                        <a:noFill/>
                        <a:ln w="6350">
                          <a:noFill/>
                        </a:ln>
                      </wps:spPr>
                      <wps:txbx>
                        <w:txbxContent>
                          <w:p w:rsidRPr="00197750" w:rsidR="00ED39B9" w:rsidP="00ED39B9" w:rsidRDefault="00ED39B9" w14:paraId="486760CE" w14:textId="0640AA44">
                            <w:pPr>
                              <w:pStyle w:val="Cobra-Annotation"/>
                              <w:rPr>
                                <w:lang w:val="fr-FR"/>
                              </w:rPr>
                            </w:pPr>
                            <w:r>
                              <w:rPr>
                                <w:lang w:val="fr-FR"/>
                              </w:rPr>
                              <w:t>Image qui ne charge pas avec une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0" style="position:absolute;margin-left:223.65pt;margin-top:2.4pt;width:129pt;height:31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" w14:anchorId="2A4D5D87">
                <v:textbox>
                  <w:txbxContent>
                    <w:p w:rsidRPr="00197750" w:rsidR="00ED39B9" w:rsidP="00ED39B9" w:rsidRDefault="00ED39B9" w14:paraId="486760CE" w14:textId="0640AA44">
                      <w:pPr>
                        <w:pStyle w:val="Cobra-Annotation"/>
                        <w:rPr>
                          <w:lang w:val="fr-FR"/>
                        </w:rPr>
                      </w:pPr>
                      <w:r>
                        <w:rPr>
                          <w:lang w:val="fr-FR"/>
                        </w:rPr>
                        <w:t>Image qui ne charge pas avec une description</w:t>
                      </w:r>
                    </w:p>
                  </w:txbxContent>
                </v:textbox>
              </v:shape>
            </w:pict>
          </mc:Fallback>
        </mc:AlternateContent>
      </w:r>
    </w:p>
    <w:p w:rsidR="00ED39B9" w:rsidP="00112953" w:rsidRDefault="00ED39B9" w14:paraId="18AC1AFB" w14:textId="4505C614">
      <w:pPr>
        <w:pStyle w:val="Cobra-Title1"/>
        <w:numPr>
          <w:ilvl w:val="0"/>
          <w:numId w:val="0"/>
        </w:numPr>
        <w:rPr>
          <w:rStyle w:val="eop"/>
          <w:rFonts w:ascii="Clear Sans Light" w:hAnsi="Clear Sans Light"/>
          <w:u w:val="none"/>
          <w:lang w:val="fr-FR"/>
        </w:rPr>
      </w:pPr>
    </w:p>
    <w:p w:rsidR="00ED39B9" w:rsidP="00112953" w:rsidRDefault="00ED39B9" w14:paraId="3FE85908" w14:textId="4505C614">
      <w:pPr>
        <w:pStyle w:val="Cobra-Title1"/>
        <w:numPr>
          <w:ilvl w:val="0"/>
          <w:numId w:val="0"/>
        </w:numPr>
        <w:rPr>
          <w:rStyle w:val="eop"/>
          <w:rFonts w:ascii="Clear Sans Light" w:hAnsi="Clear Sans Light"/>
          <w:u w:val="none"/>
          <w:lang w:val="fr-FR"/>
        </w:rPr>
      </w:pPr>
    </w:p>
    <w:p w:rsidR="00ED39B9" w:rsidP="00112953" w:rsidRDefault="00ED39B9" w14:paraId="21854133" w14:textId="32A37B31">
      <w:pPr>
        <w:pStyle w:val="Cobra-Title1"/>
        <w:numPr>
          <w:ilvl w:val="0"/>
          <w:numId w:val="0"/>
        </w:numPr>
        <w:rPr>
          <w:rStyle w:val="eop"/>
          <w:rFonts w:ascii="Clear Sans Light" w:hAnsi="Clear Sans Light"/>
          <w:u w:val="none"/>
          <w:lang w:val="fr-FR"/>
        </w:rPr>
      </w:pPr>
      <w:r>
        <w:rPr>
          <w:rFonts w:ascii="Clear Sans Light" w:hAnsi="Clear Sans Light"/>
          <w:noProof/>
        </w:rPr>
        <mc:AlternateContent>
          <mc:Choice Requires="wps">
            <w:drawing>
              <wp:anchor distT="0" distB="0" distL="114300" distR="114300" simplePos="0" relativeHeight="251658258" behindDoc="0" locked="0" layoutInCell="1" allowOverlap="1" wp14:anchorId="134E55B4" wp14:editId="6ABA058D">
                <wp:simplePos x="0" y="0"/>
                <wp:positionH relativeFrom="column">
                  <wp:posOffset>361950</wp:posOffset>
                </wp:positionH>
                <wp:positionV relativeFrom="paragraph">
                  <wp:posOffset>172720</wp:posOffset>
                </wp:positionV>
                <wp:extent cx="1517650" cy="279400"/>
                <wp:effectExtent l="0" t="0" r="0" b="6350"/>
                <wp:wrapNone/>
                <wp:docPr id="13" name="Zone de texte 13"/>
                <wp:cNvGraphicFramePr/>
                <a:graphic xmlns:a="http://schemas.openxmlformats.org/drawingml/2006/main">
                  <a:graphicData uri="http://schemas.microsoft.com/office/word/2010/wordprocessingShape">
                    <wps:wsp>
                      <wps:cNvSpPr txBox="1"/>
                      <wps:spPr>
                        <a:xfrm>
                          <a:off x="0" y="0"/>
                          <a:ext cx="1517650" cy="279400"/>
                        </a:xfrm>
                        <a:prstGeom prst="rect">
                          <a:avLst/>
                        </a:prstGeom>
                        <a:noFill/>
                        <a:ln w="6350">
                          <a:noFill/>
                        </a:ln>
                      </wps:spPr>
                      <wps:txbx>
                        <w:txbxContent>
                          <w:p w:rsidRPr="00197750" w:rsidR="00ED39B9" w:rsidP="00ED39B9" w:rsidRDefault="00ED39B9" w14:paraId="39A4CB23" w14:textId="53B3E06F">
                            <w:pPr>
                              <w:pStyle w:val="Cobra-Annotation"/>
                              <w:rPr>
                                <w:lang w:val="fr-FR"/>
                              </w:rPr>
                            </w:pPr>
                            <w:r>
                              <w:rPr>
                                <w:lang w:val="fr-FR"/>
                              </w:rPr>
                              <w:t>Image de la marmotte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style="position:absolute;margin-left:28.5pt;margin-top:13.6pt;width:119.5pt;height:22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" w14:anchorId="134E55B4">
                <v:textbox>
                  <w:txbxContent>
                    <w:p w:rsidRPr="00197750" w:rsidR="00ED39B9" w:rsidP="00ED39B9" w:rsidRDefault="00ED39B9" w14:paraId="39A4CB23" w14:textId="53B3E06F">
                      <w:pPr>
                        <w:pStyle w:val="Cobra-Annotation"/>
                        <w:rPr>
                          <w:lang w:val="fr-FR"/>
                        </w:rPr>
                      </w:pPr>
                      <w:r>
                        <w:rPr>
                          <w:lang w:val="fr-FR"/>
                        </w:rPr>
                        <w:t>Image de la marmotte</w:t>
                      </w:r>
                    </w:p>
                  </w:txbxContent>
                </v:textbox>
              </v:shape>
            </w:pict>
          </mc:Fallback>
        </mc:AlternateContent>
      </w:r>
    </w:p>
    <w:p w:rsidR="00ED39B9" w:rsidP="00112953" w:rsidRDefault="00ED39B9" w14:paraId="2D36FE53" w14:textId="4505C614">
      <w:pPr>
        <w:pStyle w:val="Cobra-Title1"/>
        <w:numPr>
          <w:ilvl w:val="0"/>
          <w:numId w:val="0"/>
        </w:numPr>
        <w:rPr>
          <w:rStyle w:val="eop"/>
          <w:rFonts w:ascii="Clear Sans Light" w:hAnsi="Clear Sans Light"/>
          <w:u w:val="none"/>
          <w:lang w:val="fr-FR"/>
        </w:rPr>
      </w:pPr>
    </w:p>
    <w:p w:rsidR="00ED39B9" w:rsidP="00112953" w:rsidRDefault="00ED39B9" w14:paraId="7BC4EF89" w14:textId="4505C614">
      <w:pPr>
        <w:pStyle w:val="Cobra-Title1"/>
        <w:numPr>
          <w:ilvl w:val="0"/>
          <w:numId w:val="0"/>
        </w:numPr>
        <w:rPr>
          <w:rStyle w:val="eop"/>
          <w:rFonts w:ascii="Clear Sans Light" w:hAnsi="Clear Sans Light"/>
          <w:u w:val="none"/>
          <w:lang w:val="fr-FR"/>
        </w:rPr>
      </w:pPr>
    </w:p>
    <w:p w:rsidRPr="00DE6F64" w:rsidR="00ED39B9" w:rsidP="00112953" w:rsidRDefault="00ED39B9" w14:paraId="545D0A1E" w14:textId="4505C614">
      <w:pPr>
        <w:pStyle w:val="Cobra-Title1"/>
        <w:numPr>
          <w:ilvl w:val="0"/>
          <w:numId w:val="0"/>
        </w:numPr>
        <w:rPr>
          <w:rStyle w:val="eop"/>
          <w:rFonts w:ascii="Clear Sans Light" w:hAnsi="Clear Sans Light"/>
          <w:u w:val="none"/>
          <w:lang w:val="fr-FR"/>
        </w:rPr>
      </w:pPr>
    </w:p>
    <w:p w:rsidR="002177A6" w:rsidRDefault="002177A6" w14:paraId="0FDCB1FF" w14:textId="77777777">
      <w:pPr>
        <w:rPr>
          <w:rFonts w:ascii="Bitter" w:hAnsi="Bitter" w:cs="Clear Sans"/>
          <w:sz w:val="24"/>
          <w:szCs w:val="24"/>
          <w:u w:val="thick"/>
          <w:lang w:val="fr-FR"/>
        </w:rPr>
      </w:pPr>
      <w:r>
        <w:rPr>
          <w:lang w:val="fr-FR"/>
        </w:rPr>
        <w:br w:type="page"/>
      </w:r>
    </w:p>
    <w:p w:rsidRPr="00F06D58" w:rsidR="001646D4" w:rsidP="001646D4" w:rsidRDefault="00DE25F2" w14:paraId="2EBEDD70" w14:textId="574181E2">
      <w:pPr>
        <w:pStyle w:val="Cobra-Title1"/>
        <w:rPr>
          <w:rStyle w:val="eop"/>
          <w:u w:val="none"/>
          <w:lang w:val="fr-FR"/>
        </w:rPr>
      </w:pPr>
      <w:r>
        <w:rPr>
          <w:lang w:val="fr-FR"/>
        </w:rPr>
        <w:lastRenderedPageBreak/>
        <w:t>Dans le texte tu y trouveras le chemin</w:t>
      </w:r>
    </w:p>
    <w:p w:rsidR="001646D4" w:rsidP="001646D4" w:rsidRDefault="001646D4" w14:paraId="348B2CFE" w14:textId="61614A82">
      <w:pPr>
        <w:pStyle w:val="Cobra-Title1"/>
        <w:numPr>
          <w:ilvl w:val="0"/>
          <w:numId w:val="0"/>
        </w:numPr>
        <w:rPr>
          <w:lang w:val="fr-FR"/>
        </w:rPr>
      </w:pPr>
    </w:p>
    <w:p w:rsidR="07098F72" w:rsidP="07098F72" w:rsidRDefault="07098F72" w14:paraId="57F7588F" w14:textId="07411830">
      <w:pPr>
        <w:pStyle w:val="Cobra-Title1"/>
        <w:numPr>
          <w:ilvl w:val="0"/>
          <w:numId w:val="0"/>
        </w:numPr>
        <w:rPr>
          <w:lang w:val="fr-FR"/>
        </w:rPr>
      </w:pPr>
    </w:p>
    <w:p w:rsidR="00FB6B53" w:rsidP="00FB6B53" w:rsidRDefault="001646D4" w14:paraId="0C2A0D94" w14:textId="4F530D85">
      <w:pPr>
        <w:pStyle w:val="Cobra-Title1"/>
        <w:numPr>
          <w:ilvl w:val="0"/>
          <w:numId w:val="0"/>
        </w:numPr>
        <w:ind w:firstLine="360"/>
        <w:jc w:val="both"/>
        <w:rPr>
          <w:u w:val="none"/>
          <w:shd w:val="clear" w:color="auto" w:fill="FFFFFF"/>
          <w:lang w:val="fr-FR"/>
        </w:rPr>
      </w:pPr>
      <w:r w:rsidRPr="0FC2C219">
        <w:rPr>
          <w:rStyle w:val="Cobra-NormalCar"/>
          <w:u w:val="none"/>
          <w:lang w:val="fr-FR"/>
        </w:rPr>
        <w:t xml:space="preserve">Éléonore </w:t>
      </w:r>
      <w:r>
        <w:rPr>
          <w:u w:val="none"/>
          <w:shd w:val="clear" w:color="auto" w:fill="FFFFFF"/>
          <w:lang w:val="fr-FR"/>
        </w:rPr>
        <w:t>aimerait bien avoir un lien afin de la rediriger vers une autre page</w:t>
      </w:r>
      <w:r w:rsidR="005D241E">
        <w:rPr>
          <w:u w:val="none"/>
          <w:shd w:val="clear" w:color="auto" w:fill="FFFFFF"/>
          <w:lang w:val="fr-FR"/>
        </w:rPr>
        <w:t xml:space="preserve"> </w:t>
      </w:r>
      <w:r>
        <w:rPr>
          <w:u w:val="none"/>
          <w:shd w:val="clear" w:color="auto" w:fill="FFFFFF"/>
          <w:lang w:val="fr-FR"/>
        </w:rPr>
        <w:t xml:space="preserve">ou un lien vers un autre site internet par exemple. </w:t>
      </w:r>
      <w:r w:rsidR="00FB6B53">
        <w:rPr>
          <w:u w:val="none"/>
          <w:shd w:val="clear" w:color="auto" w:fill="FFFFFF"/>
          <w:lang w:val="fr-FR"/>
        </w:rPr>
        <w:t xml:space="preserve">La balise &lt;a&gt; permet de mettre un lien sur un mot ou encore une image. Pour </w:t>
      </w:r>
      <w:r w:rsidR="007D066F">
        <w:rPr>
          <w:u w:val="none"/>
          <w:shd w:val="clear" w:color="auto" w:fill="FFFFFF"/>
          <w:lang w:val="fr-FR"/>
        </w:rPr>
        <w:t>l’</w:t>
      </w:r>
      <w:r w:rsidR="00FB6B53">
        <w:rPr>
          <w:u w:val="none"/>
          <w:shd w:val="clear" w:color="auto" w:fill="FFFFFF"/>
          <w:lang w:val="fr-FR"/>
        </w:rPr>
        <w:t>indiquer, il faut spécifier la propriété « href » avec le lien souhaité.</w:t>
      </w:r>
    </w:p>
    <w:p w:rsidRPr="00FB6B53" w:rsidR="00FB6B53" w:rsidP="00FB6B53" w:rsidRDefault="00FB6B53" w14:paraId="7049483E" w14:textId="78837B41">
      <w:pPr>
        <w:pStyle w:val="Cobra-Code"/>
        <w:rPr>
          <w:rStyle w:val="eop"/>
          <w:shd w:val="clear" w:color="auto" w:fill="auto"/>
        </w:rPr>
      </w:pPr>
      <w:r w:rsidRPr="00FB6B53">
        <w:rPr>
          <w:rStyle w:val="eop"/>
          <w:rFonts w:ascii="Clear Sans Light" w:hAnsi="Clear Sans Light"/>
          <w:shd w:val="clear" w:color="auto" w:fill="auto"/>
        </w:rPr>
        <w:t>&lt;p&gt;Ceci est un &lt;a href="https://google.fr"&gt;lien vers google&lt;/a&gt;.&lt;/p&gt;</w:t>
      </w:r>
    </w:p>
    <w:p w:rsidRPr="00026E95" w:rsidR="001646D4" w:rsidP="00771419" w:rsidRDefault="00FB6B53" w14:paraId="69020032" w14:textId="28B3F9CD">
      <w:pPr>
        <w:pStyle w:val="Cobra-Title1"/>
        <w:numPr>
          <w:numId w:val="0"/>
        </w:numPr>
        <w:ind w:firstLine="360"/>
        <w:jc w:val="both"/>
        <w:rPr>
          <w:shd w:val="clear" w:color="auto" w:fill="FFFFFF"/>
          <w:lang w:val="fr-FR"/>
        </w:rPr>
      </w:pPr>
      <w:r w:rsidRPr="00771419">
        <w:rPr>
          <w:noProof/>
          <w:u w:val="none"/>
          <w:shd w:val="clear" w:color="auto" w:fill="FFFFFF"/>
          <w:lang w:val="fr-FR"/>
        </w:rPr>
        <mc:AlternateContent>
          <mc:Choice Requires="wps">
            <w:drawing>
              <wp:anchor distT="0" distB="0" distL="114300" distR="114300" simplePos="0" relativeHeight="251658251" behindDoc="0" locked="0" layoutInCell="1" allowOverlap="1" wp14:anchorId="2F608DD6" wp14:editId="7E83F59D">
                <wp:simplePos x="0" y="0"/>
                <wp:positionH relativeFrom="column">
                  <wp:posOffset>4013200</wp:posOffset>
                </wp:positionH>
                <wp:positionV relativeFrom="paragraph">
                  <wp:posOffset>233045</wp:posOffset>
                </wp:positionV>
                <wp:extent cx="1517650" cy="279400"/>
                <wp:effectExtent l="0" t="0" r="0" b="6350"/>
                <wp:wrapNone/>
                <wp:docPr id="12" name="Zone de texte 12"/>
                <wp:cNvGraphicFramePr/>
                <a:graphic xmlns:a="http://schemas.openxmlformats.org/drawingml/2006/main">
                  <a:graphicData uri="http://schemas.microsoft.com/office/word/2010/wordprocessingShape">
                    <wps:wsp>
                      <wps:cNvSpPr txBox="1"/>
                      <wps:spPr>
                        <a:xfrm>
                          <a:off x="0" y="0"/>
                          <a:ext cx="1517650" cy="279400"/>
                        </a:xfrm>
                        <a:prstGeom prst="rect">
                          <a:avLst/>
                        </a:prstGeom>
                        <a:noFill/>
                        <a:ln w="6350">
                          <a:noFill/>
                        </a:ln>
                      </wps:spPr>
                      <wps:txbx>
                        <w:txbxContent>
                          <w:p w:rsidRPr="00197750" w:rsidR="00FB6B53" w:rsidP="00FB6B53" w:rsidRDefault="00FB6B53" w14:paraId="14F0008E" w14:textId="77044730">
                            <w:pPr>
                              <w:pStyle w:val="Cobra-Annotation"/>
                              <w:rPr>
                                <w:lang w:val="fr-FR"/>
                              </w:rPr>
                            </w:pPr>
                            <w:r>
                              <w:rPr>
                                <w:lang w:val="fr-FR"/>
                              </w:rPr>
                              <w:t>Example de la balise &lt;a&gt;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 style="position:absolute;left:0;text-align:left;margin-left:316pt;margin-top:18.35pt;width:119.5pt;height:22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" w14:anchorId="2F608DD6">
                <v:textbox>
                  <w:txbxContent>
                    <w:p w:rsidRPr="00197750" w:rsidR="00FB6B53" w:rsidP="00FB6B53" w:rsidRDefault="00FB6B53" w14:paraId="14F0008E" w14:textId="77044730">
                      <w:pPr>
                        <w:pStyle w:val="Cobra-Annotation"/>
                        <w:rPr>
                          <w:lang w:val="fr-FR"/>
                        </w:rPr>
                      </w:pPr>
                      <w:r>
                        <w:rPr>
                          <w:lang w:val="fr-FR"/>
                        </w:rPr>
                        <w:t>Example de la balise &lt;a&gt;</w:t>
                      </w:r>
                    </w:p>
                  </w:txbxContent>
                </v:textbox>
              </v:shape>
            </w:pict>
          </mc:Fallback>
        </mc:AlternateContent>
      </w:r>
      <w:r w:rsidRPr="00771419">
        <w:rPr>
          <w:noProof/>
          <w:u w:val="none"/>
          <w:shd w:val="clear" w:color="auto" w:fill="FFFFFF"/>
          <w:lang w:val="fr-FR"/>
        </w:rPr>
        <w:drawing>
          <wp:anchor distT="0" distB="0" distL="114300" distR="114300" simplePos="0" relativeHeight="251658250" behindDoc="1" locked="0" layoutInCell="1" allowOverlap="1" wp14:anchorId="2C4D7E48" wp14:editId="248CFD02">
            <wp:simplePos x="0" y="0"/>
            <wp:positionH relativeFrom="margin">
              <wp:align>right</wp:align>
            </wp:positionH>
            <wp:positionV relativeFrom="paragraph">
              <wp:posOffset>9525</wp:posOffset>
            </wp:positionV>
            <wp:extent cx="1924050" cy="266700"/>
            <wp:effectExtent l="0" t="0" r="0" b="0"/>
            <wp:wrapTight wrapText="bothSides">
              <wp:wrapPolygon edited="0">
                <wp:start x="0" y="0"/>
                <wp:lineTo x="0" y="20057"/>
                <wp:lineTo x="21386" y="20057"/>
                <wp:lineTo x="21386"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24050" cy="266700"/>
                    </a:xfrm>
                    <a:prstGeom prst="rect">
                      <a:avLst/>
                    </a:prstGeom>
                  </pic:spPr>
                </pic:pic>
              </a:graphicData>
            </a:graphic>
          </wp:anchor>
        </w:drawing>
      </w:r>
      <w:r w:rsidRPr="00026E95" w:rsidR="544DCA23">
        <w:rPr>
          <w:u w:val="none"/>
          <w:shd w:val="clear" w:color="auto" w:fill="FFFFFF"/>
          <w:lang w:val="fr-FR"/>
        </w:rPr>
        <w:t xml:space="preserve">Si </w:t>
      </w:r>
      <w:r w:rsidRPr="00771419" w:rsidR="544DCA23">
        <w:rPr>
          <w:u w:val="none"/>
          <w:shd w:val="clear" w:color="auto" w:fill="FFFFFF"/>
          <w:lang w:val="fr-FR"/>
        </w:rPr>
        <w:t>Élé</w:t>
      </w:r>
      <w:r w:rsidRPr="001646D4" w:rsidR="544DCA23">
        <w:rPr>
          <w:u w:val="none"/>
          <w:shd w:val="clear" w:color="auto" w:fill="FFFFFF"/>
          <w:lang w:val="fr-FR"/>
        </w:rPr>
        <w:t>onore</w:t>
      </w:r>
      <w:r w:rsidR="544DCA23">
        <w:rPr>
          <w:u w:val="none"/>
          <w:shd w:val="clear" w:color="auto" w:fill="FFFFFF"/>
          <w:lang w:val="fr-FR"/>
        </w:rPr>
        <w:t xml:space="preserve"> veut faire en sorte que ce soit une image qui puisse être cliqué</w:t>
      </w:r>
      <w:r w:rsidR="396F24B9">
        <w:rPr>
          <w:u w:val="none"/>
          <w:shd w:val="clear" w:color="auto" w:fill="FFFFFF"/>
          <w:lang w:val="fr-FR"/>
        </w:rPr>
        <w:t>e</w:t>
      </w:r>
      <w:r w:rsidR="544DCA23">
        <w:rPr>
          <w:u w:val="none"/>
          <w:shd w:val="clear" w:color="auto" w:fill="FFFFFF"/>
          <w:lang w:val="fr-FR"/>
        </w:rPr>
        <w:t>, elle devra remplacer le texte par une balise &lt;</w:t>
      </w:r>
      <w:r w:rsidRPr="0CF9BF49" w:rsidR="544DCA23">
        <w:rPr>
          <w:u w:val="none"/>
          <w:lang w:val="fr-FR"/>
        </w:rPr>
        <w:t>img&gt;.</w:t>
      </w:r>
    </w:p>
    <w:p w:rsidR="00FB6B53" w:rsidP="00B3388C" w:rsidRDefault="00FB6B53" w14:paraId="2025EFFD" w14:textId="77777777">
      <w:pPr>
        <w:pStyle w:val="Cobra-Title1"/>
        <w:numPr>
          <w:ilvl w:val="0"/>
          <w:numId w:val="0"/>
        </w:numPr>
        <w:rPr>
          <w:rStyle w:val="eop"/>
          <w:rFonts w:ascii="Clear Sans Light" w:hAnsi="Clear Sans Light"/>
          <w:u w:val="none"/>
          <w:lang w:val="fr-FR"/>
        </w:rPr>
      </w:pPr>
    </w:p>
    <w:p w:rsidR="001646D4" w:rsidP="001646D4" w:rsidRDefault="001646D4" w14:paraId="56CDC980" w14:textId="57727BA2">
      <w:pPr>
        <w:pStyle w:val="Cobra-Title1"/>
        <w:numPr>
          <w:ilvl w:val="0"/>
          <w:numId w:val="0"/>
        </w:numPr>
        <w:ind w:left="1080" w:hanging="720"/>
        <w:rPr>
          <w:rStyle w:val="eop"/>
          <w:rFonts w:ascii="Clear Sans Light" w:hAnsi="Clear Sans Light"/>
          <w:u w:val="none"/>
          <w:lang w:val="fr-FR"/>
        </w:rPr>
      </w:pPr>
    </w:p>
    <w:p w:rsidR="00EB7F43" w:rsidP="3AC6359C" w:rsidRDefault="00720581" w14:paraId="535516E0" w14:textId="51CDC514">
      <w:pPr>
        <w:pStyle w:val="Cobra-Title1"/>
        <w:rPr>
          <w:rStyle w:val="Cobra-Title1Car"/>
        </w:rPr>
      </w:pPr>
      <w:r>
        <w:t>Li</w:t>
      </w:r>
      <w:r w:rsidR="00300926">
        <w:t>s</w:t>
      </w:r>
      <w:r>
        <w:t xml:space="preserve">te </w:t>
      </w:r>
      <w:r w:rsidR="00236C11">
        <w:t xml:space="preserve">à </w:t>
      </w:r>
      <w:r w:rsidR="0008152F">
        <w:t>Pupuce</w:t>
      </w:r>
    </w:p>
    <w:p w:rsidR="00B3388C" w:rsidP="00B3388C" w:rsidRDefault="00B3388C" w14:paraId="3C65CF5A" w14:textId="04FEEF5C">
      <w:pPr>
        <w:pStyle w:val="Cobra-Title1"/>
        <w:numPr>
          <w:ilvl w:val="0"/>
          <w:numId w:val="0"/>
        </w:numPr>
        <w:rPr>
          <w:rStyle w:val="eop"/>
          <w:rFonts w:ascii="Clear Sans Light" w:hAnsi="Clear Sans Light"/>
          <w:u w:val="none"/>
          <w:lang w:val="fr-FR"/>
        </w:rPr>
      </w:pPr>
    </w:p>
    <w:p w:rsidR="00F06D58" w:rsidP="00B3388C" w:rsidRDefault="00F06D58" w14:paraId="43315059" w14:textId="77777777">
      <w:pPr>
        <w:pStyle w:val="Cobra-Title1"/>
        <w:numPr>
          <w:ilvl w:val="0"/>
          <w:numId w:val="0"/>
        </w:numPr>
        <w:rPr>
          <w:rStyle w:val="eop"/>
          <w:rFonts w:ascii="Clear Sans Light" w:hAnsi="Clear Sans Light"/>
          <w:u w:val="none"/>
          <w:lang w:val="fr-FR"/>
        </w:rPr>
      </w:pPr>
    </w:p>
    <w:p w:rsidR="00B3388C" w:rsidP="00FD41E4" w:rsidRDefault="00B3388C" w14:paraId="63477DCB" w14:textId="37B94360">
      <w:pPr>
        <w:pStyle w:val="Cobra-Title1"/>
        <w:numPr>
          <w:ilvl w:val="0"/>
          <w:numId w:val="0"/>
        </w:numPr>
        <w:ind w:firstLine="360"/>
        <w:jc w:val="both"/>
        <w:rPr>
          <w:u w:val="none"/>
          <w:shd w:val="clear" w:color="auto" w:fill="FFFFFF"/>
          <w:lang w:val="fr-FR"/>
        </w:rPr>
      </w:pPr>
      <w:r>
        <w:rPr>
          <w:rStyle w:val="eop"/>
          <w:rFonts w:ascii="Clear Sans Light" w:hAnsi="Clear Sans Light"/>
          <w:u w:val="none"/>
          <w:lang w:val="fr-FR"/>
        </w:rPr>
        <w:t>Maintenant qu’</w:t>
      </w:r>
      <w:r w:rsidRPr="001646D4">
        <w:rPr>
          <w:u w:val="none"/>
          <w:shd w:val="clear" w:color="auto" w:fill="FFFFFF"/>
          <w:lang w:val="fr-FR"/>
        </w:rPr>
        <w:t>Éléonore</w:t>
      </w:r>
      <w:r>
        <w:rPr>
          <w:u w:val="none"/>
          <w:shd w:val="clear" w:color="auto" w:fill="FFFFFF"/>
          <w:lang w:val="fr-FR"/>
        </w:rPr>
        <w:t xml:space="preserve"> </w:t>
      </w:r>
      <w:r w:rsidR="004E3E72">
        <w:rPr>
          <w:u w:val="none"/>
          <w:shd w:val="clear" w:color="auto" w:fill="FFFFFF"/>
          <w:lang w:val="fr-FR"/>
        </w:rPr>
        <w:t>a</w:t>
      </w:r>
      <w:r>
        <w:rPr>
          <w:u w:val="none"/>
          <w:shd w:val="clear" w:color="auto" w:fill="FFFFFF"/>
          <w:lang w:val="fr-FR"/>
        </w:rPr>
        <w:t xml:space="preserve"> mis des images et des liens dans sa page, elle </w:t>
      </w:r>
      <w:r w:rsidR="2B1AA3C8">
        <w:rPr>
          <w:u w:val="none"/>
          <w:shd w:val="clear" w:color="auto" w:fill="FFFFFF"/>
          <w:lang w:val="fr-FR"/>
        </w:rPr>
        <w:t>aimerait</w:t>
      </w:r>
      <w:r>
        <w:rPr>
          <w:u w:val="none"/>
          <w:shd w:val="clear" w:color="auto" w:fill="FFFFFF"/>
          <w:lang w:val="fr-FR"/>
        </w:rPr>
        <w:t xml:space="preserve"> y ajouter une énumération sous forme de liste,</w:t>
      </w:r>
      <w:r w:rsidR="00026E95">
        <w:rPr>
          <w:u w:val="none"/>
          <w:shd w:val="clear" w:color="auto" w:fill="FFFFFF"/>
          <w:lang w:val="fr-FR"/>
        </w:rPr>
        <w:t xml:space="preserve"> pour cela elle utilise la balise &lt;li&gt; qui permet de faire des listes. Toutes les balises &lt;li&gt; doivent être entouré par la balise &lt;ul&gt; afin d’avoir les puces à gauche du texte.</w:t>
      </w:r>
    </w:p>
    <w:p w:rsidR="00026E95" w:rsidP="00026E95" w:rsidRDefault="00026E95" w14:paraId="45BC70E3" w14:textId="76829CDF">
      <w:pPr>
        <w:pStyle w:val="Cobra-Title1"/>
        <w:numPr>
          <w:ilvl w:val="0"/>
          <w:numId w:val="0"/>
        </w:numPr>
        <w:ind w:firstLine="360"/>
        <w:rPr>
          <w:u w:val="none"/>
          <w:shd w:val="clear" w:color="auto" w:fill="FFFFFF"/>
          <w:lang w:val="fr-FR"/>
        </w:rPr>
      </w:pPr>
    </w:p>
    <w:p w:rsidRPr="00026E95" w:rsidR="00026E95" w:rsidP="00026E95" w:rsidRDefault="00026E95" w14:paraId="60ED8A0A" w14:textId="05743A45">
      <w:pPr>
        <w:pStyle w:val="Cobra-Code"/>
        <w:rPr>
          <w:rStyle w:val="eop"/>
          <w:rFonts w:ascii="Clear Sans Light" w:hAnsi="Clear Sans Light"/>
          <w:shd w:val="clear" w:color="auto" w:fill="auto"/>
        </w:rPr>
      </w:pPr>
      <w:r>
        <w:rPr>
          <w:noProof/>
        </w:rPr>
        <w:drawing>
          <wp:anchor distT="0" distB="0" distL="114300" distR="114300" simplePos="0" relativeHeight="251658252" behindDoc="1" locked="0" layoutInCell="1" allowOverlap="1" wp14:anchorId="6918D7FD" wp14:editId="3D5757EA">
            <wp:simplePos x="0" y="0"/>
            <wp:positionH relativeFrom="column">
              <wp:posOffset>3602355</wp:posOffset>
            </wp:positionH>
            <wp:positionV relativeFrom="paragraph">
              <wp:posOffset>158115</wp:posOffset>
            </wp:positionV>
            <wp:extent cx="1971675" cy="381000"/>
            <wp:effectExtent l="0" t="0" r="9525" b="0"/>
            <wp:wrapTight wrapText="bothSides">
              <wp:wrapPolygon edited="0">
                <wp:start x="0" y="0"/>
                <wp:lineTo x="0" y="20520"/>
                <wp:lineTo x="21496" y="20520"/>
                <wp:lineTo x="21496"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971675" cy="381000"/>
                    </a:xfrm>
                    <a:prstGeom prst="rect">
                      <a:avLst/>
                    </a:prstGeom>
                  </pic:spPr>
                </pic:pic>
              </a:graphicData>
            </a:graphic>
            <wp14:sizeRelH relativeFrom="margin">
              <wp14:pctWidth>0</wp14:pctWidth>
            </wp14:sizeRelH>
            <wp14:sizeRelV relativeFrom="margin">
              <wp14:pctHeight>0</wp14:pctHeight>
            </wp14:sizeRelV>
          </wp:anchor>
        </w:drawing>
      </w:r>
      <w:r w:rsidRPr="00026E95" w:rsidR="3A9BDA48">
        <w:rPr>
          <w:rStyle w:val="eop"/>
          <w:rFonts w:ascii="Clear Sans Light" w:hAnsi="Clear Sans Light"/>
          <w:shd w:val="clear" w:color="auto" w:fill="auto"/>
        </w:rPr>
        <w:t>&lt;</w:t>
      </w:r>
      <w:r w:rsidRPr="0CF9BF49" w:rsidR="3A9BDA48">
        <w:rPr>
          <w:rStyle w:val="eop"/>
          <w:rFonts w:ascii="Clear Sans Light" w:hAnsi="Clear Sans Light"/>
        </w:rPr>
        <w:t>ul&gt;</w:t>
      </w:r>
    </w:p>
    <w:p w:rsidRPr="00026E95" w:rsidR="00026E95" w:rsidP="00026E95" w:rsidRDefault="00026E95" w14:paraId="7BB1925A" w14:textId="31BE212D">
      <w:pPr>
        <w:pStyle w:val="Cobra-Code"/>
        <w:rPr>
          <w:rStyle w:val="eop"/>
          <w:rFonts w:ascii="Clear Sans Light" w:hAnsi="Clear Sans Light"/>
          <w:shd w:val="clear" w:color="auto" w:fill="auto"/>
        </w:rPr>
      </w:pPr>
      <w:r w:rsidRPr="00026E95">
        <w:rPr>
          <w:rStyle w:val="eop"/>
          <w:rFonts w:ascii="Clear Sans Light" w:hAnsi="Clear Sans Light"/>
          <w:shd w:val="clear" w:color="auto" w:fill="auto"/>
        </w:rPr>
        <w:t xml:space="preserve">    &lt;li&gt;Premier élément de la liste&lt;/li&gt;</w:t>
      </w:r>
    </w:p>
    <w:p w:rsidRPr="00026E95" w:rsidR="00026E95" w:rsidP="00026E95" w:rsidRDefault="00026E95" w14:paraId="13D20DA1" w14:textId="693A8984">
      <w:pPr>
        <w:pStyle w:val="Cobra-Code"/>
        <w:rPr>
          <w:rStyle w:val="eop"/>
          <w:rFonts w:ascii="Clear Sans Light" w:hAnsi="Clear Sans Light"/>
          <w:shd w:val="clear" w:color="auto" w:fill="auto"/>
        </w:rPr>
      </w:pPr>
      <w:r w:rsidRPr="00771419">
        <w:rPr>
          <w:rFonts w:ascii="Bitter" w:hAnsi="Bitter"/>
          <w:noProof/>
        </w:rPr>
        <mc:AlternateContent>
          <mc:Choice Requires="wps">
            <w:drawing>
              <wp:anchor distT="0" distB="0" distL="114300" distR="114300" simplePos="0" relativeHeight="251658253" behindDoc="1" locked="0" layoutInCell="1" allowOverlap="1" wp14:anchorId="02EEC9BB" wp14:editId="21465635">
                <wp:simplePos x="0" y="0"/>
                <wp:positionH relativeFrom="margin">
                  <wp:align>right</wp:align>
                </wp:positionH>
                <wp:positionV relativeFrom="paragraph">
                  <wp:posOffset>172720</wp:posOffset>
                </wp:positionV>
                <wp:extent cx="2254250" cy="279400"/>
                <wp:effectExtent l="0" t="0" r="0" b="6350"/>
                <wp:wrapTight wrapText="bothSides">
                  <wp:wrapPolygon edited="0">
                    <wp:start x="548" y="0"/>
                    <wp:lineTo x="548" y="20618"/>
                    <wp:lineTo x="20992" y="20618"/>
                    <wp:lineTo x="20992" y="0"/>
                    <wp:lineTo x="548" y="0"/>
                  </wp:wrapPolygon>
                </wp:wrapTight>
                <wp:docPr id="15" name="Zone de texte 15"/>
                <wp:cNvGraphicFramePr/>
                <a:graphic xmlns:a="http://schemas.openxmlformats.org/drawingml/2006/main">
                  <a:graphicData uri="http://schemas.microsoft.com/office/word/2010/wordprocessingShape">
                    <wps:wsp>
                      <wps:cNvSpPr txBox="1"/>
                      <wps:spPr>
                        <a:xfrm>
                          <a:off x="0" y="0"/>
                          <a:ext cx="2254250" cy="279400"/>
                        </a:xfrm>
                        <a:prstGeom prst="rect">
                          <a:avLst/>
                        </a:prstGeom>
                        <a:noFill/>
                        <a:ln w="6350">
                          <a:noFill/>
                        </a:ln>
                      </wps:spPr>
                      <wps:txbx>
                        <w:txbxContent>
                          <w:p w:rsidRPr="00197750" w:rsidR="00026E95" w:rsidP="00026E95" w:rsidRDefault="00026E95" w14:paraId="3CFB625C" w14:textId="6EED79C0">
                            <w:pPr>
                              <w:pStyle w:val="Cobra-Annotation"/>
                              <w:rPr>
                                <w:lang w:val="fr-FR"/>
                              </w:rPr>
                            </w:pPr>
                            <w:r>
                              <w:rPr>
                                <w:lang w:val="fr-FR"/>
                              </w:rPr>
                              <w:t>Example de liste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5" style="position:absolute;left:0;text-align:left;margin-left:126.3pt;margin-top:13.6pt;width:177.5pt;height:22pt;z-index:-251658227;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spid="_x0000_s1032"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" w14:anchorId="02EEC9BB">
                <v:textbox>
                  <w:txbxContent>
                    <w:p w:rsidRPr="00197750" w:rsidR="00026E95" w:rsidP="00026E95" w:rsidRDefault="00026E95" w14:paraId="3CFB625C" w14:textId="6EED79C0">
                      <w:pPr>
                        <w:pStyle w:val="Cobra-Annotation"/>
                        <w:rPr>
                          <w:lang w:val="fr-FR"/>
                        </w:rPr>
                      </w:pPr>
                      <w:r>
                        <w:rPr>
                          <w:lang w:val="fr-FR"/>
                        </w:rPr>
                        <w:t>Example de liste</w:t>
                      </w:r>
                    </w:p>
                  </w:txbxContent>
                </v:textbox>
                <w10:wrap type="tight" anchorx="margin"/>
              </v:shape>
            </w:pict>
          </mc:Fallback>
        </mc:AlternateContent>
      </w:r>
      <w:r w:rsidRPr="00026E95">
        <w:rPr>
          <w:rStyle w:val="eop"/>
          <w:rFonts w:ascii="Clear Sans Light" w:hAnsi="Clear Sans Light"/>
          <w:shd w:val="clear" w:color="auto" w:fill="auto"/>
        </w:rPr>
        <w:t xml:space="preserve">    &lt;li&gt;Second élément de la liste&lt;/li&gt;</w:t>
      </w:r>
    </w:p>
    <w:p w:rsidRPr="00026E95" w:rsidR="00026E95" w:rsidP="00026E95" w:rsidRDefault="00026E95" w14:paraId="0740D92C" w14:textId="1FB476B4">
      <w:pPr>
        <w:pStyle w:val="Cobra-Code"/>
        <w:rPr>
          <w:rStyle w:val="eop"/>
          <w:rFonts w:ascii="Clear Sans Light" w:hAnsi="Clear Sans Light"/>
          <w:shd w:val="clear" w:color="auto" w:fill="auto"/>
        </w:rPr>
      </w:pPr>
      <w:r w:rsidRPr="00026E95">
        <w:rPr>
          <w:rStyle w:val="eop"/>
          <w:rFonts w:ascii="Clear Sans Light" w:hAnsi="Clear Sans Light"/>
          <w:shd w:val="clear" w:color="auto" w:fill="auto"/>
        </w:rPr>
        <w:t>&lt;/ul&gt;</w:t>
      </w:r>
    </w:p>
    <w:p w:rsidR="003060E8" w:rsidP="003060E8" w:rsidRDefault="003060E8" w14:paraId="5956D1A4" w14:textId="77777777">
      <w:pPr>
        <w:pStyle w:val="Cobra-Title1"/>
        <w:numPr>
          <w:ilvl w:val="0"/>
          <w:numId w:val="0"/>
        </w:numPr>
        <w:ind w:left="1080"/>
        <w:rPr>
          <w:rStyle w:val="eop"/>
          <w:rFonts w:ascii="Clear Sans Light" w:hAnsi="Clear Sans Light"/>
          <w:u w:val="none"/>
          <w:lang w:val="fr-FR"/>
        </w:rPr>
      </w:pPr>
    </w:p>
    <w:p w:rsidR="0A204828" w:rsidP="0A204828" w:rsidRDefault="0A204828" w14:paraId="71F4C4F7" w14:textId="5B33DE6B">
      <w:pPr>
        <w:pStyle w:val="Cobra-Title1"/>
        <w:numPr>
          <w:ilvl w:val="0"/>
          <w:numId w:val="0"/>
        </w:numPr>
        <w:rPr>
          <w:rStyle w:val="eop"/>
          <w:rFonts w:ascii="Clear Sans Light" w:hAnsi="Clear Sans Light"/>
          <w:u w:val="none"/>
          <w:lang w:val="fr-FR"/>
        </w:rPr>
      </w:pPr>
    </w:p>
    <w:p w:rsidR="332BCCF6" w:rsidP="0A204828" w:rsidRDefault="332BCCF6" w14:paraId="6F223539" w14:textId="5925EDB1">
      <w:pPr>
        <w:pStyle w:val="Cobra-Normal"/>
        <w:jc w:val="center"/>
        <w:rPr>
          <w:sz w:val="40"/>
          <w:szCs w:val="40"/>
          <w:lang w:val="fr-FR"/>
        </w:rPr>
      </w:pPr>
      <w:r w:rsidRPr="0A204828">
        <w:rPr>
          <w:sz w:val="40"/>
          <w:szCs w:val="40"/>
          <w:lang w:val="fr-FR"/>
        </w:rPr>
        <w:t xml:space="preserve">🌟 </w:t>
      </w:r>
      <w:r w:rsidRPr="00B86DF9">
        <w:rPr>
          <w:rStyle w:val="eop"/>
          <w:sz w:val="52"/>
          <w:szCs w:val="52"/>
          <w:lang w:val="fr-FR"/>
        </w:rPr>
        <w:t>E</w:t>
      </w:r>
      <w:r w:rsidRPr="00B86DF9" w:rsidR="4DF3AC0A">
        <w:rPr>
          <w:rStyle w:val="eop"/>
          <w:sz w:val="52"/>
          <w:szCs w:val="52"/>
          <w:lang w:val="fr-FR"/>
        </w:rPr>
        <w:t>ncore un effort, on y est presque !</w:t>
      </w:r>
      <w:r w:rsidRPr="0A204828" w:rsidR="4DF3AC0A">
        <w:rPr>
          <w:sz w:val="40"/>
          <w:szCs w:val="40"/>
          <w:lang w:val="fr-FR"/>
        </w:rPr>
        <w:t xml:space="preserve"> </w:t>
      </w:r>
      <w:r w:rsidRPr="0A204828" w:rsidR="3BBDF6D3">
        <w:rPr>
          <w:sz w:val="40"/>
          <w:szCs w:val="40"/>
          <w:lang w:val="fr-FR"/>
        </w:rPr>
        <w:t>🌟</w:t>
      </w:r>
    </w:p>
    <w:p w:rsidR="452E05E7" w:rsidP="1618F08B" w:rsidRDefault="452E05E7" w14:paraId="0D6C2C64" w14:textId="2EEC4164">
      <w:pPr>
        <w:pStyle w:val="Cobra-Title1"/>
        <w:numPr>
          <w:numId w:val="0"/>
        </w:numPr>
        <w:jc w:val="center"/>
      </w:pPr>
      <w:r w:rsidR="1F586984">
        <w:drawing>
          <wp:inline wp14:editId="306E2DC1" wp14:anchorId="7CA4E725">
            <wp:extent cx="2590800" cy="2590800"/>
            <wp:effectExtent l="0" t="0" r="0" b="0"/>
            <wp:docPr id="1256349544" name="Picture 1256349544" title=""/>
            <wp:cNvGraphicFramePr>
              <a:graphicFrameLocks noChangeAspect="1"/>
            </wp:cNvGraphicFramePr>
            <a:graphic>
              <a:graphicData uri="http://schemas.openxmlformats.org/drawingml/2006/picture">
                <pic:pic>
                  <pic:nvPicPr>
                    <pic:cNvPr id="0" name="Picture 1256349544"/>
                    <pic:cNvPicPr/>
                  </pic:nvPicPr>
                  <pic:blipFill>
                    <a:blip r:embed="R9d4463cdc76e46c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90800" cy="2590800"/>
                    </a:xfrm>
                    <a:prstGeom prst="rect">
                      <a:avLst/>
                    </a:prstGeom>
                  </pic:spPr>
                </pic:pic>
              </a:graphicData>
            </a:graphic>
          </wp:inline>
        </w:drawing>
      </w:r>
    </w:p>
    <w:p w:rsidR="16FCA69C" w:rsidP="16FCA69C" w:rsidRDefault="452E05E7" w14:paraId="3EB97735" w14:textId="44F90264">
      <w:pPr>
        <w:pStyle w:val="Cobra-Annotation"/>
        <w:rPr>
          <w:lang w:val="fr-FR"/>
        </w:rPr>
      </w:pPr>
      <w:r w:rsidRPr="4AFC4A7C">
        <w:rPr>
          <w:lang w:val="fr-FR"/>
        </w:rPr>
        <w:t>Image d'encouragement trouver depuis Internet</w:t>
      </w:r>
      <w:r w:rsidRPr="31BB8348">
        <w:rPr>
          <w:lang w:val="fr-FR"/>
        </w:rPr>
        <w:t xml:space="preserve"> </w:t>
      </w:r>
      <w:r w:rsidRPr="4AFC4A7C">
        <w:rPr>
          <w:lang w:val="fr-FR"/>
        </w:rPr>
        <w:t xml:space="preserve">! </w:t>
      </w:r>
    </w:p>
    <w:p w:rsidR="00026E95" w:rsidP="002177A6" w:rsidRDefault="7701E578" w14:paraId="1B70159B" w14:textId="11A2B0D0">
      <w:pPr>
        <w:pStyle w:val="Cobra-Title1"/>
        <w:rPr>
          <w:rStyle w:val="eop"/>
          <w:u w:val="none"/>
          <w:lang w:val="fr-FR"/>
        </w:rPr>
      </w:pPr>
      <w:r w:rsidRPr="004931BD">
        <w:rPr>
          <w:lang w:val="fr-FR"/>
        </w:rPr>
        <w:br w:type="page"/>
      </w:r>
      <w:r w:rsidR="00E34AAF">
        <w:rPr>
          <w:lang w:val="fr-FR"/>
        </w:rPr>
        <w:lastRenderedPageBreak/>
        <w:t>L</w:t>
      </w:r>
      <w:r w:rsidR="00061AF1">
        <w:rPr>
          <w:lang w:val="fr-FR"/>
        </w:rPr>
        <w:t>es</w:t>
      </w:r>
      <w:r w:rsidR="00E34AAF">
        <w:rPr>
          <w:lang w:val="fr-FR"/>
        </w:rPr>
        <w:t xml:space="preserve"> tabl</w:t>
      </w:r>
      <w:r w:rsidR="00061AF1">
        <w:rPr>
          <w:lang w:val="fr-FR"/>
        </w:rPr>
        <w:t>eaux</w:t>
      </w:r>
      <w:r w:rsidR="00E34AAF">
        <w:rPr>
          <w:lang w:val="fr-FR"/>
        </w:rPr>
        <w:t xml:space="preserve"> ron</w:t>
      </w:r>
      <w:r w:rsidR="00061AF1">
        <w:rPr>
          <w:lang w:val="fr-FR"/>
        </w:rPr>
        <w:t>ds</w:t>
      </w:r>
    </w:p>
    <w:p w:rsidR="66A29B59" w:rsidP="66A29B59" w:rsidRDefault="66A29B59" w14:paraId="5201A28F" w14:textId="1FE4812C">
      <w:pPr>
        <w:pStyle w:val="Cobra-Title1"/>
        <w:numPr>
          <w:ilvl w:val="0"/>
          <w:numId w:val="0"/>
        </w:numPr>
        <w:rPr>
          <w:lang w:val="fr-FR"/>
        </w:rPr>
      </w:pPr>
    </w:p>
    <w:p w:rsidR="00026E95" w:rsidP="00026E95" w:rsidRDefault="00026E95" w14:paraId="4476E935" w14:textId="5936C6BE">
      <w:pPr>
        <w:pStyle w:val="Cobra-Title1"/>
        <w:numPr>
          <w:ilvl w:val="0"/>
          <w:numId w:val="0"/>
        </w:numPr>
        <w:ind w:left="1080" w:hanging="720"/>
        <w:rPr>
          <w:rStyle w:val="eop"/>
          <w:rFonts w:ascii="Clear Sans Light" w:hAnsi="Clear Sans Light"/>
          <w:u w:val="none"/>
          <w:lang w:val="fr-FR"/>
        </w:rPr>
      </w:pPr>
    </w:p>
    <w:p w:rsidR="004E3E72" w:rsidP="00C73127" w:rsidRDefault="5EADFB63" w14:paraId="339D2784" w14:textId="783C6ABC">
      <w:pPr>
        <w:pStyle w:val="Cobra-Title1"/>
        <w:numPr>
          <w:ilvl w:val="0"/>
          <w:numId w:val="0"/>
        </w:numPr>
        <w:ind w:firstLine="360"/>
        <w:rPr>
          <w:u w:val="none"/>
          <w:shd w:val="clear" w:color="auto" w:fill="FFFFFF"/>
          <w:lang w:val="fr-FR"/>
        </w:rPr>
      </w:pPr>
      <w:r w:rsidRPr="0FC2C219">
        <w:rPr>
          <w:rStyle w:val="Cobra-NormalCar"/>
          <w:u w:val="none"/>
          <w:lang w:val="fr-FR"/>
        </w:rPr>
        <w:t>Éléonore</w:t>
      </w:r>
      <w:r w:rsidRPr="0FC2C219" w:rsidR="5742D790">
        <w:rPr>
          <w:rStyle w:val="Cobra-NormalCar"/>
          <w:u w:val="none"/>
          <w:lang w:val="fr-FR"/>
        </w:rPr>
        <w:t xml:space="preserve"> </w:t>
      </w:r>
      <w:r>
        <w:rPr>
          <w:u w:val="none"/>
          <w:shd w:val="clear" w:color="auto" w:fill="FFFFFF"/>
          <w:lang w:val="fr-FR"/>
        </w:rPr>
        <w:t>voudrait</w:t>
      </w:r>
      <w:r w:rsidR="004E3E72">
        <w:rPr>
          <w:u w:val="none"/>
          <w:shd w:val="clear" w:color="auto" w:fill="FFFFFF"/>
          <w:lang w:val="fr-FR"/>
        </w:rPr>
        <w:t xml:space="preserve"> maintenant s’occuper d’une grosse partie qui est de faire un tableau pour y référencer toutes les informations qui lui </w:t>
      </w:r>
      <w:r w:rsidR="00C73127">
        <w:rPr>
          <w:u w:val="none"/>
          <w:shd w:val="clear" w:color="auto" w:fill="FFFFFF"/>
          <w:lang w:val="fr-FR"/>
        </w:rPr>
        <w:t>seront</w:t>
      </w:r>
      <w:r w:rsidR="004E3E72">
        <w:rPr>
          <w:u w:val="none"/>
          <w:shd w:val="clear" w:color="auto" w:fill="FFFFFF"/>
          <w:lang w:val="fr-FR"/>
        </w:rPr>
        <w:t xml:space="preserve"> nécessaire.</w:t>
      </w:r>
      <w:r w:rsidR="00C73127">
        <w:rPr>
          <w:u w:val="none"/>
          <w:shd w:val="clear" w:color="auto" w:fill="FFFFFF"/>
          <w:lang w:val="fr-FR"/>
        </w:rPr>
        <w:t xml:space="preserve"> Pour cela, elle va utiliser la balise &lt;table&gt; qui vas contenir toutes les données du tableau.</w:t>
      </w:r>
    </w:p>
    <w:p w:rsidR="00026E95" w:rsidP="004E3E72" w:rsidRDefault="004E3E72" w14:paraId="673C7BC1" w14:textId="5EC48131">
      <w:pPr>
        <w:pStyle w:val="Cobra-Title1"/>
        <w:numPr>
          <w:ilvl w:val="0"/>
          <w:numId w:val="0"/>
        </w:numPr>
        <w:rPr>
          <w:rStyle w:val="eop"/>
          <w:rFonts w:ascii="Clear Sans Light" w:hAnsi="Clear Sans Light"/>
          <w:u w:val="none"/>
          <w:lang w:val="fr-FR"/>
        </w:rPr>
      </w:pPr>
      <w:r>
        <w:rPr>
          <w:u w:val="none"/>
          <w:shd w:val="clear" w:color="auto" w:fill="FFFFFF"/>
          <w:lang w:val="fr-FR"/>
        </w:rPr>
        <w:t xml:space="preserve"> </w:t>
      </w:r>
    </w:p>
    <w:p w:rsidRPr="005245E1" w:rsidR="005245E1" w:rsidP="005245E1" w:rsidRDefault="00A47F67" w14:paraId="7D97CCA4" w14:textId="0CF5A3BB">
      <w:pPr>
        <w:pStyle w:val="Cobra-Title1"/>
        <w:numPr>
          <w:ilvl w:val="0"/>
          <w:numId w:val="0"/>
        </w:numPr>
        <w:ind w:firstLine="360"/>
        <w:jc w:val="both"/>
        <w:rPr>
          <w:rStyle w:val="eop"/>
          <w:rFonts w:ascii="Clear Sans Light" w:hAnsi="Clear Sans Light"/>
          <w:u w:val="none"/>
          <w:lang w:val="fr-FR"/>
        </w:rPr>
      </w:pPr>
      <w:r>
        <w:rPr>
          <w:rStyle w:val="eop"/>
          <w:rFonts w:ascii="Clear Sans Light" w:hAnsi="Clear Sans Light"/>
          <w:u w:val="none"/>
          <w:lang w:val="fr-FR"/>
        </w:rPr>
        <w:t>E</w:t>
      </w:r>
      <w:r w:rsidR="00C73127">
        <w:rPr>
          <w:rStyle w:val="eop"/>
          <w:rFonts w:ascii="Clear Sans Light" w:hAnsi="Clear Sans Light"/>
          <w:u w:val="none"/>
          <w:lang w:val="fr-FR"/>
        </w:rPr>
        <w:t>lle va pouvoir</w:t>
      </w:r>
      <w:r w:rsidR="0095291D">
        <w:rPr>
          <w:rStyle w:val="eop"/>
          <w:rFonts w:ascii="Clear Sans Light" w:hAnsi="Clear Sans Light"/>
          <w:u w:val="none"/>
          <w:lang w:val="fr-FR"/>
        </w:rPr>
        <w:t xml:space="preserve"> y</w:t>
      </w:r>
      <w:r w:rsidR="00C73127">
        <w:rPr>
          <w:rStyle w:val="eop"/>
          <w:rFonts w:ascii="Clear Sans Light" w:hAnsi="Clear Sans Light"/>
          <w:u w:val="none"/>
          <w:lang w:val="fr-FR"/>
        </w:rPr>
        <w:t xml:space="preserve"> ajouter un titre grâce à la balise &lt;caption&gt;</w:t>
      </w:r>
      <w:r w:rsidR="007036E9">
        <w:rPr>
          <w:rStyle w:val="eop"/>
          <w:rFonts w:ascii="Clear Sans Light" w:hAnsi="Clear Sans Light"/>
          <w:u w:val="none"/>
          <w:lang w:val="fr-FR"/>
        </w:rPr>
        <w:t xml:space="preserve">. </w:t>
      </w:r>
      <w:r w:rsidR="006E3B8C">
        <w:rPr>
          <w:rStyle w:val="eop"/>
          <w:rFonts w:ascii="Clear Sans Light" w:hAnsi="Clear Sans Light"/>
          <w:u w:val="none"/>
          <w:lang w:val="fr-FR"/>
        </w:rPr>
        <w:t>À la suite de</w:t>
      </w:r>
      <w:r w:rsidR="00FC2F5D">
        <w:rPr>
          <w:rStyle w:val="eop"/>
          <w:rFonts w:ascii="Clear Sans Light" w:hAnsi="Clear Sans Light"/>
          <w:u w:val="none"/>
          <w:lang w:val="fr-FR"/>
        </w:rPr>
        <w:t xml:space="preserve"> cela, </w:t>
      </w:r>
      <w:r w:rsidR="00D10A10">
        <w:rPr>
          <w:rStyle w:val="eop"/>
          <w:rFonts w:ascii="Clear Sans Light" w:hAnsi="Clear Sans Light"/>
          <w:u w:val="none"/>
          <w:lang w:val="fr-FR"/>
        </w:rPr>
        <w:t xml:space="preserve">elle </w:t>
      </w:r>
      <w:r>
        <w:rPr>
          <w:rStyle w:val="eop"/>
          <w:rFonts w:ascii="Clear Sans Light" w:hAnsi="Clear Sans Light"/>
          <w:u w:val="none"/>
          <w:lang w:val="fr-FR"/>
        </w:rPr>
        <w:t>pourra</w:t>
      </w:r>
      <w:r w:rsidR="00D10A10">
        <w:rPr>
          <w:rStyle w:val="eop"/>
          <w:rFonts w:ascii="Clear Sans Light" w:hAnsi="Clear Sans Light"/>
          <w:u w:val="none"/>
          <w:lang w:val="fr-FR"/>
        </w:rPr>
        <w:t xml:space="preserve"> utiliser plusieurs balises pour mettre en forme son tableau</w:t>
      </w:r>
      <w:r>
        <w:rPr>
          <w:rStyle w:val="eop"/>
          <w:rFonts w:ascii="Clear Sans Light" w:hAnsi="Clear Sans Light"/>
          <w:u w:val="none"/>
          <w:lang w:val="fr-FR"/>
        </w:rPr>
        <w:t> :</w:t>
      </w:r>
    </w:p>
    <w:p w:rsidR="68879CA7" w:rsidP="68879CA7" w:rsidRDefault="68879CA7" w14:paraId="5D39D9A5" w14:textId="4C99FE80">
      <w:pPr>
        <w:pStyle w:val="Cobra-Title1"/>
        <w:numPr>
          <w:ilvl w:val="0"/>
          <w:numId w:val="0"/>
        </w:numPr>
        <w:jc w:val="both"/>
        <w:rPr>
          <w:rStyle w:val="eop"/>
          <w:rFonts w:ascii="Clear Sans Light" w:hAnsi="Clear Sans Light"/>
          <w:u w:val="none"/>
          <w:lang w:val="fr-FR"/>
        </w:rPr>
      </w:pPr>
    </w:p>
    <w:p w:rsidR="00926F70" w:rsidP="00345588" w:rsidRDefault="006E3B8C" w14:paraId="648D7A1F" w14:textId="19900CC5">
      <w:pPr>
        <w:pStyle w:val="Cobra-NormalTick"/>
        <w:rPr>
          <w:rStyle w:val="eop"/>
          <w:lang w:val="fr-FR"/>
        </w:rPr>
      </w:pPr>
      <w:r>
        <w:rPr>
          <w:rStyle w:val="eop"/>
          <w:lang w:val="fr-FR"/>
        </w:rPr>
        <w:t>La balise &lt;</w:t>
      </w:r>
      <w:r w:rsidR="00BB0A60">
        <w:rPr>
          <w:rStyle w:val="eop"/>
          <w:lang w:val="fr-FR"/>
        </w:rPr>
        <w:t>tr&gt; in</w:t>
      </w:r>
      <w:r w:rsidR="00A07EF7">
        <w:rPr>
          <w:rStyle w:val="eop"/>
          <w:lang w:val="fr-FR"/>
        </w:rPr>
        <w:t>dique qu</w:t>
      </w:r>
      <w:r w:rsidR="008A7683">
        <w:rPr>
          <w:rStyle w:val="eop"/>
          <w:lang w:val="fr-FR"/>
        </w:rPr>
        <w:t>’</w:t>
      </w:r>
      <w:r w:rsidR="00FA1254">
        <w:rPr>
          <w:rStyle w:val="eop"/>
          <w:lang w:val="fr-FR"/>
        </w:rPr>
        <w:t>on</w:t>
      </w:r>
      <w:r w:rsidR="00A07EF7">
        <w:rPr>
          <w:rStyle w:val="eop"/>
          <w:lang w:val="fr-FR"/>
        </w:rPr>
        <w:t xml:space="preserve"> se situe dans une ligne du tableau. </w:t>
      </w:r>
      <w:r w:rsidR="00EB190E">
        <w:rPr>
          <w:rStyle w:val="eop"/>
          <w:lang w:val="fr-FR"/>
        </w:rPr>
        <w:t xml:space="preserve">Pour chaque colonne de la ligne, </w:t>
      </w:r>
      <w:r w:rsidR="00086908">
        <w:rPr>
          <w:rStyle w:val="eop"/>
          <w:lang w:val="fr-FR"/>
        </w:rPr>
        <w:t>il est possible d’avoir une des deux balises suivantes</w:t>
      </w:r>
      <w:r w:rsidR="00926F70">
        <w:rPr>
          <w:rStyle w:val="eop"/>
          <w:lang w:val="fr-FR"/>
        </w:rPr>
        <w:t>.</w:t>
      </w:r>
    </w:p>
    <w:p w:rsidR="00345588" w:rsidP="00345588" w:rsidRDefault="00697611" w14:paraId="62A90786" w14:textId="621B8D7A">
      <w:pPr>
        <w:pStyle w:val="Cobra-NormalTick"/>
        <w:rPr>
          <w:rStyle w:val="eop"/>
          <w:lang w:val="fr-FR"/>
        </w:rPr>
      </w:pPr>
      <w:r>
        <w:rPr>
          <w:rStyle w:val="eop"/>
          <w:lang w:val="fr-FR"/>
        </w:rPr>
        <w:t xml:space="preserve">La balise </w:t>
      </w:r>
      <w:r w:rsidR="000F13AA">
        <w:rPr>
          <w:rStyle w:val="eop"/>
          <w:lang w:val="fr-FR"/>
        </w:rPr>
        <w:t>&lt;</w:t>
      </w:r>
      <w:r w:rsidR="00094508">
        <w:rPr>
          <w:rStyle w:val="eop"/>
          <w:lang w:val="fr-FR"/>
        </w:rPr>
        <w:t xml:space="preserve">th&gt; pour que l’écriture </w:t>
      </w:r>
      <w:r>
        <w:rPr>
          <w:rStyle w:val="eop"/>
          <w:lang w:val="fr-FR"/>
        </w:rPr>
        <w:t xml:space="preserve">de la </w:t>
      </w:r>
      <w:r w:rsidR="00EB190E">
        <w:rPr>
          <w:rStyle w:val="eop"/>
          <w:lang w:val="fr-FR"/>
        </w:rPr>
        <w:t xml:space="preserve">case du tableau </w:t>
      </w:r>
      <w:r w:rsidR="00094508">
        <w:rPr>
          <w:rStyle w:val="eop"/>
          <w:lang w:val="fr-FR"/>
        </w:rPr>
        <w:t>soit en gras</w:t>
      </w:r>
      <w:r w:rsidR="007E3A22">
        <w:rPr>
          <w:rStyle w:val="eop"/>
          <w:lang w:val="fr-FR"/>
        </w:rPr>
        <w:t xml:space="preserve">, </w:t>
      </w:r>
      <w:r w:rsidR="00A17715">
        <w:rPr>
          <w:rStyle w:val="eop"/>
          <w:lang w:val="fr-FR"/>
        </w:rPr>
        <w:t>pour un titre par exemple</w:t>
      </w:r>
      <w:r w:rsidR="00345588">
        <w:rPr>
          <w:rStyle w:val="eop"/>
          <w:lang w:val="fr-FR"/>
        </w:rPr>
        <w:t>.</w:t>
      </w:r>
    </w:p>
    <w:p w:rsidRPr="005245E1" w:rsidR="005245E1" w:rsidP="005245E1" w:rsidRDefault="00345588" w14:paraId="40F665B6" w14:textId="2092AE33">
      <w:pPr>
        <w:pStyle w:val="Cobra-NormalTick"/>
        <w:rPr>
          <w:rStyle w:val="eop"/>
          <w:lang w:val="fr-FR"/>
        </w:rPr>
      </w:pPr>
      <w:r>
        <w:rPr>
          <w:rStyle w:val="eop"/>
          <w:lang w:val="fr-FR"/>
        </w:rPr>
        <w:t>L</w:t>
      </w:r>
      <w:r w:rsidR="00A17715">
        <w:rPr>
          <w:rStyle w:val="eop"/>
          <w:lang w:val="fr-FR"/>
        </w:rPr>
        <w:t>a balise &lt;</w:t>
      </w:r>
      <w:r w:rsidR="00532CEA">
        <w:rPr>
          <w:rStyle w:val="eop"/>
          <w:lang w:val="fr-FR"/>
        </w:rPr>
        <w:t xml:space="preserve">td&gt; pour </w:t>
      </w:r>
      <w:r w:rsidR="005C699A">
        <w:rPr>
          <w:rStyle w:val="eop"/>
          <w:lang w:val="fr-FR"/>
        </w:rPr>
        <w:t xml:space="preserve">une écriture </w:t>
      </w:r>
      <w:r w:rsidRPr="7F4FCDD5" w:rsidR="2F00A2C3">
        <w:rPr>
          <w:rStyle w:val="eop"/>
          <w:lang w:val="fr-FR"/>
        </w:rPr>
        <w:t>normale</w:t>
      </w:r>
      <w:r w:rsidR="005C699A">
        <w:rPr>
          <w:rStyle w:val="eop"/>
          <w:lang w:val="fr-FR"/>
        </w:rPr>
        <w:t xml:space="preserve">. </w:t>
      </w:r>
    </w:p>
    <w:p w:rsidR="68879CA7" w:rsidP="68879CA7" w:rsidRDefault="68879CA7" w14:paraId="6B1F025F" w14:textId="36A7D6E4">
      <w:pPr>
        <w:pStyle w:val="Cobra-NormalTick"/>
        <w:numPr>
          <w:ilvl w:val="0"/>
          <w:numId w:val="0"/>
        </w:numPr>
        <w:rPr>
          <w:rStyle w:val="eop"/>
          <w:lang w:val="fr-FR"/>
        </w:rPr>
      </w:pPr>
    </w:p>
    <w:p w:rsidR="00E8606F" w:rsidP="00E8606F" w:rsidRDefault="00CD159E" w14:paraId="6D21B530" w14:textId="0ACF0969">
      <w:pPr>
        <w:pStyle w:val="Cobra-Title1"/>
        <w:numPr>
          <w:ilvl w:val="0"/>
          <w:numId w:val="0"/>
        </w:numPr>
        <w:ind w:firstLine="360"/>
        <w:jc w:val="both"/>
        <w:rPr>
          <w:rStyle w:val="eop"/>
          <w:rFonts w:ascii="Clear Sans Light" w:hAnsi="Clear Sans Light"/>
          <w:u w:val="none"/>
          <w:lang w:val="fr-FR"/>
        </w:rPr>
      </w:pPr>
      <w:r>
        <w:rPr>
          <w:rStyle w:val="eop"/>
          <w:rFonts w:ascii="Clear Sans Light" w:hAnsi="Clear Sans Light"/>
          <w:u w:val="none"/>
          <w:lang w:val="fr-FR"/>
        </w:rPr>
        <w:t xml:space="preserve">Pour </w:t>
      </w:r>
      <w:r w:rsidR="00A21EB4">
        <w:rPr>
          <w:rStyle w:val="eop"/>
          <w:rFonts w:ascii="Clear Sans Light" w:hAnsi="Clear Sans Light"/>
          <w:u w:val="none"/>
          <w:lang w:val="fr-FR"/>
        </w:rPr>
        <w:t>fusionner</w:t>
      </w:r>
      <w:r>
        <w:rPr>
          <w:rStyle w:val="eop"/>
          <w:rFonts w:ascii="Clear Sans Light" w:hAnsi="Clear Sans Light"/>
          <w:u w:val="none"/>
          <w:lang w:val="fr-FR"/>
        </w:rPr>
        <w:t xml:space="preserve"> les lignes et </w:t>
      </w:r>
      <w:r w:rsidR="00A21EB4">
        <w:rPr>
          <w:rStyle w:val="eop"/>
          <w:rFonts w:ascii="Clear Sans Light" w:hAnsi="Clear Sans Light"/>
          <w:u w:val="none"/>
          <w:lang w:val="fr-FR"/>
        </w:rPr>
        <w:t>colonnes</w:t>
      </w:r>
      <w:r>
        <w:rPr>
          <w:rStyle w:val="eop"/>
          <w:rFonts w:ascii="Clear Sans Light" w:hAnsi="Clear Sans Light"/>
          <w:u w:val="none"/>
          <w:lang w:val="fr-FR"/>
        </w:rPr>
        <w:t xml:space="preserve">, il existe des </w:t>
      </w:r>
      <w:r w:rsidRPr="16290805" w:rsidR="64486511">
        <w:rPr>
          <w:rStyle w:val="eop"/>
          <w:rFonts w:ascii="Clear Sans Light" w:hAnsi="Clear Sans Light"/>
          <w:u w:val="none"/>
          <w:lang w:val="fr-FR"/>
        </w:rPr>
        <w:t>propriétés</w:t>
      </w:r>
      <w:r>
        <w:rPr>
          <w:rStyle w:val="eop"/>
          <w:rFonts w:ascii="Clear Sans Light" w:hAnsi="Clear Sans Light"/>
          <w:u w:val="none"/>
          <w:lang w:val="fr-FR"/>
        </w:rPr>
        <w:t xml:space="preserve"> que </w:t>
      </w:r>
      <w:r w:rsidR="00A32850">
        <w:rPr>
          <w:rStyle w:val="eop"/>
          <w:rFonts w:ascii="Clear Sans Light" w:hAnsi="Clear Sans Light"/>
          <w:u w:val="none"/>
          <w:lang w:val="fr-FR"/>
        </w:rPr>
        <w:t>l’</w:t>
      </w:r>
      <w:r>
        <w:rPr>
          <w:rStyle w:val="eop"/>
          <w:rFonts w:ascii="Clear Sans Light" w:hAnsi="Clear Sans Light"/>
          <w:u w:val="none"/>
          <w:lang w:val="fr-FR"/>
        </w:rPr>
        <w:t>on peut ajouter</w:t>
      </w:r>
      <w:r w:rsidR="00A21EB4">
        <w:rPr>
          <w:rStyle w:val="eop"/>
          <w:rFonts w:ascii="Clear Sans Light" w:hAnsi="Clear Sans Light"/>
          <w:u w:val="none"/>
          <w:lang w:val="fr-FR"/>
        </w:rPr>
        <w:t xml:space="preserve">. </w:t>
      </w:r>
      <w:r w:rsidR="00D13487">
        <w:rPr>
          <w:rStyle w:val="eop"/>
          <w:rFonts w:ascii="Clear Sans Light" w:hAnsi="Clear Sans Light"/>
          <w:u w:val="none"/>
          <w:lang w:val="fr-FR"/>
        </w:rPr>
        <w:t xml:space="preserve">« colspan » pour </w:t>
      </w:r>
      <w:r w:rsidR="007915C7">
        <w:rPr>
          <w:rStyle w:val="eop"/>
          <w:rFonts w:ascii="Clear Sans Light" w:hAnsi="Clear Sans Light"/>
          <w:u w:val="none"/>
          <w:lang w:val="fr-FR"/>
        </w:rPr>
        <w:t xml:space="preserve">la fusion de </w:t>
      </w:r>
      <w:r w:rsidR="00760E65">
        <w:rPr>
          <w:rStyle w:val="eop"/>
          <w:rFonts w:ascii="Clear Sans Light" w:hAnsi="Clear Sans Light"/>
          <w:u w:val="none"/>
          <w:lang w:val="fr-FR"/>
        </w:rPr>
        <w:t>colonnes</w:t>
      </w:r>
      <w:r w:rsidR="00850DD9">
        <w:rPr>
          <w:rStyle w:val="eop"/>
          <w:rFonts w:ascii="Clear Sans Light" w:hAnsi="Clear Sans Light"/>
          <w:u w:val="none"/>
          <w:lang w:val="fr-FR"/>
        </w:rPr>
        <w:t xml:space="preserve"> et </w:t>
      </w:r>
      <w:r w:rsidR="005036F2">
        <w:rPr>
          <w:rStyle w:val="eop"/>
          <w:rFonts w:ascii="Clear Sans Light" w:hAnsi="Clear Sans Light"/>
          <w:u w:val="none"/>
          <w:lang w:val="fr-FR"/>
        </w:rPr>
        <w:t>« </w:t>
      </w:r>
      <w:r w:rsidR="00DF0B6E">
        <w:rPr>
          <w:rStyle w:val="eop"/>
          <w:rFonts w:ascii="Clear Sans Light" w:hAnsi="Clear Sans Light"/>
          <w:u w:val="none"/>
          <w:lang w:val="fr-FR"/>
        </w:rPr>
        <w:t xml:space="preserve">rowspan » pour </w:t>
      </w:r>
      <w:r w:rsidR="00E8606F">
        <w:rPr>
          <w:rStyle w:val="eop"/>
          <w:rFonts w:ascii="Clear Sans Light" w:hAnsi="Clear Sans Light"/>
          <w:u w:val="none"/>
          <w:lang w:val="fr-FR"/>
        </w:rPr>
        <w:t>assembler plusieurs lignes. Voici un petit exemple :</w:t>
      </w:r>
    </w:p>
    <w:p w:rsidR="00E8606F" w:rsidP="00E8606F" w:rsidRDefault="00E8606F" w14:paraId="3F059BDF" w14:textId="6179A3D2">
      <w:pPr>
        <w:pStyle w:val="Cobra-Title1"/>
        <w:numPr>
          <w:ilvl w:val="0"/>
          <w:numId w:val="0"/>
        </w:numPr>
        <w:jc w:val="both"/>
        <w:rPr>
          <w:rStyle w:val="eop"/>
          <w:rFonts w:ascii="Clear Sans Light" w:hAnsi="Clear Sans Light"/>
          <w:u w:val="none"/>
          <w:lang w:val="fr-FR"/>
        </w:rPr>
      </w:pPr>
    </w:p>
    <w:p w:rsidRPr="00427F08" w:rsidR="00427F08" w:rsidP="00427F08" w:rsidRDefault="00427F08" w14:paraId="208600A1" w14:textId="12838E95">
      <w:pPr>
        <w:shd w:val="clear" w:color="auto" w:fill="1E1E1E"/>
        <w:spacing w:after="0" w:line="285" w:lineRule="atLeast"/>
        <w:rPr>
          <w:rStyle w:val="eop"/>
          <w:rFonts w:ascii="Clear Sans Light" w:hAnsi="Clear Sans Light"/>
          <w:lang w:val="fr-FR"/>
        </w:rPr>
      </w:pPr>
      <w:r w:rsidRPr="00427F08">
        <w:rPr>
          <w:rStyle w:val="eop"/>
          <w:rFonts w:ascii="Clear Sans Light" w:hAnsi="Clear Sans Light" w:cs="Clear Sans Light"/>
          <w:color w:val="D9E2F3" w:themeColor="accent1" w:themeTint="33"/>
          <w:lang w:val="fr-FR"/>
        </w:rPr>
        <w:t>&lt;</w:t>
      </w:r>
      <w:r w:rsidRPr="00427F08">
        <w:rPr>
          <w:rStyle w:val="eop"/>
          <w:rFonts w:ascii="Clear Sans Light" w:hAnsi="Clear Sans Light"/>
          <w:lang w:val="fr-FR"/>
        </w:rPr>
        <w:t>table&gt;</w:t>
      </w:r>
    </w:p>
    <w:p w:rsidRPr="00427F08" w:rsidR="00427F08" w:rsidP="00427F08" w:rsidRDefault="00427F08" w14:paraId="7066C873" w14:textId="12838E95">
      <w:pPr>
        <w:shd w:val="clear" w:color="auto" w:fill="1E1E1E"/>
        <w:spacing w:after="0" w:line="285" w:lineRule="atLeast"/>
        <w:rPr>
          <w:rStyle w:val="eop"/>
          <w:rFonts w:ascii="Clear Sans Light" w:hAnsi="Clear Sans Light" w:cs="Clear Sans Light"/>
          <w:color w:val="D9E2F3" w:themeColor="accent1" w:themeTint="33"/>
          <w:lang w:val="fr-FR"/>
        </w:rPr>
      </w:pPr>
      <w:r w:rsidRPr="00427F08">
        <w:rPr>
          <w:rStyle w:val="eop"/>
          <w:rFonts w:ascii="Clear Sans Light" w:hAnsi="Clear Sans Light" w:cs="Clear Sans Light"/>
          <w:color w:val="D9E2F3" w:themeColor="accent1" w:themeTint="33"/>
          <w:lang w:val="fr-FR"/>
        </w:rPr>
        <w:t>    &lt;caption&gt;Un titre&lt;/caption&gt;</w:t>
      </w:r>
    </w:p>
    <w:p w:rsidRPr="00427F08" w:rsidR="00427F08" w:rsidP="00427F08" w:rsidRDefault="00427F08" w14:paraId="3224E122" w14:textId="12838E95">
      <w:pPr>
        <w:shd w:val="clear" w:color="auto" w:fill="1E1E1E"/>
        <w:spacing w:after="0" w:line="285" w:lineRule="atLeast"/>
        <w:rPr>
          <w:rStyle w:val="eop"/>
          <w:rFonts w:ascii="Clear Sans Light" w:hAnsi="Clear Sans Light" w:cs="Clear Sans Light"/>
          <w:color w:val="D9E2F3" w:themeColor="accent1" w:themeTint="33"/>
          <w:lang w:val="fr-FR"/>
        </w:rPr>
      </w:pPr>
      <w:r w:rsidRPr="00427F08">
        <w:rPr>
          <w:rStyle w:val="eop"/>
          <w:rFonts w:ascii="Clear Sans Light" w:hAnsi="Clear Sans Light" w:cs="Clear Sans Light"/>
          <w:color w:val="D9E2F3" w:themeColor="accent1" w:themeTint="33"/>
          <w:lang w:val="fr-FR"/>
        </w:rPr>
        <w:t>    &lt;tr&gt;</w:t>
      </w:r>
    </w:p>
    <w:p w:rsidRPr="00427F08" w:rsidR="00427F08" w:rsidP="00427F08" w:rsidRDefault="00427F08" w14:paraId="4BDDAAD8" w14:textId="12838E95">
      <w:pPr>
        <w:shd w:val="clear" w:color="auto" w:fill="1E1E1E"/>
        <w:spacing w:after="0" w:line="285" w:lineRule="atLeast"/>
        <w:rPr>
          <w:rStyle w:val="eop"/>
          <w:rFonts w:ascii="Clear Sans Light" w:hAnsi="Clear Sans Light" w:cs="Clear Sans Light"/>
          <w:color w:val="D9E2F3" w:themeColor="accent1" w:themeTint="33"/>
          <w:lang w:val="fr-FR"/>
        </w:rPr>
      </w:pPr>
      <w:r w:rsidRPr="00427F08">
        <w:rPr>
          <w:rStyle w:val="eop"/>
          <w:rFonts w:ascii="Clear Sans Light" w:hAnsi="Clear Sans Light" w:cs="Clear Sans Light"/>
          <w:color w:val="D9E2F3" w:themeColor="accent1" w:themeTint="33"/>
          <w:lang w:val="fr-FR"/>
        </w:rPr>
        <w:t>        &lt;th&gt;Important 1&lt;/th&gt;</w:t>
      </w:r>
    </w:p>
    <w:p w:rsidRPr="00427F08" w:rsidR="00427F08" w:rsidP="00427F08" w:rsidRDefault="00427F08" w14:paraId="11F003FA" w14:textId="12838E95">
      <w:pPr>
        <w:shd w:val="clear" w:color="auto" w:fill="1E1E1E"/>
        <w:spacing w:after="0" w:line="285" w:lineRule="atLeast"/>
        <w:rPr>
          <w:rStyle w:val="eop"/>
          <w:rFonts w:ascii="Clear Sans Light" w:hAnsi="Clear Sans Light" w:cs="Clear Sans Light"/>
          <w:color w:val="D9E2F3" w:themeColor="accent1" w:themeTint="33"/>
          <w:lang w:val="fr-FR"/>
        </w:rPr>
      </w:pPr>
      <w:r w:rsidRPr="00427F08">
        <w:rPr>
          <w:rStyle w:val="eop"/>
          <w:rFonts w:ascii="Clear Sans Light" w:hAnsi="Clear Sans Light" w:cs="Clear Sans Light"/>
          <w:color w:val="D9E2F3" w:themeColor="accent1" w:themeTint="33"/>
          <w:lang w:val="fr-FR"/>
        </w:rPr>
        <w:t>        &lt;td&gt;Ici, il y&lt;/td&gt;</w:t>
      </w:r>
    </w:p>
    <w:p w:rsidRPr="00427F08" w:rsidR="00427F08" w:rsidP="00427F08" w:rsidRDefault="00427F08" w14:paraId="3FD549B0" w14:textId="12838E95">
      <w:pPr>
        <w:shd w:val="clear" w:color="auto" w:fill="1E1E1E"/>
        <w:spacing w:after="0" w:line="285" w:lineRule="atLeast"/>
        <w:rPr>
          <w:rStyle w:val="eop"/>
          <w:rFonts w:ascii="Clear Sans Light" w:hAnsi="Clear Sans Light" w:cs="Clear Sans Light"/>
          <w:color w:val="D9E2F3" w:themeColor="accent1" w:themeTint="33"/>
          <w:lang w:val="fr-FR"/>
        </w:rPr>
      </w:pPr>
      <w:r w:rsidRPr="00427F08">
        <w:rPr>
          <w:rStyle w:val="eop"/>
          <w:rFonts w:ascii="Clear Sans Light" w:hAnsi="Clear Sans Light" w:cs="Clear Sans Light"/>
          <w:color w:val="D9E2F3" w:themeColor="accent1" w:themeTint="33"/>
          <w:lang w:val="fr-FR"/>
        </w:rPr>
        <w:t>        &lt;td&gt;a du texte&lt;/td&gt;</w:t>
      </w:r>
    </w:p>
    <w:p w:rsidRPr="00427F08" w:rsidR="00427F08" w:rsidP="00427F08" w:rsidRDefault="00427F08" w14:paraId="7478C3CB" w14:textId="12838E95">
      <w:pPr>
        <w:shd w:val="clear" w:color="auto" w:fill="1E1E1E"/>
        <w:spacing w:after="0" w:line="285" w:lineRule="atLeast"/>
        <w:rPr>
          <w:rStyle w:val="eop"/>
          <w:rFonts w:ascii="Clear Sans Light" w:hAnsi="Clear Sans Light" w:cs="Clear Sans Light"/>
          <w:color w:val="D9E2F3" w:themeColor="accent1" w:themeTint="33"/>
        </w:rPr>
      </w:pPr>
      <w:r w:rsidRPr="00427F08">
        <w:rPr>
          <w:rStyle w:val="eop"/>
          <w:rFonts w:ascii="Clear Sans Light" w:hAnsi="Clear Sans Light" w:cs="Clear Sans Light"/>
          <w:color w:val="D9E2F3" w:themeColor="accent1" w:themeTint="33"/>
          <w:lang w:val="fr-FR"/>
        </w:rPr>
        <w:t>    </w:t>
      </w:r>
      <w:r w:rsidRPr="00427F08">
        <w:rPr>
          <w:rStyle w:val="eop"/>
          <w:rFonts w:ascii="Clear Sans Light" w:hAnsi="Clear Sans Light" w:cs="Clear Sans Light"/>
          <w:color w:val="D9E2F3" w:themeColor="accent1" w:themeTint="33"/>
        </w:rPr>
        <w:t>&lt;/tr&gt;</w:t>
      </w:r>
    </w:p>
    <w:p w:rsidRPr="00427F08" w:rsidR="00427F08" w:rsidP="00427F08" w:rsidRDefault="00427F08" w14:paraId="57FC414D" w14:textId="12838E95">
      <w:pPr>
        <w:shd w:val="clear" w:color="auto" w:fill="1E1E1E"/>
        <w:spacing w:after="0" w:line="285" w:lineRule="atLeast"/>
        <w:rPr>
          <w:rStyle w:val="eop"/>
          <w:rFonts w:ascii="Clear Sans Light" w:hAnsi="Clear Sans Light" w:cs="Clear Sans Light"/>
          <w:color w:val="D9E2F3" w:themeColor="accent1" w:themeTint="33"/>
        </w:rPr>
      </w:pPr>
      <w:r w:rsidRPr="00427F08">
        <w:rPr>
          <w:rStyle w:val="eop"/>
          <w:rFonts w:ascii="Clear Sans Light" w:hAnsi="Clear Sans Light" w:cs="Clear Sans Light"/>
          <w:color w:val="D9E2F3" w:themeColor="accent1" w:themeTint="33"/>
        </w:rPr>
        <w:t>    &lt;tr&gt;</w:t>
      </w:r>
    </w:p>
    <w:p w:rsidRPr="00427F08" w:rsidR="00427F08" w:rsidP="00427F08" w:rsidRDefault="00427F08" w14:paraId="0361F8E0" w14:textId="12838E95">
      <w:pPr>
        <w:shd w:val="clear" w:color="auto" w:fill="1E1E1E"/>
        <w:spacing w:after="0" w:line="285" w:lineRule="atLeast"/>
        <w:rPr>
          <w:rStyle w:val="eop"/>
          <w:rFonts w:ascii="Clear Sans Light" w:hAnsi="Clear Sans Light" w:cs="Clear Sans Light"/>
          <w:color w:val="D9E2F3" w:themeColor="accent1" w:themeTint="33"/>
        </w:rPr>
      </w:pPr>
      <w:r w:rsidRPr="00427F08">
        <w:rPr>
          <w:rStyle w:val="eop"/>
          <w:rFonts w:ascii="Clear Sans Light" w:hAnsi="Clear Sans Light" w:cs="Clear Sans Light"/>
          <w:color w:val="D9E2F3" w:themeColor="accent1" w:themeTint="33"/>
        </w:rPr>
        <w:t>        &lt;th&gt;Important 2&lt;/th&gt;</w:t>
      </w:r>
    </w:p>
    <w:p w:rsidRPr="00427F08" w:rsidR="00427F08" w:rsidP="00427F08" w:rsidRDefault="00427F08" w14:paraId="60954AF1" w14:textId="12838E95">
      <w:pPr>
        <w:shd w:val="clear" w:color="auto" w:fill="1E1E1E"/>
        <w:spacing w:after="0" w:line="285" w:lineRule="atLeast"/>
        <w:rPr>
          <w:rStyle w:val="eop"/>
          <w:rFonts w:ascii="Clear Sans Light" w:hAnsi="Clear Sans Light" w:cs="Clear Sans Light"/>
          <w:color w:val="D9E2F3" w:themeColor="accent1" w:themeTint="33"/>
          <w:lang w:val="fr-FR"/>
        </w:rPr>
      </w:pPr>
      <w:r w:rsidRPr="00427F08">
        <w:rPr>
          <w:rStyle w:val="eop"/>
          <w:rFonts w:ascii="Clear Sans Light" w:hAnsi="Clear Sans Light" w:cs="Clear Sans Light"/>
          <w:color w:val="D9E2F3" w:themeColor="accent1" w:themeTint="33"/>
        </w:rPr>
        <w:t>        </w:t>
      </w:r>
      <w:r w:rsidRPr="00427F08">
        <w:rPr>
          <w:rStyle w:val="eop"/>
          <w:rFonts w:ascii="Clear Sans Light" w:hAnsi="Clear Sans Light" w:cs="Clear Sans Light"/>
          <w:color w:val="D9E2F3" w:themeColor="accent1" w:themeTint="33"/>
          <w:lang w:val="fr-FR"/>
        </w:rPr>
        <w:t>&lt;td&gt;Ici, aussi&lt;/td&gt;</w:t>
      </w:r>
    </w:p>
    <w:p w:rsidRPr="00427F08" w:rsidR="00427F08" w:rsidP="00427F08" w:rsidRDefault="00427F08" w14:paraId="5A68E7C6" w14:textId="12838E95">
      <w:pPr>
        <w:shd w:val="clear" w:color="auto" w:fill="1E1E1E"/>
        <w:spacing w:after="0" w:line="285" w:lineRule="atLeast"/>
        <w:rPr>
          <w:rStyle w:val="eop"/>
          <w:rFonts w:ascii="Clear Sans Light" w:hAnsi="Clear Sans Light" w:cs="Clear Sans Light"/>
          <w:color w:val="D9E2F3" w:themeColor="accent1" w:themeTint="33"/>
          <w:lang w:val="fr-FR"/>
        </w:rPr>
      </w:pPr>
      <w:r w:rsidRPr="00427F08">
        <w:rPr>
          <w:rStyle w:val="eop"/>
          <w:rFonts w:ascii="Clear Sans Light" w:hAnsi="Clear Sans Light" w:cs="Clear Sans Light"/>
          <w:color w:val="D9E2F3" w:themeColor="accent1" w:themeTint="33"/>
          <w:lang w:val="fr-FR"/>
        </w:rPr>
        <w:t>        &lt;td rowspan="2"&gt;Fusion !&lt;/td&gt;</w:t>
      </w:r>
    </w:p>
    <w:p w:rsidRPr="00427F08" w:rsidR="00427F08" w:rsidP="00427F08" w:rsidRDefault="00427F08" w14:paraId="05908A2C" w14:textId="12838E95">
      <w:pPr>
        <w:shd w:val="clear" w:color="auto" w:fill="1E1E1E"/>
        <w:spacing w:after="0" w:line="285" w:lineRule="atLeast"/>
        <w:rPr>
          <w:rStyle w:val="eop"/>
          <w:rFonts w:ascii="Clear Sans Light" w:hAnsi="Clear Sans Light" w:cs="Clear Sans Light"/>
          <w:color w:val="D9E2F3" w:themeColor="accent1" w:themeTint="33"/>
        </w:rPr>
      </w:pPr>
      <w:r w:rsidRPr="00427F08">
        <w:rPr>
          <w:rStyle w:val="eop"/>
          <w:rFonts w:ascii="Clear Sans Light" w:hAnsi="Clear Sans Light" w:cs="Clear Sans Light"/>
          <w:color w:val="D9E2F3" w:themeColor="accent1" w:themeTint="33"/>
          <w:lang w:val="fr-FR"/>
        </w:rPr>
        <w:t>    </w:t>
      </w:r>
      <w:r w:rsidRPr="00427F08">
        <w:rPr>
          <w:rStyle w:val="eop"/>
          <w:rFonts w:ascii="Clear Sans Light" w:hAnsi="Clear Sans Light" w:cs="Clear Sans Light"/>
          <w:color w:val="D9E2F3" w:themeColor="accent1" w:themeTint="33"/>
        </w:rPr>
        <w:t>&lt;/tr&gt;</w:t>
      </w:r>
    </w:p>
    <w:p w:rsidRPr="00427F08" w:rsidR="00427F08" w:rsidP="00427F08" w:rsidRDefault="00427F08" w14:paraId="15117B66" w14:textId="12838E95">
      <w:pPr>
        <w:shd w:val="clear" w:color="auto" w:fill="1E1E1E"/>
        <w:spacing w:after="0" w:line="285" w:lineRule="atLeast"/>
        <w:rPr>
          <w:rStyle w:val="eop"/>
          <w:rFonts w:ascii="Clear Sans Light" w:hAnsi="Clear Sans Light" w:cs="Clear Sans Light"/>
          <w:color w:val="D9E2F3" w:themeColor="accent1" w:themeTint="33"/>
        </w:rPr>
      </w:pPr>
      <w:r w:rsidRPr="00427F08">
        <w:rPr>
          <w:rStyle w:val="eop"/>
          <w:rFonts w:ascii="Clear Sans Light" w:hAnsi="Clear Sans Light" w:cs="Clear Sans Light"/>
          <w:color w:val="D9E2F3" w:themeColor="accent1" w:themeTint="33"/>
        </w:rPr>
        <w:t>    &lt;tr&gt;</w:t>
      </w:r>
    </w:p>
    <w:p w:rsidRPr="00427F08" w:rsidR="00427F08" w:rsidP="00427F08" w:rsidRDefault="00427F08" w14:paraId="5AB7C17C" w14:textId="12838E95">
      <w:pPr>
        <w:shd w:val="clear" w:color="auto" w:fill="1E1E1E"/>
        <w:spacing w:after="0" w:line="285" w:lineRule="atLeast"/>
        <w:rPr>
          <w:rStyle w:val="eop"/>
          <w:rFonts w:ascii="Clear Sans Light" w:hAnsi="Clear Sans Light" w:cs="Clear Sans Light"/>
          <w:color w:val="D9E2F3" w:themeColor="accent1" w:themeTint="33"/>
        </w:rPr>
      </w:pPr>
      <w:r w:rsidRPr="00427F08">
        <w:rPr>
          <w:rStyle w:val="eop"/>
          <w:rFonts w:ascii="Clear Sans Light" w:hAnsi="Clear Sans Light" w:cs="Clear Sans Light"/>
          <w:color w:val="D9E2F3" w:themeColor="accent1" w:themeTint="33"/>
        </w:rPr>
        <w:t>        &lt;th&gt;Important 3&lt;/th&gt;</w:t>
      </w:r>
    </w:p>
    <w:p w:rsidRPr="00427F08" w:rsidR="00427F08" w:rsidP="00427F08" w:rsidRDefault="00CF2D89" w14:paraId="56868C2F" w14:textId="12838E95">
      <w:pPr>
        <w:shd w:val="clear" w:color="auto" w:fill="1E1E1E"/>
        <w:spacing w:after="0" w:line="285" w:lineRule="atLeast"/>
        <w:rPr>
          <w:rStyle w:val="eop"/>
          <w:rFonts w:ascii="Clear Sans Light" w:hAnsi="Clear Sans Light" w:cs="Clear Sans Light"/>
          <w:color w:val="D9E2F3" w:themeColor="accent1" w:themeTint="33"/>
          <w:lang w:val="fr-FR"/>
        </w:rPr>
      </w:pPr>
      <w:r w:rsidRPr="00D1559F">
        <w:rPr>
          <w:noProof/>
        </w:rPr>
        <w:drawing>
          <wp:anchor distT="0" distB="0" distL="114300" distR="114300" simplePos="0" relativeHeight="251658254" behindDoc="1" locked="0" layoutInCell="1" allowOverlap="1" wp14:anchorId="423F6284" wp14:editId="64C35FB0">
            <wp:simplePos x="0" y="0"/>
            <wp:positionH relativeFrom="margin">
              <wp:posOffset>3658870</wp:posOffset>
            </wp:positionH>
            <wp:positionV relativeFrom="paragraph">
              <wp:posOffset>15875</wp:posOffset>
            </wp:positionV>
            <wp:extent cx="2286000" cy="1085850"/>
            <wp:effectExtent l="0" t="0" r="0" b="0"/>
            <wp:wrapTight wrapText="bothSides">
              <wp:wrapPolygon edited="0">
                <wp:start x="0" y="0"/>
                <wp:lineTo x="0" y="21221"/>
                <wp:lineTo x="21420" y="21221"/>
                <wp:lineTo x="21420"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286000" cy="1085850"/>
                    </a:xfrm>
                    <a:prstGeom prst="rect">
                      <a:avLst/>
                    </a:prstGeom>
                  </pic:spPr>
                </pic:pic>
              </a:graphicData>
            </a:graphic>
          </wp:anchor>
        </w:drawing>
      </w:r>
      <w:r w:rsidRPr="00B86DF9" w:rsidR="01070A32">
        <w:rPr>
          <w:rStyle w:val="eop"/>
          <w:rFonts w:ascii="Clear Sans Light" w:hAnsi="Clear Sans Light" w:cs="Clear Sans Light"/>
          <w:color w:val="D9E2F3" w:themeColor="accent1" w:themeTint="33"/>
          <w:lang w:val="fr-FR"/>
        </w:rPr>
        <w:t>        </w:t>
      </w:r>
      <w:r w:rsidRPr="00427F08" w:rsidR="01070A32">
        <w:rPr>
          <w:rStyle w:val="eop"/>
          <w:rFonts w:ascii="Clear Sans Light" w:hAnsi="Clear Sans Light" w:cs="Clear Sans Light"/>
          <w:color w:val="D9E2F3" w:themeColor="accent1" w:themeTint="33"/>
          <w:lang w:val="fr-FR"/>
        </w:rPr>
        <w:t>&lt;td&gt;Ici, pareil&lt;/td&gt;</w:t>
      </w:r>
    </w:p>
    <w:p w:rsidRPr="00427F08" w:rsidR="00427F08" w:rsidP="00427F08" w:rsidRDefault="00427F08" w14:paraId="02BCD4A0" w14:textId="12838E95">
      <w:pPr>
        <w:shd w:val="clear" w:color="auto" w:fill="1E1E1E"/>
        <w:spacing w:after="0" w:line="285" w:lineRule="atLeast"/>
        <w:rPr>
          <w:rStyle w:val="eop"/>
          <w:rFonts w:ascii="Clear Sans Light" w:hAnsi="Clear Sans Light" w:cs="Clear Sans Light"/>
          <w:color w:val="D9E2F3" w:themeColor="accent1" w:themeTint="33"/>
          <w:lang w:val="fr-FR"/>
        </w:rPr>
      </w:pPr>
      <w:r w:rsidRPr="00427F08">
        <w:rPr>
          <w:rStyle w:val="eop"/>
          <w:rFonts w:ascii="Clear Sans Light" w:hAnsi="Clear Sans Light" w:cs="Clear Sans Light"/>
          <w:color w:val="D9E2F3" w:themeColor="accent1" w:themeTint="33"/>
          <w:lang w:val="fr-FR"/>
        </w:rPr>
        <w:t>    &lt;/tr&gt;</w:t>
      </w:r>
    </w:p>
    <w:p w:rsidRPr="00427F08" w:rsidR="00427F08" w:rsidP="00427F08" w:rsidRDefault="00427F08" w14:paraId="2135A0AB" w14:textId="12838E95">
      <w:pPr>
        <w:shd w:val="clear" w:color="auto" w:fill="1E1E1E"/>
        <w:spacing w:after="0" w:line="285" w:lineRule="atLeast"/>
        <w:rPr>
          <w:rStyle w:val="eop"/>
          <w:rFonts w:ascii="Clear Sans Light" w:hAnsi="Clear Sans Light" w:cs="Clear Sans Light"/>
          <w:color w:val="D9E2F3" w:themeColor="accent1" w:themeTint="33"/>
          <w:lang w:val="fr-FR"/>
        </w:rPr>
      </w:pPr>
      <w:r w:rsidRPr="00427F08">
        <w:rPr>
          <w:rStyle w:val="eop"/>
          <w:rFonts w:ascii="Clear Sans Light" w:hAnsi="Clear Sans Light" w:cs="Clear Sans Light"/>
          <w:color w:val="D9E2F3" w:themeColor="accent1" w:themeTint="33"/>
          <w:lang w:val="fr-FR"/>
        </w:rPr>
        <w:t>    &lt;tr&gt;</w:t>
      </w:r>
    </w:p>
    <w:p w:rsidRPr="00427F08" w:rsidR="00427F08" w:rsidP="00427F08" w:rsidRDefault="00427F08" w14:paraId="21618FD9" w14:textId="12838E95">
      <w:pPr>
        <w:shd w:val="clear" w:color="auto" w:fill="1E1E1E"/>
        <w:spacing w:after="0" w:line="285" w:lineRule="atLeast"/>
        <w:rPr>
          <w:rStyle w:val="eop"/>
          <w:rFonts w:ascii="Clear Sans Light" w:hAnsi="Clear Sans Light" w:cs="Clear Sans Light"/>
          <w:color w:val="D9E2F3" w:themeColor="accent1" w:themeTint="33"/>
          <w:lang w:val="fr-FR"/>
        </w:rPr>
      </w:pPr>
      <w:r w:rsidRPr="00427F08">
        <w:rPr>
          <w:rStyle w:val="eop"/>
          <w:rFonts w:ascii="Clear Sans Light" w:hAnsi="Clear Sans Light" w:cs="Clear Sans Light"/>
          <w:color w:val="D9E2F3" w:themeColor="accent1" w:themeTint="33"/>
          <w:lang w:val="fr-FR"/>
        </w:rPr>
        <w:t>        &lt;td colspan="3"&gt;Cette ligne fait toute la longueur&lt;/td&gt;</w:t>
      </w:r>
    </w:p>
    <w:p w:rsidRPr="00427F08" w:rsidR="00427F08" w:rsidP="00427F08" w:rsidRDefault="00427F08" w14:paraId="36D84C80" w14:textId="12838E95">
      <w:pPr>
        <w:shd w:val="clear" w:color="auto" w:fill="1E1E1E"/>
        <w:spacing w:after="0" w:line="285" w:lineRule="atLeast"/>
        <w:rPr>
          <w:rStyle w:val="eop"/>
          <w:rFonts w:ascii="Clear Sans Light" w:hAnsi="Clear Sans Light" w:cs="Clear Sans Light"/>
          <w:color w:val="D9E2F3" w:themeColor="accent1" w:themeTint="33"/>
          <w:lang w:val="fr-FR"/>
        </w:rPr>
      </w:pPr>
      <w:r w:rsidRPr="00427F08">
        <w:rPr>
          <w:rStyle w:val="eop"/>
          <w:rFonts w:ascii="Clear Sans Light" w:hAnsi="Clear Sans Light" w:cs="Clear Sans Light"/>
          <w:color w:val="D9E2F3" w:themeColor="accent1" w:themeTint="33"/>
          <w:lang w:val="fr-FR"/>
        </w:rPr>
        <w:t>    &lt;/tr&gt;</w:t>
      </w:r>
    </w:p>
    <w:p w:rsidRPr="00427F08" w:rsidR="00427F08" w:rsidP="00427F08" w:rsidRDefault="00427F08" w14:paraId="06DC008B" w14:textId="5285554C">
      <w:pPr>
        <w:shd w:val="clear" w:color="auto" w:fill="1E1E1E"/>
        <w:spacing w:after="0" w:line="285" w:lineRule="atLeast"/>
        <w:rPr>
          <w:rStyle w:val="eop"/>
          <w:rFonts w:ascii="Clear Sans Light" w:hAnsi="Clear Sans Light"/>
          <w:lang w:val="fr-FR"/>
        </w:rPr>
      </w:pPr>
      <w:r w:rsidRPr="00427F08">
        <w:rPr>
          <w:rStyle w:val="eop"/>
          <w:rFonts w:ascii="Clear Sans Light" w:hAnsi="Clear Sans Light" w:cs="Clear Sans Light"/>
          <w:color w:val="D9E2F3" w:themeColor="accent1" w:themeTint="33"/>
          <w:lang w:val="fr-FR"/>
        </w:rPr>
        <w:t>&lt;</w:t>
      </w:r>
      <w:r w:rsidR="00BA1E80">
        <w:rPr>
          <w:rStyle w:val="eop"/>
          <w:rFonts w:ascii="Clear Sans Light" w:hAnsi="Clear Sans Light" w:cs="Clear Sans Light"/>
          <w:color w:val="D9E2F3" w:themeColor="accent1" w:themeTint="33"/>
          <w:lang w:val="fr-FR"/>
        </w:rPr>
        <w:t>/</w:t>
      </w:r>
      <w:r w:rsidRPr="00427F08">
        <w:rPr>
          <w:rStyle w:val="eop"/>
          <w:rFonts w:ascii="Clear Sans Light" w:hAnsi="Clear Sans Light"/>
          <w:lang w:val="fr-FR"/>
        </w:rPr>
        <w:t>table&gt;</w:t>
      </w:r>
    </w:p>
    <w:p w:rsidR="001A39AF" w:rsidP="004E3E72" w:rsidRDefault="00CF2D89" w14:paraId="0CC77DC8" w14:textId="02905246">
      <w:pPr>
        <w:pStyle w:val="Cobra-Title1"/>
        <w:numPr>
          <w:ilvl w:val="0"/>
          <w:numId w:val="0"/>
        </w:numPr>
        <w:rPr>
          <w:rStyle w:val="eop"/>
          <w:rFonts w:ascii="Clear Sans Light" w:hAnsi="Clear Sans Light"/>
          <w:u w:val="none"/>
          <w:lang w:val="fr-FR"/>
        </w:rPr>
      </w:pPr>
      <w:r w:rsidRPr="00771419">
        <w:rPr>
          <w:noProof/>
          <w:u w:val="none"/>
          <w:shd w:val="clear" w:color="auto" w:fill="FFFFFF"/>
          <w:lang w:val="fr-FR"/>
        </w:rPr>
        <mc:AlternateContent>
          <mc:Choice Requires="wps">
            <w:drawing>
              <wp:anchor distT="0" distB="0" distL="114300" distR="114300" simplePos="0" relativeHeight="251658255" behindDoc="1" locked="0" layoutInCell="1" allowOverlap="1" wp14:anchorId="22EFBC91" wp14:editId="7FE1CF1D">
                <wp:simplePos x="0" y="0"/>
                <wp:positionH relativeFrom="margin">
                  <wp:align>right</wp:align>
                </wp:positionH>
                <wp:positionV relativeFrom="paragraph">
                  <wp:posOffset>3175</wp:posOffset>
                </wp:positionV>
                <wp:extent cx="2012950" cy="279400"/>
                <wp:effectExtent l="0" t="0" r="0" b="6350"/>
                <wp:wrapTight wrapText="bothSides">
                  <wp:wrapPolygon edited="0">
                    <wp:start x="613" y="0"/>
                    <wp:lineTo x="613" y="20618"/>
                    <wp:lineTo x="20850" y="20618"/>
                    <wp:lineTo x="20850" y="0"/>
                    <wp:lineTo x="613" y="0"/>
                  </wp:wrapPolygon>
                </wp:wrapTight>
                <wp:docPr id="18" name="Zone de texte 18"/>
                <wp:cNvGraphicFramePr/>
                <a:graphic xmlns:a="http://schemas.openxmlformats.org/drawingml/2006/main">
                  <a:graphicData uri="http://schemas.microsoft.com/office/word/2010/wordprocessingShape">
                    <wps:wsp>
                      <wps:cNvSpPr txBox="1"/>
                      <wps:spPr>
                        <a:xfrm>
                          <a:off x="0" y="0"/>
                          <a:ext cx="2012950" cy="279400"/>
                        </a:xfrm>
                        <a:prstGeom prst="rect">
                          <a:avLst/>
                        </a:prstGeom>
                        <a:noFill/>
                        <a:ln w="6350">
                          <a:noFill/>
                        </a:ln>
                      </wps:spPr>
                      <wps:txbx>
                        <w:txbxContent>
                          <w:p w:rsidRPr="00197750" w:rsidR="00CF2D89" w:rsidP="00CF2D89" w:rsidRDefault="00CF2D89" w14:paraId="2C911F3B" w14:textId="55FC840E">
                            <w:pPr>
                              <w:pStyle w:val="Cobra-Annotation"/>
                              <w:rPr>
                                <w:lang w:val="fr-FR"/>
                              </w:rPr>
                            </w:pPr>
                            <w:r>
                              <w:rPr>
                                <w:lang w:val="fr-FR"/>
                              </w:rPr>
                              <w:t>Example d’un tableau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8" style="position:absolute;margin-left:107.3pt;margin-top:.25pt;width:158.5pt;height:22pt;z-index:-25165822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spid="_x0000_s1033"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" w14:anchorId="22EFBC91">
                <v:textbox>
                  <w:txbxContent>
                    <w:p w:rsidRPr="00197750" w:rsidR="00CF2D89" w:rsidP="00CF2D89" w:rsidRDefault="00CF2D89" w14:paraId="2C911F3B" w14:textId="55FC840E">
                      <w:pPr>
                        <w:pStyle w:val="Cobra-Annotation"/>
                        <w:rPr>
                          <w:lang w:val="fr-FR"/>
                        </w:rPr>
                      </w:pPr>
                      <w:r>
                        <w:rPr>
                          <w:lang w:val="fr-FR"/>
                        </w:rPr>
                        <w:t>Example d’un tableau</w:t>
                      </w:r>
                    </w:p>
                  </w:txbxContent>
                </v:textbox>
                <w10:wrap type="tight" anchorx="margin"/>
              </v:shape>
            </w:pict>
          </mc:Fallback>
        </mc:AlternateContent>
      </w:r>
    </w:p>
    <w:p w:rsidR="001A39AF" w:rsidP="004E3E72" w:rsidRDefault="0079662C" w14:paraId="618BD074" w14:textId="2395093F">
      <w:pPr>
        <w:pStyle w:val="Cobra-Title1"/>
        <w:numPr>
          <w:numId w:val="0"/>
        </w:numPr>
        <w:rPr>
          <w:rStyle w:val="eop"/>
          <w:rFonts w:ascii="Clear Sans Light" w:hAnsi="Clear Sans Light"/>
          <w:u w:val="none"/>
          <w:lang w:val="fr-FR"/>
        </w:rPr>
      </w:pPr>
      <w:r w:rsidRPr="00423E24">
        <w:rPr>
          <w:noProof/>
          <w:u w:val="none"/>
        </w:rPr>
        <w:drawing>
          <wp:anchor distT="0" distB="0" distL="114300" distR="114300" simplePos="0" relativeHeight="251658241" behindDoc="0" locked="0" layoutInCell="1" allowOverlap="1" wp14:anchorId="6934CCB9" wp14:editId="50F7D468">
            <wp:simplePos x="0" y="0"/>
            <wp:positionH relativeFrom="margin">
              <wp:posOffset>-360045</wp:posOffset>
            </wp:positionH>
            <wp:positionV relativeFrom="paragraph">
              <wp:posOffset>194310</wp:posOffset>
            </wp:positionV>
            <wp:extent cx="1873250" cy="899795"/>
            <wp:effectExtent l="0" t="0" r="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pic:cNvPicPr/>
                  </pic:nvPicPr>
                  <pic:blipFill>
                    <a:blip r:embed="rId27">
                      <a:extLst>
                        <a:ext uri="{28A0092B-C50C-407E-A947-70E740481C1C}">
                          <a14:useLocalDpi xmlns:a14="http://schemas.microsoft.com/office/drawing/2010/main" val="0"/>
                        </a:ext>
                      </a:extLst>
                    </a:blip>
                    <a:stretch>
                      <a:fillRect/>
                    </a:stretch>
                  </pic:blipFill>
                  <pic:spPr>
                    <a:xfrm>
                      <a:off x="0" y="0"/>
                      <a:ext cx="1873250" cy="899795"/>
                    </a:xfrm>
                    <a:prstGeom prst="rect">
                      <a:avLst/>
                    </a:prstGeom>
                  </pic:spPr>
                </pic:pic>
              </a:graphicData>
            </a:graphic>
            <wp14:sizeRelH relativeFrom="margin">
              <wp14:pctWidth>0</wp14:pctWidth>
            </wp14:sizeRelH>
            <wp14:sizeRelV relativeFrom="margin">
              <wp14:pctHeight>0</wp14:pctHeight>
            </wp14:sizeRelV>
          </wp:anchor>
        </w:drawing>
      </w:r>
    </w:p>
    <w:p w:rsidR="00D1559F" w:rsidP="0065632B" w:rsidRDefault="00C80C2E" w14:paraId="205CE96D" w14:textId="337A9408">
      <w:pPr>
        <w:pStyle w:val="Cobra-Title1"/>
        <w:numPr>
          <w:ilvl w:val="0"/>
          <w:numId w:val="0"/>
        </w:numPr>
        <w:jc w:val="both"/>
        <w:rPr>
          <w:rStyle w:val="eop"/>
          <w:rFonts w:ascii="Clear Sans Light" w:hAnsi="Clear Sans Light"/>
          <w:u w:val="none"/>
          <w:lang w:val="fr-FR"/>
        </w:rPr>
      </w:pPr>
      <w:r w:rsidRPr="0FC2C219">
        <w:rPr>
          <w:rStyle w:val="Cobra-NormalCar"/>
          <w:u w:val="none"/>
          <w:lang w:val="fr-FR"/>
        </w:rPr>
        <w:t>Éléonore</w:t>
      </w:r>
      <w:r>
        <w:rPr>
          <w:rStyle w:val="Cobra-NormalCar"/>
          <w:u w:val="none"/>
          <w:lang w:val="fr-FR"/>
        </w:rPr>
        <w:t xml:space="preserve"> </w:t>
      </w:r>
      <w:r w:rsidR="00866A68">
        <w:rPr>
          <w:rStyle w:val="Cobra-NormalCar"/>
          <w:u w:val="none"/>
          <w:lang w:val="fr-FR"/>
        </w:rPr>
        <w:t>a</w:t>
      </w:r>
      <w:r>
        <w:rPr>
          <w:rStyle w:val="Cobra-NormalCar"/>
          <w:u w:val="none"/>
          <w:lang w:val="fr-FR"/>
        </w:rPr>
        <w:t xml:space="preserve"> ajout</w:t>
      </w:r>
      <w:r w:rsidR="00866A68">
        <w:rPr>
          <w:rStyle w:val="Cobra-NormalCar"/>
          <w:u w:val="none"/>
          <w:lang w:val="fr-FR"/>
        </w:rPr>
        <w:t>é</w:t>
      </w:r>
      <w:r>
        <w:rPr>
          <w:rStyle w:val="Cobra-NormalCar"/>
          <w:u w:val="none"/>
          <w:lang w:val="fr-FR"/>
        </w:rPr>
        <w:t xml:space="preserve"> un peu de CSS pour pouvoir </w:t>
      </w:r>
      <w:r w:rsidR="00085F6F">
        <w:rPr>
          <w:rStyle w:val="Cobra-NormalCar"/>
          <w:u w:val="none"/>
          <w:lang w:val="fr-FR"/>
        </w:rPr>
        <w:t xml:space="preserve">distinguer </w:t>
      </w:r>
      <w:r w:rsidR="003218D5">
        <w:rPr>
          <w:rStyle w:val="Cobra-NormalCar"/>
          <w:u w:val="none"/>
          <w:lang w:val="fr-FR"/>
        </w:rPr>
        <w:t>les différentes cases du tableau</w:t>
      </w:r>
      <w:r w:rsidR="00C36021">
        <w:rPr>
          <w:rStyle w:val="Cobra-NormalCar"/>
          <w:u w:val="none"/>
          <w:lang w:val="fr-FR"/>
        </w:rPr>
        <w:t xml:space="preserve"> avec des bordures</w:t>
      </w:r>
      <w:r w:rsidR="0065632B">
        <w:rPr>
          <w:rStyle w:val="Cobra-NormalCar"/>
          <w:u w:val="none"/>
          <w:lang w:val="fr-FR"/>
        </w:rPr>
        <w:t>. Voici le CSS utilisé :</w:t>
      </w:r>
    </w:p>
    <w:p w:rsidRPr="0079662C" w:rsidR="0079662C" w:rsidP="0079662C" w:rsidRDefault="0079662C" w14:paraId="0A484020" w14:textId="77777777">
      <w:pPr>
        <w:pStyle w:val="Cobra-Code"/>
        <w:rPr>
          <w:rStyle w:val="eop"/>
          <w:rFonts w:ascii="Clear Sans Light" w:hAnsi="Clear Sans Light"/>
          <w:shd w:val="clear" w:color="auto" w:fill="auto"/>
        </w:rPr>
      </w:pPr>
      <w:r w:rsidRPr="0079662C">
        <w:rPr>
          <w:rStyle w:val="eop"/>
          <w:rFonts w:ascii="Clear Sans Light" w:hAnsi="Clear Sans Light"/>
          <w:shd w:val="clear" w:color="auto" w:fill="auto"/>
        </w:rPr>
        <w:t>table {border-collapse: collapse;}</w:t>
      </w:r>
    </w:p>
    <w:p w:rsidRPr="002177A6" w:rsidR="0079662C" w:rsidP="002177A6" w:rsidRDefault="0079662C" w14:paraId="44328456" w14:textId="006AB169">
      <w:pPr>
        <w:pStyle w:val="Cobra-Code"/>
        <w:rPr>
          <w:rFonts w:ascii="Clear Sans Light" w:hAnsi="Clear Sans Light"/>
          <w:shd w:val="clear" w:color="auto" w:fill="auto"/>
        </w:rPr>
      </w:pPr>
      <w:r w:rsidRPr="0079662C">
        <w:rPr>
          <w:rStyle w:val="eop"/>
          <w:rFonts w:ascii="Clear Sans Light" w:hAnsi="Clear Sans Light"/>
          <w:shd w:val="clear" w:color="auto" w:fill="auto"/>
        </w:rPr>
        <w:t>td, th {border: 1px solid black;}</w:t>
      </w:r>
    </w:p>
    <w:p w:rsidRPr="00F92C82" w:rsidR="00EB7F43" w:rsidP="00EB7F43" w:rsidRDefault="00F92C82" w14:paraId="230AC06A" w14:textId="2D45D549">
      <w:pPr>
        <w:pStyle w:val="Cobra-Title1"/>
        <w:rPr>
          <w:rStyle w:val="eop"/>
          <w:u w:val="none"/>
          <w:lang w:val="fr-FR"/>
        </w:rPr>
      </w:pPr>
      <w:r w:rsidRPr="00F92C82">
        <w:rPr>
          <w:lang w:val="fr-FR"/>
        </w:rPr>
        <w:lastRenderedPageBreak/>
        <w:t>Les inputs c’est bien mais les boutons c’est top</w:t>
      </w:r>
    </w:p>
    <w:p w:rsidRPr="00F92C82" w:rsidR="00613D4E" w:rsidP="00613D4E" w:rsidRDefault="00613D4E" w14:paraId="0476C378" w14:textId="43AC1B63">
      <w:pPr>
        <w:pStyle w:val="Cobra-Title1"/>
        <w:numPr>
          <w:ilvl w:val="0"/>
          <w:numId w:val="0"/>
        </w:numPr>
        <w:ind w:left="1080" w:hanging="720"/>
        <w:rPr>
          <w:rStyle w:val="eop"/>
          <w:rFonts w:ascii="Clear Sans Light" w:hAnsi="Clear Sans Light"/>
          <w:u w:val="none"/>
          <w:lang w:val="fr-FR"/>
        </w:rPr>
      </w:pPr>
    </w:p>
    <w:p w:rsidRPr="00F92C82" w:rsidR="002177A6" w:rsidP="002177A6" w:rsidRDefault="002177A6" w14:paraId="69ACC8E5" w14:textId="43AC1B63">
      <w:pPr>
        <w:pStyle w:val="Cobra-Normal"/>
        <w:ind w:firstLine="360"/>
        <w:rPr>
          <w:lang w:val="fr-FR"/>
        </w:rPr>
      </w:pPr>
    </w:p>
    <w:p w:rsidRPr="0087376C" w:rsidR="0087376C" w:rsidP="00AC2D0F" w:rsidRDefault="666F4F4E" w14:paraId="096B3ADF" w14:textId="09CBD413">
      <w:pPr>
        <w:pStyle w:val="Cobra-Normal"/>
        <w:ind w:firstLine="360"/>
        <w:rPr>
          <w:lang w:val="fr-FR"/>
        </w:rPr>
      </w:pPr>
      <w:r w:rsidRPr="6C8A8A1B">
        <w:rPr>
          <w:lang w:val="fr-FR"/>
        </w:rPr>
        <w:t xml:space="preserve">Éléonore </w:t>
      </w:r>
      <w:r w:rsidRPr="1E36434B">
        <w:rPr>
          <w:lang w:val="fr-FR"/>
        </w:rPr>
        <w:t xml:space="preserve">souhaiterait ajouter une balise </w:t>
      </w:r>
      <w:r w:rsidRPr="27AAB948" w:rsidR="55869886">
        <w:rPr>
          <w:lang w:val="fr-FR"/>
        </w:rPr>
        <w:t xml:space="preserve">qui </w:t>
      </w:r>
      <w:r w:rsidRPr="504513F4" w:rsidR="55869886">
        <w:rPr>
          <w:lang w:val="fr-FR"/>
        </w:rPr>
        <w:t xml:space="preserve">permet de récupérer </w:t>
      </w:r>
      <w:r w:rsidRPr="77B709DC" w:rsidR="693FE81A">
        <w:rPr>
          <w:lang w:val="fr-FR"/>
        </w:rPr>
        <w:t xml:space="preserve">une </w:t>
      </w:r>
      <w:r w:rsidRPr="3DAF69B8" w:rsidR="693FE81A">
        <w:rPr>
          <w:lang w:val="fr-FR"/>
        </w:rPr>
        <w:t xml:space="preserve">entrée de l’utilisateur </w:t>
      </w:r>
      <w:r w:rsidRPr="5CC674CA" w:rsidR="693FE81A">
        <w:rPr>
          <w:lang w:val="fr-FR"/>
        </w:rPr>
        <w:t xml:space="preserve">telle que son pseudo ou encore </w:t>
      </w:r>
      <w:r w:rsidRPr="009FE7FF" w:rsidR="693FE81A">
        <w:rPr>
          <w:lang w:val="fr-FR"/>
        </w:rPr>
        <w:t>son adresse mail.</w:t>
      </w:r>
      <w:r w:rsidRPr="6038F3E6" w:rsidR="693FE81A">
        <w:rPr>
          <w:lang w:val="fr-FR"/>
        </w:rPr>
        <w:t xml:space="preserve"> </w:t>
      </w:r>
      <w:r w:rsidRPr="7B58C795" w:rsidR="70709BCE">
        <w:rPr>
          <w:lang w:val="fr-FR"/>
        </w:rPr>
        <w:t xml:space="preserve">Pour cela, elle va devoir créer une balise </w:t>
      </w:r>
      <w:r w:rsidRPr="250E5B5E" w:rsidR="295346C8">
        <w:rPr>
          <w:lang w:val="fr-FR"/>
        </w:rPr>
        <w:t>&lt;</w:t>
      </w:r>
      <w:r w:rsidRPr="7B58C795" w:rsidR="70709BCE">
        <w:rPr>
          <w:lang w:val="fr-FR"/>
        </w:rPr>
        <w:t>input</w:t>
      </w:r>
      <w:r w:rsidRPr="250E5B5E" w:rsidR="7F08B1E3">
        <w:rPr>
          <w:lang w:val="fr-FR"/>
        </w:rPr>
        <w:t>&gt;</w:t>
      </w:r>
      <w:r w:rsidRPr="7B58C795" w:rsidR="70709BCE">
        <w:rPr>
          <w:lang w:val="fr-FR"/>
        </w:rPr>
        <w:t xml:space="preserve"> qui contient une première propriété </w:t>
      </w:r>
      <w:r w:rsidRPr="7B58C795" w:rsidR="6C494BFE">
        <w:rPr>
          <w:lang w:val="fr-FR"/>
        </w:rPr>
        <w:t xml:space="preserve">qui est </w:t>
      </w:r>
      <w:r w:rsidR="00D65076">
        <w:rPr>
          <w:lang w:val="fr-FR"/>
        </w:rPr>
        <w:t>« </w:t>
      </w:r>
      <w:r w:rsidRPr="7B58C795" w:rsidR="6C494BFE">
        <w:rPr>
          <w:lang w:val="fr-FR"/>
        </w:rPr>
        <w:t>type</w:t>
      </w:r>
      <w:r w:rsidR="00D65076">
        <w:rPr>
          <w:lang w:val="fr-FR"/>
        </w:rPr>
        <w:t> »</w:t>
      </w:r>
      <w:r w:rsidRPr="7B58C795" w:rsidR="6C494BFE">
        <w:rPr>
          <w:lang w:val="fr-FR"/>
        </w:rPr>
        <w:t xml:space="preserve"> qui permet de reco</w:t>
      </w:r>
      <w:r w:rsidRPr="7B58C795" w:rsidR="73DFCCF9">
        <w:rPr>
          <w:lang w:val="fr-FR"/>
        </w:rPr>
        <w:t xml:space="preserve">nnaître le type de saisie. </w:t>
      </w:r>
    </w:p>
    <w:p w:rsidR="00D42F9B" w:rsidP="002177A6" w:rsidRDefault="00C31A94" w14:paraId="236504E4" w14:textId="673C2956">
      <w:pPr>
        <w:pStyle w:val="Cobra-Normal"/>
        <w:ind w:firstLine="360"/>
        <w:rPr>
          <w:lang w:val="fr-FR"/>
        </w:rPr>
      </w:pPr>
      <w:r w:rsidRPr="7B58C795">
        <w:rPr>
          <w:lang w:val="fr-FR"/>
        </w:rPr>
        <w:t>Parmi</w:t>
      </w:r>
      <w:r w:rsidRPr="7B58C795" w:rsidR="73DFCCF9">
        <w:rPr>
          <w:lang w:val="fr-FR"/>
        </w:rPr>
        <w:t xml:space="preserve">, les différents types on peut retrouver : checkbox, color, date, file, images et encore </w:t>
      </w:r>
      <w:hyperlink r:id="rId28">
        <w:r w:rsidRPr="7B58C795" w:rsidR="73DFCCF9">
          <w:rPr>
            <w:rStyle w:val="Lienhypertexte"/>
            <w:lang w:val="fr-FR"/>
          </w:rPr>
          <w:t>plus</w:t>
        </w:r>
      </w:hyperlink>
      <w:r w:rsidRPr="7B58C795" w:rsidR="73DFCCF9">
        <w:rPr>
          <w:lang w:val="fr-FR"/>
        </w:rPr>
        <w:t xml:space="preserve"> ! </w:t>
      </w:r>
    </w:p>
    <w:p w:rsidR="6F4F44E5" w:rsidP="002177A6" w:rsidRDefault="24988C2F" w14:paraId="7BA87BC0" w14:textId="576F3342">
      <w:pPr>
        <w:pStyle w:val="Cobra-Normal"/>
        <w:ind w:firstLine="360"/>
        <w:rPr>
          <w:lang w:val="fr-FR"/>
        </w:rPr>
      </w:pPr>
      <w:r w:rsidRPr="7B58C795">
        <w:rPr>
          <w:lang w:val="fr-FR"/>
        </w:rPr>
        <w:t xml:space="preserve">Éléonore </w:t>
      </w:r>
      <w:r w:rsidRPr="7B58C795" w:rsidR="4C31B702">
        <w:rPr>
          <w:lang w:val="fr-FR"/>
        </w:rPr>
        <w:t xml:space="preserve">va essayer </w:t>
      </w:r>
      <w:r w:rsidRPr="7B58C795" w:rsidR="5C1A1A16">
        <w:rPr>
          <w:lang w:val="fr-FR"/>
        </w:rPr>
        <w:t xml:space="preserve">d’appeler la balise &lt;input&gt; en demandant la </w:t>
      </w:r>
      <w:r w:rsidR="00D21455">
        <w:rPr>
          <w:lang w:val="fr-FR"/>
        </w:rPr>
        <w:t>« </w:t>
      </w:r>
      <w:r w:rsidRPr="7B58C795" w:rsidR="5C1A1A16">
        <w:rPr>
          <w:lang w:val="fr-FR"/>
        </w:rPr>
        <w:t>date</w:t>
      </w:r>
      <w:r w:rsidR="00D21455">
        <w:rPr>
          <w:lang w:val="fr-FR"/>
        </w:rPr>
        <w:t> »</w:t>
      </w:r>
      <w:r w:rsidRPr="7B58C795" w:rsidR="1B824EA7">
        <w:rPr>
          <w:lang w:val="fr-FR"/>
        </w:rPr>
        <w:t>.</w:t>
      </w:r>
    </w:p>
    <w:p w:rsidR="3C059046" w:rsidP="3C059046" w:rsidRDefault="604AD282" w14:paraId="3FC429A5" w14:textId="0EB52033">
      <w:pPr>
        <w:pStyle w:val="Cobra-Code"/>
        <w:rPr>
          <w:rStyle w:val="eop"/>
          <w:rFonts w:ascii="Clear Sans Light" w:hAnsi="Clear Sans Light"/>
        </w:rPr>
      </w:pPr>
      <w:r w:rsidRPr="000F5BA3">
        <w:rPr>
          <w:rStyle w:val="eop"/>
          <w:rFonts w:ascii="Clear Sans Light" w:hAnsi="Clear Sans Light"/>
          <w:shd w:val="clear" w:color="auto" w:fill="auto"/>
        </w:rPr>
        <w:t xml:space="preserve">&lt;p&gt; Veuillez préciser la date : &lt;input type= </w:t>
      </w:r>
      <w:r w:rsidR="009A7ED4">
        <w:rPr>
          <w:rStyle w:val="eop"/>
          <w:rFonts w:ascii="Clear Sans Light" w:hAnsi="Clear Sans Light"/>
          <w:shd w:val="clear" w:color="auto" w:fill="auto"/>
        </w:rPr>
        <w:t>"</w:t>
      </w:r>
      <w:r w:rsidRPr="000F5BA3">
        <w:rPr>
          <w:rStyle w:val="eop"/>
          <w:rFonts w:ascii="Clear Sans Light" w:hAnsi="Clear Sans Light"/>
          <w:shd w:val="clear" w:color="auto" w:fill="auto"/>
        </w:rPr>
        <w:t>date</w:t>
      </w:r>
      <w:r w:rsidR="009A7ED4">
        <w:rPr>
          <w:rStyle w:val="eop"/>
          <w:rFonts w:ascii="Clear Sans Light" w:hAnsi="Clear Sans Light"/>
          <w:shd w:val="clear" w:color="auto" w:fill="auto"/>
        </w:rPr>
        <w:t>"</w:t>
      </w:r>
      <w:r w:rsidRPr="000F5BA3">
        <w:rPr>
          <w:rStyle w:val="eop"/>
          <w:rFonts w:ascii="Clear Sans Light" w:hAnsi="Clear Sans Light"/>
          <w:shd w:val="clear" w:color="auto" w:fill="auto"/>
        </w:rPr>
        <w:t>&gt;&lt;/p&gt;</w:t>
      </w:r>
    </w:p>
    <w:p w:rsidRPr="00825310" w:rsidR="523A4D9D" w:rsidP="00F92C82" w:rsidRDefault="00DF106C" w14:paraId="7C0E2D26" w14:textId="00F19636">
      <w:pPr>
        <w:pStyle w:val="Cobra-Title1"/>
        <w:numPr>
          <w:ilvl w:val="0"/>
          <w:numId w:val="0"/>
        </w:numPr>
        <w:jc w:val="both"/>
        <w:rPr>
          <w:rStyle w:val="eop"/>
          <w:rFonts w:ascii="Clear Sans Light" w:hAnsi="Clear Sans Light"/>
          <w:u w:val="none"/>
          <w:lang w:val="fr-FR"/>
        </w:rPr>
      </w:pPr>
      <w:r>
        <w:rPr>
          <w:rFonts w:cs="Clear Sans Light"/>
          <w:sz w:val="22"/>
          <w:szCs w:val="22"/>
          <w:u w:val="none"/>
          <w:lang w:val="fr-FR"/>
        </w:rPr>
        <w:t>Pour l</w:t>
      </w:r>
      <w:r w:rsidRPr="00F92C82" w:rsidR="01E26E2A">
        <w:rPr>
          <w:rFonts w:cs="Clear Sans Light"/>
          <w:sz w:val="22"/>
          <w:szCs w:val="22"/>
          <w:u w:val="none"/>
          <w:lang w:val="fr-FR"/>
        </w:rPr>
        <w:t xml:space="preserve">a suite, pourquoi pas ajouter une balise en plus, mais cette fois-ci à la place de </w:t>
      </w:r>
      <w:r w:rsidR="00F92C82">
        <w:rPr>
          <w:rFonts w:cs="Clear Sans Light"/>
          <w:sz w:val="22"/>
          <w:szCs w:val="22"/>
          <w:u w:val="none"/>
          <w:lang w:val="fr-FR"/>
        </w:rPr>
        <w:t>« </w:t>
      </w:r>
      <w:r w:rsidRPr="00F92C82" w:rsidR="01E26E2A">
        <w:rPr>
          <w:rFonts w:cs="Clear Sans Light"/>
          <w:sz w:val="22"/>
          <w:szCs w:val="22"/>
          <w:u w:val="none"/>
          <w:lang w:val="fr-FR"/>
        </w:rPr>
        <w:t>date</w:t>
      </w:r>
      <w:r w:rsidR="00F92C82">
        <w:rPr>
          <w:rFonts w:cs="Clear Sans Light"/>
          <w:sz w:val="22"/>
          <w:szCs w:val="22"/>
          <w:u w:val="none"/>
          <w:lang w:val="fr-FR"/>
        </w:rPr>
        <w:t> »</w:t>
      </w:r>
      <w:r w:rsidRPr="00F92C82" w:rsidR="01E26E2A">
        <w:rPr>
          <w:rFonts w:cs="Clear Sans Light"/>
          <w:sz w:val="22"/>
          <w:szCs w:val="22"/>
          <w:u w:val="none"/>
          <w:lang w:val="fr-FR"/>
        </w:rPr>
        <w:t xml:space="preserve"> mettr</w:t>
      </w:r>
      <w:r w:rsidRPr="00825310" w:rsidR="01E26E2A">
        <w:rPr>
          <w:rStyle w:val="eop"/>
          <w:rFonts w:ascii="Clear Sans Light" w:hAnsi="Clear Sans Light"/>
          <w:u w:val="none"/>
          <w:lang w:val="fr-FR"/>
        </w:rPr>
        <w:t xml:space="preserve">e </w:t>
      </w:r>
      <w:r w:rsidR="00F92C82">
        <w:rPr>
          <w:rStyle w:val="Cobra-NormalCar"/>
          <w:u w:val="none"/>
          <w:lang w:val="fr-FR"/>
        </w:rPr>
        <w:t>« </w:t>
      </w:r>
      <w:hyperlink r:id="rId29">
        <w:r w:rsidRPr="00AC2D0F" w:rsidR="01E26E2A">
          <w:rPr>
            <w:rStyle w:val="Lienhypertexte"/>
            <w:sz w:val="22"/>
            <w:szCs w:val="22"/>
            <w:lang w:val="fr-FR"/>
          </w:rPr>
          <w:t>text</w:t>
        </w:r>
      </w:hyperlink>
      <w:r w:rsidR="00F92C82">
        <w:rPr>
          <w:rStyle w:val="Cobra-NormalCar"/>
          <w:u w:val="none"/>
          <w:lang w:val="fr-FR"/>
        </w:rPr>
        <w:t> »</w:t>
      </w:r>
      <w:r w:rsidRPr="00F92C82" w:rsidR="01E26E2A">
        <w:rPr>
          <w:rStyle w:val="Cobra-NormalCar"/>
          <w:u w:val="none"/>
          <w:lang w:val="fr-FR"/>
        </w:rPr>
        <w:t>.</w:t>
      </w:r>
      <w:r w:rsidRPr="00825310" w:rsidR="01E26E2A">
        <w:rPr>
          <w:rStyle w:val="eop"/>
          <w:rFonts w:ascii="Clear Sans Light" w:hAnsi="Clear Sans Light"/>
          <w:u w:val="none"/>
          <w:lang w:val="fr-FR"/>
        </w:rPr>
        <w:t xml:space="preserve"> </w:t>
      </w:r>
    </w:p>
    <w:p w:rsidR="19A21CCB" w:rsidP="19A21CCB" w:rsidRDefault="01E26E2A" w14:paraId="4B67D46C" w14:textId="6094F64B">
      <w:pPr>
        <w:pStyle w:val="Cobra-Code"/>
        <w:rPr>
          <w:rStyle w:val="eop"/>
          <w:rFonts w:ascii="Clear Sans Light" w:hAnsi="Clear Sans Light"/>
        </w:rPr>
      </w:pPr>
      <w:r w:rsidRPr="006F4277">
        <w:rPr>
          <w:rStyle w:val="eop"/>
          <w:rFonts w:ascii="Clear Sans Light" w:hAnsi="Clear Sans Light"/>
          <w:shd w:val="clear" w:color="auto" w:fill="auto"/>
        </w:rPr>
        <w:t xml:space="preserve">&lt;p&gt; Entrez votre pseudo : &lt;input type= </w:t>
      </w:r>
      <w:r w:rsidR="00F92C82">
        <w:rPr>
          <w:rStyle w:val="eop"/>
          <w:rFonts w:ascii="Clear Sans Light" w:hAnsi="Clear Sans Light"/>
          <w:shd w:val="clear" w:color="auto" w:fill="auto"/>
        </w:rPr>
        <w:t>"</w:t>
      </w:r>
      <w:r w:rsidRPr="006F4277">
        <w:rPr>
          <w:rStyle w:val="eop"/>
          <w:rFonts w:ascii="Clear Sans Light" w:hAnsi="Clear Sans Light"/>
          <w:shd w:val="clear" w:color="auto" w:fill="auto"/>
        </w:rPr>
        <w:t>text</w:t>
      </w:r>
      <w:r w:rsidR="00A74360">
        <w:rPr>
          <w:rStyle w:val="eop"/>
          <w:rFonts w:ascii="Clear Sans Light" w:hAnsi="Clear Sans Light"/>
          <w:shd w:val="clear" w:color="auto" w:fill="auto"/>
        </w:rPr>
        <w:t>"</w:t>
      </w:r>
      <w:r w:rsidRPr="006F4277">
        <w:rPr>
          <w:rStyle w:val="eop"/>
          <w:rFonts w:ascii="Clear Sans Light" w:hAnsi="Clear Sans Light"/>
          <w:shd w:val="clear" w:color="auto" w:fill="auto"/>
        </w:rPr>
        <w:t>&gt;&lt;/p&gt;</w:t>
      </w:r>
    </w:p>
    <w:p w:rsidRPr="00B80AA3" w:rsidR="00B80AA3" w:rsidP="5B850FA7" w:rsidRDefault="15247C7C" w14:paraId="0C8AC03B" w14:textId="0B82C172">
      <w:pPr>
        <w:pStyle w:val="Cobra-Normal"/>
        <w:ind w:firstLine="708"/>
        <w:rPr>
          <w:rStyle w:val="eop"/>
          <w:lang w:val="fr-FR"/>
        </w:rPr>
      </w:pPr>
      <w:r w:rsidRPr="1042C12A">
        <w:rPr>
          <w:lang w:val="fr-FR"/>
        </w:rPr>
        <w:t xml:space="preserve">Avoir un </w:t>
      </w:r>
      <w:r w:rsidR="00F92C82">
        <w:rPr>
          <w:lang w:val="fr-FR"/>
        </w:rPr>
        <w:t>« </w:t>
      </w:r>
      <w:r w:rsidRPr="1042C12A">
        <w:rPr>
          <w:lang w:val="fr-FR"/>
        </w:rPr>
        <w:t>input</w:t>
      </w:r>
      <w:r w:rsidR="00F92C82">
        <w:rPr>
          <w:lang w:val="fr-FR"/>
        </w:rPr>
        <w:t> »</w:t>
      </w:r>
      <w:r w:rsidRPr="1042C12A">
        <w:rPr>
          <w:lang w:val="fr-FR"/>
        </w:rPr>
        <w:t xml:space="preserve"> c’est top,</w:t>
      </w:r>
      <w:r w:rsidRPr="641A7411">
        <w:rPr>
          <w:lang w:val="fr-FR"/>
        </w:rPr>
        <w:t xml:space="preserve"> mais si on mettait un </w:t>
      </w:r>
      <w:r w:rsidR="00F92C82">
        <w:rPr>
          <w:lang w:val="fr-FR"/>
        </w:rPr>
        <w:t>« </w:t>
      </w:r>
      <w:r w:rsidRPr="641A7411">
        <w:rPr>
          <w:lang w:val="fr-FR"/>
        </w:rPr>
        <w:t>bouton</w:t>
      </w:r>
      <w:r w:rsidR="00F92C82">
        <w:rPr>
          <w:lang w:val="fr-FR"/>
        </w:rPr>
        <w:t> »</w:t>
      </w:r>
      <w:r w:rsidRPr="641A7411">
        <w:rPr>
          <w:lang w:val="fr-FR"/>
        </w:rPr>
        <w:t xml:space="preserve"> pour pouvoir </w:t>
      </w:r>
      <w:r w:rsidR="00047D29">
        <w:rPr>
          <w:lang w:val="fr-FR"/>
        </w:rPr>
        <w:t>avoir</w:t>
      </w:r>
      <w:r w:rsidRPr="641A7411">
        <w:rPr>
          <w:lang w:val="fr-FR"/>
        </w:rPr>
        <w:t xml:space="preserve"> plus </w:t>
      </w:r>
      <w:r w:rsidRPr="641A7411" w:rsidR="708BC9A5">
        <w:rPr>
          <w:lang w:val="fr-FR"/>
        </w:rPr>
        <w:t xml:space="preserve">interactions avec la page web. </w:t>
      </w:r>
    </w:p>
    <w:p w:rsidRPr="00320A7E" w:rsidR="00320A7E" w:rsidP="00320A7E" w:rsidRDefault="0742AB40" w14:paraId="4A4266CB" w14:textId="7EF3E47E">
      <w:pPr>
        <w:pStyle w:val="Cobra-Normal"/>
        <w:rPr>
          <w:lang w:val="fr-FR"/>
        </w:rPr>
      </w:pPr>
      <w:r w:rsidRPr="7B58C795">
        <w:rPr>
          <w:lang w:val="fr-FR"/>
        </w:rPr>
        <w:t xml:space="preserve">Il faut être au courant qu'un </w:t>
      </w:r>
      <w:r w:rsidR="00F92C82">
        <w:rPr>
          <w:lang w:val="fr-FR"/>
        </w:rPr>
        <w:t>« </w:t>
      </w:r>
      <w:r w:rsidRPr="7B58C795">
        <w:rPr>
          <w:lang w:val="fr-FR"/>
        </w:rPr>
        <w:t>bouto</w:t>
      </w:r>
      <w:r w:rsidRPr="7B58C795" w:rsidR="4ED5AC3D">
        <w:rPr>
          <w:lang w:val="fr-FR"/>
        </w:rPr>
        <w:t>n</w:t>
      </w:r>
      <w:r w:rsidR="00F92C82">
        <w:rPr>
          <w:lang w:val="fr-FR"/>
        </w:rPr>
        <w:t> »</w:t>
      </w:r>
      <w:r w:rsidRPr="7B58C795">
        <w:rPr>
          <w:lang w:val="fr-FR"/>
        </w:rPr>
        <w:t xml:space="preserve"> possède </w:t>
      </w:r>
      <w:r w:rsidRPr="7B58C795" w:rsidR="06E31BF2">
        <w:rPr>
          <w:lang w:val="fr-FR"/>
        </w:rPr>
        <w:t xml:space="preserve">3 </w:t>
      </w:r>
      <w:r w:rsidR="00F92C82">
        <w:rPr>
          <w:lang w:val="fr-FR"/>
        </w:rPr>
        <w:t>« </w:t>
      </w:r>
      <w:r w:rsidRPr="7B58C795" w:rsidR="4D515324">
        <w:rPr>
          <w:lang w:val="fr-FR"/>
        </w:rPr>
        <w:t>type</w:t>
      </w:r>
      <w:r w:rsidR="00F92C82">
        <w:rPr>
          <w:lang w:val="fr-FR"/>
        </w:rPr>
        <w:t> »</w:t>
      </w:r>
      <w:r w:rsidRPr="7B58C795" w:rsidR="6F5081F4">
        <w:rPr>
          <w:lang w:val="fr-FR"/>
        </w:rPr>
        <w:t xml:space="preserve"> de </w:t>
      </w:r>
      <w:r w:rsidRPr="7B58C795" w:rsidR="3CF529AC">
        <w:rPr>
          <w:lang w:val="fr-FR"/>
        </w:rPr>
        <w:t xml:space="preserve">différentes </w:t>
      </w:r>
      <w:r w:rsidRPr="7B58C795" w:rsidR="377CCB05">
        <w:rPr>
          <w:lang w:val="fr-FR"/>
        </w:rPr>
        <w:t>valeurs</w:t>
      </w:r>
      <w:r w:rsidRPr="7B58C795" w:rsidR="4B4823CE">
        <w:rPr>
          <w:lang w:val="fr-FR"/>
        </w:rPr>
        <w:t xml:space="preserve"> : </w:t>
      </w:r>
    </w:p>
    <w:p w:rsidR="00C9086A" w:rsidP="7B58C795" w:rsidRDefault="002E0040" w14:paraId="3F0491B3" w14:textId="578AFDC0">
      <w:pPr>
        <w:pStyle w:val="Cobra-Normal"/>
        <w:numPr>
          <w:ilvl w:val="0"/>
          <w:numId w:val="34"/>
        </w:numPr>
        <w:rPr>
          <w:rFonts w:asciiTheme="minorHAnsi" w:hAnsiTheme="minorHAnsi" w:eastAsiaTheme="minorEastAsia" w:cstheme="minorBidi"/>
          <w:lang w:val="fr-FR"/>
        </w:rPr>
      </w:pPr>
      <w:r>
        <w:rPr>
          <w:lang w:val="fr-FR"/>
        </w:rPr>
        <w:t>« </w:t>
      </w:r>
      <w:r w:rsidRPr="7B58C795" w:rsidR="4B4823CE">
        <w:rPr>
          <w:lang w:val="fr-FR"/>
        </w:rPr>
        <w:t>Button</w:t>
      </w:r>
      <w:r>
        <w:rPr>
          <w:lang w:val="fr-FR"/>
        </w:rPr>
        <w:t> »</w:t>
      </w:r>
      <w:r w:rsidRPr="7B58C795" w:rsidR="4B4823CE">
        <w:rPr>
          <w:lang w:val="fr-FR"/>
        </w:rPr>
        <w:t xml:space="preserve"> qui permet d’avoir une interaction simple </w:t>
      </w:r>
    </w:p>
    <w:p w:rsidRPr="00427F08" w:rsidR="00427F08" w:rsidP="6180FAF9" w:rsidRDefault="002E0040" w14:paraId="14313405" w14:textId="2FA346DF">
      <w:pPr>
        <w:pStyle w:val="Cobra-Normal"/>
        <w:numPr>
          <w:ilvl w:val="0"/>
          <w:numId w:val="34"/>
        </w:numPr>
        <w:rPr>
          <w:lang w:val="fr-FR"/>
        </w:rPr>
      </w:pPr>
      <w:r>
        <w:rPr>
          <w:lang w:val="fr-FR"/>
        </w:rPr>
        <w:t>« </w:t>
      </w:r>
      <w:r w:rsidRPr="7B58C795" w:rsidR="4B4823CE">
        <w:rPr>
          <w:lang w:val="fr-FR"/>
        </w:rPr>
        <w:t>Reset</w:t>
      </w:r>
      <w:r>
        <w:rPr>
          <w:lang w:val="fr-FR"/>
        </w:rPr>
        <w:t> »</w:t>
      </w:r>
      <w:r w:rsidRPr="7B58C795" w:rsidR="4B4823CE">
        <w:rPr>
          <w:lang w:val="fr-FR"/>
        </w:rPr>
        <w:t xml:space="preserve"> qui permet de réinitialiser le champ de texte</w:t>
      </w:r>
    </w:p>
    <w:p w:rsidR="439C4FDA" w:rsidP="60E10CE7" w:rsidRDefault="002E0040" w14:paraId="7BFD123C" w14:textId="7AE0F9B6">
      <w:pPr>
        <w:pStyle w:val="Cobra-Normal"/>
        <w:numPr>
          <w:ilvl w:val="0"/>
          <w:numId w:val="34"/>
        </w:numPr>
        <w:rPr>
          <w:lang w:val="fr-FR"/>
        </w:rPr>
      </w:pPr>
      <w:r>
        <w:rPr>
          <w:lang w:val="fr-FR"/>
        </w:rPr>
        <w:t>« </w:t>
      </w:r>
      <w:r w:rsidRPr="7B58C795" w:rsidR="4B4823CE">
        <w:rPr>
          <w:lang w:val="fr-FR"/>
        </w:rPr>
        <w:t>Submit</w:t>
      </w:r>
      <w:r>
        <w:rPr>
          <w:lang w:val="fr-FR"/>
        </w:rPr>
        <w:t> »</w:t>
      </w:r>
      <w:r w:rsidRPr="7B58C795" w:rsidR="4B4823CE">
        <w:rPr>
          <w:lang w:val="fr-FR"/>
        </w:rPr>
        <w:t xml:space="preserve"> qui permet t’envoyer le champ de texte </w:t>
      </w:r>
    </w:p>
    <w:p w:rsidR="128CC617" w:rsidP="128CC617" w:rsidRDefault="09414368" w14:paraId="47882DD9" w14:textId="6E9A7AD5">
      <w:pPr>
        <w:pStyle w:val="Cobra-Normal"/>
        <w:rPr>
          <w:lang w:val="fr-FR"/>
        </w:rPr>
      </w:pPr>
      <w:r w:rsidRPr="7B58C795">
        <w:rPr>
          <w:lang w:val="fr-FR"/>
        </w:rPr>
        <w:t>Éléonore décide de créer un simple bouton.</w:t>
      </w:r>
    </w:p>
    <w:p w:rsidRPr="00B86DF9" w:rsidR="6E06796D" w:rsidP="6E06796D" w:rsidRDefault="4B8970A7" w14:paraId="25ACAA98" w14:textId="0867B9BD">
      <w:pPr>
        <w:pStyle w:val="Cobra-Code"/>
        <w:rPr>
          <w:rStyle w:val="eop"/>
          <w:rFonts w:ascii="Clear Sans Light" w:hAnsi="Clear Sans Light"/>
          <w:shd w:val="clear" w:color="auto" w:fill="auto"/>
        </w:rPr>
      </w:pPr>
      <w:r w:rsidRPr="00A47F67">
        <w:rPr>
          <w:rStyle w:val="eop"/>
          <w:rFonts w:ascii="Clear Sans Light" w:hAnsi="Clear Sans Light"/>
          <w:shd w:val="clear" w:color="auto" w:fill="auto"/>
          <w:lang w:val="en-US"/>
        </w:rPr>
        <w:t xml:space="preserve">&lt;button type= “button”&gt; Click me ! </w:t>
      </w:r>
      <w:r w:rsidRPr="00B86DF9">
        <w:rPr>
          <w:rStyle w:val="eop"/>
          <w:rFonts w:ascii="Clear Sans Light" w:hAnsi="Clear Sans Light"/>
          <w:shd w:val="clear" w:color="auto" w:fill="auto"/>
        </w:rPr>
        <w:t>&lt;/button&gt;</w:t>
      </w:r>
    </w:p>
    <w:p w:rsidRPr="00B86DF9" w:rsidR="001214A7" w:rsidP="78D63B84" w:rsidRDefault="001214A7" w14:paraId="4207C845" w14:textId="77777777">
      <w:pPr>
        <w:pStyle w:val="Cobra-Normal"/>
        <w:jc w:val="center"/>
        <w:rPr>
          <w:sz w:val="52"/>
          <w:szCs w:val="52"/>
          <w:lang w:val="fr-FR"/>
        </w:rPr>
      </w:pPr>
    </w:p>
    <w:p w:rsidR="27EB33E4" w:rsidP="78D63B84" w:rsidRDefault="16AB9F6A" w14:paraId="0B1CD2C8" w14:textId="1822C0CD">
      <w:pPr>
        <w:pStyle w:val="Cobra-Normal"/>
        <w:jc w:val="center"/>
        <w:rPr>
          <w:sz w:val="52"/>
          <w:szCs w:val="52"/>
          <w:lang w:val="fr-FR"/>
        </w:rPr>
      </w:pPr>
      <w:r w:rsidRPr="3A5316FA" w:rsidR="7A9699F9">
        <w:rPr>
          <w:sz w:val="52"/>
          <w:szCs w:val="52"/>
          <w:lang w:val="fr-FR"/>
        </w:rPr>
        <w:t xml:space="preserve">🎊 </w:t>
      </w:r>
      <w:r w:rsidRPr="3A5316FA" w:rsidR="4F73008C">
        <w:rPr>
          <w:sz w:val="52"/>
          <w:szCs w:val="52"/>
          <w:lang w:val="fr-FR"/>
        </w:rPr>
        <w:t>Félicit</w:t>
      </w:r>
      <w:r w:rsidRPr="3A5316FA" w:rsidR="085A6BC4">
        <w:rPr>
          <w:sz w:val="52"/>
          <w:szCs w:val="52"/>
          <w:lang w:val="fr-FR"/>
        </w:rPr>
        <w:t>at</w:t>
      </w:r>
      <w:r w:rsidRPr="3A5316FA" w:rsidR="4F73008C">
        <w:rPr>
          <w:sz w:val="52"/>
          <w:szCs w:val="52"/>
          <w:lang w:val="fr-FR"/>
        </w:rPr>
        <w:t xml:space="preserve">ions </w:t>
      </w:r>
      <w:r w:rsidRPr="3A5316FA" w:rsidR="4F73008C">
        <w:rPr>
          <w:sz w:val="52"/>
          <w:szCs w:val="52"/>
          <w:lang w:val="fr-FR"/>
        </w:rPr>
        <w:t xml:space="preserve">Éléonore </w:t>
      </w:r>
      <w:r w:rsidRPr="3A5316FA" w:rsidR="4F73008C">
        <w:rPr>
          <w:sz w:val="52"/>
          <w:szCs w:val="52"/>
          <w:lang w:val="fr-FR"/>
        </w:rPr>
        <w:t>pourra</w:t>
      </w:r>
      <w:r w:rsidRPr="3A5316FA" w:rsidR="4F73008C">
        <w:rPr>
          <w:sz w:val="52"/>
          <w:szCs w:val="52"/>
          <w:lang w:val="fr-FR"/>
        </w:rPr>
        <w:t xml:space="preserve"> lancer son site, grâce à vous ! </w:t>
      </w:r>
      <w:r w:rsidRPr="3A5316FA" w:rsidR="01A0B169">
        <w:rPr>
          <w:sz w:val="52"/>
          <w:szCs w:val="52"/>
        </w:rPr>
        <w:t>🎊</w:t>
      </w:r>
    </w:p>
    <w:p w:rsidRPr="001214A7" w:rsidR="2F130E91" w:rsidP="2F130E91" w:rsidRDefault="2F130E91" w14:paraId="430DF054" w14:textId="733B4887">
      <w:pPr>
        <w:pStyle w:val="Cobra-Normal"/>
        <w:jc w:val="center"/>
        <w:rPr>
          <w:sz w:val="52"/>
          <w:szCs w:val="52"/>
          <w:lang w:val="fr-FR"/>
        </w:rPr>
      </w:pPr>
    </w:p>
    <w:p w:rsidR="001214A7" w:rsidRDefault="001214A7" w14:paraId="6580C7A3" w14:textId="77777777">
      <w:pPr>
        <w:rPr>
          <w:rFonts w:ascii="Bitter" w:hAnsi="Bitter" w:cs="Clear Sans"/>
          <w:sz w:val="24"/>
          <w:szCs w:val="24"/>
          <w:u w:val="thick"/>
          <w:lang w:val="fr-FR"/>
        </w:rPr>
      </w:pPr>
      <w:r>
        <w:rPr>
          <w:lang w:val="fr-FR"/>
        </w:rPr>
        <w:br w:type="page"/>
      </w:r>
    </w:p>
    <w:p w:rsidRPr="009C4DDF" w:rsidR="00EB7F43" w:rsidP="5ADC5FE1" w:rsidRDefault="00EB7F43" w14:paraId="5DD53AD3" w14:textId="6C6B253F">
      <w:pPr>
        <w:pStyle w:val="Cobra-Title1"/>
        <w:rPr>
          <w:rStyle w:val="eop"/>
          <w:u w:val="none"/>
          <w:lang w:val="fr-FR"/>
        </w:rPr>
      </w:pPr>
      <w:r w:rsidRPr="6506CAF8">
        <w:rPr>
          <w:lang w:val="fr-FR"/>
        </w:rPr>
        <w:lastRenderedPageBreak/>
        <w:t>Conclusion</w:t>
      </w:r>
    </w:p>
    <w:p w:rsidR="5ADC5FE1" w:rsidP="5ADC5FE1" w:rsidRDefault="5ADC5FE1" w14:paraId="0CA8C1A2" w14:textId="0BE9EECD">
      <w:pPr>
        <w:pStyle w:val="Cobra-Title1"/>
        <w:numPr>
          <w:ilvl w:val="0"/>
          <w:numId w:val="0"/>
        </w:numPr>
        <w:rPr>
          <w:rStyle w:val="eop"/>
          <w:rFonts w:ascii="Clear Sans Light" w:hAnsi="Clear Sans Light"/>
          <w:u w:val="none"/>
          <w:lang w:val="fr-FR"/>
        </w:rPr>
      </w:pPr>
    </w:p>
    <w:p w:rsidR="2F130E91" w:rsidP="2F130E91" w:rsidRDefault="2F130E91" w14:paraId="35F44C4D" w14:textId="514C3633">
      <w:pPr>
        <w:pStyle w:val="Cobra-Normal"/>
        <w:rPr>
          <w:lang w:val="fr-FR"/>
        </w:rPr>
      </w:pPr>
    </w:p>
    <w:p w:rsidR="7B58C795" w:rsidP="2D80E88D" w:rsidRDefault="4393A74C" w14:paraId="6453715A" w14:textId="550F75BF">
      <w:pPr>
        <w:pStyle w:val="Cobra-Normal"/>
        <w:rPr>
          <w:lang w:val="fr-FR"/>
        </w:rPr>
      </w:pPr>
      <w:r w:rsidRPr="2D80E88D">
        <w:rPr>
          <w:lang w:val="fr-FR"/>
        </w:rPr>
        <w:t xml:space="preserve">Après avoir </w:t>
      </w:r>
      <w:r w:rsidRPr="3B422587" w:rsidR="69C40A0D">
        <w:rPr>
          <w:lang w:val="fr-FR"/>
        </w:rPr>
        <w:t xml:space="preserve">découvert </w:t>
      </w:r>
      <w:r w:rsidRPr="68E390E4" w:rsidR="69C40A0D">
        <w:rPr>
          <w:lang w:val="fr-FR"/>
        </w:rPr>
        <w:t>le monde du web,</w:t>
      </w:r>
      <w:r w:rsidRPr="22882503" w:rsidR="69C40A0D">
        <w:rPr>
          <w:rStyle w:val="Cobra-NormalCar"/>
          <w:lang w:val="fr-FR"/>
        </w:rPr>
        <w:t xml:space="preserve"> Éléonore est prête à aller</w:t>
      </w:r>
      <w:r w:rsidRPr="1A8F4A14" w:rsidR="69C40A0D">
        <w:rPr>
          <w:lang w:val="fr-FR"/>
        </w:rPr>
        <w:t xml:space="preserve"> </w:t>
      </w:r>
      <w:r w:rsidRPr="4C3B0343" w:rsidR="69C40A0D">
        <w:rPr>
          <w:lang w:val="fr-FR"/>
        </w:rPr>
        <w:t>plus loin sur la v</w:t>
      </w:r>
      <w:r w:rsidRPr="4C3B0343" w:rsidR="705F41EF">
        <w:rPr>
          <w:lang w:val="fr-FR"/>
        </w:rPr>
        <w:t xml:space="preserve">ague de </w:t>
      </w:r>
      <w:r w:rsidRPr="2BD40F2B" w:rsidR="705F41EF">
        <w:rPr>
          <w:lang w:val="fr-FR"/>
        </w:rPr>
        <w:t xml:space="preserve">l’internet en découvrant </w:t>
      </w:r>
      <w:r w:rsidRPr="390E8670" w:rsidR="705F41EF">
        <w:rPr>
          <w:lang w:val="fr-FR"/>
        </w:rPr>
        <w:t xml:space="preserve">le </w:t>
      </w:r>
      <w:hyperlink r:id="rId30">
        <w:r w:rsidRPr="30954958" w:rsidR="41CE7FB3">
          <w:rPr>
            <w:rStyle w:val="Lienhypertexte"/>
            <w:lang w:val="fr-FR"/>
          </w:rPr>
          <w:t>CSS</w:t>
        </w:r>
      </w:hyperlink>
      <w:r w:rsidRPr="30954958" w:rsidR="627BF36C">
        <w:rPr>
          <w:lang w:val="fr-FR"/>
        </w:rPr>
        <w:t>,</w:t>
      </w:r>
      <w:r w:rsidRPr="390E8670" w:rsidR="705F41EF">
        <w:rPr>
          <w:lang w:val="fr-FR"/>
        </w:rPr>
        <w:t xml:space="preserve"> le </w:t>
      </w:r>
      <w:hyperlink r:id="rId31">
        <w:r w:rsidRPr="53DFD77B" w:rsidR="705F41EF">
          <w:rPr>
            <w:rStyle w:val="Lienhypertexte"/>
            <w:lang w:val="fr-FR"/>
          </w:rPr>
          <w:t>PHP</w:t>
        </w:r>
      </w:hyperlink>
      <w:r w:rsidR="002E7E44">
        <w:rPr>
          <w:lang w:val="fr-FR"/>
        </w:rPr>
        <w:t xml:space="preserve"> et le </w:t>
      </w:r>
      <w:hyperlink r:id="rId32">
        <w:r w:rsidRPr="7A620660" w:rsidR="002E7E44">
          <w:rPr>
            <w:rStyle w:val="Lienhypertexte"/>
            <w:lang w:val="fr-FR"/>
          </w:rPr>
          <w:t>JavaScript</w:t>
        </w:r>
      </w:hyperlink>
      <w:r w:rsidRPr="0FEC857F" w:rsidR="16EF3399">
        <w:rPr>
          <w:lang w:val="fr-FR"/>
        </w:rPr>
        <w:t xml:space="preserve"> !</w:t>
      </w:r>
    </w:p>
    <w:p w:rsidR="00A82C0D" w:rsidP="00A82C0D" w:rsidRDefault="16EF3399" w14:paraId="799AB77F" w14:textId="7288000E">
      <w:pPr>
        <w:pStyle w:val="Cobra-Normal"/>
        <w:rPr>
          <w:lang w:val="fr-FR"/>
        </w:rPr>
      </w:pPr>
      <w:r w:rsidRPr="047713DA">
        <w:rPr>
          <w:lang w:val="fr-FR"/>
        </w:rPr>
        <w:t xml:space="preserve">Bonus : </w:t>
      </w:r>
    </w:p>
    <w:p w:rsidR="00D65E4B" w:rsidP="00D65E4B" w:rsidRDefault="00D65E4B" w14:paraId="7D01E147" w14:textId="6D01E078">
      <w:pPr>
        <w:pStyle w:val="Cobra-NormalTick"/>
        <w:rPr>
          <w:lang w:val="fr-FR"/>
        </w:rPr>
      </w:pPr>
      <w:r>
        <w:rPr>
          <w:lang w:val="fr-FR"/>
        </w:rPr>
        <w:t>Ajouter de</w:t>
      </w:r>
      <w:r w:rsidR="00B97FCD">
        <w:rPr>
          <w:lang w:val="fr-FR"/>
        </w:rPr>
        <w:t>s</w:t>
      </w:r>
      <w:r>
        <w:rPr>
          <w:lang w:val="fr-FR"/>
        </w:rPr>
        <w:t xml:space="preserve"> vidéo</w:t>
      </w:r>
      <w:r w:rsidR="00B97FCD">
        <w:rPr>
          <w:lang w:val="fr-FR"/>
        </w:rPr>
        <w:t>s</w:t>
      </w:r>
      <w:r>
        <w:rPr>
          <w:lang w:val="fr-FR"/>
        </w:rPr>
        <w:t xml:space="preserve"> et</w:t>
      </w:r>
      <w:r w:rsidR="00B97FCD">
        <w:rPr>
          <w:lang w:val="fr-FR"/>
        </w:rPr>
        <w:t xml:space="preserve">/ou des </w:t>
      </w:r>
      <w:r>
        <w:rPr>
          <w:lang w:val="fr-FR"/>
        </w:rPr>
        <w:t>musique</w:t>
      </w:r>
      <w:r w:rsidR="00B97FCD">
        <w:rPr>
          <w:lang w:val="fr-FR"/>
        </w:rPr>
        <w:t>s</w:t>
      </w:r>
      <w:r>
        <w:rPr>
          <w:lang w:val="fr-FR"/>
        </w:rPr>
        <w:t xml:space="preserve"> à votre site</w:t>
      </w:r>
      <w:r w:rsidR="00B97FCD">
        <w:rPr>
          <w:lang w:val="fr-FR"/>
        </w:rPr>
        <w:t>.</w:t>
      </w:r>
    </w:p>
    <w:p w:rsidRPr="00A82C0D" w:rsidR="00386869" w:rsidP="00D65E4B" w:rsidRDefault="00770AFB" w14:paraId="739D0F96" w14:textId="242C00B6">
      <w:pPr>
        <w:pStyle w:val="Cobra-NormalTick"/>
        <w:rPr>
          <w:lang w:val="fr-FR"/>
        </w:rPr>
      </w:pPr>
      <w:r>
        <w:rPr>
          <w:lang w:val="fr-FR"/>
        </w:rPr>
        <w:t xml:space="preserve">Ajouter un autre site au votre grâce à </w:t>
      </w:r>
      <w:hyperlink w:history="1" r:id="rId33">
        <w:r w:rsidRPr="0024597C">
          <w:rPr>
            <w:rStyle w:val="Lienhypertexte"/>
            <w:lang w:val="fr-FR"/>
          </w:rPr>
          <w:t>la balise &lt;iframe&gt;</w:t>
        </w:r>
      </w:hyperlink>
    </w:p>
    <w:p w:rsidR="00B3543A" w:rsidP="00D65E4B" w:rsidRDefault="30065D4C" w14:paraId="46C439BA" w14:textId="257C4A65">
      <w:pPr>
        <w:pStyle w:val="Cobra-NormalTick"/>
        <w:rPr>
          <w:rFonts w:asciiTheme="minorHAnsi" w:hAnsiTheme="minorHAnsi" w:eastAsiaTheme="minorEastAsia" w:cstheme="minorBidi"/>
          <w:lang w:val="fr-FR"/>
        </w:rPr>
      </w:pPr>
      <w:r w:rsidRPr="6452EBA1">
        <w:rPr>
          <w:lang w:val="fr-FR"/>
        </w:rPr>
        <w:t xml:space="preserve">Ajouter </w:t>
      </w:r>
      <w:r w:rsidRPr="6452EBA1" w:rsidR="14C1B6C1">
        <w:rPr>
          <w:lang w:val="fr-FR"/>
        </w:rPr>
        <w:t xml:space="preserve">de la couleur avec un fond </w:t>
      </w:r>
      <w:r w:rsidRPr="37617B38" w:rsidR="4D0E3EA8">
        <w:rPr>
          <w:lang w:val="fr-FR"/>
        </w:rPr>
        <w:t xml:space="preserve">sur votre site </w:t>
      </w:r>
      <w:r w:rsidRPr="6452EBA1" w:rsidR="14C1B6C1">
        <w:rPr>
          <w:lang w:val="fr-FR"/>
        </w:rPr>
        <w:t>en CSS3</w:t>
      </w:r>
      <w:r w:rsidR="00B97FCD">
        <w:rPr>
          <w:lang w:val="fr-FR"/>
        </w:rPr>
        <w:t>.</w:t>
      </w:r>
    </w:p>
    <w:p w:rsidRPr="007F6B82" w:rsidR="007F6B82" w:rsidP="00D65E4B" w:rsidRDefault="14C1B6C1" w14:paraId="08BC6F31" w14:textId="47055777">
      <w:pPr>
        <w:pStyle w:val="Cobra-NormalTick"/>
        <w:rPr>
          <w:lang w:val="fr-FR"/>
        </w:rPr>
      </w:pPr>
      <w:r w:rsidRPr="2EFA7516">
        <w:rPr>
          <w:lang w:val="fr-FR"/>
        </w:rPr>
        <w:t xml:space="preserve">Formater vos </w:t>
      </w:r>
      <w:r w:rsidRPr="20DC47C0">
        <w:rPr>
          <w:lang w:val="fr-FR"/>
        </w:rPr>
        <w:t>textes en CSS3</w:t>
      </w:r>
      <w:r w:rsidR="00B97FCD">
        <w:rPr>
          <w:lang w:val="fr-FR"/>
        </w:rPr>
        <w:t>.</w:t>
      </w:r>
    </w:p>
    <w:p w:rsidR="20DC47C0" w:rsidP="00D65E4B" w:rsidRDefault="12575CCE" w14:paraId="133E78BD" w14:textId="32F948D5">
      <w:pPr>
        <w:pStyle w:val="Cobra-NormalTick"/>
        <w:rPr>
          <w:lang w:val="fr-FR"/>
        </w:rPr>
      </w:pPr>
      <w:r w:rsidRPr="6AC13106">
        <w:rPr>
          <w:lang w:val="fr-FR"/>
        </w:rPr>
        <w:t xml:space="preserve">Créer une apparence dynamique </w:t>
      </w:r>
      <w:r w:rsidRPr="3BCFDCA3">
        <w:rPr>
          <w:lang w:val="fr-FR"/>
        </w:rPr>
        <w:t>en CSS3</w:t>
      </w:r>
      <w:r w:rsidR="00B97FCD">
        <w:rPr>
          <w:lang w:val="fr-FR"/>
        </w:rPr>
        <w:t>.</w:t>
      </w:r>
    </w:p>
    <w:p w:rsidRPr="00D953DC" w:rsidR="00D953DC" w:rsidP="00D953DC" w:rsidRDefault="00D953DC" w14:paraId="299E3E30" w14:textId="129AFCF0">
      <w:pPr>
        <w:pStyle w:val="Cobra-Normal"/>
        <w:rPr>
          <w:lang w:val="fr-FR"/>
        </w:rPr>
      </w:pPr>
    </w:p>
    <w:sectPr w:rsidRPr="00D953DC" w:rsidR="00D953DC" w:rsidSect="007B3BD9">
      <w:footerReference w:type="default" r:id="rId34"/>
      <w:type w:val="continuous"/>
      <w:pgSz w:w="11906" w:h="16838" w:orient="portrait"/>
      <w:pgMar w:top="1417" w:right="1417" w:bottom="1417" w:left="1417" w:header="708" w:footer="708" w:gutter="0"/>
      <w:pgBorders w:offsetFrom="page">
        <w:top w:val="single" w:color="FFC000" w:themeColor="accent4" w:sz="4" w:space="24"/>
        <w:left w:val="single" w:color="FFC000" w:themeColor="accent4" w:sz="4" w:space="24"/>
        <w:bottom w:val="single" w:color="FFC000" w:themeColor="accent4" w:sz="4" w:space="24"/>
        <w:right w:val="single" w:color="FFC000" w:themeColor="accent4" w:sz="4" w:space="24"/>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95AC6" w:rsidP="00353C27" w:rsidRDefault="00D95AC6" w14:paraId="45EB7A4B" w14:textId="77777777">
      <w:pPr>
        <w:spacing w:after="0" w:line="240" w:lineRule="auto"/>
      </w:pPr>
      <w:r>
        <w:separator/>
      </w:r>
    </w:p>
  </w:endnote>
  <w:endnote w:type="continuationSeparator" w:id="0">
    <w:p w:rsidR="00D95AC6" w:rsidP="00353C27" w:rsidRDefault="00D95AC6" w14:paraId="4AB68818" w14:textId="77777777">
      <w:pPr>
        <w:spacing w:after="0" w:line="240" w:lineRule="auto"/>
      </w:pPr>
      <w:r>
        <w:continuationSeparator/>
      </w:r>
    </w:p>
  </w:endnote>
  <w:endnote w:type="continuationNotice" w:id="1">
    <w:p w:rsidR="00D95AC6" w:rsidRDefault="00D95AC6" w14:paraId="47A0508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lear Sans">
    <w:altName w:val="Calibri"/>
    <w:charset w:val="00"/>
    <w:family w:val="swiss"/>
    <w:pitch w:val="variable"/>
    <w:sig w:usb0="A00002EF" w:usb1="500078FB" w:usb2="00000008" w:usb3="00000000" w:csb0="0000019F" w:csb1="00000000"/>
  </w:font>
  <w:font w:name="Bitter">
    <w:altName w:val="Calibri"/>
    <w:panose1 w:val="00000000000000000000"/>
    <w:charset w:val="00"/>
    <w:family w:val="modern"/>
    <w:notTrueType/>
    <w:pitch w:val="variable"/>
    <w:sig w:usb0="00000207" w:usb1="00000000" w:usb2="00000000" w:usb3="00000000" w:csb0="00000097" w:csb1="00000000"/>
  </w:font>
  <w:font w:name="Clear Sans Light">
    <w:altName w:val="Calibri"/>
    <w:charset w:val="00"/>
    <w:family w:val="swiss"/>
    <w:pitch w:val="variable"/>
    <w:sig w:usb0="A00002EF" w:usb1="500078FB" w:usb2="0000000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Prime Code">
    <w:altName w:val="Courier New"/>
    <w:charset w:val="00"/>
    <w:family w:val="modern"/>
    <w:pitch w:val="fixed"/>
    <w:sig w:usb0="00000007" w:usb1="00000000" w:usb2="00000000" w:usb3="00000000" w:csb0="00000093" w:csb1="00000000"/>
  </w:font>
  <w:font w:name="Helvetica">
    <w:panose1 w:val="020B0604020202020204"/>
    <w:charset w:val="00"/>
    <w:family w:val="swiss"/>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8066353"/>
      <w:docPartObj>
        <w:docPartGallery w:val="Page Numbers (Bottom of Page)"/>
        <w:docPartUnique/>
      </w:docPartObj>
    </w:sdtPr>
    <w:sdtEndPr/>
    <w:sdtContent>
      <w:p w:rsidR="00057543" w:rsidRDefault="00057543" w14:paraId="6A0BA177" w14:textId="7C1095FE">
        <w:pPr>
          <w:pStyle w:val="Pieddepage"/>
          <w:jc w:val="right"/>
        </w:pPr>
        <w:r>
          <w:fldChar w:fldCharType="begin"/>
        </w:r>
        <w:r>
          <w:instrText>PAGE   \* MERGEFORMAT</w:instrText>
        </w:r>
        <w:r>
          <w:fldChar w:fldCharType="separate"/>
        </w:r>
        <w:r>
          <w:rPr>
            <w:lang w:val="fr-FR"/>
          </w:rPr>
          <w:t>2</w:t>
        </w:r>
        <w:r>
          <w:fldChar w:fldCharType="end"/>
        </w:r>
      </w:p>
    </w:sdtContent>
  </w:sdt>
  <w:p w:rsidRPr="00F129A3" w:rsidR="00F129A3" w:rsidP="006F7A13" w:rsidRDefault="00F129A3" w14:paraId="14A44186" w14:textId="777777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95AC6" w:rsidP="00353C27" w:rsidRDefault="00D95AC6" w14:paraId="152005DD" w14:textId="77777777">
      <w:pPr>
        <w:spacing w:after="0" w:line="240" w:lineRule="auto"/>
      </w:pPr>
      <w:r>
        <w:separator/>
      </w:r>
    </w:p>
  </w:footnote>
  <w:footnote w:type="continuationSeparator" w:id="0">
    <w:p w:rsidR="00D95AC6" w:rsidP="00353C27" w:rsidRDefault="00D95AC6" w14:paraId="3D4ADD45" w14:textId="77777777">
      <w:pPr>
        <w:spacing w:after="0" w:line="240" w:lineRule="auto"/>
      </w:pPr>
      <w:r>
        <w:continuationSeparator/>
      </w:r>
    </w:p>
  </w:footnote>
  <w:footnote w:type="continuationNotice" w:id="1">
    <w:p w:rsidR="00D95AC6" w:rsidRDefault="00D95AC6" w14:paraId="2B844CC4"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17CB6"/>
    <w:multiLevelType w:val="hybridMultilevel"/>
    <w:tmpl w:val="35B4CB22"/>
    <w:lvl w:ilvl="0" w:tplc="D7244066">
      <w:start w:val="1"/>
      <w:numFmt w:val="bullet"/>
      <w:lvlText w:val=""/>
      <w:lvlJc w:val="left"/>
      <w:pPr>
        <w:ind w:left="720" w:hanging="360"/>
      </w:pPr>
      <w:rPr>
        <w:rFonts w:hint="default" w:ascii="Wingdings 2" w:hAnsi="Wingdings 2"/>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06FC1752"/>
    <w:multiLevelType w:val="hybridMultilevel"/>
    <w:tmpl w:val="E3B2CB7E"/>
    <w:lvl w:ilvl="0" w:tplc="588C4FE6">
      <w:start w:val="1"/>
      <w:numFmt w:val="bullet"/>
      <w:pStyle w:val="Cobra-NormalTick"/>
      <w:lvlText w:val=""/>
      <w:lvlJc w:val="left"/>
      <w:pPr>
        <w:ind w:left="720" w:hanging="360"/>
      </w:pPr>
      <w:rPr>
        <w:rFonts w:hint="default" w:ascii="Wingdings 2" w:hAnsi="Wingdings 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2" w15:restartNumberingAfterBreak="0">
    <w:nsid w:val="080271EA"/>
    <w:multiLevelType w:val="hybridMultilevel"/>
    <w:tmpl w:val="CBB8CB00"/>
    <w:lvl w:ilvl="0" w:tplc="D7244066">
      <w:start w:val="1"/>
      <w:numFmt w:val="bullet"/>
      <w:lvlText w:val=""/>
      <w:lvlJc w:val="left"/>
      <w:pPr>
        <w:ind w:left="1428" w:hanging="360"/>
      </w:pPr>
      <w:rPr>
        <w:rFonts w:hint="default" w:ascii="Wingdings 2" w:hAnsi="Wingdings 2"/>
      </w:rPr>
    </w:lvl>
    <w:lvl w:ilvl="1" w:tplc="040C0003" w:tentative="1">
      <w:start w:val="1"/>
      <w:numFmt w:val="bullet"/>
      <w:lvlText w:val="o"/>
      <w:lvlJc w:val="left"/>
      <w:pPr>
        <w:ind w:left="2148" w:hanging="360"/>
      </w:pPr>
      <w:rPr>
        <w:rFonts w:hint="default" w:ascii="Courier New" w:hAnsi="Courier New" w:cs="Courier New"/>
      </w:rPr>
    </w:lvl>
    <w:lvl w:ilvl="2" w:tplc="040C0005" w:tentative="1">
      <w:start w:val="1"/>
      <w:numFmt w:val="bullet"/>
      <w:lvlText w:val=""/>
      <w:lvlJc w:val="left"/>
      <w:pPr>
        <w:ind w:left="2868" w:hanging="360"/>
      </w:pPr>
      <w:rPr>
        <w:rFonts w:hint="default" w:ascii="Wingdings" w:hAnsi="Wingdings"/>
      </w:rPr>
    </w:lvl>
    <w:lvl w:ilvl="3" w:tplc="040C0001" w:tentative="1">
      <w:start w:val="1"/>
      <w:numFmt w:val="bullet"/>
      <w:lvlText w:val=""/>
      <w:lvlJc w:val="left"/>
      <w:pPr>
        <w:ind w:left="3588" w:hanging="360"/>
      </w:pPr>
      <w:rPr>
        <w:rFonts w:hint="default" w:ascii="Symbol" w:hAnsi="Symbol"/>
      </w:rPr>
    </w:lvl>
    <w:lvl w:ilvl="4" w:tplc="040C0003" w:tentative="1">
      <w:start w:val="1"/>
      <w:numFmt w:val="bullet"/>
      <w:lvlText w:val="o"/>
      <w:lvlJc w:val="left"/>
      <w:pPr>
        <w:ind w:left="4308" w:hanging="360"/>
      </w:pPr>
      <w:rPr>
        <w:rFonts w:hint="default" w:ascii="Courier New" w:hAnsi="Courier New" w:cs="Courier New"/>
      </w:rPr>
    </w:lvl>
    <w:lvl w:ilvl="5" w:tplc="040C0005" w:tentative="1">
      <w:start w:val="1"/>
      <w:numFmt w:val="bullet"/>
      <w:lvlText w:val=""/>
      <w:lvlJc w:val="left"/>
      <w:pPr>
        <w:ind w:left="5028" w:hanging="360"/>
      </w:pPr>
      <w:rPr>
        <w:rFonts w:hint="default" w:ascii="Wingdings" w:hAnsi="Wingdings"/>
      </w:rPr>
    </w:lvl>
    <w:lvl w:ilvl="6" w:tplc="040C0001" w:tentative="1">
      <w:start w:val="1"/>
      <w:numFmt w:val="bullet"/>
      <w:lvlText w:val=""/>
      <w:lvlJc w:val="left"/>
      <w:pPr>
        <w:ind w:left="5748" w:hanging="360"/>
      </w:pPr>
      <w:rPr>
        <w:rFonts w:hint="default" w:ascii="Symbol" w:hAnsi="Symbol"/>
      </w:rPr>
    </w:lvl>
    <w:lvl w:ilvl="7" w:tplc="040C0003" w:tentative="1">
      <w:start w:val="1"/>
      <w:numFmt w:val="bullet"/>
      <w:lvlText w:val="o"/>
      <w:lvlJc w:val="left"/>
      <w:pPr>
        <w:ind w:left="6468" w:hanging="360"/>
      </w:pPr>
      <w:rPr>
        <w:rFonts w:hint="default" w:ascii="Courier New" w:hAnsi="Courier New" w:cs="Courier New"/>
      </w:rPr>
    </w:lvl>
    <w:lvl w:ilvl="8" w:tplc="040C0005" w:tentative="1">
      <w:start w:val="1"/>
      <w:numFmt w:val="bullet"/>
      <w:lvlText w:val=""/>
      <w:lvlJc w:val="left"/>
      <w:pPr>
        <w:ind w:left="7188" w:hanging="360"/>
      </w:pPr>
      <w:rPr>
        <w:rFonts w:hint="default" w:ascii="Wingdings" w:hAnsi="Wingdings"/>
      </w:rPr>
    </w:lvl>
  </w:abstractNum>
  <w:abstractNum w:abstractNumId="3" w15:restartNumberingAfterBreak="0">
    <w:nsid w:val="0AB2066C"/>
    <w:multiLevelType w:val="hybridMultilevel"/>
    <w:tmpl w:val="DF8A2BB4"/>
    <w:lvl w:ilvl="0" w:tplc="023633F6">
      <w:start w:val="1"/>
      <w:numFmt w:val="upperRoman"/>
      <w:lvlText w:val="%1."/>
      <w:lvlJc w:val="left"/>
      <w:pPr>
        <w:ind w:left="1080" w:hanging="720"/>
      </w:pPr>
      <w:rPr>
        <w:rFonts w:hint="default" w:ascii="Clear Sans" w:hAnsi="Clear Sans" w:cs="Clear San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CF7BCE"/>
    <w:multiLevelType w:val="hybridMultilevel"/>
    <w:tmpl w:val="1D0A4978"/>
    <w:lvl w:ilvl="0" w:tplc="00088498">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0E4A68CC"/>
    <w:multiLevelType w:val="hybridMultilevel"/>
    <w:tmpl w:val="6966D0B0"/>
    <w:lvl w:ilvl="0" w:tplc="D7244066">
      <w:start w:val="1"/>
      <w:numFmt w:val="bullet"/>
      <w:lvlText w:val=""/>
      <w:lvlJc w:val="left"/>
      <w:pPr>
        <w:ind w:left="720" w:hanging="360"/>
      </w:pPr>
      <w:rPr>
        <w:rFonts w:hint="default" w:ascii="Wingdings 2" w:hAnsi="Wingdings 2"/>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 w15:restartNumberingAfterBreak="0">
    <w:nsid w:val="18576964"/>
    <w:multiLevelType w:val="hybridMultilevel"/>
    <w:tmpl w:val="FFFFFFFF"/>
    <w:lvl w:ilvl="0" w:tplc="EEF48654">
      <w:start w:val="1"/>
      <w:numFmt w:val="bullet"/>
      <w:lvlText w:val=""/>
      <w:lvlJc w:val="left"/>
      <w:pPr>
        <w:ind w:left="720" w:hanging="360"/>
      </w:pPr>
      <w:rPr>
        <w:rFonts w:hint="default" w:ascii="Symbol" w:hAnsi="Symbol"/>
      </w:rPr>
    </w:lvl>
    <w:lvl w:ilvl="1" w:tplc="B418B2F2">
      <w:start w:val="1"/>
      <w:numFmt w:val="bullet"/>
      <w:lvlText w:val="o"/>
      <w:lvlJc w:val="left"/>
      <w:pPr>
        <w:ind w:left="1440" w:hanging="360"/>
      </w:pPr>
      <w:rPr>
        <w:rFonts w:hint="default" w:ascii="Courier New" w:hAnsi="Courier New"/>
      </w:rPr>
    </w:lvl>
    <w:lvl w:ilvl="2" w:tplc="9D74FBFA">
      <w:start w:val="1"/>
      <w:numFmt w:val="bullet"/>
      <w:lvlText w:val=""/>
      <w:lvlJc w:val="left"/>
      <w:pPr>
        <w:ind w:left="2160" w:hanging="360"/>
      </w:pPr>
      <w:rPr>
        <w:rFonts w:hint="default" w:ascii="Wingdings" w:hAnsi="Wingdings"/>
      </w:rPr>
    </w:lvl>
    <w:lvl w:ilvl="3" w:tplc="4B322EBA">
      <w:start w:val="1"/>
      <w:numFmt w:val="bullet"/>
      <w:lvlText w:val=""/>
      <w:lvlJc w:val="left"/>
      <w:pPr>
        <w:ind w:left="2880" w:hanging="360"/>
      </w:pPr>
      <w:rPr>
        <w:rFonts w:hint="default" w:ascii="Symbol" w:hAnsi="Symbol"/>
      </w:rPr>
    </w:lvl>
    <w:lvl w:ilvl="4" w:tplc="EC366FC8">
      <w:start w:val="1"/>
      <w:numFmt w:val="bullet"/>
      <w:lvlText w:val="o"/>
      <w:lvlJc w:val="left"/>
      <w:pPr>
        <w:ind w:left="3600" w:hanging="360"/>
      </w:pPr>
      <w:rPr>
        <w:rFonts w:hint="default" w:ascii="Courier New" w:hAnsi="Courier New"/>
      </w:rPr>
    </w:lvl>
    <w:lvl w:ilvl="5" w:tplc="DB9EBA86">
      <w:start w:val="1"/>
      <w:numFmt w:val="bullet"/>
      <w:lvlText w:val=""/>
      <w:lvlJc w:val="left"/>
      <w:pPr>
        <w:ind w:left="4320" w:hanging="360"/>
      </w:pPr>
      <w:rPr>
        <w:rFonts w:hint="default" w:ascii="Wingdings" w:hAnsi="Wingdings"/>
      </w:rPr>
    </w:lvl>
    <w:lvl w:ilvl="6" w:tplc="1D90A63E">
      <w:start w:val="1"/>
      <w:numFmt w:val="bullet"/>
      <w:lvlText w:val=""/>
      <w:lvlJc w:val="left"/>
      <w:pPr>
        <w:ind w:left="5040" w:hanging="360"/>
      </w:pPr>
      <w:rPr>
        <w:rFonts w:hint="default" w:ascii="Symbol" w:hAnsi="Symbol"/>
      </w:rPr>
    </w:lvl>
    <w:lvl w:ilvl="7" w:tplc="0BB80A02">
      <w:start w:val="1"/>
      <w:numFmt w:val="bullet"/>
      <w:lvlText w:val="o"/>
      <w:lvlJc w:val="left"/>
      <w:pPr>
        <w:ind w:left="5760" w:hanging="360"/>
      </w:pPr>
      <w:rPr>
        <w:rFonts w:hint="default" w:ascii="Courier New" w:hAnsi="Courier New"/>
      </w:rPr>
    </w:lvl>
    <w:lvl w:ilvl="8" w:tplc="525878C2">
      <w:start w:val="1"/>
      <w:numFmt w:val="bullet"/>
      <w:lvlText w:val=""/>
      <w:lvlJc w:val="left"/>
      <w:pPr>
        <w:ind w:left="6480" w:hanging="360"/>
      </w:pPr>
      <w:rPr>
        <w:rFonts w:hint="default" w:ascii="Wingdings" w:hAnsi="Wingdings"/>
      </w:rPr>
    </w:lvl>
  </w:abstractNum>
  <w:abstractNum w:abstractNumId="7" w15:restartNumberingAfterBreak="0">
    <w:nsid w:val="1B8320DA"/>
    <w:multiLevelType w:val="hybridMultilevel"/>
    <w:tmpl w:val="FFFFFFFF"/>
    <w:lvl w:ilvl="0" w:tplc="23AE4CCA">
      <w:start w:val="1"/>
      <w:numFmt w:val="bullet"/>
      <w:lvlText w:val=""/>
      <w:lvlJc w:val="left"/>
      <w:pPr>
        <w:ind w:left="720" w:hanging="360"/>
      </w:pPr>
      <w:rPr>
        <w:rFonts w:hint="default" w:ascii="Symbol" w:hAnsi="Symbol"/>
      </w:rPr>
    </w:lvl>
    <w:lvl w:ilvl="1" w:tplc="5D46A4C8">
      <w:start w:val="1"/>
      <w:numFmt w:val="bullet"/>
      <w:lvlText w:val="o"/>
      <w:lvlJc w:val="left"/>
      <w:pPr>
        <w:ind w:left="1440" w:hanging="360"/>
      </w:pPr>
      <w:rPr>
        <w:rFonts w:hint="default" w:ascii="Courier New" w:hAnsi="Courier New"/>
      </w:rPr>
    </w:lvl>
    <w:lvl w:ilvl="2" w:tplc="23E46C4E">
      <w:start w:val="1"/>
      <w:numFmt w:val="bullet"/>
      <w:lvlText w:val=""/>
      <w:lvlJc w:val="left"/>
      <w:pPr>
        <w:ind w:left="2160" w:hanging="360"/>
      </w:pPr>
      <w:rPr>
        <w:rFonts w:hint="default" w:ascii="Wingdings" w:hAnsi="Wingdings"/>
      </w:rPr>
    </w:lvl>
    <w:lvl w:ilvl="3" w:tplc="72384340">
      <w:start w:val="1"/>
      <w:numFmt w:val="bullet"/>
      <w:lvlText w:val=""/>
      <w:lvlJc w:val="left"/>
      <w:pPr>
        <w:ind w:left="2880" w:hanging="360"/>
      </w:pPr>
      <w:rPr>
        <w:rFonts w:hint="default" w:ascii="Symbol" w:hAnsi="Symbol"/>
      </w:rPr>
    </w:lvl>
    <w:lvl w:ilvl="4" w:tplc="5AE2F4FA">
      <w:start w:val="1"/>
      <w:numFmt w:val="bullet"/>
      <w:lvlText w:val="o"/>
      <w:lvlJc w:val="left"/>
      <w:pPr>
        <w:ind w:left="3600" w:hanging="360"/>
      </w:pPr>
      <w:rPr>
        <w:rFonts w:hint="default" w:ascii="Courier New" w:hAnsi="Courier New"/>
      </w:rPr>
    </w:lvl>
    <w:lvl w:ilvl="5" w:tplc="AFEA358C">
      <w:start w:val="1"/>
      <w:numFmt w:val="bullet"/>
      <w:lvlText w:val=""/>
      <w:lvlJc w:val="left"/>
      <w:pPr>
        <w:ind w:left="4320" w:hanging="360"/>
      </w:pPr>
      <w:rPr>
        <w:rFonts w:hint="default" w:ascii="Wingdings" w:hAnsi="Wingdings"/>
      </w:rPr>
    </w:lvl>
    <w:lvl w:ilvl="6" w:tplc="C2CCC816">
      <w:start w:val="1"/>
      <w:numFmt w:val="bullet"/>
      <w:lvlText w:val=""/>
      <w:lvlJc w:val="left"/>
      <w:pPr>
        <w:ind w:left="5040" w:hanging="360"/>
      </w:pPr>
      <w:rPr>
        <w:rFonts w:hint="default" w:ascii="Symbol" w:hAnsi="Symbol"/>
      </w:rPr>
    </w:lvl>
    <w:lvl w:ilvl="7" w:tplc="91DC4456">
      <w:start w:val="1"/>
      <w:numFmt w:val="bullet"/>
      <w:lvlText w:val="o"/>
      <w:lvlJc w:val="left"/>
      <w:pPr>
        <w:ind w:left="5760" w:hanging="360"/>
      </w:pPr>
      <w:rPr>
        <w:rFonts w:hint="default" w:ascii="Courier New" w:hAnsi="Courier New"/>
      </w:rPr>
    </w:lvl>
    <w:lvl w:ilvl="8" w:tplc="1624EA5E">
      <w:start w:val="1"/>
      <w:numFmt w:val="bullet"/>
      <w:lvlText w:val=""/>
      <w:lvlJc w:val="left"/>
      <w:pPr>
        <w:ind w:left="6480" w:hanging="360"/>
      </w:pPr>
      <w:rPr>
        <w:rFonts w:hint="default" w:ascii="Wingdings" w:hAnsi="Wingdings"/>
      </w:rPr>
    </w:lvl>
  </w:abstractNum>
  <w:abstractNum w:abstractNumId="8" w15:restartNumberingAfterBreak="0">
    <w:nsid w:val="1D562191"/>
    <w:multiLevelType w:val="hybridMultilevel"/>
    <w:tmpl w:val="4CBE9650"/>
    <w:lvl w:ilvl="0" w:tplc="F8405180">
      <w:start w:val="1"/>
      <w:numFmt w:val="upperRoman"/>
      <w:lvlText w:val="%1."/>
      <w:lvlJc w:val="left"/>
      <w:pPr>
        <w:ind w:left="1080" w:hanging="720"/>
      </w:pPr>
      <w:rPr>
        <w:rFonts w:hint="default" w:ascii="Bitter" w:hAnsi="Bitter"/>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F871C79"/>
    <w:multiLevelType w:val="hybridMultilevel"/>
    <w:tmpl w:val="FFFFFFFF"/>
    <w:lvl w:ilvl="0" w:tplc="FFD8B940">
      <w:start w:val="1"/>
      <w:numFmt w:val="bullet"/>
      <w:lvlText w:val=""/>
      <w:lvlJc w:val="left"/>
      <w:pPr>
        <w:ind w:left="720" w:hanging="360"/>
      </w:pPr>
      <w:rPr>
        <w:rFonts w:hint="default" w:ascii="Symbol" w:hAnsi="Symbol"/>
      </w:rPr>
    </w:lvl>
    <w:lvl w:ilvl="1" w:tplc="62CA3D8A">
      <w:start w:val="1"/>
      <w:numFmt w:val="bullet"/>
      <w:lvlText w:val="o"/>
      <w:lvlJc w:val="left"/>
      <w:pPr>
        <w:ind w:left="1440" w:hanging="360"/>
      </w:pPr>
      <w:rPr>
        <w:rFonts w:hint="default" w:ascii="Courier New" w:hAnsi="Courier New"/>
      </w:rPr>
    </w:lvl>
    <w:lvl w:ilvl="2" w:tplc="5BE86C58">
      <w:start w:val="1"/>
      <w:numFmt w:val="bullet"/>
      <w:lvlText w:val=""/>
      <w:lvlJc w:val="left"/>
      <w:pPr>
        <w:ind w:left="2160" w:hanging="360"/>
      </w:pPr>
      <w:rPr>
        <w:rFonts w:hint="default" w:ascii="Wingdings" w:hAnsi="Wingdings"/>
      </w:rPr>
    </w:lvl>
    <w:lvl w:ilvl="3" w:tplc="0AB2A768">
      <w:start w:val="1"/>
      <w:numFmt w:val="bullet"/>
      <w:lvlText w:val=""/>
      <w:lvlJc w:val="left"/>
      <w:pPr>
        <w:ind w:left="2880" w:hanging="360"/>
      </w:pPr>
      <w:rPr>
        <w:rFonts w:hint="default" w:ascii="Symbol" w:hAnsi="Symbol"/>
      </w:rPr>
    </w:lvl>
    <w:lvl w:ilvl="4" w:tplc="B4942A94">
      <w:start w:val="1"/>
      <w:numFmt w:val="bullet"/>
      <w:lvlText w:val="o"/>
      <w:lvlJc w:val="left"/>
      <w:pPr>
        <w:ind w:left="3600" w:hanging="360"/>
      </w:pPr>
      <w:rPr>
        <w:rFonts w:hint="default" w:ascii="Courier New" w:hAnsi="Courier New"/>
      </w:rPr>
    </w:lvl>
    <w:lvl w:ilvl="5" w:tplc="C8F05B64">
      <w:start w:val="1"/>
      <w:numFmt w:val="bullet"/>
      <w:lvlText w:val=""/>
      <w:lvlJc w:val="left"/>
      <w:pPr>
        <w:ind w:left="4320" w:hanging="360"/>
      </w:pPr>
      <w:rPr>
        <w:rFonts w:hint="default" w:ascii="Wingdings" w:hAnsi="Wingdings"/>
      </w:rPr>
    </w:lvl>
    <w:lvl w:ilvl="6" w:tplc="6FB4A7DE">
      <w:start w:val="1"/>
      <w:numFmt w:val="bullet"/>
      <w:lvlText w:val=""/>
      <w:lvlJc w:val="left"/>
      <w:pPr>
        <w:ind w:left="5040" w:hanging="360"/>
      </w:pPr>
      <w:rPr>
        <w:rFonts w:hint="default" w:ascii="Symbol" w:hAnsi="Symbol"/>
      </w:rPr>
    </w:lvl>
    <w:lvl w:ilvl="7" w:tplc="951E3B56">
      <w:start w:val="1"/>
      <w:numFmt w:val="bullet"/>
      <w:lvlText w:val="o"/>
      <w:lvlJc w:val="left"/>
      <w:pPr>
        <w:ind w:left="5760" w:hanging="360"/>
      </w:pPr>
      <w:rPr>
        <w:rFonts w:hint="default" w:ascii="Courier New" w:hAnsi="Courier New"/>
      </w:rPr>
    </w:lvl>
    <w:lvl w:ilvl="8" w:tplc="C36817CA">
      <w:start w:val="1"/>
      <w:numFmt w:val="bullet"/>
      <w:lvlText w:val=""/>
      <w:lvlJc w:val="left"/>
      <w:pPr>
        <w:ind w:left="6480" w:hanging="360"/>
      </w:pPr>
      <w:rPr>
        <w:rFonts w:hint="default" w:ascii="Wingdings" w:hAnsi="Wingdings"/>
      </w:rPr>
    </w:lvl>
  </w:abstractNum>
  <w:abstractNum w:abstractNumId="10" w15:restartNumberingAfterBreak="0">
    <w:nsid w:val="41E93A6C"/>
    <w:multiLevelType w:val="hybridMultilevel"/>
    <w:tmpl w:val="FFFFFFFF"/>
    <w:lvl w:ilvl="0" w:tplc="DE72732E">
      <w:start w:val="1"/>
      <w:numFmt w:val="bullet"/>
      <w:lvlText w:val=""/>
      <w:lvlJc w:val="left"/>
      <w:pPr>
        <w:ind w:left="720" w:hanging="360"/>
      </w:pPr>
      <w:rPr>
        <w:rFonts w:hint="default" w:ascii="Symbol" w:hAnsi="Symbol"/>
      </w:rPr>
    </w:lvl>
    <w:lvl w:ilvl="1" w:tplc="20C69376">
      <w:start w:val="1"/>
      <w:numFmt w:val="bullet"/>
      <w:lvlText w:val="o"/>
      <w:lvlJc w:val="left"/>
      <w:pPr>
        <w:ind w:left="1440" w:hanging="360"/>
      </w:pPr>
      <w:rPr>
        <w:rFonts w:hint="default" w:ascii="Courier New" w:hAnsi="Courier New"/>
      </w:rPr>
    </w:lvl>
    <w:lvl w:ilvl="2" w:tplc="92E28D34">
      <w:start w:val="1"/>
      <w:numFmt w:val="bullet"/>
      <w:lvlText w:val=""/>
      <w:lvlJc w:val="left"/>
      <w:pPr>
        <w:ind w:left="2160" w:hanging="360"/>
      </w:pPr>
      <w:rPr>
        <w:rFonts w:hint="default" w:ascii="Wingdings" w:hAnsi="Wingdings"/>
      </w:rPr>
    </w:lvl>
    <w:lvl w:ilvl="3" w:tplc="AD8C529A">
      <w:start w:val="1"/>
      <w:numFmt w:val="bullet"/>
      <w:lvlText w:val=""/>
      <w:lvlJc w:val="left"/>
      <w:pPr>
        <w:ind w:left="2880" w:hanging="360"/>
      </w:pPr>
      <w:rPr>
        <w:rFonts w:hint="default" w:ascii="Symbol" w:hAnsi="Symbol"/>
      </w:rPr>
    </w:lvl>
    <w:lvl w:ilvl="4" w:tplc="500AF284">
      <w:start w:val="1"/>
      <w:numFmt w:val="bullet"/>
      <w:lvlText w:val="o"/>
      <w:lvlJc w:val="left"/>
      <w:pPr>
        <w:ind w:left="3600" w:hanging="360"/>
      </w:pPr>
      <w:rPr>
        <w:rFonts w:hint="default" w:ascii="Courier New" w:hAnsi="Courier New"/>
      </w:rPr>
    </w:lvl>
    <w:lvl w:ilvl="5" w:tplc="56521272">
      <w:start w:val="1"/>
      <w:numFmt w:val="bullet"/>
      <w:lvlText w:val=""/>
      <w:lvlJc w:val="left"/>
      <w:pPr>
        <w:ind w:left="4320" w:hanging="360"/>
      </w:pPr>
      <w:rPr>
        <w:rFonts w:hint="default" w:ascii="Wingdings" w:hAnsi="Wingdings"/>
      </w:rPr>
    </w:lvl>
    <w:lvl w:ilvl="6" w:tplc="FCE0B5AC">
      <w:start w:val="1"/>
      <w:numFmt w:val="bullet"/>
      <w:lvlText w:val=""/>
      <w:lvlJc w:val="left"/>
      <w:pPr>
        <w:ind w:left="5040" w:hanging="360"/>
      </w:pPr>
      <w:rPr>
        <w:rFonts w:hint="default" w:ascii="Symbol" w:hAnsi="Symbol"/>
      </w:rPr>
    </w:lvl>
    <w:lvl w:ilvl="7" w:tplc="2DEE76FE">
      <w:start w:val="1"/>
      <w:numFmt w:val="bullet"/>
      <w:lvlText w:val="o"/>
      <w:lvlJc w:val="left"/>
      <w:pPr>
        <w:ind w:left="5760" w:hanging="360"/>
      </w:pPr>
      <w:rPr>
        <w:rFonts w:hint="default" w:ascii="Courier New" w:hAnsi="Courier New"/>
      </w:rPr>
    </w:lvl>
    <w:lvl w:ilvl="8" w:tplc="57A4A49C">
      <w:start w:val="1"/>
      <w:numFmt w:val="bullet"/>
      <w:lvlText w:val=""/>
      <w:lvlJc w:val="left"/>
      <w:pPr>
        <w:ind w:left="6480" w:hanging="360"/>
      </w:pPr>
      <w:rPr>
        <w:rFonts w:hint="default" w:ascii="Wingdings" w:hAnsi="Wingdings"/>
      </w:rPr>
    </w:lvl>
  </w:abstractNum>
  <w:abstractNum w:abstractNumId="11" w15:restartNumberingAfterBreak="0">
    <w:nsid w:val="462E1F59"/>
    <w:multiLevelType w:val="hybridMultilevel"/>
    <w:tmpl w:val="FFFFFFFF"/>
    <w:lvl w:ilvl="0" w:tplc="82F0C660">
      <w:start w:val="1"/>
      <w:numFmt w:val="bullet"/>
      <w:lvlText w:val=""/>
      <w:lvlJc w:val="left"/>
      <w:pPr>
        <w:ind w:left="720" w:hanging="360"/>
      </w:pPr>
      <w:rPr>
        <w:rFonts w:hint="default" w:ascii="Symbol" w:hAnsi="Symbol"/>
      </w:rPr>
    </w:lvl>
    <w:lvl w:ilvl="1" w:tplc="D4CC4110">
      <w:start w:val="1"/>
      <w:numFmt w:val="bullet"/>
      <w:lvlText w:val="o"/>
      <w:lvlJc w:val="left"/>
      <w:pPr>
        <w:ind w:left="1440" w:hanging="360"/>
      </w:pPr>
      <w:rPr>
        <w:rFonts w:hint="default" w:ascii="Courier New" w:hAnsi="Courier New"/>
      </w:rPr>
    </w:lvl>
    <w:lvl w:ilvl="2" w:tplc="70225758">
      <w:start w:val="1"/>
      <w:numFmt w:val="bullet"/>
      <w:lvlText w:val=""/>
      <w:lvlJc w:val="left"/>
      <w:pPr>
        <w:ind w:left="2160" w:hanging="360"/>
      </w:pPr>
      <w:rPr>
        <w:rFonts w:hint="default" w:ascii="Wingdings" w:hAnsi="Wingdings"/>
      </w:rPr>
    </w:lvl>
    <w:lvl w:ilvl="3" w:tplc="20025F98">
      <w:start w:val="1"/>
      <w:numFmt w:val="bullet"/>
      <w:lvlText w:val=""/>
      <w:lvlJc w:val="left"/>
      <w:pPr>
        <w:ind w:left="2880" w:hanging="360"/>
      </w:pPr>
      <w:rPr>
        <w:rFonts w:hint="default" w:ascii="Symbol" w:hAnsi="Symbol"/>
      </w:rPr>
    </w:lvl>
    <w:lvl w:ilvl="4" w:tplc="DACA3680">
      <w:start w:val="1"/>
      <w:numFmt w:val="bullet"/>
      <w:lvlText w:val="o"/>
      <w:lvlJc w:val="left"/>
      <w:pPr>
        <w:ind w:left="3600" w:hanging="360"/>
      </w:pPr>
      <w:rPr>
        <w:rFonts w:hint="default" w:ascii="Courier New" w:hAnsi="Courier New"/>
      </w:rPr>
    </w:lvl>
    <w:lvl w:ilvl="5" w:tplc="59464E26">
      <w:start w:val="1"/>
      <w:numFmt w:val="bullet"/>
      <w:lvlText w:val=""/>
      <w:lvlJc w:val="left"/>
      <w:pPr>
        <w:ind w:left="4320" w:hanging="360"/>
      </w:pPr>
      <w:rPr>
        <w:rFonts w:hint="default" w:ascii="Wingdings" w:hAnsi="Wingdings"/>
      </w:rPr>
    </w:lvl>
    <w:lvl w:ilvl="6" w:tplc="92A67F52">
      <w:start w:val="1"/>
      <w:numFmt w:val="bullet"/>
      <w:lvlText w:val=""/>
      <w:lvlJc w:val="left"/>
      <w:pPr>
        <w:ind w:left="5040" w:hanging="360"/>
      </w:pPr>
      <w:rPr>
        <w:rFonts w:hint="default" w:ascii="Symbol" w:hAnsi="Symbol"/>
      </w:rPr>
    </w:lvl>
    <w:lvl w:ilvl="7" w:tplc="D16A5802">
      <w:start w:val="1"/>
      <w:numFmt w:val="bullet"/>
      <w:lvlText w:val="o"/>
      <w:lvlJc w:val="left"/>
      <w:pPr>
        <w:ind w:left="5760" w:hanging="360"/>
      </w:pPr>
      <w:rPr>
        <w:rFonts w:hint="default" w:ascii="Courier New" w:hAnsi="Courier New"/>
      </w:rPr>
    </w:lvl>
    <w:lvl w:ilvl="8" w:tplc="D76C0CE6">
      <w:start w:val="1"/>
      <w:numFmt w:val="bullet"/>
      <w:lvlText w:val=""/>
      <w:lvlJc w:val="left"/>
      <w:pPr>
        <w:ind w:left="6480" w:hanging="360"/>
      </w:pPr>
      <w:rPr>
        <w:rFonts w:hint="default" w:ascii="Wingdings" w:hAnsi="Wingdings"/>
      </w:rPr>
    </w:lvl>
  </w:abstractNum>
  <w:abstractNum w:abstractNumId="12" w15:restartNumberingAfterBreak="0">
    <w:nsid w:val="477762FD"/>
    <w:multiLevelType w:val="hybridMultilevel"/>
    <w:tmpl w:val="8A3236C4"/>
    <w:lvl w:ilvl="0" w:tplc="D7244066">
      <w:start w:val="1"/>
      <w:numFmt w:val="bullet"/>
      <w:lvlText w:val=""/>
      <w:lvlJc w:val="left"/>
      <w:pPr>
        <w:ind w:left="720" w:hanging="360"/>
      </w:pPr>
      <w:rPr>
        <w:rFonts w:hint="default" w:ascii="Wingdings 2" w:hAnsi="Wingdings 2"/>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3" w15:restartNumberingAfterBreak="0">
    <w:nsid w:val="4AC05D29"/>
    <w:multiLevelType w:val="hybridMultilevel"/>
    <w:tmpl w:val="FFFFFFFF"/>
    <w:lvl w:ilvl="0" w:tplc="5B66C34E">
      <w:start w:val="1"/>
      <w:numFmt w:val="bullet"/>
      <w:lvlText w:val=""/>
      <w:lvlJc w:val="left"/>
      <w:pPr>
        <w:ind w:left="720" w:hanging="360"/>
      </w:pPr>
      <w:rPr>
        <w:rFonts w:hint="default" w:ascii="Symbol" w:hAnsi="Symbol"/>
      </w:rPr>
    </w:lvl>
    <w:lvl w:ilvl="1" w:tplc="02A84BE6">
      <w:start w:val="1"/>
      <w:numFmt w:val="bullet"/>
      <w:lvlText w:val="o"/>
      <w:lvlJc w:val="left"/>
      <w:pPr>
        <w:ind w:left="1440" w:hanging="360"/>
      </w:pPr>
      <w:rPr>
        <w:rFonts w:hint="default" w:ascii="Courier New" w:hAnsi="Courier New"/>
      </w:rPr>
    </w:lvl>
    <w:lvl w:ilvl="2" w:tplc="08D65022">
      <w:start w:val="1"/>
      <w:numFmt w:val="bullet"/>
      <w:lvlText w:val=""/>
      <w:lvlJc w:val="left"/>
      <w:pPr>
        <w:ind w:left="2160" w:hanging="360"/>
      </w:pPr>
      <w:rPr>
        <w:rFonts w:hint="default" w:ascii="Wingdings" w:hAnsi="Wingdings"/>
      </w:rPr>
    </w:lvl>
    <w:lvl w:ilvl="3" w:tplc="B600C0D2">
      <w:start w:val="1"/>
      <w:numFmt w:val="bullet"/>
      <w:lvlText w:val=""/>
      <w:lvlJc w:val="left"/>
      <w:pPr>
        <w:ind w:left="2880" w:hanging="360"/>
      </w:pPr>
      <w:rPr>
        <w:rFonts w:hint="default" w:ascii="Symbol" w:hAnsi="Symbol"/>
      </w:rPr>
    </w:lvl>
    <w:lvl w:ilvl="4" w:tplc="D60AB83C">
      <w:start w:val="1"/>
      <w:numFmt w:val="bullet"/>
      <w:lvlText w:val="o"/>
      <w:lvlJc w:val="left"/>
      <w:pPr>
        <w:ind w:left="3600" w:hanging="360"/>
      </w:pPr>
      <w:rPr>
        <w:rFonts w:hint="default" w:ascii="Courier New" w:hAnsi="Courier New"/>
      </w:rPr>
    </w:lvl>
    <w:lvl w:ilvl="5" w:tplc="8BC8E42C">
      <w:start w:val="1"/>
      <w:numFmt w:val="bullet"/>
      <w:lvlText w:val=""/>
      <w:lvlJc w:val="left"/>
      <w:pPr>
        <w:ind w:left="4320" w:hanging="360"/>
      </w:pPr>
      <w:rPr>
        <w:rFonts w:hint="default" w:ascii="Wingdings" w:hAnsi="Wingdings"/>
      </w:rPr>
    </w:lvl>
    <w:lvl w:ilvl="6" w:tplc="1AA23944">
      <w:start w:val="1"/>
      <w:numFmt w:val="bullet"/>
      <w:lvlText w:val=""/>
      <w:lvlJc w:val="left"/>
      <w:pPr>
        <w:ind w:left="5040" w:hanging="360"/>
      </w:pPr>
      <w:rPr>
        <w:rFonts w:hint="default" w:ascii="Symbol" w:hAnsi="Symbol"/>
      </w:rPr>
    </w:lvl>
    <w:lvl w:ilvl="7" w:tplc="4894E702">
      <w:start w:val="1"/>
      <w:numFmt w:val="bullet"/>
      <w:lvlText w:val="o"/>
      <w:lvlJc w:val="left"/>
      <w:pPr>
        <w:ind w:left="5760" w:hanging="360"/>
      </w:pPr>
      <w:rPr>
        <w:rFonts w:hint="default" w:ascii="Courier New" w:hAnsi="Courier New"/>
      </w:rPr>
    </w:lvl>
    <w:lvl w:ilvl="8" w:tplc="F4B8C2A2">
      <w:start w:val="1"/>
      <w:numFmt w:val="bullet"/>
      <w:lvlText w:val=""/>
      <w:lvlJc w:val="left"/>
      <w:pPr>
        <w:ind w:left="6480" w:hanging="360"/>
      </w:pPr>
      <w:rPr>
        <w:rFonts w:hint="default" w:ascii="Wingdings" w:hAnsi="Wingdings"/>
      </w:rPr>
    </w:lvl>
  </w:abstractNum>
  <w:abstractNum w:abstractNumId="14" w15:restartNumberingAfterBreak="0">
    <w:nsid w:val="4B623E64"/>
    <w:multiLevelType w:val="hybridMultilevel"/>
    <w:tmpl w:val="FFFFFFFF"/>
    <w:lvl w:ilvl="0" w:tplc="94620486">
      <w:start w:val="1"/>
      <w:numFmt w:val="bullet"/>
      <w:lvlText w:val=""/>
      <w:lvlJc w:val="left"/>
      <w:pPr>
        <w:ind w:left="720" w:hanging="360"/>
      </w:pPr>
      <w:rPr>
        <w:rFonts w:hint="default" w:ascii="Symbol" w:hAnsi="Symbol"/>
      </w:rPr>
    </w:lvl>
    <w:lvl w:ilvl="1" w:tplc="FE2ED332">
      <w:start w:val="1"/>
      <w:numFmt w:val="bullet"/>
      <w:lvlText w:val="o"/>
      <w:lvlJc w:val="left"/>
      <w:pPr>
        <w:ind w:left="1440" w:hanging="360"/>
      </w:pPr>
      <w:rPr>
        <w:rFonts w:hint="default" w:ascii="Courier New" w:hAnsi="Courier New"/>
      </w:rPr>
    </w:lvl>
    <w:lvl w:ilvl="2" w:tplc="B84CC336">
      <w:start w:val="1"/>
      <w:numFmt w:val="bullet"/>
      <w:lvlText w:val=""/>
      <w:lvlJc w:val="left"/>
      <w:pPr>
        <w:ind w:left="2160" w:hanging="360"/>
      </w:pPr>
      <w:rPr>
        <w:rFonts w:hint="default" w:ascii="Wingdings" w:hAnsi="Wingdings"/>
      </w:rPr>
    </w:lvl>
    <w:lvl w:ilvl="3" w:tplc="A18CEEE8">
      <w:start w:val="1"/>
      <w:numFmt w:val="bullet"/>
      <w:lvlText w:val=""/>
      <w:lvlJc w:val="left"/>
      <w:pPr>
        <w:ind w:left="2880" w:hanging="360"/>
      </w:pPr>
      <w:rPr>
        <w:rFonts w:hint="default" w:ascii="Symbol" w:hAnsi="Symbol"/>
      </w:rPr>
    </w:lvl>
    <w:lvl w:ilvl="4" w:tplc="B928C1FA">
      <w:start w:val="1"/>
      <w:numFmt w:val="bullet"/>
      <w:lvlText w:val="o"/>
      <w:lvlJc w:val="left"/>
      <w:pPr>
        <w:ind w:left="3600" w:hanging="360"/>
      </w:pPr>
      <w:rPr>
        <w:rFonts w:hint="default" w:ascii="Courier New" w:hAnsi="Courier New"/>
      </w:rPr>
    </w:lvl>
    <w:lvl w:ilvl="5" w:tplc="3B6AAE54">
      <w:start w:val="1"/>
      <w:numFmt w:val="bullet"/>
      <w:lvlText w:val=""/>
      <w:lvlJc w:val="left"/>
      <w:pPr>
        <w:ind w:left="4320" w:hanging="360"/>
      </w:pPr>
      <w:rPr>
        <w:rFonts w:hint="default" w:ascii="Wingdings" w:hAnsi="Wingdings"/>
      </w:rPr>
    </w:lvl>
    <w:lvl w:ilvl="6" w:tplc="4282EFD0">
      <w:start w:val="1"/>
      <w:numFmt w:val="bullet"/>
      <w:lvlText w:val=""/>
      <w:lvlJc w:val="left"/>
      <w:pPr>
        <w:ind w:left="5040" w:hanging="360"/>
      </w:pPr>
      <w:rPr>
        <w:rFonts w:hint="default" w:ascii="Symbol" w:hAnsi="Symbol"/>
      </w:rPr>
    </w:lvl>
    <w:lvl w:ilvl="7" w:tplc="9522B204">
      <w:start w:val="1"/>
      <w:numFmt w:val="bullet"/>
      <w:lvlText w:val="o"/>
      <w:lvlJc w:val="left"/>
      <w:pPr>
        <w:ind w:left="5760" w:hanging="360"/>
      </w:pPr>
      <w:rPr>
        <w:rFonts w:hint="default" w:ascii="Courier New" w:hAnsi="Courier New"/>
      </w:rPr>
    </w:lvl>
    <w:lvl w:ilvl="8" w:tplc="F8322EC2">
      <w:start w:val="1"/>
      <w:numFmt w:val="bullet"/>
      <w:lvlText w:val=""/>
      <w:lvlJc w:val="left"/>
      <w:pPr>
        <w:ind w:left="6480" w:hanging="360"/>
      </w:pPr>
      <w:rPr>
        <w:rFonts w:hint="default" w:ascii="Wingdings" w:hAnsi="Wingdings"/>
      </w:rPr>
    </w:lvl>
  </w:abstractNum>
  <w:abstractNum w:abstractNumId="15" w15:restartNumberingAfterBreak="0">
    <w:nsid w:val="4C1D39A0"/>
    <w:multiLevelType w:val="hybridMultilevel"/>
    <w:tmpl w:val="FFFFFFFF"/>
    <w:lvl w:ilvl="0" w:tplc="D6E0EB7C">
      <w:start w:val="1"/>
      <w:numFmt w:val="bullet"/>
      <w:lvlText w:val=""/>
      <w:lvlJc w:val="left"/>
      <w:pPr>
        <w:ind w:left="720" w:hanging="360"/>
      </w:pPr>
      <w:rPr>
        <w:rFonts w:hint="default" w:ascii="Symbol" w:hAnsi="Symbol"/>
      </w:rPr>
    </w:lvl>
    <w:lvl w:ilvl="1" w:tplc="74682932">
      <w:start w:val="1"/>
      <w:numFmt w:val="bullet"/>
      <w:lvlText w:val="o"/>
      <w:lvlJc w:val="left"/>
      <w:pPr>
        <w:ind w:left="1440" w:hanging="360"/>
      </w:pPr>
      <w:rPr>
        <w:rFonts w:hint="default" w:ascii="Courier New" w:hAnsi="Courier New"/>
      </w:rPr>
    </w:lvl>
    <w:lvl w:ilvl="2" w:tplc="D1E82F44">
      <w:start w:val="1"/>
      <w:numFmt w:val="bullet"/>
      <w:lvlText w:val=""/>
      <w:lvlJc w:val="left"/>
      <w:pPr>
        <w:ind w:left="2160" w:hanging="360"/>
      </w:pPr>
      <w:rPr>
        <w:rFonts w:hint="default" w:ascii="Wingdings" w:hAnsi="Wingdings"/>
      </w:rPr>
    </w:lvl>
    <w:lvl w:ilvl="3" w:tplc="AC082638">
      <w:start w:val="1"/>
      <w:numFmt w:val="bullet"/>
      <w:lvlText w:val=""/>
      <w:lvlJc w:val="left"/>
      <w:pPr>
        <w:ind w:left="2880" w:hanging="360"/>
      </w:pPr>
      <w:rPr>
        <w:rFonts w:hint="default" w:ascii="Symbol" w:hAnsi="Symbol"/>
      </w:rPr>
    </w:lvl>
    <w:lvl w:ilvl="4" w:tplc="963E344E">
      <w:start w:val="1"/>
      <w:numFmt w:val="bullet"/>
      <w:lvlText w:val="o"/>
      <w:lvlJc w:val="left"/>
      <w:pPr>
        <w:ind w:left="3600" w:hanging="360"/>
      </w:pPr>
      <w:rPr>
        <w:rFonts w:hint="default" w:ascii="Courier New" w:hAnsi="Courier New"/>
      </w:rPr>
    </w:lvl>
    <w:lvl w:ilvl="5" w:tplc="DD48C5EC">
      <w:start w:val="1"/>
      <w:numFmt w:val="bullet"/>
      <w:lvlText w:val=""/>
      <w:lvlJc w:val="left"/>
      <w:pPr>
        <w:ind w:left="4320" w:hanging="360"/>
      </w:pPr>
      <w:rPr>
        <w:rFonts w:hint="default" w:ascii="Wingdings" w:hAnsi="Wingdings"/>
      </w:rPr>
    </w:lvl>
    <w:lvl w:ilvl="6" w:tplc="77E611E0">
      <w:start w:val="1"/>
      <w:numFmt w:val="bullet"/>
      <w:lvlText w:val=""/>
      <w:lvlJc w:val="left"/>
      <w:pPr>
        <w:ind w:left="5040" w:hanging="360"/>
      </w:pPr>
      <w:rPr>
        <w:rFonts w:hint="default" w:ascii="Symbol" w:hAnsi="Symbol"/>
      </w:rPr>
    </w:lvl>
    <w:lvl w:ilvl="7" w:tplc="39C8FCE0">
      <w:start w:val="1"/>
      <w:numFmt w:val="bullet"/>
      <w:lvlText w:val="o"/>
      <w:lvlJc w:val="left"/>
      <w:pPr>
        <w:ind w:left="5760" w:hanging="360"/>
      </w:pPr>
      <w:rPr>
        <w:rFonts w:hint="default" w:ascii="Courier New" w:hAnsi="Courier New"/>
      </w:rPr>
    </w:lvl>
    <w:lvl w:ilvl="8" w:tplc="C608BD7C">
      <w:start w:val="1"/>
      <w:numFmt w:val="bullet"/>
      <w:lvlText w:val=""/>
      <w:lvlJc w:val="left"/>
      <w:pPr>
        <w:ind w:left="6480" w:hanging="360"/>
      </w:pPr>
      <w:rPr>
        <w:rFonts w:hint="default" w:ascii="Wingdings" w:hAnsi="Wingdings"/>
      </w:rPr>
    </w:lvl>
  </w:abstractNum>
  <w:abstractNum w:abstractNumId="16" w15:restartNumberingAfterBreak="0">
    <w:nsid w:val="4F8C63D8"/>
    <w:multiLevelType w:val="hybridMultilevel"/>
    <w:tmpl w:val="FFFFFFFF"/>
    <w:lvl w:ilvl="0" w:tplc="511AAD4E">
      <w:start w:val="1"/>
      <w:numFmt w:val="bullet"/>
      <w:lvlText w:val=""/>
      <w:lvlJc w:val="left"/>
      <w:pPr>
        <w:ind w:left="720" w:hanging="360"/>
      </w:pPr>
      <w:rPr>
        <w:rFonts w:hint="default" w:ascii="Symbol" w:hAnsi="Symbol"/>
      </w:rPr>
    </w:lvl>
    <w:lvl w:ilvl="1" w:tplc="27B47424">
      <w:start w:val="1"/>
      <w:numFmt w:val="bullet"/>
      <w:lvlText w:val="o"/>
      <w:lvlJc w:val="left"/>
      <w:pPr>
        <w:ind w:left="1440" w:hanging="360"/>
      </w:pPr>
      <w:rPr>
        <w:rFonts w:hint="default" w:ascii="Courier New" w:hAnsi="Courier New"/>
      </w:rPr>
    </w:lvl>
    <w:lvl w:ilvl="2" w:tplc="04685222">
      <w:start w:val="1"/>
      <w:numFmt w:val="bullet"/>
      <w:lvlText w:val=""/>
      <w:lvlJc w:val="left"/>
      <w:pPr>
        <w:ind w:left="2160" w:hanging="360"/>
      </w:pPr>
      <w:rPr>
        <w:rFonts w:hint="default" w:ascii="Wingdings" w:hAnsi="Wingdings"/>
      </w:rPr>
    </w:lvl>
    <w:lvl w:ilvl="3" w:tplc="5E181AE2">
      <w:start w:val="1"/>
      <w:numFmt w:val="bullet"/>
      <w:lvlText w:val=""/>
      <w:lvlJc w:val="left"/>
      <w:pPr>
        <w:ind w:left="2880" w:hanging="360"/>
      </w:pPr>
      <w:rPr>
        <w:rFonts w:hint="default" w:ascii="Symbol" w:hAnsi="Symbol"/>
      </w:rPr>
    </w:lvl>
    <w:lvl w:ilvl="4" w:tplc="C56E8770">
      <w:start w:val="1"/>
      <w:numFmt w:val="bullet"/>
      <w:lvlText w:val="o"/>
      <w:lvlJc w:val="left"/>
      <w:pPr>
        <w:ind w:left="3600" w:hanging="360"/>
      </w:pPr>
      <w:rPr>
        <w:rFonts w:hint="default" w:ascii="Courier New" w:hAnsi="Courier New"/>
      </w:rPr>
    </w:lvl>
    <w:lvl w:ilvl="5" w:tplc="542C7AA2">
      <w:start w:val="1"/>
      <w:numFmt w:val="bullet"/>
      <w:lvlText w:val=""/>
      <w:lvlJc w:val="left"/>
      <w:pPr>
        <w:ind w:left="4320" w:hanging="360"/>
      </w:pPr>
      <w:rPr>
        <w:rFonts w:hint="default" w:ascii="Wingdings" w:hAnsi="Wingdings"/>
      </w:rPr>
    </w:lvl>
    <w:lvl w:ilvl="6" w:tplc="FED61D4C">
      <w:start w:val="1"/>
      <w:numFmt w:val="bullet"/>
      <w:lvlText w:val=""/>
      <w:lvlJc w:val="left"/>
      <w:pPr>
        <w:ind w:left="5040" w:hanging="360"/>
      </w:pPr>
      <w:rPr>
        <w:rFonts w:hint="default" w:ascii="Symbol" w:hAnsi="Symbol"/>
      </w:rPr>
    </w:lvl>
    <w:lvl w:ilvl="7" w:tplc="5376489C">
      <w:start w:val="1"/>
      <w:numFmt w:val="bullet"/>
      <w:lvlText w:val="o"/>
      <w:lvlJc w:val="left"/>
      <w:pPr>
        <w:ind w:left="5760" w:hanging="360"/>
      </w:pPr>
      <w:rPr>
        <w:rFonts w:hint="default" w:ascii="Courier New" w:hAnsi="Courier New"/>
      </w:rPr>
    </w:lvl>
    <w:lvl w:ilvl="8" w:tplc="E8082E5C">
      <w:start w:val="1"/>
      <w:numFmt w:val="bullet"/>
      <w:lvlText w:val=""/>
      <w:lvlJc w:val="left"/>
      <w:pPr>
        <w:ind w:left="6480" w:hanging="360"/>
      </w:pPr>
      <w:rPr>
        <w:rFonts w:hint="default" w:ascii="Wingdings" w:hAnsi="Wingdings"/>
      </w:rPr>
    </w:lvl>
  </w:abstractNum>
  <w:abstractNum w:abstractNumId="17" w15:restartNumberingAfterBreak="0">
    <w:nsid w:val="55241E31"/>
    <w:multiLevelType w:val="hybridMultilevel"/>
    <w:tmpl w:val="FFFFFFFF"/>
    <w:lvl w:ilvl="0" w:tplc="F72C1282">
      <w:start w:val="1"/>
      <w:numFmt w:val="bullet"/>
      <w:lvlText w:val=""/>
      <w:lvlJc w:val="left"/>
      <w:pPr>
        <w:ind w:left="720" w:hanging="360"/>
      </w:pPr>
      <w:rPr>
        <w:rFonts w:hint="default" w:ascii="Symbol" w:hAnsi="Symbol"/>
      </w:rPr>
    </w:lvl>
    <w:lvl w:ilvl="1" w:tplc="42B44B36">
      <w:start w:val="1"/>
      <w:numFmt w:val="bullet"/>
      <w:lvlText w:val="o"/>
      <w:lvlJc w:val="left"/>
      <w:pPr>
        <w:ind w:left="1440" w:hanging="360"/>
      </w:pPr>
      <w:rPr>
        <w:rFonts w:hint="default" w:ascii="Courier New" w:hAnsi="Courier New"/>
      </w:rPr>
    </w:lvl>
    <w:lvl w:ilvl="2" w:tplc="EDBCE788">
      <w:start w:val="1"/>
      <w:numFmt w:val="bullet"/>
      <w:lvlText w:val=""/>
      <w:lvlJc w:val="left"/>
      <w:pPr>
        <w:ind w:left="2160" w:hanging="360"/>
      </w:pPr>
      <w:rPr>
        <w:rFonts w:hint="default" w:ascii="Wingdings" w:hAnsi="Wingdings"/>
      </w:rPr>
    </w:lvl>
    <w:lvl w:ilvl="3" w:tplc="E3F82758">
      <w:start w:val="1"/>
      <w:numFmt w:val="bullet"/>
      <w:lvlText w:val=""/>
      <w:lvlJc w:val="left"/>
      <w:pPr>
        <w:ind w:left="2880" w:hanging="360"/>
      </w:pPr>
      <w:rPr>
        <w:rFonts w:hint="default" w:ascii="Symbol" w:hAnsi="Symbol"/>
      </w:rPr>
    </w:lvl>
    <w:lvl w:ilvl="4" w:tplc="DF346D0E">
      <w:start w:val="1"/>
      <w:numFmt w:val="bullet"/>
      <w:lvlText w:val="o"/>
      <w:lvlJc w:val="left"/>
      <w:pPr>
        <w:ind w:left="3600" w:hanging="360"/>
      </w:pPr>
      <w:rPr>
        <w:rFonts w:hint="default" w:ascii="Courier New" w:hAnsi="Courier New"/>
      </w:rPr>
    </w:lvl>
    <w:lvl w:ilvl="5" w:tplc="13EE199A">
      <w:start w:val="1"/>
      <w:numFmt w:val="bullet"/>
      <w:lvlText w:val=""/>
      <w:lvlJc w:val="left"/>
      <w:pPr>
        <w:ind w:left="4320" w:hanging="360"/>
      </w:pPr>
      <w:rPr>
        <w:rFonts w:hint="default" w:ascii="Wingdings" w:hAnsi="Wingdings"/>
      </w:rPr>
    </w:lvl>
    <w:lvl w:ilvl="6" w:tplc="7F3A70BE">
      <w:start w:val="1"/>
      <w:numFmt w:val="bullet"/>
      <w:lvlText w:val=""/>
      <w:lvlJc w:val="left"/>
      <w:pPr>
        <w:ind w:left="5040" w:hanging="360"/>
      </w:pPr>
      <w:rPr>
        <w:rFonts w:hint="default" w:ascii="Symbol" w:hAnsi="Symbol"/>
      </w:rPr>
    </w:lvl>
    <w:lvl w:ilvl="7" w:tplc="B9B4A64A">
      <w:start w:val="1"/>
      <w:numFmt w:val="bullet"/>
      <w:lvlText w:val="o"/>
      <w:lvlJc w:val="left"/>
      <w:pPr>
        <w:ind w:left="5760" w:hanging="360"/>
      </w:pPr>
      <w:rPr>
        <w:rFonts w:hint="default" w:ascii="Courier New" w:hAnsi="Courier New"/>
      </w:rPr>
    </w:lvl>
    <w:lvl w:ilvl="8" w:tplc="E35258EE">
      <w:start w:val="1"/>
      <w:numFmt w:val="bullet"/>
      <w:lvlText w:val=""/>
      <w:lvlJc w:val="left"/>
      <w:pPr>
        <w:ind w:left="6480" w:hanging="360"/>
      </w:pPr>
      <w:rPr>
        <w:rFonts w:hint="default" w:ascii="Wingdings" w:hAnsi="Wingdings"/>
      </w:rPr>
    </w:lvl>
  </w:abstractNum>
  <w:abstractNum w:abstractNumId="18" w15:restartNumberingAfterBreak="0">
    <w:nsid w:val="55877688"/>
    <w:multiLevelType w:val="hybridMultilevel"/>
    <w:tmpl w:val="FFFFFFFF"/>
    <w:lvl w:ilvl="0" w:tplc="15E69CB0">
      <w:start w:val="1"/>
      <w:numFmt w:val="bullet"/>
      <w:lvlText w:val=""/>
      <w:lvlJc w:val="left"/>
      <w:pPr>
        <w:ind w:left="720" w:hanging="360"/>
      </w:pPr>
      <w:rPr>
        <w:rFonts w:hint="default" w:ascii="Symbol" w:hAnsi="Symbol"/>
      </w:rPr>
    </w:lvl>
    <w:lvl w:ilvl="1" w:tplc="79C85324">
      <w:start w:val="1"/>
      <w:numFmt w:val="bullet"/>
      <w:lvlText w:val="o"/>
      <w:lvlJc w:val="left"/>
      <w:pPr>
        <w:ind w:left="1440" w:hanging="360"/>
      </w:pPr>
      <w:rPr>
        <w:rFonts w:hint="default" w:ascii="Courier New" w:hAnsi="Courier New"/>
      </w:rPr>
    </w:lvl>
    <w:lvl w:ilvl="2" w:tplc="F7842C3C">
      <w:start w:val="1"/>
      <w:numFmt w:val="bullet"/>
      <w:lvlText w:val=""/>
      <w:lvlJc w:val="left"/>
      <w:pPr>
        <w:ind w:left="2160" w:hanging="360"/>
      </w:pPr>
      <w:rPr>
        <w:rFonts w:hint="default" w:ascii="Wingdings" w:hAnsi="Wingdings"/>
      </w:rPr>
    </w:lvl>
    <w:lvl w:ilvl="3" w:tplc="58504666">
      <w:start w:val="1"/>
      <w:numFmt w:val="bullet"/>
      <w:lvlText w:val=""/>
      <w:lvlJc w:val="left"/>
      <w:pPr>
        <w:ind w:left="2880" w:hanging="360"/>
      </w:pPr>
      <w:rPr>
        <w:rFonts w:hint="default" w:ascii="Symbol" w:hAnsi="Symbol"/>
      </w:rPr>
    </w:lvl>
    <w:lvl w:ilvl="4" w:tplc="343AE3AC">
      <w:start w:val="1"/>
      <w:numFmt w:val="bullet"/>
      <w:lvlText w:val="o"/>
      <w:lvlJc w:val="left"/>
      <w:pPr>
        <w:ind w:left="3600" w:hanging="360"/>
      </w:pPr>
      <w:rPr>
        <w:rFonts w:hint="default" w:ascii="Courier New" w:hAnsi="Courier New"/>
      </w:rPr>
    </w:lvl>
    <w:lvl w:ilvl="5" w:tplc="BB1A635C">
      <w:start w:val="1"/>
      <w:numFmt w:val="bullet"/>
      <w:lvlText w:val=""/>
      <w:lvlJc w:val="left"/>
      <w:pPr>
        <w:ind w:left="4320" w:hanging="360"/>
      </w:pPr>
      <w:rPr>
        <w:rFonts w:hint="default" w:ascii="Wingdings" w:hAnsi="Wingdings"/>
      </w:rPr>
    </w:lvl>
    <w:lvl w:ilvl="6" w:tplc="380C82AA">
      <w:start w:val="1"/>
      <w:numFmt w:val="bullet"/>
      <w:lvlText w:val=""/>
      <w:lvlJc w:val="left"/>
      <w:pPr>
        <w:ind w:left="5040" w:hanging="360"/>
      </w:pPr>
      <w:rPr>
        <w:rFonts w:hint="default" w:ascii="Symbol" w:hAnsi="Symbol"/>
      </w:rPr>
    </w:lvl>
    <w:lvl w:ilvl="7" w:tplc="2FBA412A">
      <w:start w:val="1"/>
      <w:numFmt w:val="bullet"/>
      <w:lvlText w:val="o"/>
      <w:lvlJc w:val="left"/>
      <w:pPr>
        <w:ind w:left="5760" w:hanging="360"/>
      </w:pPr>
      <w:rPr>
        <w:rFonts w:hint="default" w:ascii="Courier New" w:hAnsi="Courier New"/>
      </w:rPr>
    </w:lvl>
    <w:lvl w:ilvl="8" w:tplc="3A08C756">
      <w:start w:val="1"/>
      <w:numFmt w:val="bullet"/>
      <w:lvlText w:val=""/>
      <w:lvlJc w:val="left"/>
      <w:pPr>
        <w:ind w:left="6480" w:hanging="360"/>
      </w:pPr>
      <w:rPr>
        <w:rFonts w:hint="default" w:ascii="Wingdings" w:hAnsi="Wingdings"/>
      </w:rPr>
    </w:lvl>
  </w:abstractNum>
  <w:abstractNum w:abstractNumId="19" w15:restartNumberingAfterBreak="0">
    <w:nsid w:val="589C2CB5"/>
    <w:multiLevelType w:val="hybridMultilevel"/>
    <w:tmpl w:val="A328E826"/>
    <w:lvl w:ilvl="0" w:tplc="F8405180">
      <w:start w:val="1"/>
      <w:numFmt w:val="upperRoman"/>
      <w:lvlText w:val="%1."/>
      <w:lvlJc w:val="left"/>
      <w:pPr>
        <w:ind w:left="1080" w:hanging="720"/>
      </w:pPr>
      <w:rPr>
        <w:rFonts w:hint="default" w:ascii="Bitter" w:hAnsi="Bitter"/>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C3E6F65"/>
    <w:multiLevelType w:val="hybridMultilevel"/>
    <w:tmpl w:val="FFFFFFFF"/>
    <w:lvl w:ilvl="0" w:tplc="69AA3DA4">
      <w:start w:val="1"/>
      <w:numFmt w:val="bullet"/>
      <w:lvlText w:val=""/>
      <w:lvlJc w:val="left"/>
      <w:pPr>
        <w:ind w:left="720" w:hanging="360"/>
      </w:pPr>
      <w:rPr>
        <w:rFonts w:hint="default" w:ascii="Symbol" w:hAnsi="Symbol"/>
      </w:rPr>
    </w:lvl>
    <w:lvl w:ilvl="1" w:tplc="1BBEC264">
      <w:start w:val="1"/>
      <w:numFmt w:val="bullet"/>
      <w:lvlText w:val="o"/>
      <w:lvlJc w:val="left"/>
      <w:pPr>
        <w:ind w:left="1440" w:hanging="360"/>
      </w:pPr>
      <w:rPr>
        <w:rFonts w:hint="default" w:ascii="Courier New" w:hAnsi="Courier New"/>
      </w:rPr>
    </w:lvl>
    <w:lvl w:ilvl="2" w:tplc="0268CD5A">
      <w:start w:val="1"/>
      <w:numFmt w:val="bullet"/>
      <w:lvlText w:val=""/>
      <w:lvlJc w:val="left"/>
      <w:pPr>
        <w:ind w:left="2160" w:hanging="360"/>
      </w:pPr>
      <w:rPr>
        <w:rFonts w:hint="default" w:ascii="Wingdings" w:hAnsi="Wingdings"/>
      </w:rPr>
    </w:lvl>
    <w:lvl w:ilvl="3" w:tplc="7C78955E">
      <w:start w:val="1"/>
      <w:numFmt w:val="bullet"/>
      <w:lvlText w:val=""/>
      <w:lvlJc w:val="left"/>
      <w:pPr>
        <w:ind w:left="2880" w:hanging="360"/>
      </w:pPr>
      <w:rPr>
        <w:rFonts w:hint="default" w:ascii="Symbol" w:hAnsi="Symbol"/>
      </w:rPr>
    </w:lvl>
    <w:lvl w:ilvl="4" w:tplc="DB282EBA">
      <w:start w:val="1"/>
      <w:numFmt w:val="bullet"/>
      <w:lvlText w:val="o"/>
      <w:lvlJc w:val="left"/>
      <w:pPr>
        <w:ind w:left="3600" w:hanging="360"/>
      </w:pPr>
      <w:rPr>
        <w:rFonts w:hint="default" w:ascii="Courier New" w:hAnsi="Courier New"/>
      </w:rPr>
    </w:lvl>
    <w:lvl w:ilvl="5" w:tplc="EA7AD4EE">
      <w:start w:val="1"/>
      <w:numFmt w:val="bullet"/>
      <w:lvlText w:val=""/>
      <w:lvlJc w:val="left"/>
      <w:pPr>
        <w:ind w:left="4320" w:hanging="360"/>
      </w:pPr>
      <w:rPr>
        <w:rFonts w:hint="default" w:ascii="Wingdings" w:hAnsi="Wingdings"/>
      </w:rPr>
    </w:lvl>
    <w:lvl w:ilvl="6" w:tplc="39E42764">
      <w:start w:val="1"/>
      <w:numFmt w:val="bullet"/>
      <w:lvlText w:val=""/>
      <w:lvlJc w:val="left"/>
      <w:pPr>
        <w:ind w:left="5040" w:hanging="360"/>
      </w:pPr>
      <w:rPr>
        <w:rFonts w:hint="default" w:ascii="Symbol" w:hAnsi="Symbol"/>
      </w:rPr>
    </w:lvl>
    <w:lvl w:ilvl="7" w:tplc="7C0C7DA8">
      <w:start w:val="1"/>
      <w:numFmt w:val="bullet"/>
      <w:lvlText w:val="o"/>
      <w:lvlJc w:val="left"/>
      <w:pPr>
        <w:ind w:left="5760" w:hanging="360"/>
      </w:pPr>
      <w:rPr>
        <w:rFonts w:hint="default" w:ascii="Courier New" w:hAnsi="Courier New"/>
      </w:rPr>
    </w:lvl>
    <w:lvl w:ilvl="8" w:tplc="271A6168">
      <w:start w:val="1"/>
      <w:numFmt w:val="bullet"/>
      <w:lvlText w:val=""/>
      <w:lvlJc w:val="left"/>
      <w:pPr>
        <w:ind w:left="6480" w:hanging="360"/>
      </w:pPr>
      <w:rPr>
        <w:rFonts w:hint="default" w:ascii="Wingdings" w:hAnsi="Wingdings"/>
      </w:rPr>
    </w:lvl>
  </w:abstractNum>
  <w:abstractNum w:abstractNumId="21" w15:restartNumberingAfterBreak="0">
    <w:nsid w:val="621B6407"/>
    <w:multiLevelType w:val="hybridMultilevel"/>
    <w:tmpl w:val="FFFFFFFF"/>
    <w:lvl w:ilvl="0" w:tplc="4E94F440">
      <w:start w:val="1"/>
      <w:numFmt w:val="bullet"/>
      <w:lvlText w:val=""/>
      <w:lvlJc w:val="left"/>
      <w:pPr>
        <w:ind w:left="720" w:hanging="360"/>
      </w:pPr>
      <w:rPr>
        <w:rFonts w:hint="default" w:ascii="Symbol" w:hAnsi="Symbol"/>
      </w:rPr>
    </w:lvl>
    <w:lvl w:ilvl="1" w:tplc="CCB4A726">
      <w:start w:val="1"/>
      <w:numFmt w:val="bullet"/>
      <w:lvlText w:val="o"/>
      <w:lvlJc w:val="left"/>
      <w:pPr>
        <w:ind w:left="1440" w:hanging="360"/>
      </w:pPr>
      <w:rPr>
        <w:rFonts w:hint="default" w:ascii="Courier New" w:hAnsi="Courier New"/>
      </w:rPr>
    </w:lvl>
    <w:lvl w:ilvl="2" w:tplc="E84EB9A6">
      <w:start w:val="1"/>
      <w:numFmt w:val="bullet"/>
      <w:lvlText w:val=""/>
      <w:lvlJc w:val="left"/>
      <w:pPr>
        <w:ind w:left="2160" w:hanging="360"/>
      </w:pPr>
      <w:rPr>
        <w:rFonts w:hint="default" w:ascii="Wingdings" w:hAnsi="Wingdings"/>
      </w:rPr>
    </w:lvl>
    <w:lvl w:ilvl="3" w:tplc="850CA476">
      <w:start w:val="1"/>
      <w:numFmt w:val="bullet"/>
      <w:lvlText w:val=""/>
      <w:lvlJc w:val="left"/>
      <w:pPr>
        <w:ind w:left="2880" w:hanging="360"/>
      </w:pPr>
      <w:rPr>
        <w:rFonts w:hint="default" w:ascii="Symbol" w:hAnsi="Symbol"/>
      </w:rPr>
    </w:lvl>
    <w:lvl w:ilvl="4" w:tplc="D0FA8116">
      <w:start w:val="1"/>
      <w:numFmt w:val="bullet"/>
      <w:lvlText w:val="o"/>
      <w:lvlJc w:val="left"/>
      <w:pPr>
        <w:ind w:left="3600" w:hanging="360"/>
      </w:pPr>
      <w:rPr>
        <w:rFonts w:hint="default" w:ascii="Courier New" w:hAnsi="Courier New"/>
      </w:rPr>
    </w:lvl>
    <w:lvl w:ilvl="5" w:tplc="BE624E4A">
      <w:start w:val="1"/>
      <w:numFmt w:val="bullet"/>
      <w:lvlText w:val=""/>
      <w:lvlJc w:val="left"/>
      <w:pPr>
        <w:ind w:left="4320" w:hanging="360"/>
      </w:pPr>
      <w:rPr>
        <w:rFonts w:hint="default" w:ascii="Wingdings" w:hAnsi="Wingdings"/>
      </w:rPr>
    </w:lvl>
    <w:lvl w:ilvl="6" w:tplc="D72AE778">
      <w:start w:val="1"/>
      <w:numFmt w:val="bullet"/>
      <w:lvlText w:val=""/>
      <w:lvlJc w:val="left"/>
      <w:pPr>
        <w:ind w:left="5040" w:hanging="360"/>
      </w:pPr>
      <w:rPr>
        <w:rFonts w:hint="default" w:ascii="Symbol" w:hAnsi="Symbol"/>
      </w:rPr>
    </w:lvl>
    <w:lvl w:ilvl="7" w:tplc="6972AD56">
      <w:start w:val="1"/>
      <w:numFmt w:val="bullet"/>
      <w:lvlText w:val="o"/>
      <w:lvlJc w:val="left"/>
      <w:pPr>
        <w:ind w:left="5760" w:hanging="360"/>
      </w:pPr>
      <w:rPr>
        <w:rFonts w:hint="default" w:ascii="Courier New" w:hAnsi="Courier New"/>
      </w:rPr>
    </w:lvl>
    <w:lvl w:ilvl="8" w:tplc="6A8C0262">
      <w:start w:val="1"/>
      <w:numFmt w:val="bullet"/>
      <w:lvlText w:val=""/>
      <w:lvlJc w:val="left"/>
      <w:pPr>
        <w:ind w:left="6480" w:hanging="360"/>
      </w:pPr>
      <w:rPr>
        <w:rFonts w:hint="default" w:ascii="Wingdings" w:hAnsi="Wingdings"/>
      </w:rPr>
    </w:lvl>
  </w:abstractNum>
  <w:abstractNum w:abstractNumId="22" w15:restartNumberingAfterBreak="0">
    <w:nsid w:val="657913F9"/>
    <w:multiLevelType w:val="hybridMultilevel"/>
    <w:tmpl w:val="8C2012C4"/>
    <w:lvl w:ilvl="0" w:tplc="9A4CE062">
      <w:start w:val="1"/>
      <w:numFmt w:val="upperRoman"/>
      <w:lvlText w:val="%1."/>
      <w:lvlJc w:val="left"/>
      <w:pPr>
        <w:ind w:left="1080" w:hanging="720"/>
      </w:pPr>
      <w:rPr>
        <w:rFonts w:hint="default" w:ascii="Clear Sans" w:hAnsi="Clear Sans" w:cs="Clear San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7132381"/>
    <w:multiLevelType w:val="hybridMultilevel"/>
    <w:tmpl w:val="A76C631A"/>
    <w:lvl w:ilvl="0" w:tplc="D7244066">
      <w:start w:val="1"/>
      <w:numFmt w:val="bullet"/>
      <w:lvlText w:val=""/>
      <w:lvlJc w:val="left"/>
      <w:pPr>
        <w:ind w:left="720" w:hanging="360"/>
      </w:pPr>
      <w:rPr>
        <w:rFonts w:hint="default" w:ascii="Wingdings 2" w:hAnsi="Wingdings 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24" w15:restartNumberingAfterBreak="0">
    <w:nsid w:val="696347E5"/>
    <w:multiLevelType w:val="hybridMultilevel"/>
    <w:tmpl w:val="FFFFFFFF"/>
    <w:lvl w:ilvl="0" w:tplc="AA34425A">
      <w:start w:val="1"/>
      <w:numFmt w:val="bullet"/>
      <w:lvlText w:val=""/>
      <w:lvlJc w:val="left"/>
      <w:pPr>
        <w:ind w:left="720" w:hanging="360"/>
      </w:pPr>
      <w:rPr>
        <w:rFonts w:hint="default" w:ascii="Symbol" w:hAnsi="Symbol"/>
      </w:rPr>
    </w:lvl>
    <w:lvl w:ilvl="1" w:tplc="F8B6E8F0">
      <w:start w:val="1"/>
      <w:numFmt w:val="bullet"/>
      <w:lvlText w:val="o"/>
      <w:lvlJc w:val="left"/>
      <w:pPr>
        <w:ind w:left="1440" w:hanging="360"/>
      </w:pPr>
      <w:rPr>
        <w:rFonts w:hint="default" w:ascii="Courier New" w:hAnsi="Courier New"/>
      </w:rPr>
    </w:lvl>
    <w:lvl w:ilvl="2" w:tplc="F8821D34">
      <w:start w:val="1"/>
      <w:numFmt w:val="bullet"/>
      <w:lvlText w:val=""/>
      <w:lvlJc w:val="left"/>
      <w:pPr>
        <w:ind w:left="2160" w:hanging="360"/>
      </w:pPr>
      <w:rPr>
        <w:rFonts w:hint="default" w:ascii="Wingdings" w:hAnsi="Wingdings"/>
      </w:rPr>
    </w:lvl>
    <w:lvl w:ilvl="3" w:tplc="CFB85C84">
      <w:start w:val="1"/>
      <w:numFmt w:val="bullet"/>
      <w:lvlText w:val=""/>
      <w:lvlJc w:val="left"/>
      <w:pPr>
        <w:ind w:left="2880" w:hanging="360"/>
      </w:pPr>
      <w:rPr>
        <w:rFonts w:hint="default" w:ascii="Symbol" w:hAnsi="Symbol"/>
      </w:rPr>
    </w:lvl>
    <w:lvl w:ilvl="4" w:tplc="B190923C">
      <w:start w:val="1"/>
      <w:numFmt w:val="bullet"/>
      <w:lvlText w:val="o"/>
      <w:lvlJc w:val="left"/>
      <w:pPr>
        <w:ind w:left="3600" w:hanging="360"/>
      </w:pPr>
      <w:rPr>
        <w:rFonts w:hint="default" w:ascii="Courier New" w:hAnsi="Courier New"/>
      </w:rPr>
    </w:lvl>
    <w:lvl w:ilvl="5" w:tplc="B5F0347E">
      <w:start w:val="1"/>
      <w:numFmt w:val="bullet"/>
      <w:lvlText w:val=""/>
      <w:lvlJc w:val="left"/>
      <w:pPr>
        <w:ind w:left="4320" w:hanging="360"/>
      </w:pPr>
      <w:rPr>
        <w:rFonts w:hint="default" w:ascii="Wingdings" w:hAnsi="Wingdings"/>
      </w:rPr>
    </w:lvl>
    <w:lvl w:ilvl="6" w:tplc="2B18B174">
      <w:start w:val="1"/>
      <w:numFmt w:val="bullet"/>
      <w:lvlText w:val=""/>
      <w:lvlJc w:val="left"/>
      <w:pPr>
        <w:ind w:left="5040" w:hanging="360"/>
      </w:pPr>
      <w:rPr>
        <w:rFonts w:hint="default" w:ascii="Symbol" w:hAnsi="Symbol"/>
      </w:rPr>
    </w:lvl>
    <w:lvl w:ilvl="7" w:tplc="529CB416">
      <w:start w:val="1"/>
      <w:numFmt w:val="bullet"/>
      <w:lvlText w:val="o"/>
      <w:lvlJc w:val="left"/>
      <w:pPr>
        <w:ind w:left="5760" w:hanging="360"/>
      </w:pPr>
      <w:rPr>
        <w:rFonts w:hint="default" w:ascii="Courier New" w:hAnsi="Courier New"/>
      </w:rPr>
    </w:lvl>
    <w:lvl w:ilvl="8" w:tplc="5B7C06E0">
      <w:start w:val="1"/>
      <w:numFmt w:val="bullet"/>
      <w:lvlText w:val=""/>
      <w:lvlJc w:val="left"/>
      <w:pPr>
        <w:ind w:left="6480" w:hanging="360"/>
      </w:pPr>
      <w:rPr>
        <w:rFonts w:hint="default" w:ascii="Wingdings" w:hAnsi="Wingdings"/>
      </w:rPr>
    </w:lvl>
  </w:abstractNum>
  <w:abstractNum w:abstractNumId="25" w15:restartNumberingAfterBreak="0">
    <w:nsid w:val="69FB1781"/>
    <w:multiLevelType w:val="hybridMultilevel"/>
    <w:tmpl w:val="FFFFFFFF"/>
    <w:lvl w:ilvl="0" w:tplc="BF268EE2">
      <w:start w:val="1"/>
      <w:numFmt w:val="bullet"/>
      <w:lvlText w:val=""/>
      <w:lvlJc w:val="left"/>
      <w:pPr>
        <w:ind w:left="720" w:hanging="360"/>
      </w:pPr>
      <w:rPr>
        <w:rFonts w:hint="default" w:ascii="Symbol" w:hAnsi="Symbol"/>
      </w:rPr>
    </w:lvl>
    <w:lvl w:ilvl="1" w:tplc="0D82736E">
      <w:start w:val="1"/>
      <w:numFmt w:val="bullet"/>
      <w:lvlText w:val="o"/>
      <w:lvlJc w:val="left"/>
      <w:pPr>
        <w:ind w:left="1440" w:hanging="360"/>
      </w:pPr>
      <w:rPr>
        <w:rFonts w:hint="default" w:ascii="Courier New" w:hAnsi="Courier New"/>
      </w:rPr>
    </w:lvl>
    <w:lvl w:ilvl="2" w:tplc="C832C970">
      <w:start w:val="1"/>
      <w:numFmt w:val="bullet"/>
      <w:lvlText w:val=""/>
      <w:lvlJc w:val="left"/>
      <w:pPr>
        <w:ind w:left="2160" w:hanging="360"/>
      </w:pPr>
      <w:rPr>
        <w:rFonts w:hint="default" w:ascii="Wingdings" w:hAnsi="Wingdings"/>
      </w:rPr>
    </w:lvl>
    <w:lvl w:ilvl="3" w:tplc="545E12BC">
      <w:start w:val="1"/>
      <w:numFmt w:val="bullet"/>
      <w:lvlText w:val=""/>
      <w:lvlJc w:val="left"/>
      <w:pPr>
        <w:ind w:left="2880" w:hanging="360"/>
      </w:pPr>
      <w:rPr>
        <w:rFonts w:hint="default" w:ascii="Symbol" w:hAnsi="Symbol"/>
      </w:rPr>
    </w:lvl>
    <w:lvl w:ilvl="4" w:tplc="0F0A4E34">
      <w:start w:val="1"/>
      <w:numFmt w:val="bullet"/>
      <w:lvlText w:val="o"/>
      <w:lvlJc w:val="left"/>
      <w:pPr>
        <w:ind w:left="3600" w:hanging="360"/>
      </w:pPr>
      <w:rPr>
        <w:rFonts w:hint="default" w:ascii="Courier New" w:hAnsi="Courier New"/>
      </w:rPr>
    </w:lvl>
    <w:lvl w:ilvl="5" w:tplc="8D3491D0">
      <w:start w:val="1"/>
      <w:numFmt w:val="bullet"/>
      <w:lvlText w:val=""/>
      <w:lvlJc w:val="left"/>
      <w:pPr>
        <w:ind w:left="4320" w:hanging="360"/>
      </w:pPr>
      <w:rPr>
        <w:rFonts w:hint="default" w:ascii="Wingdings" w:hAnsi="Wingdings"/>
      </w:rPr>
    </w:lvl>
    <w:lvl w:ilvl="6" w:tplc="44CE0AA6">
      <w:start w:val="1"/>
      <w:numFmt w:val="bullet"/>
      <w:lvlText w:val=""/>
      <w:lvlJc w:val="left"/>
      <w:pPr>
        <w:ind w:left="5040" w:hanging="360"/>
      </w:pPr>
      <w:rPr>
        <w:rFonts w:hint="default" w:ascii="Symbol" w:hAnsi="Symbol"/>
      </w:rPr>
    </w:lvl>
    <w:lvl w:ilvl="7" w:tplc="DDC45546">
      <w:start w:val="1"/>
      <w:numFmt w:val="bullet"/>
      <w:lvlText w:val="o"/>
      <w:lvlJc w:val="left"/>
      <w:pPr>
        <w:ind w:left="5760" w:hanging="360"/>
      </w:pPr>
      <w:rPr>
        <w:rFonts w:hint="default" w:ascii="Courier New" w:hAnsi="Courier New"/>
      </w:rPr>
    </w:lvl>
    <w:lvl w:ilvl="8" w:tplc="B91E46AE">
      <w:start w:val="1"/>
      <w:numFmt w:val="bullet"/>
      <w:lvlText w:val=""/>
      <w:lvlJc w:val="left"/>
      <w:pPr>
        <w:ind w:left="6480" w:hanging="360"/>
      </w:pPr>
      <w:rPr>
        <w:rFonts w:hint="default" w:ascii="Wingdings" w:hAnsi="Wingdings"/>
      </w:rPr>
    </w:lvl>
  </w:abstractNum>
  <w:abstractNum w:abstractNumId="26" w15:restartNumberingAfterBreak="0">
    <w:nsid w:val="6A115224"/>
    <w:multiLevelType w:val="hybridMultilevel"/>
    <w:tmpl w:val="FFFFFFFF"/>
    <w:lvl w:ilvl="0" w:tplc="C890E46C">
      <w:start w:val="1"/>
      <w:numFmt w:val="bullet"/>
      <w:lvlText w:val=""/>
      <w:lvlJc w:val="left"/>
      <w:pPr>
        <w:ind w:left="720" w:hanging="360"/>
      </w:pPr>
      <w:rPr>
        <w:rFonts w:hint="default" w:ascii="Symbol" w:hAnsi="Symbol"/>
      </w:rPr>
    </w:lvl>
    <w:lvl w:ilvl="1" w:tplc="C0504004">
      <w:start w:val="1"/>
      <w:numFmt w:val="bullet"/>
      <w:lvlText w:val="o"/>
      <w:lvlJc w:val="left"/>
      <w:pPr>
        <w:ind w:left="1440" w:hanging="360"/>
      </w:pPr>
      <w:rPr>
        <w:rFonts w:hint="default" w:ascii="Courier New" w:hAnsi="Courier New"/>
      </w:rPr>
    </w:lvl>
    <w:lvl w:ilvl="2" w:tplc="51C69C4C">
      <w:start w:val="1"/>
      <w:numFmt w:val="bullet"/>
      <w:lvlText w:val=""/>
      <w:lvlJc w:val="left"/>
      <w:pPr>
        <w:ind w:left="2160" w:hanging="360"/>
      </w:pPr>
      <w:rPr>
        <w:rFonts w:hint="default" w:ascii="Wingdings" w:hAnsi="Wingdings"/>
      </w:rPr>
    </w:lvl>
    <w:lvl w:ilvl="3" w:tplc="B5F8809E">
      <w:start w:val="1"/>
      <w:numFmt w:val="bullet"/>
      <w:lvlText w:val=""/>
      <w:lvlJc w:val="left"/>
      <w:pPr>
        <w:ind w:left="2880" w:hanging="360"/>
      </w:pPr>
      <w:rPr>
        <w:rFonts w:hint="default" w:ascii="Symbol" w:hAnsi="Symbol"/>
      </w:rPr>
    </w:lvl>
    <w:lvl w:ilvl="4" w:tplc="8AF8EEFC">
      <w:start w:val="1"/>
      <w:numFmt w:val="bullet"/>
      <w:lvlText w:val="o"/>
      <w:lvlJc w:val="left"/>
      <w:pPr>
        <w:ind w:left="3600" w:hanging="360"/>
      </w:pPr>
      <w:rPr>
        <w:rFonts w:hint="default" w:ascii="Courier New" w:hAnsi="Courier New"/>
      </w:rPr>
    </w:lvl>
    <w:lvl w:ilvl="5" w:tplc="C122BB9E">
      <w:start w:val="1"/>
      <w:numFmt w:val="bullet"/>
      <w:lvlText w:val=""/>
      <w:lvlJc w:val="left"/>
      <w:pPr>
        <w:ind w:left="4320" w:hanging="360"/>
      </w:pPr>
      <w:rPr>
        <w:rFonts w:hint="default" w:ascii="Wingdings" w:hAnsi="Wingdings"/>
      </w:rPr>
    </w:lvl>
    <w:lvl w:ilvl="6" w:tplc="234EDF30">
      <w:start w:val="1"/>
      <w:numFmt w:val="bullet"/>
      <w:lvlText w:val=""/>
      <w:lvlJc w:val="left"/>
      <w:pPr>
        <w:ind w:left="5040" w:hanging="360"/>
      </w:pPr>
      <w:rPr>
        <w:rFonts w:hint="default" w:ascii="Symbol" w:hAnsi="Symbol"/>
      </w:rPr>
    </w:lvl>
    <w:lvl w:ilvl="7" w:tplc="CD6EAA88">
      <w:start w:val="1"/>
      <w:numFmt w:val="bullet"/>
      <w:lvlText w:val="o"/>
      <w:lvlJc w:val="left"/>
      <w:pPr>
        <w:ind w:left="5760" w:hanging="360"/>
      </w:pPr>
      <w:rPr>
        <w:rFonts w:hint="default" w:ascii="Courier New" w:hAnsi="Courier New"/>
      </w:rPr>
    </w:lvl>
    <w:lvl w:ilvl="8" w:tplc="A40AC436">
      <w:start w:val="1"/>
      <w:numFmt w:val="bullet"/>
      <w:lvlText w:val=""/>
      <w:lvlJc w:val="left"/>
      <w:pPr>
        <w:ind w:left="6480" w:hanging="360"/>
      </w:pPr>
      <w:rPr>
        <w:rFonts w:hint="default" w:ascii="Wingdings" w:hAnsi="Wingdings"/>
      </w:rPr>
    </w:lvl>
  </w:abstractNum>
  <w:abstractNum w:abstractNumId="27" w15:restartNumberingAfterBreak="0">
    <w:nsid w:val="6B1856D8"/>
    <w:multiLevelType w:val="hybridMultilevel"/>
    <w:tmpl w:val="08A0224A"/>
    <w:lvl w:ilvl="0" w:tplc="170CAA76">
      <w:numFmt w:val="bullet"/>
      <w:lvlText w:val="-"/>
      <w:lvlJc w:val="left"/>
      <w:pPr>
        <w:ind w:left="720" w:hanging="360"/>
      </w:pPr>
      <w:rPr>
        <w:rFonts w:hint="default" w:ascii="Clear Sans Light" w:hAnsi="Clear Sans Light" w:cs="Clear Sans Light"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8" w15:restartNumberingAfterBreak="0">
    <w:nsid w:val="6BE621A9"/>
    <w:multiLevelType w:val="hybridMultilevel"/>
    <w:tmpl w:val="FFFFFFFF"/>
    <w:lvl w:ilvl="0" w:tplc="221A86F2">
      <w:start w:val="1"/>
      <w:numFmt w:val="bullet"/>
      <w:lvlText w:val=""/>
      <w:lvlJc w:val="left"/>
      <w:pPr>
        <w:ind w:left="720" w:hanging="360"/>
      </w:pPr>
      <w:rPr>
        <w:rFonts w:hint="default" w:ascii="Symbol" w:hAnsi="Symbol"/>
      </w:rPr>
    </w:lvl>
    <w:lvl w:ilvl="1" w:tplc="79AE6D0C">
      <w:start w:val="1"/>
      <w:numFmt w:val="bullet"/>
      <w:lvlText w:val="o"/>
      <w:lvlJc w:val="left"/>
      <w:pPr>
        <w:ind w:left="1440" w:hanging="360"/>
      </w:pPr>
      <w:rPr>
        <w:rFonts w:hint="default" w:ascii="Courier New" w:hAnsi="Courier New"/>
      </w:rPr>
    </w:lvl>
    <w:lvl w:ilvl="2" w:tplc="C07851B0">
      <w:start w:val="1"/>
      <w:numFmt w:val="bullet"/>
      <w:lvlText w:val=""/>
      <w:lvlJc w:val="left"/>
      <w:pPr>
        <w:ind w:left="2160" w:hanging="360"/>
      </w:pPr>
      <w:rPr>
        <w:rFonts w:hint="default" w:ascii="Wingdings" w:hAnsi="Wingdings"/>
      </w:rPr>
    </w:lvl>
    <w:lvl w:ilvl="3" w:tplc="4920C872">
      <w:start w:val="1"/>
      <w:numFmt w:val="bullet"/>
      <w:lvlText w:val=""/>
      <w:lvlJc w:val="left"/>
      <w:pPr>
        <w:ind w:left="2880" w:hanging="360"/>
      </w:pPr>
      <w:rPr>
        <w:rFonts w:hint="default" w:ascii="Symbol" w:hAnsi="Symbol"/>
      </w:rPr>
    </w:lvl>
    <w:lvl w:ilvl="4" w:tplc="65167518">
      <w:start w:val="1"/>
      <w:numFmt w:val="bullet"/>
      <w:lvlText w:val="o"/>
      <w:lvlJc w:val="left"/>
      <w:pPr>
        <w:ind w:left="3600" w:hanging="360"/>
      </w:pPr>
      <w:rPr>
        <w:rFonts w:hint="default" w:ascii="Courier New" w:hAnsi="Courier New"/>
      </w:rPr>
    </w:lvl>
    <w:lvl w:ilvl="5" w:tplc="B62C23DA">
      <w:start w:val="1"/>
      <w:numFmt w:val="bullet"/>
      <w:lvlText w:val=""/>
      <w:lvlJc w:val="left"/>
      <w:pPr>
        <w:ind w:left="4320" w:hanging="360"/>
      </w:pPr>
      <w:rPr>
        <w:rFonts w:hint="default" w:ascii="Wingdings" w:hAnsi="Wingdings"/>
      </w:rPr>
    </w:lvl>
    <w:lvl w:ilvl="6" w:tplc="D9040E38">
      <w:start w:val="1"/>
      <w:numFmt w:val="bullet"/>
      <w:lvlText w:val=""/>
      <w:lvlJc w:val="left"/>
      <w:pPr>
        <w:ind w:left="5040" w:hanging="360"/>
      </w:pPr>
      <w:rPr>
        <w:rFonts w:hint="default" w:ascii="Symbol" w:hAnsi="Symbol"/>
      </w:rPr>
    </w:lvl>
    <w:lvl w:ilvl="7" w:tplc="DDC0C216">
      <w:start w:val="1"/>
      <w:numFmt w:val="bullet"/>
      <w:lvlText w:val="o"/>
      <w:lvlJc w:val="left"/>
      <w:pPr>
        <w:ind w:left="5760" w:hanging="360"/>
      </w:pPr>
      <w:rPr>
        <w:rFonts w:hint="default" w:ascii="Courier New" w:hAnsi="Courier New"/>
      </w:rPr>
    </w:lvl>
    <w:lvl w:ilvl="8" w:tplc="82402EE8">
      <w:start w:val="1"/>
      <w:numFmt w:val="bullet"/>
      <w:lvlText w:val=""/>
      <w:lvlJc w:val="left"/>
      <w:pPr>
        <w:ind w:left="6480" w:hanging="360"/>
      </w:pPr>
      <w:rPr>
        <w:rFonts w:hint="default" w:ascii="Wingdings" w:hAnsi="Wingdings"/>
      </w:rPr>
    </w:lvl>
  </w:abstractNum>
  <w:abstractNum w:abstractNumId="29" w15:restartNumberingAfterBreak="0">
    <w:nsid w:val="6CAF31CB"/>
    <w:multiLevelType w:val="hybridMultilevel"/>
    <w:tmpl w:val="E89C6AB2"/>
    <w:lvl w:ilvl="0" w:tplc="3CFA98D0">
      <w:numFmt w:val="bullet"/>
      <w:lvlText w:val="-"/>
      <w:lvlJc w:val="left"/>
      <w:pPr>
        <w:ind w:left="720" w:hanging="360"/>
      </w:pPr>
      <w:rPr>
        <w:rFonts w:hint="default" w:ascii="Clear Sans Light" w:hAnsi="Clear Sans Light" w:cs="Clear Sans Light"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0" w15:restartNumberingAfterBreak="0">
    <w:nsid w:val="6DD552EE"/>
    <w:multiLevelType w:val="hybridMultilevel"/>
    <w:tmpl w:val="FFFFFFFF"/>
    <w:lvl w:ilvl="0" w:tplc="8684DCF4">
      <w:start w:val="1"/>
      <w:numFmt w:val="bullet"/>
      <w:lvlText w:val=""/>
      <w:lvlJc w:val="left"/>
      <w:pPr>
        <w:ind w:left="720" w:hanging="360"/>
      </w:pPr>
      <w:rPr>
        <w:rFonts w:hint="default" w:ascii="Symbol" w:hAnsi="Symbol"/>
      </w:rPr>
    </w:lvl>
    <w:lvl w:ilvl="1" w:tplc="12DABD76">
      <w:start w:val="1"/>
      <w:numFmt w:val="bullet"/>
      <w:lvlText w:val="o"/>
      <w:lvlJc w:val="left"/>
      <w:pPr>
        <w:ind w:left="1440" w:hanging="360"/>
      </w:pPr>
      <w:rPr>
        <w:rFonts w:hint="default" w:ascii="Courier New" w:hAnsi="Courier New"/>
      </w:rPr>
    </w:lvl>
    <w:lvl w:ilvl="2" w:tplc="F342C426">
      <w:start w:val="1"/>
      <w:numFmt w:val="bullet"/>
      <w:lvlText w:val=""/>
      <w:lvlJc w:val="left"/>
      <w:pPr>
        <w:ind w:left="2160" w:hanging="360"/>
      </w:pPr>
      <w:rPr>
        <w:rFonts w:hint="default" w:ascii="Wingdings" w:hAnsi="Wingdings"/>
      </w:rPr>
    </w:lvl>
    <w:lvl w:ilvl="3" w:tplc="A09C1912">
      <w:start w:val="1"/>
      <w:numFmt w:val="bullet"/>
      <w:lvlText w:val=""/>
      <w:lvlJc w:val="left"/>
      <w:pPr>
        <w:ind w:left="2880" w:hanging="360"/>
      </w:pPr>
      <w:rPr>
        <w:rFonts w:hint="default" w:ascii="Symbol" w:hAnsi="Symbol"/>
      </w:rPr>
    </w:lvl>
    <w:lvl w:ilvl="4" w:tplc="08C617D8">
      <w:start w:val="1"/>
      <w:numFmt w:val="bullet"/>
      <w:lvlText w:val="o"/>
      <w:lvlJc w:val="left"/>
      <w:pPr>
        <w:ind w:left="3600" w:hanging="360"/>
      </w:pPr>
      <w:rPr>
        <w:rFonts w:hint="default" w:ascii="Courier New" w:hAnsi="Courier New"/>
      </w:rPr>
    </w:lvl>
    <w:lvl w:ilvl="5" w:tplc="1B3AE39C">
      <w:start w:val="1"/>
      <w:numFmt w:val="bullet"/>
      <w:lvlText w:val=""/>
      <w:lvlJc w:val="left"/>
      <w:pPr>
        <w:ind w:left="4320" w:hanging="360"/>
      </w:pPr>
      <w:rPr>
        <w:rFonts w:hint="default" w:ascii="Wingdings" w:hAnsi="Wingdings"/>
      </w:rPr>
    </w:lvl>
    <w:lvl w:ilvl="6" w:tplc="9266CB8E">
      <w:start w:val="1"/>
      <w:numFmt w:val="bullet"/>
      <w:lvlText w:val=""/>
      <w:lvlJc w:val="left"/>
      <w:pPr>
        <w:ind w:left="5040" w:hanging="360"/>
      </w:pPr>
      <w:rPr>
        <w:rFonts w:hint="default" w:ascii="Symbol" w:hAnsi="Symbol"/>
      </w:rPr>
    </w:lvl>
    <w:lvl w:ilvl="7" w:tplc="A6023170">
      <w:start w:val="1"/>
      <w:numFmt w:val="bullet"/>
      <w:lvlText w:val="o"/>
      <w:lvlJc w:val="left"/>
      <w:pPr>
        <w:ind w:left="5760" w:hanging="360"/>
      </w:pPr>
      <w:rPr>
        <w:rFonts w:hint="default" w:ascii="Courier New" w:hAnsi="Courier New"/>
      </w:rPr>
    </w:lvl>
    <w:lvl w:ilvl="8" w:tplc="25ACB524">
      <w:start w:val="1"/>
      <w:numFmt w:val="bullet"/>
      <w:lvlText w:val=""/>
      <w:lvlJc w:val="left"/>
      <w:pPr>
        <w:ind w:left="6480" w:hanging="360"/>
      </w:pPr>
      <w:rPr>
        <w:rFonts w:hint="default" w:ascii="Wingdings" w:hAnsi="Wingdings"/>
      </w:rPr>
    </w:lvl>
  </w:abstractNum>
  <w:abstractNum w:abstractNumId="31" w15:restartNumberingAfterBreak="0">
    <w:nsid w:val="6E62758C"/>
    <w:multiLevelType w:val="hybridMultilevel"/>
    <w:tmpl w:val="FFFFFFFF"/>
    <w:lvl w:ilvl="0" w:tplc="97EE0A16">
      <w:start w:val="1"/>
      <w:numFmt w:val="bullet"/>
      <w:lvlText w:val=""/>
      <w:lvlJc w:val="left"/>
      <w:pPr>
        <w:ind w:left="720" w:hanging="360"/>
      </w:pPr>
      <w:rPr>
        <w:rFonts w:hint="default" w:ascii="Symbol" w:hAnsi="Symbol"/>
      </w:rPr>
    </w:lvl>
    <w:lvl w:ilvl="1" w:tplc="411E76E6">
      <w:start w:val="1"/>
      <w:numFmt w:val="bullet"/>
      <w:lvlText w:val="o"/>
      <w:lvlJc w:val="left"/>
      <w:pPr>
        <w:ind w:left="1440" w:hanging="360"/>
      </w:pPr>
      <w:rPr>
        <w:rFonts w:hint="default" w:ascii="Courier New" w:hAnsi="Courier New"/>
      </w:rPr>
    </w:lvl>
    <w:lvl w:ilvl="2" w:tplc="CBB8FE86">
      <w:start w:val="1"/>
      <w:numFmt w:val="bullet"/>
      <w:lvlText w:val=""/>
      <w:lvlJc w:val="left"/>
      <w:pPr>
        <w:ind w:left="2160" w:hanging="360"/>
      </w:pPr>
      <w:rPr>
        <w:rFonts w:hint="default" w:ascii="Wingdings" w:hAnsi="Wingdings"/>
      </w:rPr>
    </w:lvl>
    <w:lvl w:ilvl="3" w:tplc="10086686">
      <w:start w:val="1"/>
      <w:numFmt w:val="bullet"/>
      <w:lvlText w:val=""/>
      <w:lvlJc w:val="left"/>
      <w:pPr>
        <w:ind w:left="2880" w:hanging="360"/>
      </w:pPr>
      <w:rPr>
        <w:rFonts w:hint="default" w:ascii="Symbol" w:hAnsi="Symbol"/>
      </w:rPr>
    </w:lvl>
    <w:lvl w:ilvl="4" w:tplc="B50C2DFC">
      <w:start w:val="1"/>
      <w:numFmt w:val="bullet"/>
      <w:lvlText w:val="o"/>
      <w:lvlJc w:val="left"/>
      <w:pPr>
        <w:ind w:left="3600" w:hanging="360"/>
      </w:pPr>
      <w:rPr>
        <w:rFonts w:hint="default" w:ascii="Courier New" w:hAnsi="Courier New"/>
      </w:rPr>
    </w:lvl>
    <w:lvl w:ilvl="5" w:tplc="6C7C6D98">
      <w:start w:val="1"/>
      <w:numFmt w:val="bullet"/>
      <w:lvlText w:val=""/>
      <w:lvlJc w:val="left"/>
      <w:pPr>
        <w:ind w:left="4320" w:hanging="360"/>
      </w:pPr>
      <w:rPr>
        <w:rFonts w:hint="default" w:ascii="Wingdings" w:hAnsi="Wingdings"/>
      </w:rPr>
    </w:lvl>
    <w:lvl w:ilvl="6" w:tplc="FB546442">
      <w:start w:val="1"/>
      <w:numFmt w:val="bullet"/>
      <w:lvlText w:val=""/>
      <w:lvlJc w:val="left"/>
      <w:pPr>
        <w:ind w:left="5040" w:hanging="360"/>
      </w:pPr>
      <w:rPr>
        <w:rFonts w:hint="default" w:ascii="Symbol" w:hAnsi="Symbol"/>
      </w:rPr>
    </w:lvl>
    <w:lvl w:ilvl="7" w:tplc="93B2BF90">
      <w:start w:val="1"/>
      <w:numFmt w:val="bullet"/>
      <w:lvlText w:val="o"/>
      <w:lvlJc w:val="left"/>
      <w:pPr>
        <w:ind w:left="5760" w:hanging="360"/>
      </w:pPr>
      <w:rPr>
        <w:rFonts w:hint="default" w:ascii="Courier New" w:hAnsi="Courier New"/>
      </w:rPr>
    </w:lvl>
    <w:lvl w:ilvl="8" w:tplc="A3F8F81E">
      <w:start w:val="1"/>
      <w:numFmt w:val="bullet"/>
      <w:lvlText w:val=""/>
      <w:lvlJc w:val="left"/>
      <w:pPr>
        <w:ind w:left="6480" w:hanging="360"/>
      </w:pPr>
      <w:rPr>
        <w:rFonts w:hint="default" w:ascii="Wingdings" w:hAnsi="Wingdings"/>
      </w:rPr>
    </w:lvl>
  </w:abstractNum>
  <w:abstractNum w:abstractNumId="32" w15:restartNumberingAfterBreak="0">
    <w:nsid w:val="6EDE0F4F"/>
    <w:multiLevelType w:val="hybridMultilevel"/>
    <w:tmpl w:val="269A4BCA"/>
    <w:lvl w:ilvl="0" w:tplc="7C96F2E4">
      <w:start w:val="1"/>
      <w:numFmt w:val="upperRoman"/>
      <w:pStyle w:val="Cobra-Title1"/>
      <w:lvlText w:val="%1."/>
      <w:lvlJc w:val="left"/>
      <w:pPr>
        <w:ind w:left="1080" w:hanging="720"/>
      </w:pPr>
      <w:rPr>
        <w:rFonts w:hint="default" w:ascii="Bitter" w:hAnsi="Bitter"/>
        <w:sz w:val="24"/>
        <w:szCs w:val="24"/>
      </w:rPr>
    </w:lvl>
    <w:lvl w:ilvl="1" w:tplc="0DF82052">
      <w:start w:val="1"/>
      <w:numFmt w:val="lowerLetter"/>
      <w:pStyle w:val="Cobra-Titre2"/>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0937730"/>
    <w:multiLevelType w:val="hybridMultilevel"/>
    <w:tmpl w:val="FFFFFFFF"/>
    <w:lvl w:ilvl="0" w:tplc="A1D61EF8">
      <w:start w:val="1"/>
      <w:numFmt w:val="bullet"/>
      <w:lvlText w:val=""/>
      <w:lvlJc w:val="left"/>
      <w:pPr>
        <w:ind w:left="720" w:hanging="360"/>
      </w:pPr>
      <w:rPr>
        <w:rFonts w:hint="default" w:ascii="Symbol" w:hAnsi="Symbol"/>
      </w:rPr>
    </w:lvl>
    <w:lvl w:ilvl="1" w:tplc="5F300E7E">
      <w:start w:val="1"/>
      <w:numFmt w:val="bullet"/>
      <w:lvlText w:val="o"/>
      <w:lvlJc w:val="left"/>
      <w:pPr>
        <w:ind w:left="1440" w:hanging="360"/>
      </w:pPr>
      <w:rPr>
        <w:rFonts w:hint="default" w:ascii="Courier New" w:hAnsi="Courier New"/>
      </w:rPr>
    </w:lvl>
    <w:lvl w:ilvl="2" w:tplc="51EE9BE8">
      <w:start w:val="1"/>
      <w:numFmt w:val="bullet"/>
      <w:lvlText w:val=""/>
      <w:lvlJc w:val="left"/>
      <w:pPr>
        <w:ind w:left="2160" w:hanging="360"/>
      </w:pPr>
      <w:rPr>
        <w:rFonts w:hint="default" w:ascii="Wingdings" w:hAnsi="Wingdings"/>
      </w:rPr>
    </w:lvl>
    <w:lvl w:ilvl="3" w:tplc="A9D01FDA">
      <w:start w:val="1"/>
      <w:numFmt w:val="bullet"/>
      <w:lvlText w:val=""/>
      <w:lvlJc w:val="left"/>
      <w:pPr>
        <w:ind w:left="2880" w:hanging="360"/>
      </w:pPr>
      <w:rPr>
        <w:rFonts w:hint="default" w:ascii="Symbol" w:hAnsi="Symbol"/>
      </w:rPr>
    </w:lvl>
    <w:lvl w:ilvl="4" w:tplc="391C64C6">
      <w:start w:val="1"/>
      <w:numFmt w:val="bullet"/>
      <w:lvlText w:val="o"/>
      <w:lvlJc w:val="left"/>
      <w:pPr>
        <w:ind w:left="3600" w:hanging="360"/>
      </w:pPr>
      <w:rPr>
        <w:rFonts w:hint="default" w:ascii="Courier New" w:hAnsi="Courier New"/>
      </w:rPr>
    </w:lvl>
    <w:lvl w:ilvl="5" w:tplc="9BE423F2">
      <w:start w:val="1"/>
      <w:numFmt w:val="bullet"/>
      <w:lvlText w:val=""/>
      <w:lvlJc w:val="left"/>
      <w:pPr>
        <w:ind w:left="4320" w:hanging="360"/>
      </w:pPr>
      <w:rPr>
        <w:rFonts w:hint="default" w:ascii="Wingdings" w:hAnsi="Wingdings"/>
      </w:rPr>
    </w:lvl>
    <w:lvl w:ilvl="6" w:tplc="5F20C1B8">
      <w:start w:val="1"/>
      <w:numFmt w:val="bullet"/>
      <w:lvlText w:val=""/>
      <w:lvlJc w:val="left"/>
      <w:pPr>
        <w:ind w:left="5040" w:hanging="360"/>
      </w:pPr>
      <w:rPr>
        <w:rFonts w:hint="default" w:ascii="Symbol" w:hAnsi="Symbol"/>
      </w:rPr>
    </w:lvl>
    <w:lvl w:ilvl="7" w:tplc="49047DE2">
      <w:start w:val="1"/>
      <w:numFmt w:val="bullet"/>
      <w:lvlText w:val="o"/>
      <w:lvlJc w:val="left"/>
      <w:pPr>
        <w:ind w:left="5760" w:hanging="360"/>
      </w:pPr>
      <w:rPr>
        <w:rFonts w:hint="default" w:ascii="Courier New" w:hAnsi="Courier New"/>
      </w:rPr>
    </w:lvl>
    <w:lvl w:ilvl="8" w:tplc="C6F65CA2">
      <w:start w:val="1"/>
      <w:numFmt w:val="bullet"/>
      <w:lvlText w:val=""/>
      <w:lvlJc w:val="left"/>
      <w:pPr>
        <w:ind w:left="6480" w:hanging="360"/>
      </w:pPr>
      <w:rPr>
        <w:rFonts w:hint="default" w:ascii="Wingdings" w:hAnsi="Wingdings"/>
      </w:rPr>
    </w:lvl>
  </w:abstractNum>
  <w:abstractNum w:abstractNumId="34" w15:restartNumberingAfterBreak="0">
    <w:nsid w:val="75103B9F"/>
    <w:multiLevelType w:val="hybridMultilevel"/>
    <w:tmpl w:val="F5567180"/>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5" w15:restartNumberingAfterBreak="0">
    <w:nsid w:val="787F726C"/>
    <w:multiLevelType w:val="hybridMultilevel"/>
    <w:tmpl w:val="ED965374"/>
    <w:lvl w:ilvl="0" w:tplc="D7244066">
      <w:start w:val="1"/>
      <w:numFmt w:val="bullet"/>
      <w:lvlText w:val=""/>
      <w:lvlJc w:val="left"/>
      <w:pPr>
        <w:ind w:left="720" w:hanging="360"/>
      </w:pPr>
      <w:rPr>
        <w:rFonts w:hint="default" w:ascii="Wingdings 2" w:hAnsi="Wingdings 2"/>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6" w15:restartNumberingAfterBreak="0">
    <w:nsid w:val="7AF31BA9"/>
    <w:multiLevelType w:val="hybridMultilevel"/>
    <w:tmpl w:val="FFFFFFFF"/>
    <w:lvl w:ilvl="0" w:tplc="C7408FF8">
      <w:start w:val="1"/>
      <w:numFmt w:val="bullet"/>
      <w:lvlText w:val=""/>
      <w:lvlJc w:val="left"/>
      <w:pPr>
        <w:ind w:left="720" w:hanging="360"/>
      </w:pPr>
      <w:rPr>
        <w:rFonts w:hint="default" w:ascii="Symbol" w:hAnsi="Symbol"/>
      </w:rPr>
    </w:lvl>
    <w:lvl w:ilvl="1" w:tplc="A344D536">
      <w:start w:val="1"/>
      <w:numFmt w:val="bullet"/>
      <w:lvlText w:val="o"/>
      <w:lvlJc w:val="left"/>
      <w:pPr>
        <w:ind w:left="1440" w:hanging="360"/>
      </w:pPr>
      <w:rPr>
        <w:rFonts w:hint="default" w:ascii="Courier New" w:hAnsi="Courier New"/>
      </w:rPr>
    </w:lvl>
    <w:lvl w:ilvl="2" w:tplc="19623A58">
      <w:start w:val="1"/>
      <w:numFmt w:val="bullet"/>
      <w:lvlText w:val=""/>
      <w:lvlJc w:val="left"/>
      <w:pPr>
        <w:ind w:left="2160" w:hanging="360"/>
      </w:pPr>
      <w:rPr>
        <w:rFonts w:hint="default" w:ascii="Wingdings" w:hAnsi="Wingdings"/>
      </w:rPr>
    </w:lvl>
    <w:lvl w:ilvl="3" w:tplc="AB3E1C94">
      <w:start w:val="1"/>
      <w:numFmt w:val="bullet"/>
      <w:lvlText w:val=""/>
      <w:lvlJc w:val="left"/>
      <w:pPr>
        <w:ind w:left="2880" w:hanging="360"/>
      </w:pPr>
      <w:rPr>
        <w:rFonts w:hint="default" w:ascii="Symbol" w:hAnsi="Symbol"/>
      </w:rPr>
    </w:lvl>
    <w:lvl w:ilvl="4" w:tplc="CBE6E4F6">
      <w:start w:val="1"/>
      <w:numFmt w:val="bullet"/>
      <w:lvlText w:val="o"/>
      <w:lvlJc w:val="left"/>
      <w:pPr>
        <w:ind w:left="3600" w:hanging="360"/>
      </w:pPr>
      <w:rPr>
        <w:rFonts w:hint="default" w:ascii="Courier New" w:hAnsi="Courier New"/>
      </w:rPr>
    </w:lvl>
    <w:lvl w:ilvl="5" w:tplc="4FAE5F66">
      <w:start w:val="1"/>
      <w:numFmt w:val="bullet"/>
      <w:lvlText w:val=""/>
      <w:lvlJc w:val="left"/>
      <w:pPr>
        <w:ind w:left="4320" w:hanging="360"/>
      </w:pPr>
      <w:rPr>
        <w:rFonts w:hint="default" w:ascii="Wingdings" w:hAnsi="Wingdings"/>
      </w:rPr>
    </w:lvl>
    <w:lvl w:ilvl="6" w:tplc="55343DBE">
      <w:start w:val="1"/>
      <w:numFmt w:val="bullet"/>
      <w:lvlText w:val=""/>
      <w:lvlJc w:val="left"/>
      <w:pPr>
        <w:ind w:left="5040" w:hanging="360"/>
      </w:pPr>
      <w:rPr>
        <w:rFonts w:hint="default" w:ascii="Symbol" w:hAnsi="Symbol"/>
      </w:rPr>
    </w:lvl>
    <w:lvl w:ilvl="7" w:tplc="2C06491C">
      <w:start w:val="1"/>
      <w:numFmt w:val="bullet"/>
      <w:lvlText w:val="o"/>
      <w:lvlJc w:val="left"/>
      <w:pPr>
        <w:ind w:left="5760" w:hanging="360"/>
      </w:pPr>
      <w:rPr>
        <w:rFonts w:hint="default" w:ascii="Courier New" w:hAnsi="Courier New"/>
      </w:rPr>
    </w:lvl>
    <w:lvl w:ilvl="8" w:tplc="211C9CF8">
      <w:start w:val="1"/>
      <w:numFmt w:val="bullet"/>
      <w:lvlText w:val=""/>
      <w:lvlJc w:val="left"/>
      <w:pPr>
        <w:ind w:left="6480" w:hanging="360"/>
      </w:pPr>
      <w:rPr>
        <w:rFonts w:hint="default" w:ascii="Wingdings" w:hAnsi="Wingdings"/>
      </w:rPr>
    </w:lvl>
  </w:abstractNum>
  <w:abstractNum w:abstractNumId="37" w15:restartNumberingAfterBreak="0">
    <w:nsid w:val="7DB0259F"/>
    <w:multiLevelType w:val="hybridMultilevel"/>
    <w:tmpl w:val="FFFFFFFF"/>
    <w:lvl w:ilvl="0" w:tplc="FBD000B6">
      <w:start w:val="1"/>
      <w:numFmt w:val="bullet"/>
      <w:lvlText w:val=""/>
      <w:lvlJc w:val="left"/>
      <w:pPr>
        <w:ind w:left="720" w:hanging="360"/>
      </w:pPr>
      <w:rPr>
        <w:rFonts w:hint="default" w:ascii="Symbol" w:hAnsi="Symbol"/>
      </w:rPr>
    </w:lvl>
    <w:lvl w:ilvl="1" w:tplc="A4700E36">
      <w:start w:val="1"/>
      <w:numFmt w:val="bullet"/>
      <w:lvlText w:val="o"/>
      <w:lvlJc w:val="left"/>
      <w:pPr>
        <w:ind w:left="1440" w:hanging="360"/>
      </w:pPr>
      <w:rPr>
        <w:rFonts w:hint="default" w:ascii="Courier New" w:hAnsi="Courier New"/>
      </w:rPr>
    </w:lvl>
    <w:lvl w:ilvl="2" w:tplc="835CFAE0">
      <w:start w:val="1"/>
      <w:numFmt w:val="bullet"/>
      <w:lvlText w:val=""/>
      <w:lvlJc w:val="left"/>
      <w:pPr>
        <w:ind w:left="2160" w:hanging="360"/>
      </w:pPr>
      <w:rPr>
        <w:rFonts w:hint="default" w:ascii="Wingdings" w:hAnsi="Wingdings"/>
      </w:rPr>
    </w:lvl>
    <w:lvl w:ilvl="3" w:tplc="256E4406">
      <w:start w:val="1"/>
      <w:numFmt w:val="bullet"/>
      <w:lvlText w:val=""/>
      <w:lvlJc w:val="left"/>
      <w:pPr>
        <w:ind w:left="2880" w:hanging="360"/>
      </w:pPr>
      <w:rPr>
        <w:rFonts w:hint="default" w:ascii="Symbol" w:hAnsi="Symbol"/>
      </w:rPr>
    </w:lvl>
    <w:lvl w:ilvl="4" w:tplc="14AE94FA">
      <w:start w:val="1"/>
      <w:numFmt w:val="bullet"/>
      <w:lvlText w:val="o"/>
      <w:lvlJc w:val="left"/>
      <w:pPr>
        <w:ind w:left="3600" w:hanging="360"/>
      </w:pPr>
      <w:rPr>
        <w:rFonts w:hint="default" w:ascii="Courier New" w:hAnsi="Courier New"/>
      </w:rPr>
    </w:lvl>
    <w:lvl w:ilvl="5" w:tplc="BBD20EAA">
      <w:start w:val="1"/>
      <w:numFmt w:val="bullet"/>
      <w:lvlText w:val=""/>
      <w:lvlJc w:val="left"/>
      <w:pPr>
        <w:ind w:left="4320" w:hanging="360"/>
      </w:pPr>
      <w:rPr>
        <w:rFonts w:hint="default" w:ascii="Wingdings" w:hAnsi="Wingdings"/>
      </w:rPr>
    </w:lvl>
    <w:lvl w:ilvl="6" w:tplc="DE9A579E">
      <w:start w:val="1"/>
      <w:numFmt w:val="bullet"/>
      <w:lvlText w:val=""/>
      <w:lvlJc w:val="left"/>
      <w:pPr>
        <w:ind w:left="5040" w:hanging="360"/>
      </w:pPr>
      <w:rPr>
        <w:rFonts w:hint="default" w:ascii="Symbol" w:hAnsi="Symbol"/>
      </w:rPr>
    </w:lvl>
    <w:lvl w:ilvl="7" w:tplc="D9146E86">
      <w:start w:val="1"/>
      <w:numFmt w:val="bullet"/>
      <w:lvlText w:val="o"/>
      <w:lvlJc w:val="left"/>
      <w:pPr>
        <w:ind w:left="5760" w:hanging="360"/>
      </w:pPr>
      <w:rPr>
        <w:rFonts w:hint="default" w:ascii="Courier New" w:hAnsi="Courier New"/>
      </w:rPr>
    </w:lvl>
    <w:lvl w:ilvl="8" w:tplc="875C61FE">
      <w:start w:val="1"/>
      <w:numFmt w:val="bullet"/>
      <w:lvlText w:val=""/>
      <w:lvlJc w:val="left"/>
      <w:pPr>
        <w:ind w:left="6480" w:hanging="360"/>
      </w:pPr>
      <w:rPr>
        <w:rFonts w:hint="default" w:ascii="Wingdings" w:hAnsi="Wingdings"/>
      </w:rPr>
    </w:lvl>
  </w:abstractNum>
  <w:abstractNum w:abstractNumId="38" w15:restartNumberingAfterBreak="0">
    <w:nsid w:val="7F117B16"/>
    <w:multiLevelType w:val="hybridMultilevel"/>
    <w:tmpl w:val="4B882CB6"/>
    <w:lvl w:ilvl="0" w:tplc="D7244066">
      <w:start w:val="1"/>
      <w:numFmt w:val="bullet"/>
      <w:lvlText w:val=""/>
      <w:lvlJc w:val="left"/>
      <w:pPr>
        <w:ind w:left="720" w:hanging="360"/>
      </w:pPr>
      <w:rPr>
        <w:rFonts w:hint="default" w:ascii="Wingdings 2" w:hAnsi="Wingdings 2"/>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1">
    <w:abstractNumId w:val="22"/>
  </w:num>
  <w:num w:numId="2">
    <w:abstractNumId w:val="3"/>
  </w:num>
  <w:num w:numId="3">
    <w:abstractNumId w:val="4"/>
  </w:num>
  <w:num w:numId="4">
    <w:abstractNumId w:val="32"/>
  </w:num>
  <w:num w:numId="5">
    <w:abstractNumId w:val="12"/>
  </w:num>
  <w:num w:numId="6">
    <w:abstractNumId w:val="35"/>
  </w:num>
  <w:num w:numId="7">
    <w:abstractNumId w:val="8"/>
  </w:num>
  <w:num w:numId="8">
    <w:abstractNumId w:val="2"/>
  </w:num>
  <w:num w:numId="9">
    <w:abstractNumId w:val="19"/>
  </w:num>
  <w:num w:numId="10">
    <w:abstractNumId w:val="0"/>
  </w:num>
  <w:num w:numId="11">
    <w:abstractNumId w:val="34"/>
  </w:num>
  <w:num w:numId="12">
    <w:abstractNumId w:val="38"/>
  </w:num>
  <w:num w:numId="13">
    <w:abstractNumId w:val="5"/>
  </w:num>
  <w:num w:numId="14">
    <w:abstractNumId w:val="1"/>
  </w:num>
  <w:num w:numId="15">
    <w:abstractNumId w:val="23"/>
  </w:num>
  <w:num w:numId="16">
    <w:abstractNumId w:val="32"/>
  </w:num>
  <w:num w:numId="17">
    <w:abstractNumId w:val="32"/>
  </w:num>
  <w:num w:numId="18">
    <w:abstractNumId w:val="27"/>
  </w:num>
  <w:num w:numId="19">
    <w:abstractNumId w:val="32"/>
  </w:num>
  <w:num w:numId="20">
    <w:abstractNumId w:val="32"/>
  </w:num>
  <w:num w:numId="21">
    <w:abstractNumId w:val="32"/>
  </w:num>
  <w:num w:numId="22">
    <w:abstractNumId w:val="32"/>
  </w:num>
  <w:num w:numId="23">
    <w:abstractNumId w:val="25"/>
  </w:num>
  <w:num w:numId="24">
    <w:abstractNumId w:val="9"/>
  </w:num>
  <w:num w:numId="25">
    <w:abstractNumId w:val="14"/>
  </w:num>
  <w:num w:numId="26">
    <w:abstractNumId w:val="37"/>
  </w:num>
  <w:num w:numId="27">
    <w:abstractNumId w:val="28"/>
  </w:num>
  <w:num w:numId="28">
    <w:abstractNumId w:val="36"/>
  </w:num>
  <w:num w:numId="29">
    <w:abstractNumId w:val="20"/>
  </w:num>
  <w:num w:numId="30">
    <w:abstractNumId w:val="24"/>
  </w:num>
  <w:num w:numId="31">
    <w:abstractNumId w:val="31"/>
  </w:num>
  <w:num w:numId="32">
    <w:abstractNumId w:val="30"/>
  </w:num>
  <w:num w:numId="33">
    <w:abstractNumId w:val="26"/>
  </w:num>
  <w:num w:numId="34">
    <w:abstractNumId w:val="6"/>
  </w:num>
  <w:num w:numId="35">
    <w:abstractNumId w:val="29"/>
  </w:num>
  <w:num w:numId="36">
    <w:abstractNumId w:val="15"/>
  </w:num>
  <w:num w:numId="37">
    <w:abstractNumId w:val="11"/>
  </w:num>
  <w:num w:numId="38">
    <w:abstractNumId w:val="21"/>
  </w:num>
  <w:num w:numId="39">
    <w:abstractNumId w:val="7"/>
  </w:num>
  <w:num w:numId="40">
    <w:abstractNumId w:val="17"/>
  </w:num>
  <w:num w:numId="41">
    <w:abstractNumId w:val="18"/>
  </w:num>
  <w:num w:numId="42">
    <w:abstractNumId w:val="16"/>
  </w:num>
  <w:num w:numId="43">
    <w:abstractNumId w:val="13"/>
  </w:num>
  <w:num w:numId="44">
    <w:abstractNumId w:val="33"/>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trackRevisions w:val="false"/>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DB"/>
    <w:rsid w:val="00001322"/>
    <w:rsid w:val="000033A9"/>
    <w:rsid w:val="00006A7A"/>
    <w:rsid w:val="000100AD"/>
    <w:rsid w:val="00013516"/>
    <w:rsid w:val="0001481C"/>
    <w:rsid w:val="00014D9C"/>
    <w:rsid w:val="000160BA"/>
    <w:rsid w:val="00016700"/>
    <w:rsid w:val="00016B77"/>
    <w:rsid w:val="00020DA5"/>
    <w:rsid w:val="000216C5"/>
    <w:rsid w:val="00021BDB"/>
    <w:rsid w:val="00023145"/>
    <w:rsid w:val="00026E95"/>
    <w:rsid w:val="00033FC1"/>
    <w:rsid w:val="00043A1F"/>
    <w:rsid w:val="0004498E"/>
    <w:rsid w:val="00046430"/>
    <w:rsid w:val="000464F6"/>
    <w:rsid w:val="00047D29"/>
    <w:rsid w:val="00052C7E"/>
    <w:rsid w:val="00056FCA"/>
    <w:rsid w:val="000570FF"/>
    <w:rsid w:val="000572E1"/>
    <w:rsid w:val="0005738F"/>
    <w:rsid w:val="00057543"/>
    <w:rsid w:val="00061AF1"/>
    <w:rsid w:val="0006200F"/>
    <w:rsid w:val="00062403"/>
    <w:rsid w:val="00067095"/>
    <w:rsid w:val="00071D45"/>
    <w:rsid w:val="00072546"/>
    <w:rsid w:val="00074B25"/>
    <w:rsid w:val="000771DC"/>
    <w:rsid w:val="0008114A"/>
    <w:rsid w:val="0008152F"/>
    <w:rsid w:val="00081DB6"/>
    <w:rsid w:val="0008235C"/>
    <w:rsid w:val="00082BEA"/>
    <w:rsid w:val="00082CD9"/>
    <w:rsid w:val="00084189"/>
    <w:rsid w:val="0008434F"/>
    <w:rsid w:val="0008553F"/>
    <w:rsid w:val="00085F6F"/>
    <w:rsid w:val="00086908"/>
    <w:rsid w:val="000874D8"/>
    <w:rsid w:val="00091FDE"/>
    <w:rsid w:val="0009393E"/>
    <w:rsid w:val="00094043"/>
    <w:rsid w:val="00094508"/>
    <w:rsid w:val="00095D4E"/>
    <w:rsid w:val="00097074"/>
    <w:rsid w:val="000A10A1"/>
    <w:rsid w:val="000A4B1F"/>
    <w:rsid w:val="000B08B1"/>
    <w:rsid w:val="000B1BEF"/>
    <w:rsid w:val="000B1C4C"/>
    <w:rsid w:val="000B494D"/>
    <w:rsid w:val="000B4A77"/>
    <w:rsid w:val="000B630A"/>
    <w:rsid w:val="000B680A"/>
    <w:rsid w:val="000C00EE"/>
    <w:rsid w:val="000C02EA"/>
    <w:rsid w:val="000C68FA"/>
    <w:rsid w:val="000D2230"/>
    <w:rsid w:val="000D4760"/>
    <w:rsid w:val="000D5668"/>
    <w:rsid w:val="000E0A59"/>
    <w:rsid w:val="000E38C7"/>
    <w:rsid w:val="000E59B8"/>
    <w:rsid w:val="000E770E"/>
    <w:rsid w:val="000F13AA"/>
    <w:rsid w:val="000F13BD"/>
    <w:rsid w:val="000F30E6"/>
    <w:rsid w:val="000F3FEA"/>
    <w:rsid w:val="000F5BA3"/>
    <w:rsid w:val="000F5BC2"/>
    <w:rsid w:val="000F766D"/>
    <w:rsid w:val="00100D9A"/>
    <w:rsid w:val="00100ECF"/>
    <w:rsid w:val="001012A9"/>
    <w:rsid w:val="001019EA"/>
    <w:rsid w:val="00101F5F"/>
    <w:rsid w:val="00106BBB"/>
    <w:rsid w:val="00107AAE"/>
    <w:rsid w:val="00110AD0"/>
    <w:rsid w:val="00112953"/>
    <w:rsid w:val="00114876"/>
    <w:rsid w:val="00114DF0"/>
    <w:rsid w:val="001152E6"/>
    <w:rsid w:val="001214A7"/>
    <w:rsid w:val="00121B41"/>
    <w:rsid w:val="00124256"/>
    <w:rsid w:val="001246AF"/>
    <w:rsid w:val="001274E0"/>
    <w:rsid w:val="00134823"/>
    <w:rsid w:val="001373A5"/>
    <w:rsid w:val="00141F6D"/>
    <w:rsid w:val="0014222F"/>
    <w:rsid w:val="001427EB"/>
    <w:rsid w:val="00144259"/>
    <w:rsid w:val="0014674C"/>
    <w:rsid w:val="00146EB4"/>
    <w:rsid w:val="0015137C"/>
    <w:rsid w:val="001570EE"/>
    <w:rsid w:val="00161EC3"/>
    <w:rsid w:val="0016201F"/>
    <w:rsid w:val="0016386F"/>
    <w:rsid w:val="00163B18"/>
    <w:rsid w:val="001646D4"/>
    <w:rsid w:val="00166A11"/>
    <w:rsid w:val="00167A92"/>
    <w:rsid w:val="00176A7C"/>
    <w:rsid w:val="00177851"/>
    <w:rsid w:val="00181490"/>
    <w:rsid w:val="00181CA0"/>
    <w:rsid w:val="00184109"/>
    <w:rsid w:val="00184494"/>
    <w:rsid w:val="001905F8"/>
    <w:rsid w:val="0019086E"/>
    <w:rsid w:val="00192341"/>
    <w:rsid w:val="00192E8B"/>
    <w:rsid w:val="001935B2"/>
    <w:rsid w:val="001936F1"/>
    <w:rsid w:val="00195B1B"/>
    <w:rsid w:val="001972A1"/>
    <w:rsid w:val="00197750"/>
    <w:rsid w:val="001A128D"/>
    <w:rsid w:val="001A39AF"/>
    <w:rsid w:val="001A443F"/>
    <w:rsid w:val="001B183B"/>
    <w:rsid w:val="001B4CAB"/>
    <w:rsid w:val="001B5491"/>
    <w:rsid w:val="001B5C60"/>
    <w:rsid w:val="001B6FF7"/>
    <w:rsid w:val="001B72A1"/>
    <w:rsid w:val="001B7D82"/>
    <w:rsid w:val="001C4FB8"/>
    <w:rsid w:val="001C5F15"/>
    <w:rsid w:val="001C663B"/>
    <w:rsid w:val="001C6816"/>
    <w:rsid w:val="001C7BEF"/>
    <w:rsid w:val="001D35FA"/>
    <w:rsid w:val="001D55D8"/>
    <w:rsid w:val="001D6043"/>
    <w:rsid w:val="001D633B"/>
    <w:rsid w:val="001E3045"/>
    <w:rsid w:val="001F05EC"/>
    <w:rsid w:val="001F1558"/>
    <w:rsid w:val="001F18E4"/>
    <w:rsid w:val="001F52D1"/>
    <w:rsid w:val="001F612A"/>
    <w:rsid w:val="001F6AD6"/>
    <w:rsid w:val="001F7645"/>
    <w:rsid w:val="00201328"/>
    <w:rsid w:val="00202AF6"/>
    <w:rsid w:val="0020517C"/>
    <w:rsid w:val="00206410"/>
    <w:rsid w:val="00212CBA"/>
    <w:rsid w:val="00216F0C"/>
    <w:rsid w:val="002177A6"/>
    <w:rsid w:val="00224336"/>
    <w:rsid w:val="00227B3D"/>
    <w:rsid w:val="002307E4"/>
    <w:rsid w:val="00231475"/>
    <w:rsid w:val="00236C11"/>
    <w:rsid w:val="00244750"/>
    <w:rsid w:val="0024597C"/>
    <w:rsid w:val="00246E84"/>
    <w:rsid w:val="0024744B"/>
    <w:rsid w:val="00247D8E"/>
    <w:rsid w:val="00247F86"/>
    <w:rsid w:val="00251BE2"/>
    <w:rsid w:val="002560FF"/>
    <w:rsid w:val="0025781C"/>
    <w:rsid w:val="00260611"/>
    <w:rsid w:val="00263201"/>
    <w:rsid w:val="0026342B"/>
    <w:rsid w:val="00264DBE"/>
    <w:rsid w:val="002672C5"/>
    <w:rsid w:val="00267DA6"/>
    <w:rsid w:val="00270E31"/>
    <w:rsid w:val="002711F9"/>
    <w:rsid w:val="00274397"/>
    <w:rsid w:val="002823DD"/>
    <w:rsid w:val="00283CE7"/>
    <w:rsid w:val="00283ECF"/>
    <w:rsid w:val="002904A8"/>
    <w:rsid w:val="00292EE4"/>
    <w:rsid w:val="00293507"/>
    <w:rsid w:val="002961CE"/>
    <w:rsid w:val="002A0643"/>
    <w:rsid w:val="002A503C"/>
    <w:rsid w:val="002A525A"/>
    <w:rsid w:val="002B1128"/>
    <w:rsid w:val="002B2043"/>
    <w:rsid w:val="002B39DE"/>
    <w:rsid w:val="002B7F23"/>
    <w:rsid w:val="002C4D55"/>
    <w:rsid w:val="002C5F89"/>
    <w:rsid w:val="002C7BCB"/>
    <w:rsid w:val="002D2178"/>
    <w:rsid w:val="002D4CC5"/>
    <w:rsid w:val="002D5255"/>
    <w:rsid w:val="002D6C2A"/>
    <w:rsid w:val="002E0040"/>
    <w:rsid w:val="002E4E81"/>
    <w:rsid w:val="002E57BC"/>
    <w:rsid w:val="002E5C75"/>
    <w:rsid w:val="002E761E"/>
    <w:rsid w:val="002E7E44"/>
    <w:rsid w:val="002F2D0A"/>
    <w:rsid w:val="002F3B1F"/>
    <w:rsid w:val="002F3B6E"/>
    <w:rsid w:val="002F64E8"/>
    <w:rsid w:val="002F7409"/>
    <w:rsid w:val="003002D3"/>
    <w:rsid w:val="0030050A"/>
    <w:rsid w:val="00300926"/>
    <w:rsid w:val="003027B8"/>
    <w:rsid w:val="003060E8"/>
    <w:rsid w:val="003101CE"/>
    <w:rsid w:val="003153D8"/>
    <w:rsid w:val="003173D1"/>
    <w:rsid w:val="00320A7E"/>
    <w:rsid w:val="00320DE7"/>
    <w:rsid w:val="003218D5"/>
    <w:rsid w:val="00323A21"/>
    <w:rsid w:val="003260F3"/>
    <w:rsid w:val="0032622C"/>
    <w:rsid w:val="003271B1"/>
    <w:rsid w:val="00327A2C"/>
    <w:rsid w:val="00327FC5"/>
    <w:rsid w:val="00332CB0"/>
    <w:rsid w:val="00333879"/>
    <w:rsid w:val="00334A06"/>
    <w:rsid w:val="00336337"/>
    <w:rsid w:val="00340A6C"/>
    <w:rsid w:val="00341B42"/>
    <w:rsid w:val="003425AD"/>
    <w:rsid w:val="003446D7"/>
    <w:rsid w:val="00345588"/>
    <w:rsid w:val="00351BBC"/>
    <w:rsid w:val="00352C81"/>
    <w:rsid w:val="00353C27"/>
    <w:rsid w:val="00355C01"/>
    <w:rsid w:val="00355FEC"/>
    <w:rsid w:val="00360C28"/>
    <w:rsid w:val="003628ED"/>
    <w:rsid w:val="00364534"/>
    <w:rsid w:val="00364D27"/>
    <w:rsid w:val="00366CCA"/>
    <w:rsid w:val="00367CF7"/>
    <w:rsid w:val="00367D2D"/>
    <w:rsid w:val="00370337"/>
    <w:rsid w:val="00370C7D"/>
    <w:rsid w:val="00373609"/>
    <w:rsid w:val="00382C47"/>
    <w:rsid w:val="003864D0"/>
    <w:rsid w:val="00386869"/>
    <w:rsid w:val="003911FC"/>
    <w:rsid w:val="0039336D"/>
    <w:rsid w:val="00397923"/>
    <w:rsid w:val="00397A2F"/>
    <w:rsid w:val="003A0512"/>
    <w:rsid w:val="003A0F8E"/>
    <w:rsid w:val="003A30A6"/>
    <w:rsid w:val="003A3EC6"/>
    <w:rsid w:val="003A7D7D"/>
    <w:rsid w:val="003B1281"/>
    <w:rsid w:val="003B1B93"/>
    <w:rsid w:val="003B442D"/>
    <w:rsid w:val="003B4D21"/>
    <w:rsid w:val="003B7977"/>
    <w:rsid w:val="003C0F0F"/>
    <w:rsid w:val="003C34CB"/>
    <w:rsid w:val="003C4498"/>
    <w:rsid w:val="003D5F26"/>
    <w:rsid w:val="003E0F57"/>
    <w:rsid w:val="003E2566"/>
    <w:rsid w:val="003E368C"/>
    <w:rsid w:val="003E712D"/>
    <w:rsid w:val="003F3D28"/>
    <w:rsid w:val="003F471A"/>
    <w:rsid w:val="00405810"/>
    <w:rsid w:val="00407DF5"/>
    <w:rsid w:val="004103C1"/>
    <w:rsid w:val="00415918"/>
    <w:rsid w:val="0041732D"/>
    <w:rsid w:val="004175B4"/>
    <w:rsid w:val="004200F6"/>
    <w:rsid w:val="00423E24"/>
    <w:rsid w:val="00427F08"/>
    <w:rsid w:val="00431DE6"/>
    <w:rsid w:val="0043308A"/>
    <w:rsid w:val="00433D4C"/>
    <w:rsid w:val="00436126"/>
    <w:rsid w:val="004367CB"/>
    <w:rsid w:val="004390C9"/>
    <w:rsid w:val="0044003F"/>
    <w:rsid w:val="004458DD"/>
    <w:rsid w:val="004476D7"/>
    <w:rsid w:val="00450067"/>
    <w:rsid w:val="004532D0"/>
    <w:rsid w:val="00456DC3"/>
    <w:rsid w:val="00460D9A"/>
    <w:rsid w:val="0046555F"/>
    <w:rsid w:val="004720AC"/>
    <w:rsid w:val="00472A25"/>
    <w:rsid w:val="00473120"/>
    <w:rsid w:val="00473424"/>
    <w:rsid w:val="004752BF"/>
    <w:rsid w:val="0047595C"/>
    <w:rsid w:val="00481FBD"/>
    <w:rsid w:val="004855AA"/>
    <w:rsid w:val="00486A2D"/>
    <w:rsid w:val="00487782"/>
    <w:rsid w:val="004925FA"/>
    <w:rsid w:val="004931BD"/>
    <w:rsid w:val="00494B88"/>
    <w:rsid w:val="00495B04"/>
    <w:rsid w:val="00496D27"/>
    <w:rsid w:val="00497144"/>
    <w:rsid w:val="004A0C3A"/>
    <w:rsid w:val="004A10A7"/>
    <w:rsid w:val="004A59CE"/>
    <w:rsid w:val="004B08FB"/>
    <w:rsid w:val="004B09AF"/>
    <w:rsid w:val="004B3F64"/>
    <w:rsid w:val="004B4729"/>
    <w:rsid w:val="004BE148"/>
    <w:rsid w:val="004C07BD"/>
    <w:rsid w:val="004C62C4"/>
    <w:rsid w:val="004D01B9"/>
    <w:rsid w:val="004D05C3"/>
    <w:rsid w:val="004D4199"/>
    <w:rsid w:val="004E15D1"/>
    <w:rsid w:val="004E23F4"/>
    <w:rsid w:val="004E3E72"/>
    <w:rsid w:val="004E5734"/>
    <w:rsid w:val="004E6966"/>
    <w:rsid w:val="004F1767"/>
    <w:rsid w:val="004F24E5"/>
    <w:rsid w:val="004F40AA"/>
    <w:rsid w:val="004F5139"/>
    <w:rsid w:val="004F647B"/>
    <w:rsid w:val="00503301"/>
    <w:rsid w:val="005036F2"/>
    <w:rsid w:val="00503933"/>
    <w:rsid w:val="0050476F"/>
    <w:rsid w:val="005052EA"/>
    <w:rsid w:val="00506583"/>
    <w:rsid w:val="005077DF"/>
    <w:rsid w:val="00514C64"/>
    <w:rsid w:val="0051504B"/>
    <w:rsid w:val="00516838"/>
    <w:rsid w:val="00517869"/>
    <w:rsid w:val="005203B8"/>
    <w:rsid w:val="00521213"/>
    <w:rsid w:val="0052253D"/>
    <w:rsid w:val="00522949"/>
    <w:rsid w:val="00522D1B"/>
    <w:rsid w:val="0052456E"/>
    <w:rsid w:val="005245E1"/>
    <w:rsid w:val="005258F7"/>
    <w:rsid w:val="00525F6F"/>
    <w:rsid w:val="00526218"/>
    <w:rsid w:val="00526773"/>
    <w:rsid w:val="00532CEA"/>
    <w:rsid w:val="00536294"/>
    <w:rsid w:val="00540F42"/>
    <w:rsid w:val="00541AF5"/>
    <w:rsid w:val="0054769B"/>
    <w:rsid w:val="005511EF"/>
    <w:rsid w:val="00551D17"/>
    <w:rsid w:val="00556836"/>
    <w:rsid w:val="00560BCD"/>
    <w:rsid w:val="00560DC1"/>
    <w:rsid w:val="00562183"/>
    <w:rsid w:val="00563B2D"/>
    <w:rsid w:val="00565587"/>
    <w:rsid w:val="005719F4"/>
    <w:rsid w:val="005737CE"/>
    <w:rsid w:val="00573C91"/>
    <w:rsid w:val="00574FE0"/>
    <w:rsid w:val="005828C3"/>
    <w:rsid w:val="00583787"/>
    <w:rsid w:val="00584587"/>
    <w:rsid w:val="00584D0C"/>
    <w:rsid w:val="0058613F"/>
    <w:rsid w:val="0059345F"/>
    <w:rsid w:val="005938F1"/>
    <w:rsid w:val="00594958"/>
    <w:rsid w:val="005974F8"/>
    <w:rsid w:val="00597F7A"/>
    <w:rsid w:val="005A1D04"/>
    <w:rsid w:val="005A518F"/>
    <w:rsid w:val="005B09F8"/>
    <w:rsid w:val="005B28B7"/>
    <w:rsid w:val="005B5CE1"/>
    <w:rsid w:val="005B7500"/>
    <w:rsid w:val="005C3AA7"/>
    <w:rsid w:val="005C40EA"/>
    <w:rsid w:val="005C51F1"/>
    <w:rsid w:val="005C5C28"/>
    <w:rsid w:val="005C63FE"/>
    <w:rsid w:val="005C699A"/>
    <w:rsid w:val="005C7658"/>
    <w:rsid w:val="005C7AB6"/>
    <w:rsid w:val="005D067C"/>
    <w:rsid w:val="005D06D5"/>
    <w:rsid w:val="005D1A19"/>
    <w:rsid w:val="005D241E"/>
    <w:rsid w:val="005D3D0D"/>
    <w:rsid w:val="005D48DC"/>
    <w:rsid w:val="005D6A88"/>
    <w:rsid w:val="005E0FDF"/>
    <w:rsid w:val="005E1AD9"/>
    <w:rsid w:val="005E220A"/>
    <w:rsid w:val="005E23AE"/>
    <w:rsid w:val="005E5FA6"/>
    <w:rsid w:val="005F02DC"/>
    <w:rsid w:val="005F0EA8"/>
    <w:rsid w:val="005F1403"/>
    <w:rsid w:val="005F3EC5"/>
    <w:rsid w:val="005F435F"/>
    <w:rsid w:val="005F5018"/>
    <w:rsid w:val="005F6256"/>
    <w:rsid w:val="00601722"/>
    <w:rsid w:val="00601F48"/>
    <w:rsid w:val="006025D8"/>
    <w:rsid w:val="00602ADB"/>
    <w:rsid w:val="00607829"/>
    <w:rsid w:val="00613826"/>
    <w:rsid w:val="00613D4E"/>
    <w:rsid w:val="00613D87"/>
    <w:rsid w:val="006159A1"/>
    <w:rsid w:val="00617664"/>
    <w:rsid w:val="006200DD"/>
    <w:rsid w:val="00620D5E"/>
    <w:rsid w:val="00621852"/>
    <w:rsid w:val="006237C9"/>
    <w:rsid w:val="006258DA"/>
    <w:rsid w:val="0062592B"/>
    <w:rsid w:val="0062597A"/>
    <w:rsid w:val="00630EAC"/>
    <w:rsid w:val="00631F54"/>
    <w:rsid w:val="00633100"/>
    <w:rsid w:val="006334D5"/>
    <w:rsid w:val="006336D8"/>
    <w:rsid w:val="006338A7"/>
    <w:rsid w:val="00636CB0"/>
    <w:rsid w:val="00640896"/>
    <w:rsid w:val="00642DB5"/>
    <w:rsid w:val="00643B16"/>
    <w:rsid w:val="00647D57"/>
    <w:rsid w:val="00651AC6"/>
    <w:rsid w:val="00654F07"/>
    <w:rsid w:val="00655862"/>
    <w:rsid w:val="00655CFA"/>
    <w:rsid w:val="006560C2"/>
    <w:rsid w:val="0065632B"/>
    <w:rsid w:val="00661100"/>
    <w:rsid w:val="006612EC"/>
    <w:rsid w:val="00661874"/>
    <w:rsid w:val="00663A53"/>
    <w:rsid w:val="00665281"/>
    <w:rsid w:val="00666499"/>
    <w:rsid w:val="00666B28"/>
    <w:rsid w:val="006676E0"/>
    <w:rsid w:val="00673659"/>
    <w:rsid w:val="0067408C"/>
    <w:rsid w:val="006861B5"/>
    <w:rsid w:val="00686EB0"/>
    <w:rsid w:val="00690BE6"/>
    <w:rsid w:val="006925EA"/>
    <w:rsid w:val="006928DD"/>
    <w:rsid w:val="00692E3C"/>
    <w:rsid w:val="0069535D"/>
    <w:rsid w:val="00695DE1"/>
    <w:rsid w:val="00697262"/>
    <w:rsid w:val="00697611"/>
    <w:rsid w:val="006A00CA"/>
    <w:rsid w:val="006A1656"/>
    <w:rsid w:val="006A2076"/>
    <w:rsid w:val="006A2FB3"/>
    <w:rsid w:val="006A5BE1"/>
    <w:rsid w:val="006B01FE"/>
    <w:rsid w:val="006B3665"/>
    <w:rsid w:val="006B7A56"/>
    <w:rsid w:val="006C028E"/>
    <w:rsid w:val="006C2B7E"/>
    <w:rsid w:val="006C2DB9"/>
    <w:rsid w:val="006C3181"/>
    <w:rsid w:val="006C52FD"/>
    <w:rsid w:val="006D0C5A"/>
    <w:rsid w:val="006D1D26"/>
    <w:rsid w:val="006D301C"/>
    <w:rsid w:val="006D6F86"/>
    <w:rsid w:val="006E0455"/>
    <w:rsid w:val="006E0B2B"/>
    <w:rsid w:val="006E0F7A"/>
    <w:rsid w:val="006E1E70"/>
    <w:rsid w:val="006E3B8C"/>
    <w:rsid w:val="006E4D14"/>
    <w:rsid w:val="006F16A5"/>
    <w:rsid w:val="006F2768"/>
    <w:rsid w:val="006F364C"/>
    <w:rsid w:val="006F4277"/>
    <w:rsid w:val="006F4429"/>
    <w:rsid w:val="006F585F"/>
    <w:rsid w:val="006F67DC"/>
    <w:rsid w:val="006F7554"/>
    <w:rsid w:val="006F7A13"/>
    <w:rsid w:val="00700BFA"/>
    <w:rsid w:val="00701359"/>
    <w:rsid w:val="00701F9B"/>
    <w:rsid w:val="00702752"/>
    <w:rsid w:val="007036E9"/>
    <w:rsid w:val="00704453"/>
    <w:rsid w:val="0070583B"/>
    <w:rsid w:val="00705DC5"/>
    <w:rsid w:val="00706327"/>
    <w:rsid w:val="00707905"/>
    <w:rsid w:val="00712B57"/>
    <w:rsid w:val="007160B1"/>
    <w:rsid w:val="00716B3E"/>
    <w:rsid w:val="00720581"/>
    <w:rsid w:val="00722BEF"/>
    <w:rsid w:val="00724BC3"/>
    <w:rsid w:val="007257C5"/>
    <w:rsid w:val="00726386"/>
    <w:rsid w:val="007270CB"/>
    <w:rsid w:val="007300A3"/>
    <w:rsid w:val="00731B1C"/>
    <w:rsid w:val="00732397"/>
    <w:rsid w:val="007335B9"/>
    <w:rsid w:val="007339F7"/>
    <w:rsid w:val="00734DF0"/>
    <w:rsid w:val="00735A29"/>
    <w:rsid w:val="00736E0E"/>
    <w:rsid w:val="0074506D"/>
    <w:rsid w:val="00746D13"/>
    <w:rsid w:val="00750308"/>
    <w:rsid w:val="00753D34"/>
    <w:rsid w:val="00760A98"/>
    <w:rsid w:val="00760B52"/>
    <w:rsid w:val="00760E65"/>
    <w:rsid w:val="00761629"/>
    <w:rsid w:val="00765576"/>
    <w:rsid w:val="007675F1"/>
    <w:rsid w:val="00770AFB"/>
    <w:rsid w:val="00770CB4"/>
    <w:rsid w:val="00771419"/>
    <w:rsid w:val="00771983"/>
    <w:rsid w:val="0077421C"/>
    <w:rsid w:val="00775181"/>
    <w:rsid w:val="007815BB"/>
    <w:rsid w:val="007827EB"/>
    <w:rsid w:val="007848FC"/>
    <w:rsid w:val="007871CA"/>
    <w:rsid w:val="007915C7"/>
    <w:rsid w:val="00792C29"/>
    <w:rsid w:val="007957EF"/>
    <w:rsid w:val="0079662C"/>
    <w:rsid w:val="007A5EA6"/>
    <w:rsid w:val="007A75F2"/>
    <w:rsid w:val="007B12AC"/>
    <w:rsid w:val="007B1AAF"/>
    <w:rsid w:val="007B3BD9"/>
    <w:rsid w:val="007B43B5"/>
    <w:rsid w:val="007C1BD1"/>
    <w:rsid w:val="007C1EA4"/>
    <w:rsid w:val="007C4F4F"/>
    <w:rsid w:val="007C6E09"/>
    <w:rsid w:val="007C77B0"/>
    <w:rsid w:val="007D066F"/>
    <w:rsid w:val="007D3057"/>
    <w:rsid w:val="007D3343"/>
    <w:rsid w:val="007D5002"/>
    <w:rsid w:val="007E0CF3"/>
    <w:rsid w:val="007E2D2F"/>
    <w:rsid w:val="007E3A22"/>
    <w:rsid w:val="007E5B1F"/>
    <w:rsid w:val="007E5DCE"/>
    <w:rsid w:val="007E747E"/>
    <w:rsid w:val="007E7913"/>
    <w:rsid w:val="007E7D6A"/>
    <w:rsid w:val="007E7DD4"/>
    <w:rsid w:val="007F14A6"/>
    <w:rsid w:val="007F17CB"/>
    <w:rsid w:val="007F1831"/>
    <w:rsid w:val="007F21C4"/>
    <w:rsid w:val="007F28CE"/>
    <w:rsid w:val="007F34D8"/>
    <w:rsid w:val="007F406B"/>
    <w:rsid w:val="007F56C9"/>
    <w:rsid w:val="007F6B82"/>
    <w:rsid w:val="007F7C7E"/>
    <w:rsid w:val="0080171B"/>
    <w:rsid w:val="00802526"/>
    <w:rsid w:val="0080256C"/>
    <w:rsid w:val="0080345B"/>
    <w:rsid w:val="008040E2"/>
    <w:rsid w:val="00814A09"/>
    <w:rsid w:val="008169F2"/>
    <w:rsid w:val="00816C43"/>
    <w:rsid w:val="008202C6"/>
    <w:rsid w:val="00821C5B"/>
    <w:rsid w:val="00823984"/>
    <w:rsid w:val="00824003"/>
    <w:rsid w:val="00825310"/>
    <w:rsid w:val="00825793"/>
    <w:rsid w:val="00825C57"/>
    <w:rsid w:val="00826199"/>
    <w:rsid w:val="00826E38"/>
    <w:rsid w:val="00830A32"/>
    <w:rsid w:val="00831822"/>
    <w:rsid w:val="00836067"/>
    <w:rsid w:val="00843596"/>
    <w:rsid w:val="008472C9"/>
    <w:rsid w:val="008500BF"/>
    <w:rsid w:val="00850DD9"/>
    <w:rsid w:val="00853703"/>
    <w:rsid w:val="008612D9"/>
    <w:rsid w:val="00861ADD"/>
    <w:rsid w:val="00862503"/>
    <w:rsid w:val="00863A23"/>
    <w:rsid w:val="00864FCF"/>
    <w:rsid w:val="008659E5"/>
    <w:rsid w:val="00866457"/>
    <w:rsid w:val="00866A68"/>
    <w:rsid w:val="00866AEF"/>
    <w:rsid w:val="00871A07"/>
    <w:rsid w:val="00871B0E"/>
    <w:rsid w:val="0087376C"/>
    <w:rsid w:val="00873781"/>
    <w:rsid w:val="008766D1"/>
    <w:rsid w:val="0088015D"/>
    <w:rsid w:val="00884382"/>
    <w:rsid w:val="008853A0"/>
    <w:rsid w:val="0088626D"/>
    <w:rsid w:val="00886E84"/>
    <w:rsid w:val="00890E03"/>
    <w:rsid w:val="00891E07"/>
    <w:rsid w:val="0089279F"/>
    <w:rsid w:val="00895736"/>
    <w:rsid w:val="00896F4F"/>
    <w:rsid w:val="008A0D3A"/>
    <w:rsid w:val="008A1216"/>
    <w:rsid w:val="008A1BE3"/>
    <w:rsid w:val="008A228B"/>
    <w:rsid w:val="008A2973"/>
    <w:rsid w:val="008A6417"/>
    <w:rsid w:val="008A7240"/>
    <w:rsid w:val="008A7683"/>
    <w:rsid w:val="008B08D7"/>
    <w:rsid w:val="008B151E"/>
    <w:rsid w:val="008B51E3"/>
    <w:rsid w:val="008B6414"/>
    <w:rsid w:val="008B6F6C"/>
    <w:rsid w:val="008C09BD"/>
    <w:rsid w:val="008C30EF"/>
    <w:rsid w:val="008C407B"/>
    <w:rsid w:val="008C4750"/>
    <w:rsid w:val="008C5EBC"/>
    <w:rsid w:val="008C6022"/>
    <w:rsid w:val="008C612C"/>
    <w:rsid w:val="008D0BB6"/>
    <w:rsid w:val="008D15FB"/>
    <w:rsid w:val="008D2AA4"/>
    <w:rsid w:val="008D4156"/>
    <w:rsid w:val="008D5B12"/>
    <w:rsid w:val="008D5C84"/>
    <w:rsid w:val="008D7878"/>
    <w:rsid w:val="008E0DF7"/>
    <w:rsid w:val="008E2753"/>
    <w:rsid w:val="008E7C8A"/>
    <w:rsid w:val="008F2CF8"/>
    <w:rsid w:val="008F3821"/>
    <w:rsid w:val="008F53B1"/>
    <w:rsid w:val="008F5669"/>
    <w:rsid w:val="00904AD4"/>
    <w:rsid w:val="0090737D"/>
    <w:rsid w:val="00910A08"/>
    <w:rsid w:val="00911274"/>
    <w:rsid w:val="009165C9"/>
    <w:rsid w:val="00916B6C"/>
    <w:rsid w:val="00916F08"/>
    <w:rsid w:val="00920EB9"/>
    <w:rsid w:val="00923C88"/>
    <w:rsid w:val="00924D44"/>
    <w:rsid w:val="00926F70"/>
    <w:rsid w:val="00927BC1"/>
    <w:rsid w:val="00935BB7"/>
    <w:rsid w:val="009441AD"/>
    <w:rsid w:val="00944D20"/>
    <w:rsid w:val="009462B2"/>
    <w:rsid w:val="00947F37"/>
    <w:rsid w:val="0095291D"/>
    <w:rsid w:val="00953BCF"/>
    <w:rsid w:val="0095418B"/>
    <w:rsid w:val="00955CE0"/>
    <w:rsid w:val="009611D5"/>
    <w:rsid w:val="009629E5"/>
    <w:rsid w:val="00963D66"/>
    <w:rsid w:val="00964892"/>
    <w:rsid w:val="0096540C"/>
    <w:rsid w:val="00965872"/>
    <w:rsid w:val="00965C9C"/>
    <w:rsid w:val="00970F23"/>
    <w:rsid w:val="0097205A"/>
    <w:rsid w:val="00972B02"/>
    <w:rsid w:val="0097462A"/>
    <w:rsid w:val="00978866"/>
    <w:rsid w:val="00981C7D"/>
    <w:rsid w:val="00982CB8"/>
    <w:rsid w:val="009856BC"/>
    <w:rsid w:val="00985EC8"/>
    <w:rsid w:val="009909A3"/>
    <w:rsid w:val="009928FE"/>
    <w:rsid w:val="00993452"/>
    <w:rsid w:val="0099581D"/>
    <w:rsid w:val="00996214"/>
    <w:rsid w:val="009A3566"/>
    <w:rsid w:val="009A4B0C"/>
    <w:rsid w:val="009A6448"/>
    <w:rsid w:val="009A70AC"/>
    <w:rsid w:val="009A7ED4"/>
    <w:rsid w:val="009B020C"/>
    <w:rsid w:val="009B1786"/>
    <w:rsid w:val="009B1DA5"/>
    <w:rsid w:val="009B5CF5"/>
    <w:rsid w:val="009B6BDA"/>
    <w:rsid w:val="009C17BC"/>
    <w:rsid w:val="009C183F"/>
    <w:rsid w:val="009C1FE2"/>
    <w:rsid w:val="009C2821"/>
    <w:rsid w:val="009C2BFA"/>
    <w:rsid w:val="009C3C09"/>
    <w:rsid w:val="009C4DDF"/>
    <w:rsid w:val="009C5920"/>
    <w:rsid w:val="009C595D"/>
    <w:rsid w:val="009C770D"/>
    <w:rsid w:val="009D3991"/>
    <w:rsid w:val="009D3EAD"/>
    <w:rsid w:val="009D4382"/>
    <w:rsid w:val="009D469C"/>
    <w:rsid w:val="009D52AF"/>
    <w:rsid w:val="009D6FD7"/>
    <w:rsid w:val="009E2B29"/>
    <w:rsid w:val="009E4203"/>
    <w:rsid w:val="009E58E1"/>
    <w:rsid w:val="009E659F"/>
    <w:rsid w:val="009F02D2"/>
    <w:rsid w:val="009F04AB"/>
    <w:rsid w:val="009F34B8"/>
    <w:rsid w:val="009F64F4"/>
    <w:rsid w:val="009FE7FF"/>
    <w:rsid w:val="00A003EE"/>
    <w:rsid w:val="00A07EF7"/>
    <w:rsid w:val="00A124A9"/>
    <w:rsid w:val="00A14AAE"/>
    <w:rsid w:val="00A14EB4"/>
    <w:rsid w:val="00A14EEF"/>
    <w:rsid w:val="00A15F66"/>
    <w:rsid w:val="00A161C9"/>
    <w:rsid w:val="00A16368"/>
    <w:rsid w:val="00A164A4"/>
    <w:rsid w:val="00A17715"/>
    <w:rsid w:val="00A21EB4"/>
    <w:rsid w:val="00A22F18"/>
    <w:rsid w:val="00A23DE8"/>
    <w:rsid w:val="00A24CB5"/>
    <w:rsid w:val="00A3166A"/>
    <w:rsid w:val="00A31FE7"/>
    <w:rsid w:val="00A32850"/>
    <w:rsid w:val="00A33520"/>
    <w:rsid w:val="00A42B13"/>
    <w:rsid w:val="00A4765B"/>
    <w:rsid w:val="00A47F67"/>
    <w:rsid w:val="00A538D6"/>
    <w:rsid w:val="00A53B54"/>
    <w:rsid w:val="00A56FA7"/>
    <w:rsid w:val="00A5732D"/>
    <w:rsid w:val="00A60970"/>
    <w:rsid w:val="00A631A0"/>
    <w:rsid w:val="00A634FD"/>
    <w:rsid w:val="00A64780"/>
    <w:rsid w:val="00A661C2"/>
    <w:rsid w:val="00A71575"/>
    <w:rsid w:val="00A74360"/>
    <w:rsid w:val="00A75433"/>
    <w:rsid w:val="00A77408"/>
    <w:rsid w:val="00A81600"/>
    <w:rsid w:val="00A82C0D"/>
    <w:rsid w:val="00A8574A"/>
    <w:rsid w:val="00A905E8"/>
    <w:rsid w:val="00A90B72"/>
    <w:rsid w:val="00A93165"/>
    <w:rsid w:val="00AA578E"/>
    <w:rsid w:val="00AA63E1"/>
    <w:rsid w:val="00AA6A81"/>
    <w:rsid w:val="00AB2509"/>
    <w:rsid w:val="00AB291B"/>
    <w:rsid w:val="00AB45A6"/>
    <w:rsid w:val="00AB6FD2"/>
    <w:rsid w:val="00AB7857"/>
    <w:rsid w:val="00AC14E1"/>
    <w:rsid w:val="00AC27DE"/>
    <w:rsid w:val="00AC2D0F"/>
    <w:rsid w:val="00AC302F"/>
    <w:rsid w:val="00AC34BB"/>
    <w:rsid w:val="00AC4A87"/>
    <w:rsid w:val="00AC785A"/>
    <w:rsid w:val="00AD0AF6"/>
    <w:rsid w:val="00AD348F"/>
    <w:rsid w:val="00AE09F4"/>
    <w:rsid w:val="00AE36EE"/>
    <w:rsid w:val="00AE4794"/>
    <w:rsid w:val="00AF1074"/>
    <w:rsid w:val="00AF1B48"/>
    <w:rsid w:val="00AF2E12"/>
    <w:rsid w:val="00AF4FFE"/>
    <w:rsid w:val="00AF578B"/>
    <w:rsid w:val="00AF6C2C"/>
    <w:rsid w:val="00AF7B56"/>
    <w:rsid w:val="00AF7C86"/>
    <w:rsid w:val="00B002A4"/>
    <w:rsid w:val="00B068A6"/>
    <w:rsid w:val="00B121D8"/>
    <w:rsid w:val="00B12288"/>
    <w:rsid w:val="00B12505"/>
    <w:rsid w:val="00B126ED"/>
    <w:rsid w:val="00B13D9F"/>
    <w:rsid w:val="00B21020"/>
    <w:rsid w:val="00B23F74"/>
    <w:rsid w:val="00B27772"/>
    <w:rsid w:val="00B30DFE"/>
    <w:rsid w:val="00B3388C"/>
    <w:rsid w:val="00B34318"/>
    <w:rsid w:val="00B3543A"/>
    <w:rsid w:val="00B35E92"/>
    <w:rsid w:val="00B365E5"/>
    <w:rsid w:val="00B4210D"/>
    <w:rsid w:val="00B42523"/>
    <w:rsid w:val="00B428C8"/>
    <w:rsid w:val="00B45593"/>
    <w:rsid w:val="00B462E8"/>
    <w:rsid w:val="00B471C2"/>
    <w:rsid w:val="00B50D56"/>
    <w:rsid w:val="00B516B9"/>
    <w:rsid w:val="00B57A80"/>
    <w:rsid w:val="00B60A4D"/>
    <w:rsid w:val="00B6416E"/>
    <w:rsid w:val="00B64793"/>
    <w:rsid w:val="00B6569A"/>
    <w:rsid w:val="00B66421"/>
    <w:rsid w:val="00B670AD"/>
    <w:rsid w:val="00B6710A"/>
    <w:rsid w:val="00B716F0"/>
    <w:rsid w:val="00B7250B"/>
    <w:rsid w:val="00B74FD1"/>
    <w:rsid w:val="00B75032"/>
    <w:rsid w:val="00B762BB"/>
    <w:rsid w:val="00B80AA3"/>
    <w:rsid w:val="00B81BF7"/>
    <w:rsid w:val="00B82942"/>
    <w:rsid w:val="00B86DF9"/>
    <w:rsid w:val="00B92EE4"/>
    <w:rsid w:val="00B93CBE"/>
    <w:rsid w:val="00B944D3"/>
    <w:rsid w:val="00B95D9B"/>
    <w:rsid w:val="00B95E75"/>
    <w:rsid w:val="00B97FCD"/>
    <w:rsid w:val="00BA1472"/>
    <w:rsid w:val="00BA152A"/>
    <w:rsid w:val="00BA1E80"/>
    <w:rsid w:val="00BA24AC"/>
    <w:rsid w:val="00BA4482"/>
    <w:rsid w:val="00BA5BDA"/>
    <w:rsid w:val="00BA6385"/>
    <w:rsid w:val="00BB0698"/>
    <w:rsid w:val="00BB0A60"/>
    <w:rsid w:val="00BB413F"/>
    <w:rsid w:val="00BB432B"/>
    <w:rsid w:val="00BB467C"/>
    <w:rsid w:val="00BB522E"/>
    <w:rsid w:val="00BB7C52"/>
    <w:rsid w:val="00BC0D18"/>
    <w:rsid w:val="00BC486B"/>
    <w:rsid w:val="00BC5893"/>
    <w:rsid w:val="00BC5D4B"/>
    <w:rsid w:val="00BC5E87"/>
    <w:rsid w:val="00BC7127"/>
    <w:rsid w:val="00BD26BA"/>
    <w:rsid w:val="00BE0E99"/>
    <w:rsid w:val="00BE3226"/>
    <w:rsid w:val="00BE639D"/>
    <w:rsid w:val="00BF37C6"/>
    <w:rsid w:val="00BF5537"/>
    <w:rsid w:val="00BF6409"/>
    <w:rsid w:val="00BF6F16"/>
    <w:rsid w:val="00BF7A2A"/>
    <w:rsid w:val="00C02739"/>
    <w:rsid w:val="00C05AB9"/>
    <w:rsid w:val="00C067A3"/>
    <w:rsid w:val="00C06D59"/>
    <w:rsid w:val="00C109B2"/>
    <w:rsid w:val="00C11634"/>
    <w:rsid w:val="00C140DF"/>
    <w:rsid w:val="00C1609C"/>
    <w:rsid w:val="00C17C5E"/>
    <w:rsid w:val="00C22D3E"/>
    <w:rsid w:val="00C24AE3"/>
    <w:rsid w:val="00C257D1"/>
    <w:rsid w:val="00C26A06"/>
    <w:rsid w:val="00C26B7A"/>
    <w:rsid w:val="00C2773F"/>
    <w:rsid w:val="00C30FB5"/>
    <w:rsid w:val="00C31503"/>
    <w:rsid w:val="00C31A94"/>
    <w:rsid w:val="00C356AD"/>
    <w:rsid w:val="00C36021"/>
    <w:rsid w:val="00C37D01"/>
    <w:rsid w:val="00C41628"/>
    <w:rsid w:val="00C513A9"/>
    <w:rsid w:val="00C54D73"/>
    <w:rsid w:val="00C62FF2"/>
    <w:rsid w:val="00C64E8A"/>
    <w:rsid w:val="00C654B9"/>
    <w:rsid w:val="00C703AE"/>
    <w:rsid w:val="00C73127"/>
    <w:rsid w:val="00C75021"/>
    <w:rsid w:val="00C767A0"/>
    <w:rsid w:val="00C803F8"/>
    <w:rsid w:val="00C80C2E"/>
    <w:rsid w:val="00C857F6"/>
    <w:rsid w:val="00C865A8"/>
    <w:rsid w:val="00C9086A"/>
    <w:rsid w:val="00C93C89"/>
    <w:rsid w:val="00C959E2"/>
    <w:rsid w:val="00CA0079"/>
    <w:rsid w:val="00CA0569"/>
    <w:rsid w:val="00CA0B9B"/>
    <w:rsid w:val="00CA165C"/>
    <w:rsid w:val="00CA3073"/>
    <w:rsid w:val="00CA64DF"/>
    <w:rsid w:val="00CA6B81"/>
    <w:rsid w:val="00CB04C5"/>
    <w:rsid w:val="00CB2E0A"/>
    <w:rsid w:val="00CB32C4"/>
    <w:rsid w:val="00CB5A5F"/>
    <w:rsid w:val="00CC0804"/>
    <w:rsid w:val="00CC1D17"/>
    <w:rsid w:val="00CC1EE2"/>
    <w:rsid w:val="00CC3FB4"/>
    <w:rsid w:val="00CC54E8"/>
    <w:rsid w:val="00CC5BAD"/>
    <w:rsid w:val="00CC7C2C"/>
    <w:rsid w:val="00CD159E"/>
    <w:rsid w:val="00CD1C60"/>
    <w:rsid w:val="00CD6856"/>
    <w:rsid w:val="00CD6A13"/>
    <w:rsid w:val="00CE0211"/>
    <w:rsid w:val="00CE1896"/>
    <w:rsid w:val="00CE19FD"/>
    <w:rsid w:val="00CE28AB"/>
    <w:rsid w:val="00CE7775"/>
    <w:rsid w:val="00CF2D89"/>
    <w:rsid w:val="00D000EE"/>
    <w:rsid w:val="00D01A45"/>
    <w:rsid w:val="00D0332E"/>
    <w:rsid w:val="00D0336C"/>
    <w:rsid w:val="00D0642E"/>
    <w:rsid w:val="00D10A10"/>
    <w:rsid w:val="00D121C4"/>
    <w:rsid w:val="00D13487"/>
    <w:rsid w:val="00D13A31"/>
    <w:rsid w:val="00D13DDB"/>
    <w:rsid w:val="00D1559F"/>
    <w:rsid w:val="00D15E41"/>
    <w:rsid w:val="00D161A7"/>
    <w:rsid w:val="00D2123C"/>
    <w:rsid w:val="00D21455"/>
    <w:rsid w:val="00D233B1"/>
    <w:rsid w:val="00D27BED"/>
    <w:rsid w:val="00D31267"/>
    <w:rsid w:val="00D31784"/>
    <w:rsid w:val="00D33931"/>
    <w:rsid w:val="00D401AF"/>
    <w:rsid w:val="00D42F9B"/>
    <w:rsid w:val="00D430EC"/>
    <w:rsid w:val="00D45F93"/>
    <w:rsid w:val="00D51F2C"/>
    <w:rsid w:val="00D55CCE"/>
    <w:rsid w:val="00D6046E"/>
    <w:rsid w:val="00D60F23"/>
    <w:rsid w:val="00D62251"/>
    <w:rsid w:val="00D62462"/>
    <w:rsid w:val="00D636C6"/>
    <w:rsid w:val="00D63D59"/>
    <w:rsid w:val="00D647A5"/>
    <w:rsid w:val="00D6506E"/>
    <w:rsid w:val="00D65076"/>
    <w:rsid w:val="00D65E4B"/>
    <w:rsid w:val="00D76BB3"/>
    <w:rsid w:val="00D77351"/>
    <w:rsid w:val="00D77CC0"/>
    <w:rsid w:val="00D8047B"/>
    <w:rsid w:val="00D81C83"/>
    <w:rsid w:val="00D81D26"/>
    <w:rsid w:val="00D8523F"/>
    <w:rsid w:val="00D86559"/>
    <w:rsid w:val="00D87164"/>
    <w:rsid w:val="00D901F5"/>
    <w:rsid w:val="00D953DC"/>
    <w:rsid w:val="00D9554E"/>
    <w:rsid w:val="00D95AA7"/>
    <w:rsid w:val="00D95AC6"/>
    <w:rsid w:val="00DA08D0"/>
    <w:rsid w:val="00DA3891"/>
    <w:rsid w:val="00DA6A32"/>
    <w:rsid w:val="00DA7A45"/>
    <w:rsid w:val="00DC03B8"/>
    <w:rsid w:val="00DC1A92"/>
    <w:rsid w:val="00DC20FF"/>
    <w:rsid w:val="00DC3B9C"/>
    <w:rsid w:val="00DC57D4"/>
    <w:rsid w:val="00DC711D"/>
    <w:rsid w:val="00DC793C"/>
    <w:rsid w:val="00DD3324"/>
    <w:rsid w:val="00DD354B"/>
    <w:rsid w:val="00DD4D4E"/>
    <w:rsid w:val="00DD5101"/>
    <w:rsid w:val="00DD601C"/>
    <w:rsid w:val="00DD754E"/>
    <w:rsid w:val="00DE1E85"/>
    <w:rsid w:val="00DE25F2"/>
    <w:rsid w:val="00DE3F2B"/>
    <w:rsid w:val="00DE467A"/>
    <w:rsid w:val="00DE6F64"/>
    <w:rsid w:val="00DF0B6E"/>
    <w:rsid w:val="00DF106C"/>
    <w:rsid w:val="00DF1A74"/>
    <w:rsid w:val="00DF363A"/>
    <w:rsid w:val="00DF36D6"/>
    <w:rsid w:val="00DF6A8E"/>
    <w:rsid w:val="00DF6D6E"/>
    <w:rsid w:val="00DF73D4"/>
    <w:rsid w:val="00E00405"/>
    <w:rsid w:val="00E00A32"/>
    <w:rsid w:val="00E01AFF"/>
    <w:rsid w:val="00E07400"/>
    <w:rsid w:val="00E077D1"/>
    <w:rsid w:val="00E10ABD"/>
    <w:rsid w:val="00E11F39"/>
    <w:rsid w:val="00E12BC2"/>
    <w:rsid w:val="00E13D2F"/>
    <w:rsid w:val="00E16150"/>
    <w:rsid w:val="00E16D4A"/>
    <w:rsid w:val="00E227D3"/>
    <w:rsid w:val="00E23709"/>
    <w:rsid w:val="00E2488A"/>
    <w:rsid w:val="00E30CB1"/>
    <w:rsid w:val="00E31A96"/>
    <w:rsid w:val="00E33065"/>
    <w:rsid w:val="00E347DD"/>
    <w:rsid w:val="00E34AAF"/>
    <w:rsid w:val="00E35E0E"/>
    <w:rsid w:val="00E42C41"/>
    <w:rsid w:val="00E5277E"/>
    <w:rsid w:val="00E554A6"/>
    <w:rsid w:val="00E57F77"/>
    <w:rsid w:val="00E623B0"/>
    <w:rsid w:val="00E62D78"/>
    <w:rsid w:val="00E64C35"/>
    <w:rsid w:val="00E65AFA"/>
    <w:rsid w:val="00E65C98"/>
    <w:rsid w:val="00E67DC4"/>
    <w:rsid w:val="00E72659"/>
    <w:rsid w:val="00E73F20"/>
    <w:rsid w:val="00E74981"/>
    <w:rsid w:val="00E770FA"/>
    <w:rsid w:val="00E83AD2"/>
    <w:rsid w:val="00E8606F"/>
    <w:rsid w:val="00E8661E"/>
    <w:rsid w:val="00E874C9"/>
    <w:rsid w:val="00E8784D"/>
    <w:rsid w:val="00E879E6"/>
    <w:rsid w:val="00E87D47"/>
    <w:rsid w:val="00E87EDA"/>
    <w:rsid w:val="00E919EF"/>
    <w:rsid w:val="00E926CC"/>
    <w:rsid w:val="00E947D0"/>
    <w:rsid w:val="00E94A09"/>
    <w:rsid w:val="00E9687E"/>
    <w:rsid w:val="00E96FF4"/>
    <w:rsid w:val="00EA0840"/>
    <w:rsid w:val="00EA2FA8"/>
    <w:rsid w:val="00EA3106"/>
    <w:rsid w:val="00EA3683"/>
    <w:rsid w:val="00EA601B"/>
    <w:rsid w:val="00EB1125"/>
    <w:rsid w:val="00EB190E"/>
    <w:rsid w:val="00EB6364"/>
    <w:rsid w:val="00EB7F43"/>
    <w:rsid w:val="00EC0128"/>
    <w:rsid w:val="00EC2E43"/>
    <w:rsid w:val="00EC47FF"/>
    <w:rsid w:val="00EC63C4"/>
    <w:rsid w:val="00EC6DAA"/>
    <w:rsid w:val="00ED001E"/>
    <w:rsid w:val="00ED320C"/>
    <w:rsid w:val="00ED39B9"/>
    <w:rsid w:val="00ED43AD"/>
    <w:rsid w:val="00ED48D1"/>
    <w:rsid w:val="00ED6311"/>
    <w:rsid w:val="00EE093C"/>
    <w:rsid w:val="00EE5211"/>
    <w:rsid w:val="00EF7316"/>
    <w:rsid w:val="00EF73BB"/>
    <w:rsid w:val="00EF784F"/>
    <w:rsid w:val="00F06D58"/>
    <w:rsid w:val="00F10FBD"/>
    <w:rsid w:val="00F129A3"/>
    <w:rsid w:val="00F139E1"/>
    <w:rsid w:val="00F15F52"/>
    <w:rsid w:val="00F175F8"/>
    <w:rsid w:val="00F20E95"/>
    <w:rsid w:val="00F23E9D"/>
    <w:rsid w:val="00F276CA"/>
    <w:rsid w:val="00F2771E"/>
    <w:rsid w:val="00F3789E"/>
    <w:rsid w:val="00F41821"/>
    <w:rsid w:val="00F4517A"/>
    <w:rsid w:val="00F470E4"/>
    <w:rsid w:val="00F50DF9"/>
    <w:rsid w:val="00F527A9"/>
    <w:rsid w:val="00F5313C"/>
    <w:rsid w:val="00F53ED9"/>
    <w:rsid w:val="00F56486"/>
    <w:rsid w:val="00F56BC7"/>
    <w:rsid w:val="00F6017C"/>
    <w:rsid w:val="00F617E0"/>
    <w:rsid w:val="00F63174"/>
    <w:rsid w:val="00F642CC"/>
    <w:rsid w:val="00F65018"/>
    <w:rsid w:val="00F7279C"/>
    <w:rsid w:val="00F754A8"/>
    <w:rsid w:val="00F75EBD"/>
    <w:rsid w:val="00F76D1D"/>
    <w:rsid w:val="00F76D39"/>
    <w:rsid w:val="00F80352"/>
    <w:rsid w:val="00F8271F"/>
    <w:rsid w:val="00F83634"/>
    <w:rsid w:val="00F8386A"/>
    <w:rsid w:val="00F8406B"/>
    <w:rsid w:val="00F85CBF"/>
    <w:rsid w:val="00F90808"/>
    <w:rsid w:val="00F92C82"/>
    <w:rsid w:val="00F93FFD"/>
    <w:rsid w:val="00FA0314"/>
    <w:rsid w:val="00FA1254"/>
    <w:rsid w:val="00FA5F42"/>
    <w:rsid w:val="00FB0186"/>
    <w:rsid w:val="00FB5DDA"/>
    <w:rsid w:val="00FB5E66"/>
    <w:rsid w:val="00FB6B53"/>
    <w:rsid w:val="00FB79F9"/>
    <w:rsid w:val="00FC0D06"/>
    <w:rsid w:val="00FC2F5D"/>
    <w:rsid w:val="00FC394A"/>
    <w:rsid w:val="00FC4325"/>
    <w:rsid w:val="00FC50BB"/>
    <w:rsid w:val="00FC78D6"/>
    <w:rsid w:val="00FD016C"/>
    <w:rsid w:val="00FD09C4"/>
    <w:rsid w:val="00FD2DDD"/>
    <w:rsid w:val="00FD41E4"/>
    <w:rsid w:val="00FD49D2"/>
    <w:rsid w:val="00FD6059"/>
    <w:rsid w:val="00FE1119"/>
    <w:rsid w:val="00FE1EC1"/>
    <w:rsid w:val="00FE352E"/>
    <w:rsid w:val="00FE7B4D"/>
    <w:rsid w:val="00FF0048"/>
    <w:rsid w:val="00FF4210"/>
    <w:rsid w:val="00FF7068"/>
    <w:rsid w:val="00FF783B"/>
    <w:rsid w:val="01070A32"/>
    <w:rsid w:val="0163BF01"/>
    <w:rsid w:val="01A0B169"/>
    <w:rsid w:val="01B82AFF"/>
    <w:rsid w:val="01E26E2A"/>
    <w:rsid w:val="0224D9C4"/>
    <w:rsid w:val="02340F63"/>
    <w:rsid w:val="02717849"/>
    <w:rsid w:val="02D28AF7"/>
    <w:rsid w:val="02D3E276"/>
    <w:rsid w:val="034F8CFE"/>
    <w:rsid w:val="037BA017"/>
    <w:rsid w:val="03AAD1B1"/>
    <w:rsid w:val="03ECF84C"/>
    <w:rsid w:val="041E50B0"/>
    <w:rsid w:val="047713DA"/>
    <w:rsid w:val="048BF65B"/>
    <w:rsid w:val="053437A7"/>
    <w:rsid w:val="05C8678B"/>
    <w:rsid w:val="0655B01B"/>
    <w:rsid w:val="06E31BF2"/>
    <w:rsid w:val="07098F72"/>
    <w:rsid w:val="0742AB40"/>
    <w:rsid w:val="0743C705"/>
    <w:rsid w:val="0754C8E5"/>
    <w:rsid w:val="07B608FC"/>
    <w:rsid w:val="080F3AB2"/>
    <w:rsid w:val="0853910F"/>
    <w:rsid w:val="0855F70E"/>
    <w:rsid w:val="085A6BC4"/>
    <w:rsid w:val="08643D88"/>
    <w:rsid w:val="08989725"/>
    <w:rsid w:val="08E6DFF0"/>
    <w:rsid w:val="0939EA88"/>
    <w:rsid w:val="09414368"/>
    <w:rsid w:val="0A204828"/>
    <w:rsid w:val="0AE7E5B5"/>
    <w:rsid w:val="0B6D0CAB"/>
    <w:rsid w:val="0BC356BE"/>
    <w:rsid w:val="0BF4E818"/>
    <w:rsid w:val="0C349840"/>
    <w:rsid w:val="0C9C74CE"/>
    <w:rsid w:val="0CC298F8"/>
    <w:rsid w:val="0CF9BF49"/>
    <w:rsid w:val="0D72C39F"/>
    <w:rsid w:val="0DC33AB8"/>
    <w:rsid w:val="0DC75E05"/>
    <w:rsid w:val="0DD86706"/>
    <w:rsid w:val="0E340D68"/>
    <w:rsid w:val="0E5DE8C8"/>
    <w:rsid w:val="0EBB0C7F"/>
    <w:rsid w:val="0EBD1936"/>
    <w:rsid w:val="0F096B19"/>
    <w:rsid w:val="0F5E1631"/>
    <w:rsid w:val="0FC2C219"/>
    <w:rsid w:val="0FEC857F"/>
    <w:rsid w:val="0FF47305"/>
    <w:rsid w:val="103635B2"/>
    <w:rsid w:val="1042C12A"/>
    <w:rsid w:val="10963164"/>
    <w:rsid w:val="1132C758"/>
    <w:rsid w:val="113CDD11"/>
    <w:rsid w:val="1185C0D3"/>
    <w:rsid w:val="11FEDD25"/>
    <w:rsid w:val="12575CCE"/>
    <w:rsid w:val="1280AAAC"/>
    <w:rsid w:val="128CC617"/>
    <w:rsid w:val="12D2A302"/>
    <w:rsid w:val="136B3DA7"/>
    <w:rsid w:val="13C777CB"/>
    <w:rsid w:val="14245E03"/>
    <w:rsid w:val="14C1B6C1"/>
    <w:rsid w:val="14FD8912"/>
    <w:rsid w:val="150BDDFD"/>
    <w:rsid w:val="151DB737"/>
    <w:rsid w:val="15247C7C"/>
    <w:rsid w:val="1618F08B"/>
    <w:rsid w:val="16290805"/>
    <w:rsid w:val="1630A4FA"/>
    <w:rsid w:val="16AB9F6A"/>
    <w:rsid w:val="16EF3399"/>
    <w:rsid w:val="16FCA69C"/>
    <w:rsid w:val="17141276"/>
    <w:rsid w:val="174DD15F"/>
    <w:rsid w:val="185030FE"/>
    <w:rsid w:val="1865FF4D"/>
    <w:rsid w:val="18672BD8"/>
    <w:rsid w:val="197B227D"/>
    <w:rsid w:val="19A21CCB"/>
    <w:rsid w:val="19D674D7"/>
    <w:rsid w:val="1A04F6DC"/>
    <w:rsid w:val="1A8F4A14"/>
    <w:rsid w:val="1AE422FF"/>
    <w:rsid w:val="1B2D9371"/>
    <w:rsid w:val="1B3BED5A"/>
    <w:rsid w:val="1B72774B"/>
    <w:rsid w:val="1B7CAB4E"/>
    <w:rsid w:val="1B824EA7"/>
    <w:rsid w:val="1BB105F5"/>
    <w:rsid w:val="1C3895F3"/>
    <w:rsid w:val="1C3C2376"/>
    <w:rsid w:val="1C44B486"/>
    <w:rsid w:val="1C7701D0"/>
    <w:rsid w:val="1D440C85"/>
    <w:rsid w:val="1D4AD217"/>
    <w:rsid w:val="1D909E55"/>
    <w:rsid w:val="1DCE3F36"/>
    <w:rsid w:val="1E08ED68"/>
    <w:rsid w:val="1E216731"/>
    <w:rsid w:val="1E36434B"/>
    <w:rsid w:val="1F17CFFB"/>
    <w:rsid w:val="1F1FE4BF"/>
    <w:rsid w:val="1F586984"/>
    <w:rsid w:val="2007094C"/>
    <w:rsid w:val="2009018A"/>
    <w:rsid w:val="205C0C22"/>
    <w:rsid w:val="2085B0A0"/>
    <w:rsid w:val="20DC47C0"/>
    <w:rsid w:val="20F8A130"/>
    <w:rsid w:val="2155C362"/>
    <w:rsid w:val="218D2A80"/>
    <w:rsid w:val="2242C7BF"/>
    <w:rsid w:val="2256D7F3"/>
    <w:rsid w:val="226A686C"/>
    <w:rsid w:val="22882503"/>
    <w:rsid w:val="22923C9D"/>
    <w:rsid w:val="23953FC4"/>
    <w:rsid w:val="23F2F35E"/>
    <w:rsid w:val="241AC7CF"/>
    <w:rsid w:val="245AD6CD"/>
    <w:rsid w:val="24988C2F"/>
    <w:rsid w:val="250E5B5E"/>
    <w:rsid w:val="25366319"/>
    <w:rsid w:val="2581564D"/>
    <w:rsid w:val="259AEA4F"/>
    <w:rsid w:val="25BC83EE"/>
    <w:rsid w:val="2679D853"/>
    <w:rsid w:val="268B89EC"/>
    <w:rsid w:val="26DB135B"/>
    <w:rsid w:val="26DB5A88"/>
    <w:rsid w:val="26DE8CCB"/>
    <w:rsid w:val="27088B8E"/>
    <w:rsid w:val="27AAB948"/>
    <w:rsid w:val="27B0BD35"/>
    <w:rsid w:val="27C14640"/>
    <w:rsid w:val="27CDDC9A"/>
    <w:rsid w:val="27EB33E4"/>
    <w:rsid w:val="28BCEB26"/>
    <w:rsid w:val="28CDF427"/>
    <w:rsid w:val="28CFAE85"/>
    <w:rsid w:val="28E1A0AB"/>
    <w:rsid w:val="29257B08"/>
    <w:rsid w:val="295346C8"/>
    <w:rsid w:val="296E8D52"/>
    <w:rsid w:val="29EB7618"/>
    <w:rsid w:val="29F4F586"/>
    <w:rsid w:val="2A5E4B10"/>
    <w:rsid w:val="2A711AC0"/>
    <w:rsid w:val="2AC37206"/>
    <w:rsid w:val="2B0A1B6E"/>
    <w:rsid w:val="2B1AA3C8"/>
    <w:rsid w:val="2B3C7198"/>
    <w:rsid w:val="2B7BEF8F"/>
    <w:rsid w:val="2B969F6D"/>
    <w:rsid w:val="2BD40F2B"/>
    <w:rsid w:val="2CA38ABD"/>
    <w:rsid w:val="2CAE3B80"/>
    <w:rsid w:val="2D80E88D"/>
    <w:rsid w:val="2D847E47"/>
    <w:rsid w:val="2D883CED"/>
    <w:rsid w:val="2DEAC58E"/>
    <w:rsid w:val="2E3837E1"/>
    <w:rsid w:val="2E85E657"/>
    <w:rsid w:val="2EADAA5D"/>
    <w:rsid w:val="2ED8EB95"/>
    <w:rsid w:val="2EFA7516"/>
    <w:rsid w:val="2F00A2C3"/>
    <w:rsid w:val="2F130E91"/>
    <w:rsid w:val="2F4DDE51"/>
    <w:rsid w:val="2F64343A"/>
    <w:rsid w:val="2FA95AB8"/>
    <w:rsid w:val="30065D4C"/>
    <w:rsid w:val="30232A94"/>
    <w:rsid w:val="303176E3"/>
    <w:rsid w:val="3050DFEB"/>
    <w:rsid w:val="30537997"/>
    <w:rsid w:val="3066E962"/>
    <w:rsid w:val="306D364C"/>
    <w:rsid w:val="30954958"/>
    <w:rsid w:val="3141E062"/>
    <w:rsid w:val="3153EDBF"/>
    <w:rsid w:val="31577B42"/>
    <w:rsid w:val="31BB8348"/>
    <w:rsid w:val="31D225D4"/>
    <w:rsid w:val="326CB711"/>
    <w:rsid w:val="32F37CC6"/>
    <w:rsid w:val="332BCCF6"/>
    <w:rsid w:val="333F6421"/>
    <w:rsid w:val="3356E104"/>
    <w:rsid w:val="337191BA"/>
    <w:rsid w:val="339B9611"/>
    <w:rsid w:val="348F4D27"/>
    <w:rsid w:val="34F360C0"/>
    <w:rsid w:val="359975F0"/>
    <w:rsid w:val="359EA585"/>
    <w:rsid w:val="35A4953C"/>
    <w:rsid w:val="35EC8088"/>
    <w:rsid w:val="36DF148B"/>
    <w:rsid w:val="36E6361F"/>
    <w:rsid w:val="36E7C2A9"/>
    <w:rsid w:val="37354651"/>
    <w:rsid w:val="37617B38"/>
    <w:rsid w:val="377CCB05"/>
    <w:rsid w:val="378229CB"/>
    <w:rsid w:val="37BE9D6A"/>
    <w:rsid w:val="386B052C"/>
    <w:rsid w:val="38F9FDD1"/>
    <w:rsid w:val="390E8670"/>
    <w:rsid w:val="392F284D"/>
    <w:rsid w:val="396F24B9"/>
    <w:rsid w:val="397008A5"/>
    <w:rsid w:val="3A0910E3"/>
    <w:rsid w:val="3A1B6A65"/>
    <w:rsid w:val="3A374492"/>
    <w:rsid w:val="3A5316FA"/>
    <w:rsid w:val="3A57BAC5"/>
    <w:rsid w:val="3A9BDA48"/>
    <w:rsid w:val="3AC6359C"/>
    <w:rsid w:val="3AFE8EAB"/>
    <w:rsid w:val="3B0E9B8D"/>
    <w:rsid w:val="3B422587"/>
    <w:rsid w:val="3B61A625"/>
    <w:rsid w:val="3B94C028"/>
    <w:rsid w:val="3BBDF6D3"/>
    <w:rsid w:val="3BCFDCA3"/>
    <w:rsid w:val="3C059046"/>
    <w:rsid w:val="3C14D11D"/>
    <w:rsid w:val="3CA6E659"/>
    <w:rsid w:val="3CF529AC"/>
    <w:rsid w:val="3D93366A"/>
    <w:rsid w:val="3DAF69B8"/>
    <w:rsid w:val="3DBDD2E8"/>
    <w:rsid w:val="3ED64365"/>
    <w:rsid w:val="3F4C3357"/>
    <w:rsid w:val="3FFBE026"/>
    <w:rsid w:val="40244BB0"/>
    <w:rsid w:val="4083FE93"/>
    <w:rsid w:val="40EE4DAF"/>
    <w:rsid w:val="4118CD59"/>
    <w:rsid w:val="4119D068"/>
    <w:rsid w:val="418241B1"/>
    <w:rsid w:val="41CB77D1"/>
    <w:rsid w:val="41CE7FB3"/>
    <w:rsid w:val="4215E930"/>
    <w:rsid w:val="4223277C"/>
    <w:rsid w:val="42E5F643"/>
    <w:rsid w:val="435B9708"/>
    <w:rsid w:val="4393A74C"/>
    <w:rsid w:val="439C4FDA"/>
    <w:rsid w:val="43D898CC"/>
    <w:rsid w:val="4442650A"/>
    <w:rsid w:val="44956FA2"/>
    <w:rsid w:val="4496356F"/>
    <w:rsid w:val="452E05E7"/>
    <w:rsid w:val="45AA7A4E"/>
    <w:rsid w:val="45AB3E74"/>
    <w:rsid w:val="45D6160F"/>
    <w:rsid w:val="46085B36"/>
    <w:rsid w:val="463BA741"/>
    <w:rsid w:val="46492ED8"/>
    <w:rsid w:val="4668EE45"/>
    <w:rsid w:val="4695539C"/>
    <w:rsid w:val="4771E670"/>
    <w:rsid w:val="47951223"/>
    <w:rsid w:val="4804BEA6"/>
    <w:rsid w:val="48394359"/>
    <w:rsid w:val="4846E973"/>
    <w:rsid w:val="4884ED4B"/>
    <w:rsid w:val="48EB8CD9"/>
    <w:rsid w:val="4966DDE9"/>
    <w:rsid w:val="49C49B8A"/>
    <w:rsid w:val="4AFC4A7C"/>
    <w:rsid w:val="4B03DD3B"/>
    <w:rsid w:val="4B4823CE"/>
    <w:rsid w:val="4B568DB7"/>
    <w:rsid w:val="4B8970A7"/>
    <w:rsid w:val="4BA302B7"/>
    <w:rsid w:val="4BA365B0"/>
    <w:rsid w:val="4C31B702"/>
    <w:rsid w:val="4C3B0343"/>
    <w:rsid w:val="4C56E20E"/>
    <w:rsid w:val="4C5FDF3D"/>
    <w:rsid w:val="4C6BFCD4"/>
    <w:rsid w:val="4D0E3EA8"/>
    <w:rsid w:val="4D515324"/>
    <w:rsid w:val="4D9240A9"/>
    <w:rsid w:val="4DBE9C16"/>
    <w:rsid w:val="4DF3AC0A"/>
    <w:rsid w:val="4EBF0AEC"/>
    <w:rsid w:val="4ED5AC3D"/>
    <w:rsid w:val="4F4C6AFC"/>
    <w:rsid w:val="4F73008C"/>
    <w:rsid w:val="4FDF4586"/>
    <w:rsid w:val="4FFA25AB"/>
    <w:rsid w:val="502CE464"/>
    <w:rsid w:val="50341686"/>
    <w:rsid w:val="504513F4"/>
    <w:rsid w:val="509654C2"/>
    <w:rsid w:val="50CB9DEE"/>
    <w:rsid w:val="510B6628"/>
    <w:rsid w:val="51831AAD"/>
    <w:rsid w:val="51B6FFE5"/>
    <w:rsid w:val="521D6CE0"/>
    <w:rsid w:val="523A4D9D"/>
    <w:rsid w:val="5368B758"/>
    <w:rsid w:val="53A695A2"/>
    <w:rsid w:val="53C0932B"/>
    <w:rsid w:val="53DFD77B"/>
    <w:rsid w:val="544DCA23"/>
    <w:rsid w:val="547BFB9C"/>
    <w:rsid w:val="54F84510"/>
    <w:rsid w:val="55077C16"/>
    <w:rsid w:val="551DED7F"/>
    <w:rsid w:val="55869886"/>
    <w:rsid w:val="55AA3842"/>
    <w:rsid w:val="560B4BEB"/>
    <w:rsid w:val="562EBE6B"/>
    <w:rsid w:val="563A1DE6"/>
    <w:rsid w:val="56B58BB1"/>
    <w:rsid w:val="570D00D3"/>
    <w:rsid w:val="5742D790"/>
    <w:rsid w:val="5751A780"/>
    <w:rsid w:val="5780E6FD"/>
    <w:rsid w:val="57AB7D02"/>
    <w:rsid w:val="57B9B561"/>
    <w:rsid w:val="5826FC2D"/>
    <w:rsid w:val="588324CF"/>
    <w:rsid w:val="58EC236F"/>
    <w:rsid w:val="58FF2FF9"/>
    <w:rsid w:val="598F7F21"/>
    <w:rsid w:val="59E055A1"/>
    <w:rsid w:val="59FA7AD0"/>
    <w:rsid w:val="5A03BDEC"/>
    <w:rsid w:val="5ADC5FE1"/>
    <w:rsid w:val="5ADF6827"/>
    <w:rsid w:val="5B22C276"/>
    <w:rsid w:val="5B4B9788"/>
    <w:rsid w:val="5B6843F2"/>
    <w:rsid w:val="5B850FA7"/>
    <w:rsid w:val="5C16D541"/>
    <w:rsid w:val="5C1A1A16"/>
    <w:rsid w:val="5C3C4157"/>
    <w:rsid w:val="5C6F2B35"/>
    <w:rsid w:val="5CB6737B"/>
    <w:rsid w:val="5CC674CA"/>
    <w:rsid w:val="5D56618D"/>
    <w:rsid w:val="5DE3AA1D"/>
    <w:rsid w:val="5E602C1D"/>
    <w:rsid w:val="5EADFB63"/>
    <w:rsid w:val="5EF9552B"/>
    <w:rsid w:val="5FDD0B3C"/>
    <w:rsid w:val="602D15E4"/>
    <w:rsid w:val="6038F3E6"/>
    <w:rsid w:val="604AD282"/>
    <w:rsid w:val="6067C845"/>
    <w:rsid w:val="60E10CE7"/>
    <w:rsid w:val="613A0134"/>
    <w:rsid w:val="614818C7"/>
    <w:rsid w:val="6180FAF9"/>
    <w:rsid w:val="6189D90B"/>
    <w:rsid w:val="618D0BCC"/>
    <w:rsid w:val="6207E852"/>
    <w:rsid w:val="626A068F"/>
    <w:rsid w:val="627BF36C"/>
    <w:rsid w:val="6398D1B6"/>
    <w:rsid w:val="63AFA1E2"/>
    <w:rsid w:val="6403C7BF"/>
    <w:rsid w:val="641A7411"/>
    <w:rsid w:val="64486511"/>
    <w:rsid w:val="6452EBA1"/>
    <w:rsid w:val="6506CAF8"/>
    <w:rsid w:val="65394E29"/>
    <w:rsid w:val="653BC334"/>
    <w:rsid w:val="654962E1"/>
    <w:rsid w:val="65B79291"/>
    <w:rsid w:val="6607D9E9"/>
    <w:rsid w:val="664B7A56"/>
    <w:rsid w:val="666F4F4E"/>
    <w:rsid w:val="66A29B59"/>
    <w:rsid w:val="66A93D1C"/>
    <w:rsid w:val="66AE6553"/>
    <w:rsid w:val="66B022F0"/>
    <w:rsid w:val="670429A7"/>
    <w:rsid w:val="6730AA5B"/>
    <w:rsid w:val="6732808A"/>
    <w:rsid w:val="684039D1"/>
    <w:rsid w:val="68879CA7"/>
    <w:rsid w:val="68AC7FCD"/>
    <w:rsid w:val="68E390E4"/>
    <w:rsid w:val="6920D703"/>
    <w:rsid w:val="693FE81A"/>
    <w:rsid w:val="698AD356"/>
    <w:rsid w:val="69BB9BC4"/>
    <w:rsid w:val="69C40A0D"/>
    <w:rsid w:val="69E8011B"/>
    <w:rsid w:val="69F4F838"/>
    <w:rsid w:val="6A0916B6"/>
    <w:rsid w:val="6A2CC539"/>
    <w:rsid w:val="6AA2D109"/>
    <w:rsid w:val="6AC13106"/>
    <w:rsid w:val="6B076F74"/>
    <w:rsid w:val="6B37EA21"/>
    <w:rsid w:val="6C320608"/>
    <w:rsid w:val="6C494BFE"/>
    <w:rsid w:val="6C8A8A1B"/>
    <w:rsid w:val="6CC9D908"/>
    <w:rsid w:val="6CFA9F47"/>
    <w:rsid w:val="6DD86CD9"/>
    <w:rsid w:val="6E06796D"/>
    <w:rsid w:val="6E56251D"/>
    <w:rsid w:val="6E5C62BD"/>
    <w:rsid w:val="6E8AF7FC"/>
    <w:rsid w:val="6E91B864"/>
    <w:rsid w:val="6F07E72C"/>
    <w:rsid w:val="6F46C336"/>
    <w:rsid w:val="6F4F44E5"/>
    <w:rsid w:val="6F5081F4"/>
    <w:rsid w:val="6F50BC92"/>
    <w:rsid w:val="6F72CA87"/>
    <w:rsid w:val="6FF06C7F"/>
    <w:rsid w:val="7002FE7F"/>
    <w:rsid w:val="701A972B"/>
    <w:rsid w:val="701FC7E1"/>
    <w:rsid w:val="705F41EF"/>
    <w:rsid w:val="70709BCE"/>
    <w:rsid w:val="708BC9A5"/>
    <w:rsid w:val="70B26F75"/>
    <w:rsid w:val="70C3AC3C"/>
    <w:rsid w:val="712D97E2"/>
    <w:rsid w:val="714EB4F5"/>
    <w:rsid w:val="717E7961"/>
    <w:rsid w:val="718CC9C0"/>
    <w:rsid w:val="71B01502"/>
    <w:rsid w:val="71CDCF38"/>
    <w:rsid w:val="725C7466"/>
    <w:rsid w:val="727CFFE3"/>
    <w:rsid w:val="733ADCAA"/>
    <w:rsid w:val="7357F06C"/>
    <w:rsid w:val="73BDA650"/>
    <w:rsid w:val="73C65233"/>
    <w:rsid w:val="73DFCCF9"/>
    <w:rsid w:val="74DF62E4"/>
    <w:rsid w:val="7586C3D7"/>
    <w:rsid w:val="75C00468"/>
    <w:rsid w:val="7621FB72"/>
    <w:rsid w:val="76297061"/>
    <w:rsid w:val="7701E578"/>
    <w:rsid w:val="773D0B20"/>
    <w:rsid w:val="774110D4"/>
    <w:rsid w:val="7754DFFE"/>
    <w:rsid w:val="7756337D"/>
    <w:rsid w:val="77B709DC"/>
    <w:rsid w:val="78D63B84"/>
    <w:rsid w:val="79B49A6F"/>
    <w:rsid w:val="79D9615A"/>
    <w:rsid w:val="7A620660"/>
    <w:rsid w:val="7A9699F9"/>
    <w:rsid w:val="7B36ABF6"/>
    <w:rsid w:val="7B58C795"/>
    <w:rsid w:val="7B7FE369"/>
    <w:rsid w:val="7BD52F5D"/>
    <w:rsid w:val="7BF0964B"/>
    <w:rsid w:val="7BFDB493"/>
    <w:rsid w:val="7C2F8E55"/>
    <w:rsid w:val="7D2206A8"/>
    <w:rsid w:val="7D2FF822"/>
    <w:rsid w:val="7F08B1E3"/>
    <w:rsid w:val="7F4FCDD5"/>
    <w:rsid w:val="7FE0B497"/>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14B404"/>
  <w15:chartTrackingRefBased/>
  <w15:docId w15:val="{0AD6893D-0961-4F1E-B127-F0F70544C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033A9"/>
    <w:rPr>
      <w:lang w:val="en-US"/>
    </w:rPr>
  </w:style>
  <w:style w:type="paragraph" w:styleId="Titre1">
    <w:name w:val="heading 1"/>
    <w:basedOn w:val="Normal"/>
    <w:next w:val="Normal"/>
    <w:link w:val="Titre1Car"/>
    <w:uiPriority w:val="9"/>
    <w:qFormat/>
    <w:rsid w:val="008D5B12"/>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Paragraphedeliste">
    <w:name w:val="List Paragraph"/>
    <w:basedOn w:val="Normal"/>
    <w:link w:val="ParagraphedelisteCar"/>
    <w:uiPriority w:val="34"/>
    <w:qFormat/>
    <w:rsid w:val="000033A9"/>
    <w:pPr>
      <w:ind w:left="720"/>
      <w:contextualSpacing/>
    </w:pPr>
  </w:style>
  <w:style w:type="paragraph" w:styleId="En-tte">
    <w:name w:val="header"/>
    <w:basedOn w:val="Normal"/>
    <w:link w:val="En-tteCar"/>
    <w:uiPriority w:val="99"/>
    <w:unhideWhenUsed/>
    <w:rsid w:val="00353C27"/>
    <w:pPr>
      <w:tabs>
        <w:tab w:val="center" w:pos="4536"/>
        <w:tab w:val="right" w:pos="9072"/>
      </w:tabs>
      <w:spacing w:after="0" w:line="240" w:lineRule="auto"/>
    </w:pPr>
  </w:style>
  <w:style w:type="character" w:styleId="En-tteCar" w:customStyle="1">
    <w:name w:val="En-tête Car"/>
    <w:basedOn w:val="Policepardfaut"/>
    <w:link w:val="En-tte"/>
    <w:uiPriority w:val="99"/>
    <w:rsid w:val="00353C27"/>
  </w:style>
  <w:style w:type="paragraph" w:styleId="Pieddepage">
    <w:name w:val="footer"/>
    <w:basedOn w:val="Normal"/>
    <w:link w:val="PieddepageCar"/>
    <w:uiPriority w:val="99"/>
    <w:unhideWhenUsed/>
    <w:rsid w:val="00353C27"/>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353C27"/>
  </w:style>
  <w:style w:type="character" w:styleId="Lienhypertexte">
    <w:name w:val="Hyperlink"/>
    <w:basedOn w:val="Policepardfaut"/>
    <w:uiPriority w:val="99"/>
    <w:unhideWhenUsed/>
    <w:rsid w:val="00353C27"/>
    <w:rPr>
      <w:color w:val="0563C1" w:themeColor="hyperlink"/>
      <w:u w:val="single"/>
    </w:rPr>
  </w:style>
  <w:style w:type="character" w:styleId="Mentionnonrsolue1" w:customStyle="1">
    <w:name w:val="Mention non résolue1"/>
    <w:basedOn w:val="Policepardfaut"/>
    <w:uiPriority w:val="99"/>
    <w:semiHidden/>
    <w:unhideWhenUsed/>
    <w:rsid w:val="00353C27"/>
    <w:rPr>
      <w:color w:val="605E5C"/>
      <w:shd w:val="clear" w:color="auto" w:fill="E1DFDD"/>
    </w:rPr>
  </w:style>
  <w:style w:type="table" w:styleId="Grilledutableau">
    <w:name w:val="Table Grid"/>
    <w:basedOn w:val="TableauNormal"/>
    <w:uiPriority w:val="39"/>
    <w:rsid w:val="00355C0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bra-Title" w:customStyle="1">
    <w:name w:val="Cobra - Title"/>
    <w:basedOn w:val="Normal"/>
    <w:link w:val="Cobra-TitleCar"/>
    <w:qFormat/>
    <w:rsid w:val="009E58E1"/>
    <w:pPr>
      <w:pBdr>
        <w:bottom w:val="single" w:color="auto" w:sz="12" w:space="1"/>
      </w:pBdr>
      <w:spacing w:after="0" w:line="240" w:lineRule="auto"/>
      <w:jc w:val="center"/>
    </w:pPr>
    <w:rPr>
      <w:rFonts w:ascii="Courier Prime Code" w:hAnsi="Courier Prime Code"/>
      <w:color w:val="FFC000" w:themeColor="accent4"/>
      <w:sz w:val="48"/>
      <w:szCs w:val="48"/>
    </w:rPr>
  </w:style>
  <w:style w:type="paragraph" w:styleId="Cobra-Title1" w:customStyle="1">
    <w:name w:val="Cobra - Title 1"/>
    <w:basedOn w:val="Paragraphedeliste"/>
    <w:link w:val="Cobra-Title1Car"/>
    <w:qFormat/>
    <w:rsid w:val="009E58E1"/>
    <w:pPr>
      <w:numPr>
        <w:numId w:val="4"/>
      </w:numPr>
      <w:spacing w:after="0" w:line="240" w:lineRule="auto"/>
    </w:pPr>
    <w:rPr>
      <w:rFonts w:ascii="Bitter" w:hAnsi="Bitter" w:cs="Clear Sans"/>
      <w:sz w:val="24"/>
      <w:szCs w:val="24"/>
      <w:u w:val="thick"/>
    </w:rPr>
  </w:style>
  <w:style w:type="character" w:styleId="Cobra-TitleCar" w:customStyle="1">
    <w:name w:val="Cobra - Title Car"/>
    <w:basedOn w:val="Policepardfaut"/>
    <w:link w:val="Cobra-Title"/>
    <w:rsid w:val="009E58E1"/>
    <w:rPr>
      <w:rFonts w:ascii="Courier Prime Code" w:hAnsi="Courier Prime Code"/>
      <w:color w:val="FFC000" w:themeColor="accent4"/>
      <w:sz w:val="48"/>
      <w:szCs w:val="48"/>
    </w:rPr>
  </w:style>
  <w:style w:type="paragraph" w:styleId="Cobra-Normal" w:customStyle="1">
    <w:name w:val="Cobra - Normal"/>
    <w:basedOn w:val="Normal"/>
    <w:link w:val="Cobra-NormalCar"/>
    <w:qFormat/>
    <w:rsid w:val="009E58E1"/>
    <w:pPr>
      <w:spacing w:line="240" w:lineRule="auto"/>
      <w:jc w:val="both"/>
    </w:pPr>
    <w:rPr>
      <w:rFonts w:ascii="Clear Sans Light" w:hAnsi="Clear Sans Light" w:cs="Clear Sans Light"/>
    </w:rPr>
  </w:style>
  <w:style w:type="character" w:styleId="ParagraphedelisteCar" w:customStyle="1">
    <w:name w:val="Paragraphe de liste Car"/>
    <w:basedOn w:val="Policepardfaut"/>
    <w:link w:val="Paragraphedeliste"/>
    <w:uiPriority w:val="34"/>
    <w:rsid w:val="009E58E1"/>
  </w:style>
  <w:style w:type="character" w:styleId="Cobra-Title1Car" w:customStyle="1">
    <w:name w:val="Cobra - Title 1 Car"/>
    <w:basedOn w:val="ParagraphedelisteCar"/>
    <w:link w:val="Cobra-Title1"/>
    <w:rsid w:val="009E58E1"/>
    <w:rPr>
      <w:rFonts w:ascii="Bitter" w:hAnsi="Bitter" w:cs="Clear Sans"/>
      <w:sz w:val="24"/>
      <w:szCs w:val="24"/>
      <w:u w:val="thick"/>
      <w:lang w:val="en-US"/>
    </w:rPr>
  </w:style>
  <w:style w:type="paragraph" w:styleId="Cobra-Titre2" w:customStyle="1">
    <w:name w:val="Cobra - Titre 2"/>
    <w:basedOn w:val="Paragraphedeliste"/>
    <w:link w:val="Cobra-Titre2Car"/>
    <w:qFormat/>
    <w:rsid w:val="009E58E1"/>
    <w:pPr>
      <w:numPr>
        <w:ilvl w:val="1"/>
        <w:numId w:val="4"/>
      </w:numPr>
      <w:spacing w:line="240" w:lineRule="auto"/>
      <w:jc w:val="both"/>
    </w:pPr>
    <w:rPr>
      <w:rFonts w:ascii="Bitter" w:hAnsi="Bitter" w:cs="Clear Sans Light"/>
    </w:rPr>
  </w:style>
  <w:style w:type="character" w:styleId="Cobra-NormalCar" w:customStyle="1">
    <w:name w:val="Cobra - Normal Car"/>
    <w:basedOn w:val="Policepardfaut"/>
    <w:link w:val="Cobra-Normal"/>
    <w:rsid w:val="009E58E1"/>
    <w:rPr>
      <w:rFonts w:ascii="Clear Sans Light" w:hAnsi="Clear Sans Light" w:cs="Clear Sans Light"/>
    </w:rPr>
  </w:style>
  <w:style w:type="paragraph" w:styleId="Cobra-Code" w:customStyle="1">
    <w:name w:val="Cobra - Code"/>
    <w:basedOn w:val="Cobra-Normal"/>
    <w:link w:val="Cobra-CodeCar"/>
    <w:autoRedefine/>
    <w:qFormat/>
    <w:rsid w:val="002C7BCB"/>
    <w:pPr>
      <w:shd w:val="solid" w:color="auto" w:fill="auto"/>
      <w:spacing w:before="240" w:after="280"/>
      <w:contextualSpacing/>
    </w:pPr>
    <w:rPr>
      <w:rFonts w:ascii="Courier Prime Code" w:hAnsi="Courier Prime Code"/>
      <w:color w:val="D9E2F3" w:themeColor="accent1" w:themeTint="33"/>
      <w:shd w:val="clear" w:color="auto" w:fill="FFFFFF"/>
      <w:lang w:val="fr-FR"/>
    </w:rPr>
  </w:style>
  <w:style w:type="character" w:styleId="Cobra-Titre2Car" w:customStyle="1">
    <w:name w:val="Cobra - Titre 2 Car"/>
    <w:basedOn w:val="ParagraphedelisteCar"/>
    <w:link w:val="Cobra-Titre2"/>
    <w:rsid w:val="009E58E1"/>
    <w:rPr>
      <w:rFonts w:ascii="Bitter" w:hAnsi="Bitter" w:cs="Clear Sans Light"/>
    </w:rPr>
  </w:style>
  <w:style w:type="paragraph" w:styleId="Cobra-NormalTick" w:customStyle="1">
    <w:name w:val="Cobra - Normal Tick"/>
    <w:basedOn w:val="Cobra-Normal"/>
    <w:link w:val="Cobra-NormalTickCar"/>
    <w:qFormat/>
    <w:rsid w:val="00DA08D0"/>
    <w:pPr>
      <w:numPr>
        <w:numId w:val="14"/>
      </w:numPr>
    </w:pPr>
  </w:style>
  <w:style w:type="character" w:styleId="Cobra-CodeCar" w:customStyle="1">
    <w:name w:val="Cobra - Code Car"/>
    <w:basedOn w:val="Policepardfaut"/>
    <w:link w:val="Cobra-Code"/>
    <w:rsid w:val="002C7BCB"/>
    <w:rPr>
      <w:rFonts w:ascii="Courier Prime Code" w:hAnsi="Courier Prime Code" w:cs="Clear Sans Light"/>
      <w:color w:val="D9E2F3" w:themeColor="accent1" w:themeTint="33"/>
      <w:shd w:val="solid" w:color="auto" w:fill="auto"/>
    </w:rPr>
  </w:style>
  <w:style w:type="paragraph" w:styleId="Cobra-Annotation" w:customStyle="1">
    <w:name w:val="Cobra - Annotation"/>
    <w:basedOn w:val="Normal"/>
    <w:link w:val="Cobra-AnnotationCar"/>
    <w:autoRedefine/>
    <w:qFormat/>
    <w:rsid w:val="00057543"/>
    <w:pPr>
      <w:spacing w:line="240" w:lineRule="auto"/>
      <w:jc w:val="center"/>
    </w:pPr>
    <w:rPr>
      <w:rFonts w:ascii="Clear Sans Light" w:hAnsi="Clear Sans Light" w:cs="Clear Sans Light"/>
      <w:i/>
      <w:color w:val="383838"/>
      <w:sz w:val="18"/>
      <w:szCs w:val="18"/>
      <w:shd w:val="clear" w:color="auto" w:fill="FFFFFF"/>
    </w:rPr>
  </w:style>
  <w:style w:type="character" w:styleId="Cobra-NormalTickCar" w:customStyle="1">
    <w:name w:val="Cobra - Normal Tick Car"/>
    <w:basedOn w:val="Cobra-NormalCar"/>
    <w:link w:val="Cobra-NormalTick"/>
    <w:rsid w:val="00DA08D0"/>
    <w:rPr>
      <w:rFonts w:ascii="Clear Sans Light" w:hAnsi="Clear Sans Light" w:cs="Clear Sans Light"/>
    </w:rPr>
  </w:style>
  <w:style w:type="character" w:styleId="Cobra-AnnotationCar" w:customStyle="1">
    <w:name w:val="Cobra - Annotation Car"/>
    <w:basedOn w:val="Policepardfaut"/>
    <w:link w:val="Cobra-Annotation"/>
    <w:rsid w:val="00057543"/>
    <w:rPr>
      <w:rFonts w:ascii="Clear Sans Light" w:hAnsi="Clear Sans Light" w:cs="Clear Sans Light"/>
      <w:i/>
      <w:color w:val="383838"/>
      <w:sz w:val="18"/>
      <w:szCs w:val="18"/>
      <w:lang w:val="en-US"/>
    </w:rPr>
  </w:style>
  <w:style w:type="character" w:styleId="normaltextrun" w:customStyle="1">
    <w:name w:val="normaltextrun"/>
    <w:basedOn w:val="Policepardfaut"/>
    <w:rsid w:val="00057543"/>
  </w:style>
  <w:style w:type="character" w:styleId="eop" w:customStyle="1">
    <w:name w:val="eop"/>
    <w:basedOn w:val="Policepardfaut"/>
    <w:rsid w:val="00057543"/>
  </w:style>
  <w:style w:type="character" w:styleId="lang-en" w:customStyle="1">
    <w:name w:val="lang-en"/>
    <w:basedOn w:val="Policepardfaut"/>
    <w:rsid w:val="00057543"/>
  </w:style>
  <w:style w:type="character" w:styleId="Mentionnonrsolue">
    <w:name w:val="Unresolved Mention"/>
    <w:basedOn w:val="Policepardfaut"/>
    <w:uiPriority w:val="99"/>
    <w:semiHidden/>
    <w:unhideWhenUsed/>
    <w:rsid w:val="00057543"/>
    <w:rPr>
      <w:color w:val="605E5C"/>
      <w:shd w:val="clear" w:color="auto" w:fill="E1DFDD"/>
    </w:rPr>
  </w:style>
  <w:style w:type="character" w:styleId="Lienhypertextesuivivisit">
    <w:name w:val="FollowedHyperlink"/>
    <w:basedOn w:val="Policepardfaut"/>
    <w:uiPriority w:val="99"/>
    <w:semiHidden/>
    <w:unhideWhenUsed/>
    <w:rsid w:val="00057543"/>
    <w:rPr>
      <w:color w:val="954F72" w:themeColor="followedHyperlink"/>
      <w:u w:val="single"/>
    </w:rPr>
  </w:style>
  <w:style w:type="character" w:styleId="Titre1Car" w:customStyle="1">
    <w:name w:val="Titre 1 Car"/>
    <w:basedOn w:val="Policepardfaut"/>
    <w:link w:val="Titre1"/>
    <w:uiPriority w:val="9"/>
    <w:rsid w:val="008D5B12"/>
    <w:rPr>
      <w:rFonts w:asciiTheme="majorHAnsi" w:hAnsiTheme="majorHAnsi" w:eastAsiaTheme="majorEastAsia"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2053972">
      <w:bodyDiv w:val="1"/>
      <w:marLeft w:val="0"/>
      <w:marRight w:val="0"/>
      <w:marTop w:val="0"/>
      <w:marBottom w:val="0"/>
      <w:divBdr>
        <w:top w:val="none" w:sz="0" w:space="0" w:color="auto"/>
        <w:left w:val="none" w:sz="0" w:space="0" w:color="auto"/>
        <w:bottom w:val="none" w:sz="0" w:space="0" w:color="auto"/>
        <w:right w:val="none" w:sz="0" w:space="0" w:color="auto"/>
      </w:divBdr>
      <w:divsChild>
        <w:div w:id="2077238110">
          <w:marLeft w:val="0"/>
          <w:marRight w:val="0"/>
          <w:marTop w:val="0"/>
          <w:marBottom w:val="0"/>
          <w:divBdr>
            <w:top w:val="none" w:sz="0" w:space="0" w:color="auto"/>
            <w:left w:val="none" w:sz="0" w:space="0" w:color="auto"/>
            <w:bottom w:val="none" w:sz="0" w:space="0" w:color="auto"/>
            <w:right w:val="none" w:sz="0" w:space="0" w:color="auto"/>
          </w:divBdr>
          <w:divsChild>
            <w:div w:id="15861000">
              <w:marLeft w:val="0"/>
              <w:marRight w:val="0"/>
              <w:marTop w:val="0"/>
              <w:marBottom w:val="0"/>
              <w:divBdr>
                <w:top w:val="none" w:sz="0" w:space="0" w:color="auto"/>
                <w:left w:val="none" w:sz="0" w:space="0" w:color="auto"/>
                <w:bottom w:val="none" w:sz="0" w:space="0" w:color="auto"/>
                <w:right w:val="none" w:sz="0" w:space="0" w:color="auto"/>
              </w:divBdr>
            </w:div>
            <w:div w:id="74984307">
              <w:marLeft w:val="0"/>
              <w:marRight w:val="0"/>
              <w:marTop w:val="0"/>
              <w:marBottom w:val="0"/>
              <w:divBdr>
                <w:top w:val="none" w:sz="0" w:space="0" w:color="auto"/>
                <w:left w:val="none" w:sz="0" w:space="0" w:color="auto"/>
                <w:bottom w:val="none" w:sz="0" w:space="0" w:color="auto"/>
                <w:right w:val="none" w:sz="0" w:space="0" w:color="auto"/>
              </w:divBdr>
            </w:div>
            <w:div w:id="216556027">
              <w:marLeft w:val="0"/>
              <w:marRight w:val="0"/>
              <w:marTop w:val="0"/>
              <w:marBottom w:val="0"/>
              <w:divBdr>
                <w:top w:val="none" w:sz="0" w:space="0" w:color="auto"/>
                <w:left w:val="none" w:sz="0" w:space="0" w:color="auto"/>
                <w:bottom w:val="none" w:sz="0" w:space="0" w:color="auto"/>
                <w:right w:val="none" w:sz="0" w:space="0" w:color="auto"/>
              </w:divBdr>
            </w:div>
            <w:div w:id="220092852">
              <w:marLeft w:val="0"/>
              <w:marRight w:val="0"/>
              <w:marTop w:val="0"/>
              <w:marBottom w:val="0"/>
              <w:divBdr>
                <w:top w:val="none" w:sz="0" w:space="0" w:color="auto"/>
                <w:left w:val="none" w:sz="0" w:space="0" w:color="auto"/>
                <w:bottom w:val="none" w:sz="0" w:space="0" w:color="auto"/>
                <w:right w:val="none" w:sz="0" w:space="0" w:color="auto"/>
              </w:divBdr>
            </w:div>
            <w:div w:id="236087725">
              <w:marLeft w:val="0"/>
              <w:marRight w:val="0"/>
              <w:marTop w:val="0"/>
              <w:marBottom w:val="0"/>
              <w:divBdr>
                <w:top w:val="none" w:sz="0" w:space="0" w:color="auto"/>
                <w:left w:val="none" w:sz="0" w:space="0" w:color="auto"/>
                <w:bottom w:val="none" w:sz="0" w:space="0" w:color="auto"/>
                <w:right w:val="none" w:sz="0" w:space="0" w:color="auto"/>
              </w:divBdr>
            </w:div>
            <w:div w:id="242222480">
              <w:marLeft w:val="0"/>
              <w:marRight w:val="0"/>
              <w:marTop w:val="0"/>
              <w:marBottom w:val="0"/>
              <w:divBdr>
                <w:top w:val="none" w:sz="0" w:space="0" w:color="auto"/>
                <w:left w:val="none" w:sz="0" w:space="0" w:color="auto"/>
                <w:bottom w:val="none" w:sz="0" w:space="0" w:color="auto"/>
                <w:right w:val="none" w:sz="0" w:space="0" w:color="auto"/>
              </w:divBdr>
            </w:div>
            <w:div w:id="273295661">
              <w:marLeft w:val="0"/>
              <w:marRight w:val="0"/>
              <w:marTop w:val="0"/>
              <w:marBottom w:val="0"/>
              <w:divBdr>
                <w:top w:val="none" w:sz="0" w:space="0" w:color="auto"/>
                <w:left w:val="none" w:sz="0" w:space="0" w:color="auto"/>
                <w:bottom w:val="none" w:sz="0" w:space="0" w:color="auto"/>
                <w:right w:val="none" w:sz="0" w:space="0" w:color="auto"/>
              </w:divBdr>
            </w:div>
            <w:div w:id="390808358">
              <w:marLeft w:val="0"/>
              <w:marRight w:val="0"/>
              <w:marTop w:val="0"/>
              <w:marBottom w:val="0"/>
              <w:divBdr>
                <w:top w:val="none" w:sz="0" w:space="0" w:color="auto"/>
                <w:left w:val="none" w:sz="0" w:space="0" w:color="auto"/>
                <w:bottom w:val="none" w:sz="0" w:space="0" w:color="auto"/>
                <w:right w:val="none" w:sz="0" w:space="0" w:color="auto"/>
              </w:divBdr>
            </w:div>
            <w:div w:id="392310380">
              <w:marLeft w:val="0"/>
              <w:marRight w:val="0"/>
              <w:marTop w:val="0"/>
              <w:marBottom w:val="0"/>
              <w:divBdr>
                <w:top w:val="none" w:sz="0" w:space="0" w:color="auto"/>
                <w:left w:val="none" w:sz="0" w:space="0" w:color="auto"/>
                <w:bottom w:val="none" w:sz="0" w:space="0" w:color="auto"/>
                <w:right w:val="none" w:sz="0" w:space="0" w:color="auto"/>
              </w:divBdr>
            </w:div>
            <w:div w:id="630983079">
              <w:marLeft w:val="0"/>
              <w:marRight w:val="0"/>
              <w:marTop w:val="0"/>
              <w:marBottom w:val="0"/>
              <w:divBdr>
                <w:top w:val="none" w:sz="0" w:space="0" w:color="auto"/>
                <w:left w:val="none" w:sz="0" w:space="0" w:color="auto"/>
                <w:bottom w:val="none" w:sz="0" w:space="0" w:color="auto"/>
                <w:right w:val="none" w:sz="0" w:space="0" w:color="auto"/>
              </w:divBdr>
            </w:div>
            <w:div w:id="714891481">
              <w:marLeft w:val="0"/>
              <w:marRight w:val="0"/>
              <w:marTop w:val="0"/>
              <w:marBottom w:val="0"/>
              <w:divBdr>
                <w:top w:val="none" w:sz="0" w:space="0" w:color="auto"/>
                <w:left w:val="none" w:sz="0" w:space="0" w:color="auto"/>
                <w:bottom w:val="none" w:sz="0" w:space="0" w:color="auto"/>
                <w:right w:val="none" w:sz="0" w:space="0" w:color="auto"/>
              </w:divBdr>
            </w:div>
            <w:div w:id="719134747">
              <w:marLeft w:val="0"/>
              <w:marRight w:val="0"/>
              <w:marTop w:val="0"/>
              <w:marBottom w:val="0"/>
              <w:divBdr>
                <w:top w:val="none" w:sz="0" w:space="0" w:color="auto"/>
                <w:left w:val="none" w:sz="0" w:space="0" w:color="auto"/>
                <w:bottom w:val="none" w:sz="0" w:space="0" w:color="auto"/>
                <w:right w:val="none" w:sz="0" w:space="0" w:color="auto"/>
              </w:divBdr>
            </w:div>
            <w:div w:id="923956036">
              <w:marLeft w:val="0"/>
              <w:marRight w:val="0"/>
              <w:marTop w:val="0"/>
              <w:marBottom w:val="0"/>
              <w:divBdr>
                <w:top w:val="none" w:sz="0" w:space="0" w:color="auto"/>
                <w:left w:val="none" w:sz="0" w:space="0" w:color="auto"/>
                <w:bottom w:val="none" w:sz="0" w:space="0" w:color="auto"/>
                <w:right w:val="none" w:sz="0" w:space="0" w:color="auto"/>
              </w:divBdr>
            </w:div>
            <w:div w:id="926305760">
              <w:marLeft w:val="0"/>
              <w:marRight w:val="0"/>
              <w:marTop w:val="0"/>
              <w:marBottom w:val="0"/>
              <w:divBdr>
                <w:top w:val="none" w:sz="0" w:space="0" w:color="auto"/>
                <w:left w:val="none" w:sz="0" w:space="0" w:color="auto"/>
                <w:bottom w:val="none" w:sz="0" w:space="0" w:color="auto"/>
                <w:right w:val="none" w:sz="0" w:space="0" w:color="auto"/>
              </w:divBdr>
            </w:div>
            <w:div w:id="1096485321">
              <w:marLeft w:val="0"/>
              <w:marRight w:val="0"/>
              <w:marTop w:val="0"/>
              <w:marBottom w:val="0"/>
              <w:divBdr>
                <w:top w:val="none" w:sz="0" w:space="0" w:color="auto"/>
                <w:left w:val="none" w:sz="0" w:space="0" w:color="auto"/>
                <w:bottom w:val="none" w:sz="0" w:space="0" w:color="auto"/>
                <w:right w:val="none" w:sz="0" w:space="0" w:color="auto"/>
              </w:divBdr>
            </w:div>
            <w:div w:id="1123118068">
              <w:marLeft w:val="0"/>
              <w:marRight w:val="0"/>
              <w:marTop w:val="0"/>
              <w:marBottom w:val="0"/>
              <w:divBdr>
                <w:top w:val="none" w:sz="0" w:space="0" w:color="auto"/>
                <w:left w:val="none" w:sz="0" w:space="0" w:color="auto"/>
                <w:bottom w:val="none" w:sz="0" w:space="0" w:color="auto"/>
                <w:right w:val="none" w:sz="0" w:space="0" w:color="auto"/>
              </w:divBdr>
            </w:div>
            <w:div w:id="1604806584">
              <w:marLeft w:val="0"/>
              <w:marRight w:val="0"/>
              <w:marTop w:val="0"/>
              <w:marBottom w:val="0"/>
              <w:divBdr>
                <w:top w:val="none" w:sz="0" w:space="0" w:color="auto"/>
                <w:left w:val="none" w:sz="0" w:space="0" w:color="auto"/>
                <w:bottom w:val="none" w:sz="0" w:space="0" w:color="auto"/>
                <w:right w:val="none" w:sz="0" w:space="0" w:color="auto"/>
              </w:divBdr>
            </w:div>
            <w:div w:id="1633366289">
              <w:marLeft w:val="0"/>
              <w:marRight w:val="0"/>
              <w:marTop w:val="0"/>
              <w:marBottom w:val="0"/>
              <w:divBdr>
                <w:top w:val="none" w:sz="0" w:space="0" w:color="auto"/>
                <w:left w:val="none" w:sz="0" w:space="0" w:color="auto"/>
                <w:bottom w:val="none" w:sz="0" w:space="0" w:color="auto"/>
                <w:right w:val="none" w:sz="0" w:space="0" w:color="auto"/>
              </w:divBdr>
            </w:div>
            <w:div w:id="1708869143">
              <w:marLeft w:val="0"/>
              <w:marRight w:val="0"/>
              <w:marTop w:val="0"/>
              <w:marBottom w:val="0"/>
              <w:divBdr>
                <w:top w:val="none" w:sz="0" w:space="0" w:color="auto"/>
                <w:left w:val="none" w:sz="0" w:space="0" w:color="auto"/>
                <w:bottom w:val="none" w:sz="0" w:space="0" w:color="auto"/>
                <w:right w:val="none" w:sz="0" w:space="0" w:color="auto"/>
              </w:divBdr>
            </w:div>
            <w:div w:id="179432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6.png" Id="rId18" /><Relationship Type="http://schemas.openxmlformats.org/officeDocument/2006/relationships/image" Target="media/image13.png" Id="rId26" /><Relationship Type="http://schemas.openxmlformats.org/officeDocument/2006/relationships/customXml" Target="../customXml/item3.xml" Id="rId3" /><Relationship Type="http://schemas.openxmlformats.org/officeDocument/2006/relationships/image" Target="media/image8.jpg" Id="rId21" /><Relationship Type="http://schemas.openxmlformats.org/officeDocument/2006/relationships/footer" Target="footer1.xml" Id="rId34"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5.png" Id="rId17" /><Relationship Type="http://schemas.openxmlformats.org/officeDocument/2006/relationships/hyperlink" Target="https://www.w3schools.com/html/html_iframe.asp" TargetMode="External" Id="rId33" /><Relationship Type="http://schemas.openxmlformats.org/officeDocument/2006/relationships/customXml" Target="../customXml/item2.xml" Id="rId2" /><Relationship Type="http://schemas.openxmlformats.org/officeDocument/2006/relationships/hyperlink" Target="https://www.w3schools.com/html/" TargetMode="External" Id="rId16" /><Relationship Type="http://schemas.openxmlformats.org/officeDocument/2006/relationships/hyperlink" Target="https://www.w3schools.com/colors/colors_picker.asp" TargetMode="External" Id="rId20" /><Relationship Type="http://schemas.openxmlformats.org/officeDocument/2006/relationships/hyperlink" Target="https://developer.mozilla.org/fr/docs/Web/HTML/Element/input/text"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image" Target="media/image11.png" Id="rId24" /><Relationship Type="http://schemas.openxmlformats.org/officeDocument/2006/relationships/hyperlink" Target="https://developer.mozilla.org/fr/docs/Web/JavaScript" TargetMode="External" Id="rId32" /><Relationship Type="http://schemas.openxmlformats.org/officeDocument/2006/relationships/numbering" Target="numbering.xml" Id="rId5" /><Relationship Type="http://schemas.openxmlformats.org/officeDocument/2006/relationships/hyperlink" Target="https://fr.wikipedia.org/wiki/Hypertext_Markup_Language" TargetMode="External" Id="rId15" /><Relationship Type="http://schemas.openxmlformats.org/officeDocument/2006/relationships/image" Target="media/image10.png" Id="rId23" /><Relationship Type="http://schemas.openxmlformats.org/officeDocument/2006/relationships/hyperlink" Target="https://developer.mozilla.org/fr/docs/Web/HTML/Element/Input" TargetMode="External" Id="rId28" /><Relationship Type="http://schemas.openxmlformats.org/officeDocument/2006/relationships/theme" Target="theme/theme1.xml" Id="rId36" /><Relationship Type="http://schemas.openxmlformats.org/officeDocument/2006/relationships/endnotes" Target="endnotes.xml" Id="rId10" /><Relationship Type="http://schemas.openxmlformats.org/officeDocument/2006/relationships/image" Target="media/image7.png" Id="rId19" /><Relationship Type="http://schemas.openxmlformats.org/officeDocument/2006/relationships/hyperlink" Target="https://www.php.net/manual/fr/intro-whatis.php"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image" Target="media/image9.png" Id="rId22" /><Relationship Type="http://schemas.openxmlformats.org/officeDocument/2006/relationships/image" Target="media/image14.png" Id="rId27" /><Relationship Type="http://schemas.openxmlformats.org/officeDocument/2006/relationships/hyperlink" Target="https://openclassrooms.com/fr/courses/1603881-apprenez-a-creer-votre-site-web-avec-html5-et-css3/1605060-mettez-en-place-le-css" TargetMode="External" Id="rId30" /><Relationship Type="http://schemas.openxmlformats.org/officeDocument/2006/relationships/fontTable" Target="fontTable.xml" Id="rId35" /><Relationship Type="http://schemas.openxmlformats.org/officeDocument/2006/relationships/glossaryDocument" Target="/word/glossary/document.xml" Id="Rb726a38749f04c21" /><Relationship Type="http://schemas.openxmlformats.org/officeDocument/2006/relationships/image" Target="/media/image4.jpg" Id="R9d4463cdc76e46c8"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pitech-Matthieu\Desktop\Part%20time\SUBJECTTEMPLATE.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5773a55-a433-42a0-80f9-3eb5b071836c}"/>
      </w:docPartPr>
      <w:docPartBody>
        <w:p w14:paraId="63C49B0B">
          <w:r>
            <w:rPr>
              <w:rStyle w:val="PlaceholderText"/>
            </w:rPr>
            <w:t/>
          </w:r>
        </w:p>
      </w:docPartBody>
    </w:docPart>
  </w:docParts>
</w:glossaryDocument>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A92E9494FB074FA70740238B36DC04" ma:contentTypeVersion="13" ma:contentTypeDescription="Crée un document." ma:contentTypeScope="" ma:versionID="49d3aac3f999397b306b58a1f2cd70c5">
  <xsd:schema xmlns:xsd="http://www.w3.org/2001/XMLSchema" xmlns:xs="http://www.w3.org/2001/XMLSchema" xmlns:p="http://schemas.microsoft.com/office/2006/metadata/properties" xmlns:ns2="66b3f1f0-7b2c-4aa7-93d3-b6b8ac0717bf" xmlns:ns3="d95fd534-4c54-4d0d-8912-e74ddc1547df" targetNamespace="http://schemas.microsoft.com/office/2006/metadata/properties" ma:root="true" ma:fieldsID="10ac93b37047d510c31d6cc0ab8fe715" ns2:_="" ns3:_="">
    <xsd:import namespace="66b3f1f0-7b2c-4aa7-93d3-b6b8ac0717bf"/>
    <xsd:import namespace="d95fd534-4c54-4d0d-8912-e74ddc1547d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3f1f0-7b2c-4aa7-93d3-b6b8ac0717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fd534-4c54-4d0d-8912-e74ddc1547d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7810B-0293-4D77-89BB-82DCB2240820}"/>
</file>

<file path=customXml/itemProps2.xml><?xml version="1.0" encoding="utf-8"?>
<ds:datastoreItem xmlns:ds="http://schemas.openxmlformats.org/officeDocument/2006/customXml" ds:itemID="{122B16D9-7225-46AC-8B4B-A5C33985A82F}">
  <ds:schemaRefs>
    <ds:schemaRef ds:uri="http://purl.org/dc/elements/1.1/"/>
    <ds:schemaRef ds:uri="http://schemas.openxmlformats.org/package/2006/metadata/core-properties"/>
    <ds:schemaRef ds:uri="http://www.w3.org/XML/1998/namespace"/>
    <ds:schemaRef ds:uri="http://schemas.microsoft.com/office/infopath/2007/PartnerControls"/>
    <ds:schemaRef ds:uri="http://purl.org/dc/terms/"/>
    <ds:schemaRef ds:uri="66b3f1f0-7b2c-4aa7-93d3-b6b8ac0717bf"/>
    <ds:schemaRef ds:uri="http://schemas.microsoft.com/office/2006/documentManagement/types"/>
    <ds:schemaRef ds:uri="d95fd534-4c54-4d0d-8912-e74ddc1547df"/>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ACE3735F-F5F6-4845-95F9-A17EC9D9AAC4}">
  <ds:schemaRefs>
    <ds:schemaRef ds:uri="http://schemas.microsoft.com/sharepoint/v3/contenttype/forms"/>
  </ds:schemaRefs>
</ds:datastoreItem>
</file>

<file path=customXml/itemProps4.xml><?xml version="1.0" encoding="utf-8"?>
<ds:datastoreItem xmlns:ds="http://schemas.openxmlformats.org/officeDocument/2006/customXml" ds:itemID="{3E7CD1FF-0012-4B28-A2FC-0405E16C812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SUBJECTTEMPLATE</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Epitech-Matthieu</dc:creator>
  <cp:keywords/>
  <dc:description/>
  <cp:lastModifiedBy>Morgane Heudelot</cp:lastModifiedBy>
  <cp:revision>13</cp:revision>
  <cp:lastPrinted>2020-01-01T08:04:00Z</cp:lastPrinted>
  <dcterms:created xsi:type="dcterms:W3CDTF">2021-01-21T22:05:00Z</dcterms:created>
  <dcterms:modified xsi:type="dcterms:W3CDTF">2021-02-22T19:34:31Z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0x01010082A92E9494FB074FA70740238B36DC04</vt:lpwstr>
  </property>
</Properties>
</file>