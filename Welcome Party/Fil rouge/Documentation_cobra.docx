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0D87" w14:textId="77777777" w:rsidR="000033A9" w:rsidRDefault="000033A9" w:rsidP="000033A9">
      <w:pPr>
        <w:spacing w:after="0" w:line="240" w:lineRule="auto"/>
      </w:pPr>
    </w:p>
    <w:p w14:paraId="4BFC9B3B" w14:textId="77777777" w:rsidR="000033A9" w:rsidRDefault="000033A9" w:rsidP="000033A9">
      <w:pPr>
        <w:spacing w:after="0" w:line="240" w:lineRule="auto"/>
      </w:pPr>
    </w:p>
    <w:p w14:paraId="34DC0033" w14:textId="77777777" w:rsidR="000033A9" w:rsidRDefault="000033A9" w:rsidP="000033A9">
      <w:pPr>
        <w:spacing w:after="0" w:line="240" w:lineRule="auto"/>
      </w:pPr>
    </w:p>
    <w:p w14:paraId="77006F3A" w14:textId="77777777" w:rsidR="000033A9" w:rsidRDefault="000033A9" w:rsidP="000033A9">
      <w:pPr>
        <w:spacing w:after="0" w:line="240" w:lineRule="auto"/>
      </w:pPr>
    </w:p>
    <w:p w14:paraId="66B807F1" w14:textId="77777777" w:rsidR="000033A9" w:rsidRDefault="000033A9" w:rsidP="000033A9">
      <w:pPr>
        <w:spacing w:after="0" w:line="240" w:lineRule="auto"/>
      </w:pPr>
    </w:p>
    <w:p w14:paraId="3D159CC4" w14:textId="77777777" w:rsidR="000033A9" w:rsidRDefault="000033A9" w:rsidP="000033A9">
      <w:pPr>
        <w:spacing w:after="0" w:line="240" w:lineRule="auto"/>
      </w:pPr>
    </w:p>
    <w:p w14:paraId="012BDA7B" w14:textId="6AD78399" w:rsidR="000033A9" w:rsidRPr="000033A9" w:rsidRDefault="00A45A88" w:rsidP="009E58E1">
      <w:pPr>
        <w:pStyle w:val="Cobra-Title"/>
      </w:pPr>
      <w:r>
        <w:t xml:space="preserve">Documentation Cobra – </w:t>
      </w:r>
      <w:proofErr w:type="spellStart"/>
      <w:r>
        <w:t>Welcome</w:t>
      </w:r>
      <w:proofErr w:type="spellEnd"/>
      <w:r>
        <w:t xml:space="preserve"> Party</w:t>
      </w:r>
    </w:p>
    <w:p w14:paraId="0A695AE8" w14:textId="55E20B3F" w:rsidR="000033A9" w:rsidRPr="00FB5DDA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proofErr w:type="gramStart"/>
      <w:r w:rsidRPr="00FB5DDA">
        <w:rPr>
          <w:rFonts w:ascii="Clear Sans Light" w:hAnsi="Clear Sans Light" w:cs="Clear Sans Light"/>
          <w:sz w:val="16"/>
          <w:szCs w:val="16"/>
        </w:rPr>
        <w:t>version</w:t>
      </w:r>
      <w:proofErr w:type="gramEnd"/>
      <w:r w:rsidRPr="00FB5DDA">
        <w:rPr>
          <w:rFonts w:ascii="Clear Sans Light" w:hAnsi="Clear Sans Light" w:cs="Clear Sans Light"/>
          <w:sz w:val="16"/>
          <w:szCs w:val="16"/>
        </w:rPr>
        <w:t xml:space="preserve"> 1</w:t>
      </w:r>
      <w:r w:rsidR="006013B0">
        <w:rPr>
          <w:rFonts w:ascii="Clear Sans Light" w:hAnsi="Clear Sans Light" w:cs="Clear Sans Light"/>
          <w:sz w:val="16"/>
          <w:szCs w:val="16"/>
        </w:rPr>
        <w:t>.0</w:t>
      </w:r>
    </w:p>
    <w:p w14:paraId="06D12EEF" w14:textId="77777777" w:rsidR="000033A9" w:rsidRPr="002442F8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22022BBB" w14:textId="77777777" w:rsidR="000033A9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485456CC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6692B898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5C097B5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6888B13A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5F03D9EE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31CC73D3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655873D3" wp14:editId="0D604ED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442DE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6C05F0A0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3AED09E2" w14:textId="77777777" w:rsidR="00BB7C52" w:rsidRPr="002442F8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32A10256" w14:textId="77777777" w:rsidR="000033A9" w:rsidRPr="002442F8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14:paraId="65E371E9" w14:textId="77777777" w:rsidR="003E0F57" w:rsidRPr="002442F8" w:rsidRDefault="003E0F57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6195DB39" w14:textId="77777777" w:rsidR="000033A9" w:rsidRDefault="000033A9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4D0802E8" w14:textId="77777777" w:rsidR="00BE0E99" w:rsidRDefault="00BB7C52">
      <w:pPr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42BDDBEF" wp14:editId="08AB3865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14:paraId="5B0DBE30" w14:textId="250CFE9F" w:rsidR="007D0919" w:rsidRDefault="00EC4DA2" w:rsidP="007D0919">
      <w:pPr>
        <w:pStyle w:val="Cobra-Title1"/>
      </w:pPr>
      <w:r>
        <w:lastRenderedPageBreak/>
        <w:t xml:space="preserve">Déroulement de la </w:t>
      </w:r>
      <w:proofErr w:type="spellStart"/>
      <w:r>
        <w:t>Welcome</w:t>
      </w:r>
      <w:proofErr w:type="spellEnd"/>
      <w:r>
        <w:t xml:space="preserve"> Party</w:t>
      </w:r>
    </w:p>
    <w:p w14:paraId="512E35A9" w14:textId="77777777" w:rsidR="007D0919" w:rsidRDefault="007D0919" w:rsidP="007D0919">
      <w:pPr>
        <w:pStyle w:val="Cobra-Title1"/>
        <w:numPr>
          <w:ilvl w:val="0"/>
          <w:numId w:val="0"/>
        </w:numPr>
        <w:ind w:left="1080" w:hanging="720"/>
      </w:pPr>
    </w:p>
    <w:p w14:paraId="38E0B0D2" w14:textId="77777777" w:rsidR="007D0919" w:rsidRDefault="007D0919" w:rsidP="007D0919">
      <w:pPr>
        <w:pStyle w:val="Cobra-Title1"/>
        <w:numPr>
          <w:ilvl w:val="0"/>
          <w:numId w:val="0"/>
        </w:numPr>
        <w:ind w:left="1080" w:hanging="720"/>
      </w:pPr>
    </w:p>
    <w:p w14:paraId="0F2B5342" w14:textId="34983D3D" w:rsidR="00B2094B" w:rsidRDefault="007D0919" w:rsidP="0000523A">
      <w:pPr>
        <w:pStyle w:val="Cobra-Normal"/>
        <w:ind w:firstLine="708"/>
      </w:pPr>
      <w:r>
        <w:t xml:space="preserve">La </w:t>
      </w:r>
      <w:proofErr w:type="spellStart"/>
      <w:r>
        <w:t>Welcome</w:t>
      </w:r>
      <w:proofErr w:type="spellEnd"/>
      <w:r>
        <w:t xml:space="preserve"> Party se constitue de trois </w:t>
      </w:r>
      <w:r w:rsidR="00B2094B">
        <w:t xml:space="preserve">sujets et d’une énigme à résoudre. Ils sont </w:t>
      </w:r>
      <w:r w:rsidR="0003545A">
        <w:t>à</w:t>
      </w:r>
      <w:r w:rsidR="00B2094B">
        <w:t xml:space="preserve"> réalis</w:t>
      </w:r>
      <w:r w:rsidR="00B066E0">
        <w:t xml:space="preserve">er </w:t>
      </w:r>
      <w:r w:rsidR="00B2094B">
        <w:t xml:space="preserve">dans l’ordre indiqué : </w:t>
      </w:r>
    </w:p>
    <w:p w14:paraId="62B17D07" w14:textId="77777777" w:rsidR="00686F8C" w:rsidRPr="00686F8C" w:rsidRDefault="00686F8C" w:rsidP="006E042A">
      <w:pPr>
        <w:pStyle w:val="Cobra-NormalTick"/>
        <w:rPr>
          <w:rFonts w:ascii="Bitter" w:hAnsi="Bitter"/>
          <w:sz w:val="24"/>
          <w:szCs w:val="24"/>
        </w:rPr>
      </w:pPr>
      <w:proofErr w:type="spellStart"/>
      <w:r>
        <w:t>Poképoireau</w:t>
      </w:r>
      <w:proofErr w:type="spellEnd"/>
    </w:p>
    <w:p w14:paraId="15978F73" w14:textId="77777777" w:rsidR="003F4038" w:rsidRPr="003F4038" w:rsidRDefault="003F4038" w:rsidP="006E042A">
      <w:pPr>
        <w:pStyle w:val="Cobra-NormalTick"/>
        <w:rPr>
          <w:rFonts w:ascii="Bitter" w:hAnsi="Bitter"/>
          <w:sz w:val="24"/>
          <w:szCs w:val="24"/>
        </w:rPr>
      </w:pPr>
      <w:r>
        <w:t>Pendu</w:t>
      </w:r>
    </w:p>
    <w:p w14:paraId="08C1868A" w14:textId="4CD690FD" w:rsidR="00D91FC2" w:rsidRPr="00395649" w:rsidRDefault="003F4038" w:rsidP="0011328A">
      <w:pPr>
        <w:pStyle w:val="Cobra-NormalTick"/>
        <w:rPr>
          <w:rFonts w:ascii="Bitter" w:hAnsi="Bitter"/>
          <w:sz w:val="24"/>
          <w:szCs w:val="24"/>
        </w:rPr>
      </w:pPr>
      <w:r>
        <w:t>Le Juste Prix</w:t>
      </w:r>
    </w:p>
    <w:p w14:paraId="7DAB44D4" w14:textId="33FFC6CF" w:rsidR="00395649" w:rsidRDefault="00395649" w:rsidP="0011328A">
      <w:pPr>
        <w:pStyle w:val="Cobra-NormalTick"/>
        <w:rPr>
          <w:rFonts w:ascii="Bitter" w:hAnsi="Bitter"/>
          <w:sz w:val="24"/>
          <w:szCs w:val="24"/>
        </w:rPr>
      </w:pPr>
      <w:r>
        <w:t>Enigme</w:t>
      </w:r>
      <w:r w:rsidR="003C38C7">
        <w:t xml:space="preserve"> « </w:t>
      </w:r>
      <w:proofErr w:type="spellStart"/>
      <w:r w:rsidR="003C38C7">
        <w:t>Glitched</w:t>
      </w:r>
      <w:proofErr w:type="spellEnd"/>
      <w:r w:rsidR="003C38C7">
        <w:t> »</w:t>
      </w:r>
    </w:p>
    <w:p w14:paraId="35363D30" w14:textId="77777777" w:rsidR="0011328A" w:rsidRPr="0011328A" w:rsidRDefault="0011328A" w:rsidP="0011328A">
      <w:pPr>
        <w:pStyle w:val="Cobra-NormalTick"/>
        <w:numPr>
          <w:ilvl w:val="0"/>
          <w:numId w:val="0"/>
        </w:numPr>
        <w:ind w:left="720"/>
        <w:rPr>
          <w:rFonts w:ascii="Bitter" w:hAnsi="Bitter"/>
          <w:sz w:val="24"/>
          <w:szCs w:val="24"/>
        </w:rPr>
      </w:pPr>
    </w:p>
    <w:p w14:paraId="74411430" w14:textId="3D0A18F3" w:rsidR="00D91FC2" w:rsidRDefault="00D91FC2" w:rsidP="005A5928">
      <w:pPr>
        <w:pStyle w:val="Cobra-Normal"/>
        <w:ind w:firstLine="708"/>
      </w:pPr>
      <w:r>
        <w:t xml:space="preserve">Les participants seront répartis en deux types d’équipes, celles des </w:t>
      </w:r>
      <w:proofErr w:type="spellStart"/>
      <w:r>
        <w:t>Warden</w:t>
      </w:r>
      <w:proofErr w:type="spellEnd"/>
      <w:r>
        <w:t xml:space="preserve"> Agency</w:t>
      </w:r>
      <w:r w:rsidR="0000523A">
        <w:t xml:space="preserve">, qui est une agence gouvernementale, </w:t>
      </w:r>
      <w:r>
        <w:t xml:space="preserve">et celle de la Main </w:t>
      </w:r>
      <w:r w:rsidR="0000523A">
        <w:t>noire, qui est une organisation criminelle</w:t>
      </w:r>
      <w:r w:rsidR="0011328A">
        <w:t xml:space="preserve">. Leur but est d’arriver </w:t>
      </w:r>
      <w:r w:rsidR="007B7FFD">
        <w:t xml:space="preserve">en premier à résoudre le </w:t>
      </w:r>
      <w:r w:rsidR="0005204A">
        <w:t>défi</w:t>
      </w:r>
      <w:r w:rsidR="007B7FFD">
        <w:t xml:space="preserve"> final </w:t>
      </w:r>
      <w:r w:rsidR="0096753B">
        <w:t>avant les autres, en se servant des indices gagnés</w:t>
      </w:r>
      <w:r w:rsidR="001A0860">
        <w:t xml:space="preserve">, pour débloquer une source </w:t>
      </w:r>
      <w:r w:rsidR="00795B17">
        <w:t>d’énergie.</w:t>
      </w:r>
      <w:r w:rsidR="00802633">
        <w:t xml:space="preserve"> </w:t>
      </w:r>
    </w:p>
    <w:p w14:paraId="476C01D0" w14:textId="22A5E098" w:rsidR="00802633" w:rsidRPr="00AA3F65" w:rsidRDefault="00802633" w:rsidP="005A5928">
      <w:pPr>
        <w:pStyle w:val="Cobra-Normal"/>
        <w:ind w:firstLine="708"/>
        <w:rPr>
          <w:rFonts w:ascii="Bitter" w:hAnsi="Bitter"/>
          <w:sz w:val="24"/>
          <w:szCs w:val="24"/>
        </w:rPr>
      </w:pPr>
      <w:r>
        <w:t>Dans un premier temps, vous allez devoir leur montrer la vidéo de l’énigme</w:t>
      </w:r>
      <w:r w:rsidR="001D549D">
        <w:t xml:space="preserve"> (</w:t>
      </w:r>
      <w:hyperlink r:id="rId13">
        <w:r w:rsidR="001D549D" w:rsidRPr="43F56E09">
          <w:rPr>
            <w:rStyle w:val="Lienhypertexte"/>
          </w:rPr>
          <w:t>http://bit.ly/Ioduijxuiyu</w:t>
        </w:r>
      </w:hyperlink>
      <w:r w:rsidR="001D549D">
        <w:t>)</w:t>
      </w:r>
      <w:r>
        <w:t xml:space="preserve"> afin de leur donner un aperçu de ce qu’ils vont devoir résoudre à la fin des trois sujets. Vous ne leur donnerez les ressources qu’à la fin, sinon les participants risquent de ne pas se concentrer sur le reste.</w:t>
      </w:r>
    </w:p>
    <w:p w14:paraId="43748D36" w14:textId="3238A4B1" w:rsidR="00AD43F6" w:rsidRDefault="006B5C0B" w:rsidP="005A5928">
      <w:pPr>
        <w:pStyle w:val="Cobra-NormalTick"/>
        <w:numPr>
          <w:ilvl w:val="0"/>
          <w:numId w:val="0"/>
        </w:numPr>
        <w:ind w:firstLine="708"/>
      </w:pPr>
      <w:r>
        <w:t>Lors</w:t>
      </w:r>
      <w:r w:rsidR="0000523A">
        <w:t xml:space="preserve">qu’une équipe atteint </w:t>
      </w:r>
      <w:r>
        <w:t>la fin d</w:t>
      </w:r>
      <w:r w:rsidR="00802633">
        <w:t>’un</w:t>
      </w:r>
      <w:r>
        <w:t xml:space="preserve"> sujet, vous</w:t>
      </w:r>
      <w:r w:rsidR="0000523A">
        <w:t xml:space="preserve"> leur</w:t>
      </w:r>
      <w:r>
        <w:t xml:space="preserve"> remettrez </w:t>
      </w:r>
      <w:r w:rsidR="00B27E3F">
        <w:t xml:space="preserve">un indice qui l’aidera à résoudre </w:t>
      </w:r>
      <w:r w:rsidR="00A12000">
        <w:t>l’énigme finale</w:t>
      </w:r>
      <w:r w:rsidR="002C4D72">
        <w:t>.</w:t>
      </w:r>
    </w:p>
    <w:p w14:paraId="4D761955" w14:textId="167CD5D7" w:rsidR="00AD43F6" w:rsidRDefault="00AD43F6" w:rsidP="00AA3F65">
      <w:pPr>
        <w:pStyle w:val="Cobra-NormalTick"/>
        <w:numPr>
          <w:ilvl w:val="0"/>
          <w:numId w:val="0"/>
        </w:numPr>
      </w:pPr>
      <w:r>
        <w:t xml:space="preserve">Les indices </w:t>
      </w:r>
      <w:r w:rsidR="00F07F89">
        <w:t>à</w:t>
      </w:r>
      <w:r w:rsidR="003968B1">
        <w:t xml:space="preserve"> leur fournir </w:t>
      </w:r>
      <w:r>
        <w:t>seront</w:t>
      </w:r>
      <w:r w:rsidR="00F84B90">
        <w:t xml:space="preserve"> dans l’ordre</w:t>
      </w:r>
      <w:r>
        <w:t> :</w:t>
      </w:r>
    </w:p>
    <w:p w14:paraId="7E0E10E0" w14:textId="6CD2E49F" w:rsidR="00AD43F6" w:rsidRPr="004B31FA" w:rsidRDefault="00B14073" w:rsidP="004B31FA">
      <w:pPr>
        <w:pStyle w:val="Cobra-NormalTick"/>
      </w:pPr>
      <w:r w:rsidRPr="004B31FA">
        <w:t>Alphabet</w:t>
      </w:r>
    </w:p>
    <w:p w14:paraId="0D194211" w14:textId="77777777" w:rsidR="005A7C4D" w:rsidRDefault="0073329F" w:rsidP="005A7C4D">
      <w:pPr>
        <w:pStyle w:val="Cobra-NormalTick"/>
      </w:pPr>
      <w:r w:rsidRPr="0073329F">
        <w:t>Sonic Visualiser</w:t>
      </w:r>
    </w:p>
    <w:p w14:paraId="7AC01B01" w14:textId="5D25C591" w:rsidR="004B31FA" w:rsidRPr="004B31FA" w:rsidRDefault="005A7C4D" w:rsidP="005A7C4D">
      <w:pPr>
        <w:pStyle w:val="Cobra-NormalTick"/>
      </w:pPr>
      <w:r w:rsidRPr="005A7C4D">
        <w:t>Base64</w:t>
      </w:r>
    </w:p>
    <w:p w14:paraId="1C560824" w14:textId="493DE79E" w:rsidR="00D72599" w:rsidRDefault="004B31FA" w:rsidP="005A5928">
      <w:pPr>
        <w:pStyle w:val="Cobra-NormalTick"/>
        <w:numPr>
          <w:ilvl w:val="0"/>
          <w:numId w:val="0"/>
        </w:numPr>
        <w:ind w:firstLine="708"/>
      </w:pPr>
      <w:r>
        <w:t xml:space="preserve">Chacun des sujets </w:t>
      </w:r>
      <w:r w:rsidR="00971822">
        <w:t xml:space="preserve">devra être réalisé en 30 min, </w:t>
      </w:r>
      <w:r w:rsidR="00427280">
        <w:t>vous pouvez</w:t>
      </w:r>
      <w:r w:rsidR="00F7008B">
        <w:t xml:space="preserve"> donner le sujet </w:t>
      </w:r>
      <w:r w:rsidR="00427280">
        <w:t xml:space="preserve">suivant à la fin de ce </w:t>
      </w:r>
      <w:r w:rsidR="00F7008B">
        <w:t>temps</w:t>
      </w:r>
      <w:r w:rsidR="00E163B5">
        <w:t>.</w:t>
      </w:r>
      <w:r w:rsidR="0050669D">
        <w:t xml:space="preserve"> </w:t>
      </w:r>
    </w:p>
    <w:p w14:paraId="741122BB" w14:textId="54910D76" w:rsidR="0050669D" w:rsidRDefault="0050669D" w:rsidP="005A5928">
      <w:pPr>
        <w:pStyle w:val="Cobra-NormalTick"/>
        <w:numPr>
          <w:ilvl w:val="0"/>
          <w:numId w:val="0"/>
        </w:numPr>
        <w:ind w:firstLine="708"/>
      </w:pPr>
      <w:r>
        <w:t xml:space="preserve">Pour l’énigme </w:t>
      </w:r>
      <w:r w:rsidR="00DC2A58">
        <w:t>finale</w:t>
      </w:r>
      <w:r>
        <w:t xml:space="preserve">, les participants vont devoir rentrer </w:t>
      </w:r>
      <w:r w:rsidR="00A0084B">
        <w:t>le flag final</w:t>
      </w:r>
      <w:r>
        <w:t xml:space="preserve"> dans le mot de passe pour accéder à l’archive et ainsi débloquer la fin de l’histoire.</w:t>
      </w:r>
    </w:p>
    <w:p w14:paraId="5A97593F" w14:textId="77777777" w:rsidR="000B6843" w:rsidRDefault="000B6843" w:rsidP="005A5928">
      <w:pPr>
        <w:pStyle w:val="Cobra-NormalTick"/>
        <w:numPr>
          <w:ilvl w:val="0"/>
          <w:numId w:val="0"/>
        </w:numPr>
        <w:ind w:firstLine="708"/>
      </w:pPr>
    </w:p>
    <w:p w14:paraId="5262B3D5" w14:textId="7D58F1D1" w:rsidR="000B6843" w:rsidRDefault="000B6843" w:rsidP="005A5928">
      <w:pPr>
        <w:pStyle w:val="Cobra-NormalTick"/>
        <w:numPr>
          <w:ilvl w:val="0"/>
          <w:numId w:val="0"/>
        </w:numPr>
        <w:ind w:firstLine="708"/>
      </w:pPr>
      <w:r>
        <w:t>En cas d’interrogation</w:t>
      </w:r>
      <w:r w:rsidR="00581FD4">
        <w:t>s</w:t>
      </w:r>
      <w:r>
        <w:t xml:space="preserve"> </w:t>
      </w:r>
      <w:r w:rsidR="0050669D">
        <w:t>sur les sujets ou la trame, n’hésitez pas à contacter un membre de l’équipe Admin via notre serveur Discord. Nous vous répondrons au plus vite.</w:t>
      </w:r>
    </w:p>
    <w:p w14:paraId="6F991B0B" w14:textId="2097A69E" w:rsidR="00DC03B8" w:rsidRPr="00686F8C" w:rsidRDefault="00DC03B8" w:rsidP="00AA3F65">
      <w:pPr>
        <w:pStyle w:val="Cobra-NormalTick"/>
        <w:numPr>
          <w:ilvl w:val="0"/>
          <w:numId w:val="0"/>
        </w:numPr>
        <w:rPr>
          <w:rFonts w:ascii="Bitter" w:hAnsi="Bitter"/>
          <w:sz w:val="24"/>
          <w:szCs w:val="24"/>
        </w:rPr>
      </w:pPr>
      <w:r w:rsidRPr="007D0919">
        <w:br w:type="page"/>
      </w:r>
    </w:p>
    <w:p w14:paraId="5FAF6F5A" w14:textId="77777777" w:rsidR="00DC03B8" w:rsidRPr="00446BBC" w:rsidRDefault="00B35E92" w:rsidP="009E58E1">
      <w:pPr>
        <w:pStyle w:val="Cobra-Title1"/>
      </w:pPr>
      <w:r>
        <w:lastRenderedPageBreak/>
        <w:t>Consignes</w:t>
      </w:r>
    </w:p>
    <w:p w14:paraId="684FC15C" w14:textId="77777777" w:rsidR="00DC03B8" w:rsidRDefault="00DC03B8" w:rsidP="00DC03B8">
      <w:pPr>
        <w:spacing w:after="0" w:line="240" w:lineRule="auto"/>
        <w:rPr>
          <w:rFonts w:ascii="Clear Sans Light" w:hAnsi="Clear Sans Light" w:cs="Clear Sans Light"/>
        </w:rPr>
      </w:pPr>
    </w:p>
    <w:p w14:paraId="56B9D551" w14:textId="77777777" w:rsidR="00192E8B" w:rsidRPr="00A8574A" w:rsidRDefault="00192E8B" w:rsidP="00DC03B8">
      <w:pPr>
        <w:spacing w:after="0" w:line="240" w:lineRule="auto"/>
        <w:rPr>
          <w:rFonts w:ascii="Clear Sans Light" w:hAnsi="Clear Sans Light" w:cs="Clear Sans Light"/>
        </w:rPr>
      </w:pPr>
    </w:p>
    <w:p w14:paraId="0A366F4C" w14:textId="1EED51CF" w:rsidR="006A2076" w:rsidRPr="00D72599" w:rsidRDefault="00D72599" w:rsidP="00D72599">
      <w:pPr>
        <w:pStyle w:val="Cobra-NormalTick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Encouragez-les à s’entraider un maximum, il faut mettre en avant le travail d’équipe et les pousser à avancer ensemble</w:t>
      </w:r>
    </w:p>
    <w:p w14:paraId="656B7925" w14:textId="3BE93A46" w:rsidR="00D72599" w:rsidRPr="00F6431D" w:rsidRDefault="00D72599" w:rsidP="00D72599">
      <w:pPr>
        <w:pStyle w:val="Cobra-NormalTick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Attention, donnez uniquement le sujet et non la correction adressée aux cobras</w:t>
      </w:r>
    </w:p>
    <w:p w14:paraId="3FB04DEA" w14:textId="5FCDFC9F" w:rsidR="00F6431D" w:rsidRPr="00D72599" w:rsidRDefault="00F6431D" w:rsidP="00D72599">
      <w:pPr>
        <w:pStyle w:val="Cobra-NormalTick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Donnez</w:t>
      </w:r>
      <w:r w:rsidR="00EC1FFD"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leur les sujets dans le bon ordre</w:t>
      </w:r>
      <w:r w:rsidR="00EC1FFD">
        <w:rPr>
          <w:rFonts w:ascii="Arial" w:hAnsi="Arial" w:cs="Arial"/>
          <w:color w:val="000000"/>
          <w:sz w:val="21"/>
          <w:szCs w:val="21"/>
          <w:shd w:val="clear" w:color="auto" w:fill="FFFFFF"/>
        </w:rPr>
        <w:t>, attendez la fin des trois</w:t>
      </w:r>
      <w:r w:rsidR="005A2BA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pour leur transmettre la vidéo de l’énigme</w:t>
      </w:r>
    </w:p>
    <w:p w14:paraId="621F9E1F" w14:textId="32680E42" w:rsidR="00D72599" w:rsidRPr="00D759AF" w:rsidRDefault="00BC5070" w:rsidP="00D72599">
      <w:pPr>
        <w:pStyle w:val="Cobra-NormalTick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759AF">
        <w:rPr>
          <w:rFonts w:ascii="Arial" w:hAnsi="Arial" w:cs="Arial"/>
          <w:color w:val="000000"/>
          <w:sz w:val="21"/>
          <w:szCs w:val="21"/>
          <w:shd w:val="clear" w:color="auto" w:fill="FFFFFF"/>
        </w:rPr>
        <w:t>Ne donne</w:t>
      </w:r>
      <w:r w:rsidR="00FC538D" w:rsidRPr="00D759AF">
        <w:rPr>
          <w:rFonts w:ascii="Arial" w:hAnsi="Arial" w:cs="Arial"/>
          <w:color w:val="000000"/>
          <w:sz w:val="21"/>
          <w:szCs w:val="21"/>
          <w:shd w:val="clear" w:color="auto" w:fill="FFFFFF"/>
        </w:rPr>
        <w:t>z</w:t>
      </w:r>
      <w:r w:rsidRPr="00D759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jamais directement les réponses </w:t>
      </w:r>
    </w:p>
    <w:p w14:paraId="62137673" w14:textId="77777777" w:rsidR="00D72599" w:rsidRPr="006A2076" w:rsidRDefault="00D72599">
      <w:pPr>
        <w:pStyle w:val="Cobra-Normal"/>
      </w:pPr>
    </w:p>
    <w:sectPr w:rsidR="00D72599" w:rsidRPr="006A2076" w:rsidSect="007B3BD9">
      <w:footerReference w:type="default" r:id="rId14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1ABB" w14:textId="77777777" w:rsidR="003A2D4F" w:rsidRDefault="003A2D4F" w:rsidP="00353C27">
      <w:pPr>
        <w:spacing w:after="0" w:line="240" w:lineRule="auto"/>
      </w:pPr>
      <w:r>
        <w:separator/>
      </w:r>
    </w:p>
  </w:endnote>
  <w:endnote w:type="continuationSeparator" w:id="0">
    <w:p w14:paraId="6433FC90" w14:textId="77777777" w:rsidR="003A2D4F" w:rsidRDefault="003A2D4F" w:rsidP="00353C27">
      <w:pPr>
        <w:spacing w:after="0" w:line="240" w:lineRule="auto"/>
      </w:pPr>
      <w:r>
        <w:continuationSeparator/>
      </w:r>
    </w:p>
  </w:endnote>
  <w:endnote w:type="continuationNotice" w:id="1">
    <w:p w14:paraId="255DD4FD" w14:textId="77777777" w:rsidR="003A2D4F" w:rsidRDefault="003A2D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628313"/>
      <w:docPartObj>
        <w:docPartGallery w:val="Page Numbers (Bottom of Page)"/>
        <w:docPartUnique/>
      </w:docPartObj>
    </w:sdtPr>
    <w:sdtContent>
      <w:p w14:paraId="2C3DB330" w14:textId="3D66EFD5" w:rsidR="00CA61A0" w:rsidRDefault="00CA61A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72634" w14:textId="77777777" w:rsidR="00F129A3" w:rsidRPr="00F129A3" w:rsidRDefault="00F129A3" w:rsidP="006F7A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13DC" w14:textId="77777777" w:rsidR="003A2D4F" w:rsidRDefault="003A2D4F" w:rsidP="00353C27">
      <w:pPr>
        <w:spacing w:after="0" w:line="240" w:lineRule="auto"/>
      </w:pPr>
      <w:r>
        <w:separator/>
      </w:r>
    </w:p>
  </w:footnote>
  <w:footnote w:type="continuationSeparator" w:id="0">
    <w:p w14:paraId="35A6A461" w14:textId="77777777" w:rsidR="003A2D4F" w:rsidRDefault="003A2D4F" w:rsidP="00353C27">
      <w:pPr>
        <w:spacing w:after="0" w:line="240" w:lineRule="auto"/>
      </w:pPr>
      <w:r>
        <w:continuationSeparator/>
      </w:r>
    </w:p>
  </w:footnote>
  <w:footnote w:type="continuationNotice" w:id="1">
    <w:p w14:paraId="07632EA8" w14:textId="77777777" w:rsidR="003A2D4F" w:rsidRDefault="003A2D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02D40"/>
    <w:multiLevelType w:val="hybridMultilevel"/>
    <w:tmpl w:val="221AA91C"/>
    <w:lvl w:ilvl="0" w:tplc="C004DCF4">
      <w:numFmt w:val="bullet"/>
      <w:lvlText w:val="-"/>
      <w:lvlJc w:val="left"/>
      <w:pPr>
        <w:ind w:left="720" w:hanging="360"/>
      </w:pPr>
      <w:rPr>
        <w:rFonts w:ascii="Clear Sans Light" w:eastAsiaTheme="minorHAnsi" w:hAnsi="Clear Sans Light" w:cs="Clear Sans Light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82B1F"/>
    <w:multiLevelType w:val="hybridMultilevel"/>
    <w:tmpl w:val="D68EB4F4"/>
    <w:lvl w:ilvl="0" w:tplc="DD56C1DE">
      <w:numFmt w:val="bullet"/>
      <w:lvlText w:val=""/>
      <w:lvlJc w:val="left"/>
      <w:pPr>
        <w:ind w:left="720" w:hanging="360"/>
      </w:pPr>
      <w:rPr>
        <w:rFonts w:ascii="Symbol" w:eastAsiaTheme="minorHAnsi" w:hAnsi="Symbol" w:cs="Clear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2"/>
  </w:num>
  <w:num w:numId="5">
    <w:abstractNumId w:val="8"/>
  </w:num>
  <w:num w:numId="6">
    <w:abstractNumId w:val="1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5"/>
  </w:num>
  <w:num w:numId="14">
    <w:abstractNumId w:val="1"/>
  </w:num>
  <w:num w:numId="15">
    <w:abstractNumId w:val="11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29"/>
    <w:rsid w:val="00001322"/>
    <w:rsid w:val="000033A9"/>
    <w:rsid w:val="0000523A"/>
    <w:rsid w:val="00005893"/>
    <w:rsid w:val="00013516"/>
    <w:rsid w:val="00016700"/>
    <w:rsid w:val="00017E61"/>
    <w:rsid w:val="00033FC1"/>
    <w:rsid w:val="0003545A"/>
    <w:rsid w:val="00046430"/>
    <w:rsid w:val="0005204A"/>
    <w:rsid w:val="00052C7E"/>
    <w:rsid w:val="000572E1"/>
    <w:rsid w:val="0005738F"/>
    <w:rsid w:val="0006200F"/>
    <w:rsid w:val="00062403"/>
    <w:rsid w:val="00062C49"/>
    <w:rsid w:val="00071D45"/>
    <w:rsid w:val="0008235C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B6843"/>
    <w:rsid w:val="000D2230"/>
    <w:rsid w:val="000E38C7"/>
    <w:rsid w:val="000E770E"/>
    <w:rsid w:val="000F13BD"/>
    <w:rsid w:val="000F3FEA"/>
    <w:rsid w:val="00100D9A"/>
    <w:rsid w:val="00100ECF"/>
    <w:rsid w:val="00110AD0"/>
    <w:rsid w:val="0011328A"/>
    <w:rsid w:val="00114876"/>
    <w:rsid w:val="00121B41"/>
    <w:rsid w:val="00134823"/>
    <w:rsid w:val="0014222F"/>
    <w:rsid w:val="001427EB"/>
    <w:rsid w:val="00142AFA"/>
    <w:rsid w:val="00144259"/>
    <w:rsid w:val="0014674C"/>
    <w:rsid w:val="0015137C"/>
    <w:rsid w:val="0016201F"/>
    <w:rsid w:val="00166A11"/>
    <w:rsid w:val="00176A7C"/>
    <w:rsid w:val="00184109"/>
    <w:rsid w:val="001905F8"/>
    <w:rsid w:val="00192E8B"/>
    <w:rsid w:val="001936F1"/>
    <w:rsid w:val="00195B1B"/>
    <w:rsid w:val="001972A1"/>
    <w:rsid w:val="001A0860"/>
    <w:rsid w:val="001A443F"/>
    <w:rsid w:val="001B2B83"/>
    <w:rsid w:val="001B5491"/>
    <w:rsid w:val="001B6FF7"/>
    <w:rsid w:val="001C4FB8"/>
    <w:rsid w:val="001C5F15"/>
    <w:rsid w:val="001C6816"/>
    <w:rsid w:val="001C7BEF"/>
    <w:rsid w:val="001D549D"/>
    <w:rsid w:val="001D55D8"/>
    <w:rsid w:val="001D6043"/>
    <w:rsid w:val="001F05EC"/>
    <w:rsid w:val="001F18E4"/>
    <w:rsid w:val="001F52D1"/>
    <w:rsid w:val="001F612A"/>
    <w:rsid w:val="00201328"/>
    <w:rsid w:val="00206410"/>
    <w:rsid w:val="00224336"/>
    <w:rsid w:val="00247D8E"/>
    <w:rsid w:val="00260611"/>
    <w:rsid w:val="0026342B"/>
    <w:rsid w:val="0026424E"/>
    <w:rsid w:val="00270E31"/>
    <w:rsid w:val="002711F9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3903"/>
    <w:rsid w:val="002C4D55"/>
    <w:rsid w:val="002C4D72"/>
    <w:rsid w:val="002D6C2A"/>
    <w:rsid w:val="002E761E"/>
    <w:rsid w:val="002F3B1F"/>
    <w:rsid w:val="002F3B6E"/>
    <w:rsid w:val="0030050A"/>
    <w:rsid w:val="003027B8"/>
    <w:rsid w:val="003153D8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72AF8"/>
    <w:rsid w:val="003864D0"/>
    <w:rsid w:val="003911FC"/>
    <w:rsid w:val="00392429"/>
    <w:rsid w:val="0039336D"/>
    <w:rsid w:val="00394ADA"/>
    <w:rsid w:val="00395649"/>
    <w:rsid w:val="003968B1"/>
    <w:rsid w:val="00397923"/>
    <w:rsid w:val="00397A2F"/>
    <w:rsid w:val="003A0F8E"/>
    <w:rsid w:val="003A2D4F"/>
    <w:rsid w:val="003A3EC6"/>
    <w:rsid w:val="003A7D7D"/>
    <w:rsid w:val="003B1B93"/>
    <w:rsid w:val="003B442D"/>
    <w:rsid w:val="003B4D21"/>
    <w:rsid w:val="003C0F0F"/>
    <w:rsid w:val="003C34CB"/>
    <w:rsid w:val="003C38C7"/>
    <w:rsid w:val="003C4498"/>
    <w:rsid w:val="003D5F26"/>
    <w:rsid w:val="003E0F57"/>
    <w:rsid w:val="003E368C"/>
    <w:rsid w:val="003E712D"/>
    <w:rsid w:val="003F3D28"/>
    <w:rsid w:val="003F4038"/>
    <w:rsid w:val="00405810"/>
    <w:rsid w:val="004103C1"/>
    <w:rsid w:val="004200F6"/>
    <w:rsid w:val="00427280"/>
    <w:rsid w:val="0043308A"/>
    <w:rsid w:val="004367CB"/>
    <w:rsid w:val="00444A5D"/>
    <w:rsid w:val="004458DD"/>
    <w:rsid w:val="004476D7"/>
    <w:rsid w:val="00450067"/>
    <w:rsid w:val="004532D0"/>
    <w:rsid w:val="004564AD"/>
    <w:rsid w:val="0046555F"/>
    <w:rsid w:val="00472A25"/>
    <w:rsid w:val="00473120"/>
    <w:rsid w:val="00473424"/>
    <w:rsid w:val="004752BF"/>
    <w:rsid w:val="00481FBD"/>
    <w:rsid w:val="00487782"/>
    <w:rsid w:val="004925FA"/>
    <w:rsid w:val="00492A14"/>
    <w:rsid w:val="00495B04"/>
    <w:rsid w:val="004B09AF"/>
    <w:rsid w:val="004B31FA"/>
    <w:rsid w:val="004B4729"/>
    <w:rsid w:val="004C07BD"/>
    <w:rsid w:val="004C62C4"/>
    <w:rsid w:val="004D05C3"/>
    <w:rsid w:val="004D7DF9"/>
    <w:rsid w:val="004E5734"/>
    <w:rsid w:val="00503933"/>
    <w:rsid w:val="005052EA"/>
    <w:rsid w:val="00506583"/>
    <w:rsid w:val="0050669D"/>
    <w:rsid w:val="00514C64"/>
    <w:rsid w:val="0051504B"/>
    <w:rsid w:val="005203B8"/>
    <w:rsid w:val="0052253D"/>
    <w:rsid w:val="00525F6F"/>
    <w:rsid w:val="00526773"/>
    <w:rsid w:val="00531048"/>
    <w:rsid w:val="00541AF5"/>
    <w:rsid w:val="00551D17"/>
    <w:rsid w:val="00560DC1"/>
    <w:rsid w:val="00563B2D"/>
    <w:rsid w:val="00565587"/>
    <w:rsid w:val="005719F4"/>
    <w:rsid w:val="00573C91"/>
    <w:rsid w:val="00581FD4"/>
    <w:rsid w:val="005828C3"/>
    <w:rsid w:val="00583787"/>
    <w:rsid w:val="00584D0C"/>
    <w:rsid w:val="005938F1"/>
    <w:rsid w:val="00594958"/>
    <w:rsid w:val="005974F8"/>
    <w:rsid w:val="005A1D04"/>
    <w:rsid w:val="005A2BA3"/>
    <w:rsid w:val="005A518F"/>
    <w:rsid w:val="005A5928"/>
    <w:rsid w:val="005A7C4D"/>
    <w:rsid w:val="005B09F8"/>
    <w:rsid w:val="005B5CE1"/>
    <w:rsid w:val="005C40EA"/>
    <w:rsid w:val="005C51F1"/>
    <w:rsid w:val="005C7AB6"/>
    <w:rsid w:val="005D067C"/>
    <w:rsid w:val="005E0FDF"/>
    <w:rsid w:val="005E1AD9"/>
    <w:rsid w:val="005E5FA6"/>
    <w:rsid w:val="005F02DC"/>
    <w:rsid w:val="005F3EC5"/>
    <w:rsid w:val="005F435F"/>
    <w:rsid w:val="005F5018"/>
    <w:rsid w:val="005F6256"/>
    <w:rsid w:val="006013B0"/>
    <w:rsid w:val="00601F48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45914"/>
    <w:rsid w:val="00655CFA"/>
    <w:rsid w:val="006560C2"/>
    <w:rsid w:val="00661100"/>
    <w:rsid w:val="00663A53"/>
    <w:rsid w:val="00665281"/>
    <w:rsid w:val="00673659"/>
    <w:rsid w:val="0067408C"/>
    <w:rsid w:val="00686EB0"/>
    <w:rsid w:val="00686F8C"/>
    <w:rsid w:val="006925EA"/>
    <w:rsid w:val="00692E3C"/>
    <w:rsid w:val="0069535D"/>
    <w:rsid w:val="006A1656"/>
    <w:rsid w:val="006A2076"/>
    <w:rsid w:val="006B01FE"/>
    <w:rsid w:val="006B5C0B"/>
    <w:rsid w:val="006D0C5A"/>
    <w:rsid w:val="006D1D26"/>
    <w:rsid w:val="006D301C"/>
    <w:rsid w:val="006E042A"/>
    <w:rsid w:val="006E0455"/>
    <w:rsid w:val="006E0B2B"/>
    <w:rsid w:val="006E0F7A"/>
    <w:rsid w:val="006E1E7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29F"/>
    <w:rsid w:val="007335B9"/>
    <w:rsid w:val="00736E0E"/>
    <w:rsid w:val="0074506D"/>
    <w:rsid w:val="00753D34"/>
    <w:rsid w:val="00760A98"/>
    <w:rsid w:val="00760B52"/>
    <w:rsid w:val="007675F1"/>
    <w:rsid w:val="00771983"/>
    <w:rsid w:val="0077421C"/>
    <w:rsid w:val="00795B17"/>
    <w:rsid w:val="007B1AAF"/>
    <w:rsid w:val="007B3BD9"/>
    <w:rsid w:val="007B7FFD"/>
    <w:rsid w:val="007C1EA4"/>
    <w:rsid w:val="007D0919"/>
    <w:rsid w:val="007E0CF3"/>
    <w:rsid w:val="007E5DCE"/>
    <w:rsid w:val="007E747E"/>
    <w:rsid w:val="007F28CE"/>
    <w:rsid w:val="007F406B"/>
    <w:rsid w:val="007F56C9"/>
    <w:rsid w:val="0080171B"/>
    <w:rsid w:val="00802526"/>
    <w:rsid w:val="0080256C"/>
    <w:rsid w:val="00802633"/>
    <w:rsid w:val="0080345B"/>
    <w:rsid w:val="008040E2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5736"/>
    <w:rsid w:val="008A0D3A"/>
    <w:rsid w:val="008A1216"/>
    <w:rsid w:val="008A1BE3"/>
    <w:rsid w:val="008A228B"/>
    <w:rsid w:val="008B08D7"/>
    <w:rsid w:val="008B51E3"/>
    <w:rsid w:val="008C407B"/>
    <w:rsid w:val="008C4750"/>
    <w:rsid w:val="008C5EBC"/>
    <w:rsid w:val="008C612C"/>
    <w:rsid w:val="008D2AA4"/>
    <w:rsid w:val="008E7C8A"/>
    <w:rsid w:val="008F2CF8"/>
    <w:rsid w:val="008F3821"/>
    <w:rsid w:val="008F53B1"/>
    <w:rsid w:val="0090737D"/>
    <w:rsid w:val="00911274"/>
    <w:rsid w:val="00920EB9"/>
    <w:rsid w:val="00924D44"/>
    <w:rsid w:val="00937C54"/>
    <w:rsid w:val="00953BCF"/>
    <w:rsid w:val="0095418B"/>
    <w:rsid w:val="009629E5"/>
    <w:rsid w:val="00963D66"/>
    <w:rsid w:val="00964892"/>
    <w:rsid w:val="00965C9C"/>
    <w:rsid w:val="0096753B"/>
    <w:rsid w:val="00971822"/>
    <w:rsid w:val="0097205A"/>
    <w:rsid w:val="00982CB8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D3991"/>
    <w:rsid w:val="009D3EAD"/>
    <w:rsid w:val="009D4382"/>
    <w:rsid w:val="009E4203"/>
    <w:rsid w:val="009E58E1"/>
    <w:rsid w:val="009E659F"/>
    <w:rsid w:val="009F02D2"/>
    <w:rsid w:val="009F34B8"/>
    <w:rsid w:val="00A0084B"/>
    <w:rsid w:val="00A12000"/>
    <w:rsid w:val="00A14AAE"/>
    <w:rsid w:val="00A15F66"/>
    <w:rsid w:val="00A16368"/>
    <w:rsid w:val="00A22F18"/>
    <w:rsid w:val="00A33520"/>
    <w:rsid w:val="00A42B13"/>
    <w:rsid w:val="00A45A88"/>
    <w:rsid w:val="00A46533"/>
    <w:rsid w:val="00A4765B"/>
    <w:rsid w:val="00A538D6"/>
    <w:rsid w:val="00A53B54"/>
    <w:rsid w:val="00A634FD"/>
    <w:rsid w:val="00A661C2"/>
    <w:rsid w:val="00A71575"/>
    <w:rsid w:val="00A81600"/>
    <w:rsid w:val="00A8574A"/>
    <w:rsid w:val="00A90B72"/>
    <w:rsid w:val="00AA3F65"/>
    <w:rsid w:val="00AA5673"/>
    <w:rsid w:val="00AA63E1"/>
    <w:rsid w:val="00AB2509"/>
    <w:rsid w:val="00AB291B"/>
    <w:rsid w:val="00AB45A6"/>
    <w:rsid w:val="00AB6FD2"/>
    <w:rsid w:val="00AC34BB"/>
    <w:rsid w:val="00AC3831"/>
    <w:rsid w:val="00AC4A87"/>
    <w:rsid w:val="00AC7415"/>
    <w:rsid w:val="00AC785A"/>
    <w:rsid w:val="00AD0AF6"/>
    <w:rsid w:val="00AD348F"/>
    <w:rsid w:val="00AD43F6"/>
    <w:rsid w:val="00AF1074"/>
    <w:rsid w:val="00AF4FFE"/>
    <w:rsid w:val="00AF7B56"/>
    <w:rsid w:val="00B002A4"/>
    <w:rsid w:val="00B066E0"/>
    <w:rsid w:val="00B068A6"/>
    <w:rsid w:val="00B116E4"/>
    <w:rsid w:val="00B126ED"/>
    <w:rsid w:val="00B13D9F"/>
    <w:rsid w:val="00B14073"/>
    <w:rsid w:val="00B2094B"/>
    <w:rsid w:val="00B23F74"/>
    <w:rsid w:val="00B27E3F"/>
    <w:rsid w:val="00B30DFE"/>
    <w:rsid w:val="00B35E92"/>
    <w:rsid w:val="00B428C8"/>
    <w:rsid w:val="00B45593"/>
    <w:rsid w:val="00B471C2"/>
    <w:rsid w:val="00B516B9"/>
    <w:rsid w:val="00B57A80"/>
    <w:rsid w:val="00B64793"/>
    <w:rsid w:val="00B70583"/>
    <w:rsid w:val="00B716F0"/>
    <w:rsid w:val="00B7250B"/>
    <w:rsid w:val="00B74FD1"/>
    <w:rsid w:val="00B82942"/>
    <w:rsid w:val="00B92EE4"/>
    <w:rsid w:val="00B93CBE"/>
    <w:rsid w:val="00B95E75"/>
    <w:rsid w:val="00BA5BDA"/>
    <w:rsid w:val="00BB0698"/>
    <w:rsid w:val="00BB432B"/>
    <w:rsid w:val="00BB7C52"/>
    <w:rsid w:val="00BC486B"/>
    <w:rsid w:val="00BC5070"/>
    <w:rsid w:val="00BC5D4B"/>
    <w:rsid w:val="00BC5E87"/>
    <w:rsid w:val="00BC7127"/>
    <w:rsid w:val="00BE0E99"/>
    <w:rsid w:val="00BF5537"/>
    <w:rsid w:val="00BF6409"/>
    <w:rsid w:val="00C02739"/>
    <w:rsid w:val="00C05AB9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54B9"/>
    <w:rsid w:val="00C767A0"/>
    <w:rsid w:val="00C857F6"/>
    <w:rsid w:val="00C865A8"/>
    <w:rsid w:val="00CA0569"/>
    <w:rsid w:val="00CA0B9B"/>
    <w:rsid w:val="00CA61A0"/>
    <w:rsid w:val="00CB04C5"/>
    <w:rsid w:val="00CC0804"/>
    <w:rsid w:val="00CC3FB4"/>
    <w:rsid w:val="00CD1C60"/>
    <w:rsid w:val="00CD6856"/>
    <w:rsid w:val="00CD6A13"/>
    <w:rsid w:val="00CE0211"/>
    <w:rsid w:val="00D01A45"/>
    <w:rsid w:val="00D121C4"/>
    <w:rsid w:val="00D15E41"/>
    <w:rsid w:val="00D161A7"/>
    <w:rsid w:val="00D2123C"/>
    <w:rsid w:val="00D233B1"/>
    <w:rsid w:val="00D27BED"/>
    <w:rsid w:val="00D401AF"/>
    <w:rsid w:val="00D55CCE"/>
    <w:rsid w:val="00D62462"/>
    <w:rsid w:val="00D6506E"/>
    <w:rsid w:val="00D72599"/>
    <w:rsid w:val="00D759AF"/>
    <w:rsid w:val="00D8047B"/>
    <w:rsid w:val="00D80620"/>
    <w:rsid w:val="00D8523F"/>
    <w:rsid w:val="00D901F5"/>
    <w:rsid w:val="00D91FC2"/>
    <w:rsid w:val="00D95AA7"/>
    <w:rsid w:val="00DA08D0"/>
    <w:rsid w:val="00DC03B8"/>
    <w:rsid w:val="00DC1A92"/>
    <w:rsid w:val="00DC2A58"/>
    <w:rsid w:val="00DC3B9C"/>
    <w:rsid w:val="00DD3324"/>
    <w:rsid w:val="00DD354B"/>
    <w:rsid w:val="00DD4D4E"/>
    <w:rsid w:val="00DD5101"/>
    <w:rsid w:val="00DD601C"/>
    <w:rsid w:val="00DE1E85"/>
    <w:rsid w:val="00DE467A"/>
    <w:rsid w:val="00DF6640"/>
    <w:rsid w:val="00E00405"/>
    <w:rsid w:val="00E01AFF"/>
    <w:rsid w:val="00E07400"/>
    <w:rsid w:val="00E077D1"/>
    <w:rsid w:val="00E16150"/>
    <w:rsid w:val="00E163B5"/>
    <w:rsid w:val="00E227D3"/>
    <w:rsid w:val="00E30CB1"/>
    <w:rsid w:val="00E33ECD"/>
    <w:rsid w:val="00E347DD"/>
    <w:rsid w:val="00E554A6"/>
    <w:rsid w:val="00E62D78"/>
    <w:rsid w:val="00E65C98"/>
    <w:rsid w:val="00E67DC4"/>
    <w:rsid w:val="00E73F20"/>
    <w:rsid w:val="00E874C9"/>
    <w:rsid w:val="00E879E6"/>
    <w:rsid w:val="00E87D47"/>
    <w:rsid w:val="00E947D0"/>
    <w:rsid w:val="00E94A09"/>
    <w:rsid w:val="00E9687E"/>
    <w:rsid w:val="00E96FF4"/>
    <w:rsid w:val="00EA2FA8"/>
    <w:rsid w:val="00EA3106"/>
    <w:rsid w:val="00EA601B"/>
    <w:rsid w:val="00EB47C5"/>
    <w:rsid w:val="00EC1FFD"/>
    <w:rsid w:val="00EC47FF"/>
    <w:rsid w:val="00EC4DA2"/>
    <w:rsid w:val="00ED48D1"/>
    <w:rsid w:val="00ED6311"/>
    <w:rsid w:val="00EE093C"/>
    <w:rsid w:val="00EE5211"/>
    <w:rsid w:val="00EF784F"/>
    <w:rsid w:val="00F07F89"/>
    <w:rsid w:val="00F129A3"/>
    <w:rsid w:val="00F23E9D"/>
    <w:rsid w:val="00F3789E"/>
    <w:rsid w:val="00F4517A"/>
    <w:rsid w:val="00F470E4"/>
    <w:rsid w:val="00F53DD6"/>
    <w:rsid w:val="00F56486"/>
    <w:rsid w:val="00F56BC7"/>
    <w:rsid w:val="00F642CC"/>
    <w:rsid w:val="00F6431D"/>
    <w:rsid w:val="00F7008B"/>
    <w:rsid w:val="00F7279C"/>
    <w:rsid w:val="00F754A8"/>
    <w:rsid w:val="00F75EBD"/>
    <w:rsid w:val="00F76D39"/>
    <w:rsid w:val="00F80352"/>
    <w:rsid w:val="00F8271F"/>
    <w:rsid w:val="00F83634"/>
    <w:rsid w:val="00F8386A"/>
    <w:rsid w:val="00F84B90"/>
    <w:rsid w:val="00F85CBF"/>
    <w:rsid w:val="00F90808"/>
    <w:rsid w:val="00FA0314"/>
    <w:rsid w:val="00FA5F42"/>
    <w:rsid w:val="00FB5DDA"/>
    <w:rsid w:val="00FB5E66"/>
    <w:rsid w:val="00FC0066"/>
    <w:rsid w:val="00FC0D06"/>
    <w:rsid w:val="00FC394A"/>
    <w:rsid w:val="00FC538D"/>
    <w:rsid w:val="00FC78D6"/>
    <w:rsid w:val="00FD016C"/>
    <w:rsid w:val="00FD2DDD"/>
    <w:rsid w:val="00FD49D2"/>
    <w:rsid w:val="00FE1EC1"/>
    <w:rsid w:val="00FE352E"/>
    <w:rsid w:val="00FF7068"/>
    <w:rsid w:val="00FF783B"/>
    <w:rsid w:val="5C30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A05EED"/>
  <w15:chartTrackingRefBased/>
  <w15:docId w15:val="{7ADFF945-FD76-4FC7-9A52-C207E2B5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it.ly/Ioduijxuiy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e\Downloads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0E96-4B9B-47F7-9069-F06B604A0FD2}"/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66b3f1f0-7b2c-4aa7-93d3-b6b8ac0717bf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d95fd534-4c54-4d0d-8912-e74ddc1547df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</Template>
  <TotalTime>659</TotalTime>
  <Pages>3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</dc:creator>
  <cp:keywords/>
  <dc:description/>
  <cp:lastModifiedBy>Morgane Heudelot</cp:lastModifiedBy>
  <cp:revision>72</cp:revision>
  <cp:lastPrinted>2019-12-31T23:04:00Z</cp:lastPrinted>
  <dcterms:created xsi:type="dcterms:W3CDTF">2021-05-10T22:27:00Z</dcterms:created>
  <dcterms:modified xsi:type="dcterms:W3CDTF">2021-05-18T11:29:00Z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