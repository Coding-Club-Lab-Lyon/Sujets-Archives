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CEF94" w14:textId="77777777" w:rsidR="000033A9" w:rsidRDefault="000033A9" w:rsidP="000033A9">
      <w:pPr>
        <w:spacing w:after="0" w:line="240" w:lineRule="auto"/>
      </w:pPr>
    </w:p>
    <w:p w14:paraId="304FE3BF" w14:textId="77777777" w:rsidR="000033A9" w:rsidRDefault="000033A9" w:rsidP="000033A9">
      <w:pPr>
        <w:spacing w:after="0" w:line="240" w:lineRule="auto"/>
      </w:pPr>
    </w:p>
    <w:p w14:paraId="03E0EE35" w14:textId="77777777" w:rsidR="000033A9" w:rsidRDefault="000033A9" w:rsidP="000033A9">
      <w:pPr>
        <w:spacing w:after="0" w:line="240" w:lineRule="auto"/>
      </w:pPr>
    </w:p>
    <w:p w14:paraId="0CF320A6" w14:textId="77777777" w:rsidR="000E7C91" w:rsidRDefault="000E7C91" w:rsidP="000033A9">
      <w:pPr>
        <w:spacing w:after="0" w:line="240" w:lineRule="auto"/>
      </w:pPr>
    </w:p>
    <w:p w14:paraId="2B0D63EF" w14:textId="23EF209E" w:rsidR="1005832B" w:rsidRPr="00625DC2" w:rsidRDefault="1005832B" w:rsidP="7FDA7286">
      <w:pPr>
        <w:pStyle w:val="Cobra-Title"/>
        <w:rPr>
          <w:lang w:val="fr-FR"/>
        </w:rPr>
      </w:pPr>
      <w:r w:rsidRPr="00625DC2">
        <w:rPr>
          <w:rFonts w:eastAsia="Calibri"/>
          <w:lang w:val="fr-FR"/>
        </w:rPr>
        <w:t>L’entraînement de Monseigneur Node – Partie 3</w:t>
      </w:r>
    </w:p>
    <w:p w14:paraId="3F4DB866" w14:textId="398CC043" w:rsidR="7FDA7286" w:rsidRPr="00625DC2" w:rsidRDefault="7FDA7286" w:rsidP="7FDA7286">
      <w:pPr>
        <w:pStyle w:val="Cobra-Title"/>
        <w:rPr>
          <w:rFonts w:eastAsia="Calibri"/>
          <w:lang w:val="fr-FR"/>
        </w:rPr>
      </w:pPr>
    </w:p>
    <w:p w14:paraId="06898ECA" w14:textId="2555EAE3" w:rsidR="000033A9" w:rsidRPr="00FB5DDA" w:rsidRDefault="000033A9" w:rsidP="44FA3029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</w:rPr>
      </w:pPr>
      <w:r w:rsidRPr="00FB5DDA">
        <w:rPr>
          <w:rFonts w:ascii="Clear Sans Light" w:hAnsi="Clear Sans Light" w:cs="Clear Sans Light"/>
          <w:sz w:val="16"/>
          <w:szCs w:val="16"/>
        </w:rPr>
        <w:t xml:space="preserve">version </w:t>
      </w:r>
      <w:r w:rsidR="000E7C91">
        <w:rPr>
          <w:rFonts w:ascii="Clear Sans Light" w:hAnsi="Clear Sans Light" w:cs="Clear Sans Light"/>
          <w:sz w:val="16"/>
          <w:szCs w:val="16"/>
        </w:rPr>
        <w:t>5.0</w:t>
      </w:r>
    </w:p>
    <w:p w14:paraId="03A7E43B" w14:textId="6FF34C32" w:rsidR="000033A9" w:rsidRPr="00FB5DDA" w:rsidRDefault="000033A9" w:rsidP="00565587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</w:rPr>
      </w:pPr>
    </w:p>
    <w:p w14:paraId="5AEB59BD" w14:textId="77777777" w:rsidR="000033A9" w:rsidRPr="002442F8" w:rsidRDefault="000033A9" w:rsidP="000033A9">
      <w:pPr>
        <w:spacing w:after="0" w:line="240" w:lineRule="auto"/>
        <w:rPr>
          <w:rFonts w:ascii="Clear Sans" w:hAnsi="Clear Sans" w:cs="Clear Sans"/>
        </w:rPr>
      </w:pPr>
    </w:p>
    <w:p w14:paraId="11DE8B3E" w14:textId="77777777" w:rsidR="000033A9" w:rsidRDefault="000033A9" w:rsidP="000033A9">
      <w:pPr>
        <w:spacing w:after="0" w:line="240" w:lineRule="auto"/>
        <w:rPr>
          <w:rFonts w:ascii="Clear Sans" w:hAnsi="Clear Sans" w:cs="Clear Sans"/>
        </w:rPr>
      </w:pPr>
    </w:p>
    <w:p w14:paraId="21908C5D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41658029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6DF27D75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0AC3E62C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1861D26B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7BD221B1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  <w:r>
        <w:rPr>
          <w:rFonts w:ascii="Clear Sans" w:hAnsi="Clear Sans" w:cs="Clear Sans"/>
          <w:noProof/>
        </w:rPr>
        <w:drawing>
          <wp:anchor distT="0" distB="0" distL="114300" distR="114300" simplePos="0" relativeHeight="251658241" behindDoc="1" locked="0" layoutInCell="1" allowOverlap="1" wp14:anchorId="02BF5EA2" wp14:editId="029E0BE0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386CD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503737EB" w14:textId="7777777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71691D37" w14:textId="77777777" w:rsidR="00BB7C52" w:rsidRPr="002442F8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6892C7EE" w14:textId="77777777" w:rsidR="000033A9" w:rsidRPr="002442F8" w:rsidRDefault="000033A9" w:rsidP="000033A9">
      <w:pPr>
        <w:spacing w:after="0" w:line="240" w:lineRule="auto"/>
        <w:jc w:val="center"/>
        <w:rPr>
          <w:rFonts w:ascii="Clear Sans" w:hAnsi="Clear Sans" w:cs="Clear Sans"/>
          <w:noProof/>
        </w:rPr>
      </w:pPr>
    </w:p>
    <w:p w14:paraId="620CE687" w14:textId="77777777" w:rsidR="003E0F57" w:rsidRPr="002442F8" w:rsidRDefault="003E0F57" w:rsidP="000033A9">
      <w:pPr>
        <w:spacing w:after="0" w:line="240" w:lineRule="auto"/>
        <w:jc w:val="center"/>
        <w:rPr>
          <w:rFonts w:ascii="Clear Sans" w:hAnsi="Clear Sans" w:cs="Clear Sans"/>
        </w:rPr>
      </w:pPr>
    </w:p>
    <w:p w14:paraId="23F4A68E" w14:textId="77777777" w:rsidR="000033A9" w:rsidRDefault="000033A9" w:rsidP="000033A9">
      <w:pPr>
        <w:spacing w:after="0" w:line="240" w:lineRule="auto"/>
        <w:jc w:val="center"/>
        <w:rPr>
          <w:rFonts w:ascii="Clear Sans" w:hAnsi="Clear Sans" w:cs="Clear Sans"/>
        </w:rPr>
      </w:pPr>
    </w:p>
    <w:p w14:paraId="7BA6636F" w14:textId="77777777" w:rsidR="00BE0E99" w:rsidRDefault="00BB7C52">
      <w:pPr>
        <w:rPr>
          <w:rFonts w:ascii="Clear Sans Light" w:hAnsi="Clear Sans Light" w:cs="Clear Sans Light"/>
        </w:rPr>
      </w:pPr>
      <w:r>
        <w:rPr>
          <w:rFonts w:ascii="Clear Sans Light" w:hAnsi="Clear Sans Light" w:cs="Clear Sans Light"/>
          <w:noProof/>
        </w:rPr>
        <w:drawing>
          <wp:anchor distT="0" distB="0" distL="114300" distR="114300" simplePos="0" relativeHeight="251658240" behindDoc="1" locked="0" layoutInCell="1" allowOverlap="1" wp14:anchorId="043A4B80" wp14:editId="4B6F1DAD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>
        <w:rPr>
          <w:rFonts w:ascii="Clear Sans Light" w:hAnsi="Clear Sans Light" w:cs="Clear Sans Light"/>
        </w:rPr>
        <w:br w:type="page"/>
      </w:r>
    </w:p>
    <w:p w14:paraId="39418EF6" w14:textId="77777777" w:rsidR="000033A9" w:rsidRPr="00446BBC" w:rsidRDefault="000033A9" w:rsidP="009E58E1">
      <w:pPr>
        <w:pStyle w:val="Cobra-Title1"/>
      </w:pPr>
      <w:r w:rsidRPr="00446BBC">
        <w:t>Introduction</w:t>
      </w:r>
    </w:p>
    <w:p w14:paraId="2316541A" w14:textId="77777777" w:rsidR="0095418B" w:rsidRDefault="0095418B" w:rsidP="0067408C">
      <w:pPr>
        <w:spacing w:after="0" w:line="240" w:lineRule="auto"/>
        <w:rPr>
          <w:rFonts w:ascii="Clear Sans" w:hAnsi="Clear Sans" w:cs="Clear Sans"/>
        </w:rPr>
      </w:pPr>
    </w:p>
    <w:p w14:paraId="2AA53008" w14:textId="77777777" w:rsidR="00831822" w:rsidRDefault="00831822" w:rsidP="0067408C">
      <w:pPr>
        <w:spacing w:after="0" w:line="240" w:lineRule="auto"/>
        <w:rPr>
          <w:rFonts w:ascii="Clear Sans" w:hAnsi="Clear Sans" w:cs="Clear Sans"/>
        </w:rPr>
      </w:pPr>
    </w:p>
    <w:p w14:paraId="35F56E42" w14:textId="1FD1D947" w:rsidR="00302FDE" w:rsidRPr="00302FDE" w:rsidRDefault="00F61FED" w:rsidP="00302FDE">
      <w:pPr>
        <w:pStyle w:val="Cobra-Normal"/>
        <w:ind w:firstLine="720"/>
        <w:rPr>
          <w:lang w:val="fr-FR"/>
        </w:rPr>
      </w:pPr>
      <w:r>
        <w:rPr>
          <w:lang w:val="fr-FR"/>
        </w:rPr>
        <w:t>Monseigneur Node est très fier de son disciple, car même si vous avez eu des difficultés, vous les avez surmonté</w:t>
      </w:r>
      <w:r w:rsidR="000B772D">
        <w:rPr>
          <w:lang w:val="fr-FR"/>
        </w:rPr>
        <w:t>e</w:t>
      </w:r>
      <w:r>
        <w:rPr>
          <w:lang w:val="fr-FR"/>
        </w:rPr>
        <w:t xml:space="preserve">s et vous n’avez pas abandonné. </w:t>
      </w:r>
      <w:r w:rsidR="719B5B4C" w:rsidRPr="01024E6C">
        <w:rPr>
          <w:lang w:val="fr-FR"/>
        </w:rPr>
        <w:t>Vous voici arrivé dans la dernière partie</w:t>
      </w:r>
      <w:r w:rsidR="743CF3C0" w:rsidRPr="01024E6C">
        <w:rPr>
          <w:lang w:val="fr-FR"/>
        </w:rPr>
        <w:t xml:space="preserve"> dans laquelle vous allez pouvoir consolider vos acquis en créant un jeu des allumettes avec une </w:t>
      </w:r>
      <w:r w:rsidR="743CF3C0" w:rsidRPr="2E7624CF">
        <w:rPr>
          <w:lang w:val="fr-FR"/>
        </w:rPr>
        <w:t>intelligence artificielle.</w:t>
      </w:r>
    </w:p>
    <w:p w14:paraId="0F5B0FD4" w14:textId="7706176C" w:rsidR="743CF3C0" w:rsidRDefault="743CF3C0" w:rsidP="2E7624CF">
      <w:pPr>
        <w:pStyle w:val="Cobra-Normal"/>
        <w:ind w:firstLine="720"/>
        <w:rPr>
          <w:rFonts w:eastAsia="Calibri"/>
          <w:lang w:val="fr-FR"/>
        </w:rPr>
      </w:pPr>
      <w:r w:rsidRPr="2E7624CF">
        <w:rPr>
          <w:rFonts w:eastAsia="Calibri"/>
          <w:lang w:val="fr-FR"/>
        </w:rPr>
        <w:t xml:space="preserve">A la fin de cette partie, vous serez </w:t>
      </w:r>
      <w:proofErr w:type="gramStart"/>
      <w:r w:rsidRPr="2E7624CF">
        <w:rPr>
          <w:rFonts w:eastAsia="Calibri"/>
          <w:lang w:val="fr-FR"/>
        </w:rPr>
        <w:t>fin prêt</w:t>
      </w:r>
      <w:proofErr w:type="gramEnd"/>
      <w:r w:rsidRPr="2E7624CF">
        <w:rPr>
          <w:rFonts w:eastAsia="Calibri"/>
          <w:lang w:val="fr-FR"/>
        </w:rPr>
        <w:t xml:space="preserve"> à conquérir le monde !</w:t>
      </w:r>
    </w:p>
    <w:p w14:paraId="3D7D653C" w14:textId="02BFF149" w:rsidR="00DC03B8" w:rsidRPr="00625DC2" w:rsidRDefault="00DC03B8" w:rsidP="00E00405">
      <w:pPr>
        <w:spacing w:line="240" w:lineRule="auto"/>
        <w:jc w:val="both"/>
        <w:rPr>
          <w:rFonts w:ascii="Clear Sans Light" w:hAnsi="Clear Sans Light" w:cs="Clear Sans Light"/>
          <w:sz w:val="18"/>
          <w:szCs w:val="18"/>
          <w:lang w:val="fr-FR"/>
        </w:rPr>
      </w:pPr>
      <w:r w:rsidRPr="00625DC2">
        <w:rPr>
          <w:rFonts w:ascii="Clear Sans" w:hAnsi="Clear Sans" w:cs="Clear Sans"/>
          <w:lang w:val="fr-FR"/>
        </w:rPr>
        <w:br w:type="page"/>
      </w:r>
    </w:p>
    <w:p w14:paraId="0EA1868B" w14:textId="77777777" w:rsidR="00DC03B8" w:rsidRPr="00446BBC" w:rsidRDefault="00B35E92" w:rsidP="009E58E1">
      <w:pPr>
        <w:pStyle w:val="Cobra-Title1"/>
      </w:pPr>
      <w:proofErr w:type="spellStart"/>
      <w:r>
        <w:t>Consignes</w:t>
      </w:r>
      <w:proofErr w:type="spellEnd"/>
    </w:p>
    <w:p w14:paraId="65B335F8" w14:textId="77777777" w:rsidR="00DC03B8" w:rsidRDefault="00DC03B8" w:rsidP="00DC03B8">
      <w:pPr>
        <w:spacing w:after="0" w:line="240" w:lineRule="auto"/>
        <w:rPr>
          <w:rFonts w:ascii="Clear Sans Light" w:hAnsi="Clear Sans Light" w:cs="Clear Sans Light"/>
        </w:rPr>
      </w:pPr>
    </w:p>
    <w:p w14:paraId="272A6321" w14:textId="77777777" w:rsidR="00192E8B" w:rsidRPr="00A8574A" w:rsidRDefault="00192E8B" w:rsidP="000373C9">
      <w:pPr>
        <w:pStyle w:val="Cobra-NormalTick"/>
        <w:numPr>
          <w:ilvl w:val="0"/>
          <w:numId w:val="0"/>
        </w:numPr>
        <w:ind w:left="720"/>
      </w:pPr>
    </w:p>
    <w:p w14:paraId="2C82EADB" w14:textId="77777777" w:rsidR="00D123B3" w:rsidRDefault="00D123B3" w:rsidP="00D123B3">
      <w:pPr>
        <w:pStyle w:val="Cobra-NormalTick"/>
        <w:rPr>
          <w:lang w:val="fr-FR"/>
        </w:rPr>
      </w:pPr>
      <w:r>
        <w:rPr>
          <w:lang w:val="fr-FR"/>
        </w:rPr>
        <w:t xml:space="preserve">Pour ce projet-là, il vous sera demandé de créer un repository avec le nom : </w:t>
      </w:r>
      <w:proofErr w:type="spellStart"/>
      <w:r w:rsidRPr="006214DB">
        <w:rPr>
          <w:lang w:val="fr-FR"/>
        </w:rPr>
        <w:t>cc_entrainement_de_monseigneur_node</w:t>
      </w:r>
      <w:proofErr w:type="spellEnd"/>
      <w:r>
        <w:rPr>
          <w:lang w:val="fr-FR"/>
        </w:rPr>
        <w:t>.</w:t>
      </w:r>
    </w:p>
    <w:p w14:paraId="35789127" w14:textId="77777777" w:rsidR="00D123B3" w:rsidRDefault="00D123B3" w:rsidP="00D123B3">
      <w:pPr>
        <w:pStyle w:val="Cobra-NormalTick"/>
        <w:rPr>
          <w:rFonts w:ascii="Roboto" w:eastAsia="Roboto" w:hAnsi="Roboto" w:cs="Roboto"/>
          <w:lang w:val="fr-FR"/>
        </w:rPr>
      </w:pPr>
      <w:r>
        <w:rPr>
          <w:lang w:val="fr-FR"/>
        </w:rPr>
        <w:t>N’oubliez pas de push régulièrement !</w:t>
      </w:r>
    </w:p>
    <w:p w14:paraId="6D65447B" w14:textId="77777777" w:rsidR="00D123B3" w:rsidRDefault="00D123B3" w:rsidP="00D123B3">
      <w:pPr>
        <w:pStyle w:val="Cobra-NormalTick"/>
        <w:rPr>
          <w:rFonts w:ascii="Arial" w:hAnsi="Arial" w:cs="Arial"/>
          <w:lang w:val="fr-FR"/>
        </w:rPr>
      </w:pPr>
      <w:r>
        <w:rPr>
          <w:lang w:val="fr-FR"/>
        </w:rPr>
        <w:t>En cas de question, pensez à demander de l’aide à votre voisin de droite. Puis de gauche. Ou inversement. Puis demandez enfin à un Cobra si vous êtes toujours bloqué(e).</w:t>
      </w:r>
    </w:p>
    <w:p w14:paraId="61010F2E" w14:textId="77777777" w:rsidR="00D123B3" w:rsidRDefault="00D123B3" w:rsidP="00D123B3">
      <w:pPr>
        <w:pStyle w:val="Cobra-NormalTick"/>
        <w:rPr>
          <w:lang w:val="fr-FR"/>
        </w:rPr>
      </w:pPr>
      <w:r>
        <w:rPr>
          <w:lang w:val="fr-FR"/>
        </w:rPr>
        <w:t>Pensez à faire valider chaque partie que vous réaliserez à un Cobra lorsque vous l’aurez terminée.</w:t>
      </w:r>
    </w:p>
    <w:p w14:paraId="00B03227" w14:textId="77777777" w:rsidR="00D123B3" w:rsidRDefault="00D123B3" w:rsidP="00D123B3">
      <w:pPr>
        <w:pStyle w:val="Cobra-NormalTick"/>
        <w:rPr>
          <w:lang w:val="fr-FR"/>
        </w:rPr>
      </w:pPr>
      <w:r>
        <w:rPr>
          <w:lang w:val="fr-FR"/>
        </w:rPr>
        <w:t>N’hésitez pas à faire des bonus et à ajouter des fonctionnalités lorsque votre projet sera terminé et validé.</w:t>
      </w:r>
    </w:p>
    <w:p w14:paraId="07271E3A" w14:textId="7CFFC711" w:rsidR="006A2076" w:rsidRDefault="00D123B3" w:rsidP="00D123B3">
      <w:pPr>
        <w:pStyle w:val="Cobra-NormalTick"/>
        <w:rPr>
          <w:lang w:val="fr-FR"/>
        </w:rPr>
      </w:pPr>
      <w:r>
        <w:rPr>
          <w:lang w:val="fr-FR"/>
        </w:rPr>
        <w:t>Vous avez tout à fait le droit d’utiliser internet pour trouver des réponses ou pour vous renseigner.</w:t>
      </w:r>
    </w:p>
    <w:p w14:paraId="1D87A7B2" w14:textId="77777777" w:rsidR="00924B27" w:rsidRDefault="00924B27" w:rsidP="00924B27">
      <w:pPr>
        <w:pStyle w:val="Cobra-NormalTick"/>
        <w:numPr>
          <w:ilvl w:val="0"/>
          <w:numId w:val="0"/>
        </w:numPr>
        <w:ind w:left="720" w:hanging="360"/>
        <w:rPr>
          <w:lang w:val="fr-FR"/>
        </w:rPr>
      </w:pPr>
    </w:p>
    <w:p w14:paraId="40C3465C" w14:textId="77777777" w:rsidR="00924B27" w:rsidRDefault="00924B27" w:rsidP="00924B27">
      <w:pPr>
        <w:pStyle w:val="Cobra-NormalTick"/>
        <w:numPr>
          <w:ilvl w:val="0"/>
          <w:numId w:val="0"/>
        </w:numPr>
        <w:ind w:left="720" w:hanging="360"/>
        <w:rPr>
          <w:lang w:val="fr-FR"/>
        </w:rPr>
      </w:pPr>
    </w:p>
    <w:p w14:paraId="2726BB4E" w14:textId="77777777" w:rsidR="00924B27" w:rsidRDefault="00924B27" w:rsidP="00924B27">
      <w:pPr>
        <w:pStyle w:val="Cobra-NormalTick"/>
        <w:numPr>
          <w:ilvl w:val="0"/>
          <w:numId w:val="0"/>
        </w:numPr>
        <w:ind w:left="720" w:hanging="360"/>
        <w:rPr>
          <w:lang w:val="fr-FR"/>
        </w:rPr>
      </w:pPr>
    </w:p>
    <w:p w14:paraId="6FA71F66" w14:textId="77777777" w:rsidR="00924B27" w:rsidRDefault="00924B27" w:rsidP="00924B27">
      <w:pPr>
        <w:pStyle w:val="Cobra-NormalTick"/>
        <w:numPr>
          <w:ilvl w:val="0"/>
          <w:numId w:val="0"/>
        </w:numPr>
        <w:ind w:left="720" w:hanging="360"/>
        <w:rPr>
          <w:lang w:val="fr-FR"/>
        </w:rPr>
      </w:pPr>
    </w:p>
    <w:p w14:paraId="53BDD830" w14:textId="60DD14B7" w:rsidR="007A1A62" w:rsidRDefault="007A1A62">
      <w:pPr>
        <w:rPr>
          <w:rFonts w:ascii="Clear Sans Light" w:hAnsi="Clear Sans Light" w:cs="Clear Sans Light"/>
          <w:lang w:val="fr-FR"/>
        </w:rPr>
      </w:pPr>
      <w:r>
        <w:rPr>
          <w:lang w:val="fr-FR"/>
        </w:rPr>
        <w:br w:type="page"/>
      </w:r>
    </w:p>
    <w:p w14:paraId="6C610C1B" w14:textId="0136710A" w:rsidR="00A10A57" w:rsidRDefault="003D25BE" w:rsidP="003D25BE">
      <w:pPr>
        <w:pStyle w:val="Cobra-Title1"/>
        <w:rPr>
          <w:lang w:val="fr-FR"/>
        </w:rPr>
      </w:pPr>
      <w:bookmarkStart w:id="0" w:name="_Toc38030164"/>
      <w:r w:rsidRPr="00A10A57">
        <w:rPr>
          <w:lang w:val="fr-FR"/>
        </w:rPr>
        <w:t>Récupération de ce qu</w:t>
      </w:r>
      <w:r w:rsidR="006B087C">
        <w:rPr>
          <w:lang w:val="fr-FR"/>
        </w:rPr>
        <w:t>e l’</w:t>
      </w:r>
      <w:r w:rsidRPr="00A10A57">
        <w:rPr>
          <w:lang w:val="fr-FR"/>
        </w:rPr>
        <w:t>on écrit</w:t>
      </w:r>
      <w:bookmarkEnd w:id="0"/>
    </w:p>
    <w:p w14:paraId="0292336D" w14:textId="4F46DB8A" w:rsidR="008E58AA" w:rsidRDefault="00150CC6" w:rsidP="00A10A57">
      <w:pPr>
        <w:pStyle w:val="Cobra-Title1"/>
        <w:numPr>
          <w:ilvl w:val="0"/>
          <w:numId w:val="0"/>
        </w:numPr>
        <w:ind w:left="360"/>
        <w:rPr>
          <w:lang w:val="fr-FR"/>
        </w:rPr>
      </w:pPr>
      <w:r>
        <w:rPr>
          <w:lang w:val="fr-FR"/>
        </w:rPr>
        <w:br/>
      </w:r>
    </w:p>
    <w:p w14:paraId="2028B9C1" w14:textId="0B93164A" w:rsidR="003D25BE" w:rsidRDefault="003D25BE" w:rsidP="004D202F">
      <w:pPr>
        <w:pStyle w:val="Cobra-Normal"/>
        <w:ind w:firstLine="360"/>
        <w:rPr>
          <w:lang w:val="fr-FR"/>
        </w:rPr>
      </w:pPr>
      <w:r>
        <w:rPr>
          <w:lang w:val="fr-FR"/>
        </w:rPr>
        <w:t xml:space="preserve">Monseigneur Node aimerait vous instruire sur comment récupérer ce qu’il y a dans le terminal pendant l'exécution. Pour cela </w:t>
      </w:r>
      <w:r w:rsidR="00432B38">
        <w:rPr>
          <w:lang w:val="fr-FR"/>
        </w:rPr>
        <w:t xml:space="preserve">il </w:t>
      </w:r>
      <w:r w:rsidR="004D202F">
        <w:rPr>
          <w:lang w:val="fr-FR"/>
        </w:rPr>
        <w:t>faut</w:t>
      </w:r>
      <w:r>
        <w:rPr>
          <w:lang w:val="fr-FR"/>
        </w:rPr>
        <w:t xml:space="preserve"> utiliser le processus interne</w:t>
      </w:r>
      <w:r w:rsidR="004D202F">
        <w:rPr>
          <w:lang w:val="fr-FR"/>
        </w:rPr>
        <w:t xml:space="preserve"> "</w:t>
      </w:r>
      <w:proofErr w:type="spellStart"/>
      <w:proofErr w:type="gramStart"/>
      <w:r w:rsidRPr="004D202F">
        <w:rPr>
          <w:bCs/>
          <w:lang w:val="fr-FR"/>
        </w:rPr>
        <w:t>process.stdin</w:t>
      </w:r>
      <w:proofErr w:type="spellEnd"/>
      <w:proofErr w:type="gramEnd"/>
      <w:r w:rsidR="004D202F">
        <w:rPr>
          <w:bCs/>
          <w:lang w:val="fr-FR"/>
        </w:rPr>
        <w:t>"</w:t>
      </w:r>
      <w:r>
        <w:rPr>
          <w:lang w:val="fr-FR"/>
        </w:rPr>
        <w:t>. C’est ce qui fera en sorte qu</w:t>
      </w:r>
      <w:r w:rsidR="00AB1F7D">
        <w:rPr>
          <w:lang w:val="fr-FR"/>
        </w:rPr>
        <w:t>e l</w:t>
      </w:r>
      <w:r>
        <w:rPr>
          <w:lang w:val="fr-FR"/>
        </w:rPr>
        <w:t>’on ait accès à ce qui est écrit dans le terminal lors de l’exécution d</w:t>
      </w:r>
      <w:r w:rsidR="006A2BE9">
        <w:rPr>
          <w:lang w:val="fr-FR"/>
        </w:rPr>
        <w:t xml:space="preserve">’un </w:t>
      </w:r>
      <w:r>
        <w:rPr>
          <w:lang w:val="fr-FR"/>
        </w:rPr>
        <w:t>programme.</w:t>
      </w:r>
      <w:r w:rsidR="004D202F">
        <w:rPr>
          <w:lang w:val="fr-FR"/>
        </w:rPr>
        <w:t xml:space="preserve"> </w:t>
      </w:r>
      <w:r>
        <w:rPr>
          <w:lang w:val="fr-FR"/>
        </w:rPr>
        <w:t>Mais comment l’utiliser ?</w:t>
      </w:r>
    </w:p>
    <w:p w14:paraId="556AE00D" w14:textId="6AD34B49" w:rsidR="003D25BE" w:rsidRDefault="004D202F" w:rsidP="004D202F">
      <w:pPr>
        <w:pStyle w:val="Cobra-Normal"/>
        <w:ind w:firstLine="360"/>
        <w:rPr>
          <w:lang w:val="fr-FR"/>
        </w:rPr>
      </w:pPr>
      <w:r>
        <w:rPr>
          <w:lang w:val="fr-FR"/>
        </w:rPr>
        <w:t>Il</w:t>
      </w:r>
      <w:r w:rsidR="003D25BE">
        <w:rPr>
          <w:lang w:val="fr-FR"/>
        </w:rPr>
        <w:t xml:space="preserve"> </w:t>
      </w:r>
      <w:r>
        <w:rPr>
          <w:lang w:val="fr-FR"/>
        </w:rPr>
        <w:t xml:space="preserve">faut </w:t>
      </w:r>
      <w:r w:rsidR="003D25BE">
        <w:rPr>
          <w:lang w:val="fr-FR"/>
        </w:rPr>
        <w:t>attribuer ce processus à une variable</w:t>
      </w:r>
      <w:r w:rsidR="008E5A23">
        <w:rPr>
          <w:lang w:val="fr-FR"/>
        </w:rPr>
        <w:t>, p</w:t>
      </w:r>
      <w:r w:rsidR="003D25BE">
        <w:rPr>
          <w:lang w:val="fr-FR"/>
        </w:rPr>
        <w:t xml:space="preserve">uis </w:t>
      </w:r>
      <w:r>
        <w:rPr>
          <w:lang w:val="fr-FR"/>
        </w:rPr>
        <w:t>définir</w:t>
      </w:r>
      <w:r w:rsidR="003D25BE">
        <w:rPr>
          <w:lang w:val="fr-FR"/>
        </w:rPr>
        <w:t xml:space="preserve"> l’encodage des caractères, Monseigneur Node veut de </w:t>
      </w:r>
      <w:hyperlink r:id="rId13" w:history="1">
        <w:r w:rsidR="003D25BE" w:rsidRPr="008E5A23">
          <w:rPr>
            <w:rStyle w:val="Hyperlink"/>
            <w:bCs/>
            <w:lang w:val="fr-FR"/>
          </w:rPr>
          <w:t>UTF-8</w:t>
        </w:r>
      </w:hyperlink>
      <w:r w:rsidR="008E5A23">
        <w:rPr>
          <w:lang w:val="fr-FR"/>
        </w:rPr>
        <w:t>.</w:t>
      </w:r>
    </w:p>
    <w:p w14:paraId="35962E7D" w14:textId="77777777" w:rsidR="00486B25" w:rsidRPr="00BD3608" w:rsidRDefault="00486B25" w:rsidP="004C5E74">
      <w:pPr>
        <w:pStyle w:val="Cobra-Code"/>
      </w:pPr>
      <w:proofErr w:type="gramStart"/>
      <w:r w:rsidRPr="00BD3608">
        <w:t>let</w:t>
      </w:r>
      <w:proofErr w:type="gramEnd"/>
      <w:r w:rsidRPr="00BD3608">
        <w:t xml:space="preserve"> </w:t>
      </w:r>
      <w:proofErr w:type="spellStart"/>
      <w:r w:rsidRPr="00BD3608">
        <w:t>entreeStandard</w:t>
      </w:r>
      <w:proofErr w:type="spellEnd"/>
      <w:r w:rsidRPr="00BD3608">
        <w:t xml:space="preserve"> = </w:t>
      </w:r>
      <w:proofErr w:type="spellStart"/>
      <w:r w:rsidRPr="00BD3608">
        <w:t>process.stdin</w:t>
      </w:r>
      <w:proofErr w:type="spellEnd"/>
      <w:r w:rsidRPr="00BD3608">
        <w:t>;</w:t>
      </w:r>
    </w:p>
    <w:p w14:paraId="549564D1" w14:textId="4A1BA1EE" w:rsidR="003D25BE" w:rsidRPr="00BD3608" w:rsidRDefault="00486B25" w:rsidP="004C5E74">
      <w:pPr>
        <w:pStyle w:val="Cobra-Code"/>
      </w:pPr>
      <w:proofErr w:type="spellStart"/>
      <w:r w:rsidRPr="00BD3608">
        <w:t>entreeStandard.setEncoding</w:t>
      </w:r>
      <w:proofErr w:type="spellEnd"/>
      <w:r w:rsidRPr="00BD3608">
        <w:t>("utf-8"</w:t>
      </w:r>
      <w:proofErr w:type="gramStart"/>
      <w:r w:rsidRPr="00BD3608">
        <w:t>);</w:t>
      </w:r>
      <w:proofErr w:type="gramEnd"/>
    </w:p>
    <w:p w14:paraId="02498CA8" w14:textId="0EF2D685" w:rsidR="003D25BE" w:rsidRDefault="002A35EB" w:rsidP="004D0021">
      <w:pPr>
        <w:pStyle w:val="Cobra-Normal"/>
        <w:ind w:firstLine="426"/>
        <w:rPr>
          <w:lang w:val="fr-FR"/>
        </w:rPr>
      </w:pPr>
      <w:r>
        <w:rPr>
          <w:lang w:val="fr-FR"/>
        </w:rPr>
        <w:t>Si vous le souhaitez, vous pouvez a</w:t>
      </w:r>
      <w:r w:rsidR="003D25BE">
        <w:rPr>
          <w:lang w:val="fr-FR"/>
        </w:rPr>
        <w:t>joute</w:t>
      </w:r>
      <w:r>
        <w:rPr>
          <w:lang w:val="fr-FR"/>
        </w:rPr>
        <w:t>r</w:t>
      </w:r>
      <w:r w:rsidR="003D25BE">
        <w:rPr>
          <w:lang w:val="fr-FR"/>
        </w:rPr>
        <w:t xml:space="preserve"> une consigne pour savoir comment quitter l’exécution :</w:t>
      </w:r>
    </w:p>
    <w:p w14:paraId="033FD450" w14:textId="400A5792" w:rsidR="003D25BE" w:rsidRPr="007A7C2E" w:rsidRDefault="00486B25" w:rsidP="004C5E74">
      <w:pPr>
        <w:pStyle w:val="Cobra-Code"/>
        <w:rPr>
          <w:lang w:val="fr-FR"/>
        </w:rPr>
      </w:pPr>
      <w:proofErr w:type="gramStart"/>
      <w:r w:rsidRPr="007A7C2E">
        <w:rPr>
          <w:lang w:val="fr-FR"/>
        </w:rPr>
        <w:t>console.log(</w:t>
      </w:r>
      <w:proofErr w:type="gramEnd"/>
      <w:r w:rsidRPr="007A7C2E">
        <w:rPr>
          <w:lang w:val="fr-FR"/>
        </w:rPr>
        <w:t>"Dites quelque chose.\</w:t>
      </w:r>
      <w:proofErr w:type="spellStart"/>
      <w:r w:rsidRPr="007A7C2E">
        <w:rPr>
          <w:lang w:val="fr-FR"/>
        </w:rPr>
        <w:t>nDites</w:t>
      </w:r>
      <w:proofErr w:type="spellEnd"/>
      <w:r w:rsidRPr="007A7C2E">
        <w:rPr>
          <w:lang w:val="fr-FR"/>
        </w:rPr>
        <w:t xml:space="preserve"> \'exit\' pour quitter.");</w:t>
      </w:r>
    </w:p>
    <w:p w14:paraId="73991DCC" w14:textId="6C2EDD76" w:rsidR="003D25BE" w:rsidRDefault="003D25BE" w:rsidP="008E5A23">
      <w:pPr>
        <w:pStyle w:val="Cobra-Normal"/>
        <w:ind w:firstLine="426"/>
        <w:rPr>
          <w:lang w:val="fr-FR"/>
        </w:rPr>
      </w:pPr>
      <w:r>
        <w:rPr>
          <w:lang w:val="fr-FR"/>
        </w:rPr>
        <w:t xml:space="preserve">Et maintenant mettez en route votre </w:t>
      </w:r>
      <w:r w:rsidR="008E5A23">
        <w:rPr>
          <w:lang w:val="fr-FR"/>
        </w:rPr>
        <w:t>"</w:t>
      </w:r>
      <w:proofErr w:type="spellStart"/>
      <w:r>
        <w:rPr>
          <w:lang w:val="fr-FR"/>
        </w:rPr>
        <w:t>entreeStandard</w:t>
      </w:r>
      <w:proofErr w:type="spellEnd"/>
      <w:r w:rsidR="008E5A23">
        <w:rPr>
          <w:lang w:val="fr-FR"/>
        </w:rPr>
        <w:t>"</w:t>
      </w:r>
      <w:r>
        <w:rPr>
          <w:lang w:val="fr-FR"/>
        </w:rPr>
        <w:t xml:space="preserve"> avec la méthode</w:t>
      </w:r>
      <w:r w:rsidRPr="008E5A23">
        <w:rPr>
          <w:bCs/>
          <w:lang w:val="fr-FR"/>
        </w:rPr>
        <w:t xml:space="preserve"> </w:t>
      </w:r>
      <w:r w:rsidR="008E5A23">
        <w:rPr>
          <w:bCs/>
          <w:lang w:val="fr-FR"/>
        </w:rPr>
        <w:t>"</w:t>
      </w:r>
      <w:proofErr w:type="gramStart"/>
      <w:r w:rsidRPr="008E5A23">
        <w:rPr>
          <w:bCs/>
          <w:lang w:val="fr-FR"/>
        </w:rPr>
        <w:t>on(</w:t>
      </w:r>
      <w:proofErr w:type="gramEnd"/>
      <w:r w:rsidRPr="008E5A23">
        <w:rPr>
          <w:bCs/>
          <w:lang w:val="fr-FR"/>
        </w:rPr>
        <w:t>)</w:t>
      </w:r>
      <w:r w:rsidR="008E5A23">
        <w:rPr>
          <w:bCs/>
          <w:lang w:val="fr-FR"/>
        </w:rPr>
        <w:t>"</w:t>
      </w:r>
      <w:r>
        <w:rPr>
          <w:lang w:val="fr-FR"/>
        </w:rPr>
        <w:t xml:space="preserve">. Celle-ci prend en paramètre un </w:t>
      </w:r>
      <w:r w:rsidRPr="008E5A23">
        <w:rPr>
          <w:bCs/>
          <w:lang w:val="fr-FR"/>
        </w:rPr>
        <w:t>mode</w:t>
      </w:r>
      <w:r>
        <w:rPr>
          <w:lang w:val="fr-FR"/>
        </w:rPr>
        <w:t xml:space="preserve"> et une fonction anonyme.</w:t>
      </w:r>
      <w:r w:rsidR="008E0E34">
        <w:rPr>
          <w:lang w:val="fr-FR"/>
        </w:rPr>
        <w:t xml:space="preserve"> </w:t>
      </w:r>
      <w:r>
        <w:rPr>
          <w:lang w:val="fr-FR"/>
        </w:rPr>
        <w:t>Pour que vous puissiez tester et comprendre un peu, voici un exemple :</w:t>
      </w:r>
    </w:p>
    <w:p w14:paraId="382287F1" w14:textId="32E107A9" w:rsidR="007A7C2E" w:rsidRPr="008E58AA" w:rsidRDefault="007A7C2E" w:rsidP="004C5E74">
      <w:pPr>
        <w:pStyle w:val="Cobra-Code"/>
      </w:pPr>
      <w:proofErr w:type="spellStart"/>
      <w:r w:rsidRPr="008E58AA">
        <w:t>entreeStandard.on</w:t>
      </w:r>
      <w:proofErr w:type="spellEnd"/>
      <w:r w:rsidRPr="008E58AA">
        <w:t>("data", (data)</w:t>
      </w:r>
      <w:r w:rsidR="006A2BE9">
        <w:t xml:space="preserve"> =&gt;</w:t>
      </w:r>
      <w:r w:rsidRPr="008E58AA">
        <w:t xml:space="preserve"> {</w:t>
      </w:r>
      <w:r w:rsidRPr="008E58AA">
        <w:br/>
        <w:t xml:space="preserve">    if (data === "exit\n" || data === "exit\r\n") {</w:t>
      </w:r>
    </w:p>
    <w:p w14:paraId="570A105C" w14:textId="035D9151" w:rsidR="007A7C2E" w:rsidRPr="007A7C2E" w:rsidRDefault="007A7C2E" w:rsidP="004C5E74">
      <w:pPr>
        <w:pStyle w:val="Cobra-Code"/>
        <w:rPr>
          <w:lang w:val="fr-FR"/>
        </w:rPr>
      </w:pPr>
      <w:r w:rsidRPr="007A7C2E">
        <w:rPr>
          <w:lang w:val="fr-FR"/>
        </w:rPr>
        <w:t>//on vérifie si l'utilisateur a entré le mot exit (+ '\</w:t>
      </w:r>
      <w:proofErr w:type="gramStart"/>
      <w:r w:rsidRPr="007A7C2E">
        <w:rPr>
          <w:lang w:val="fr-FR"/>
        </w:rPr>
        <w:t>n' car</w:t>
      </w:r>
      <w:proofErr w:type="gramEnd"/>
      <w:r w:rsidRPr="007A7C2E">
        <w:rPr>
          <w:lang w:val="fr-FR"/>
        </w:rPr>
        <w:t xml:space="preserve"> quand on appui</w:t>
      </w:r>
      <w:r w:rsidR="00FE636C">
        <w:rPr>
          <w:lang w:val="fr-FR"/>
        </w:rPr>
        <w:t>e</w:t>
      </w:r>
      <w:r w:rsidRPr="007A7C2E">
        <w:rPr>
          <w:lang w:val="fr-FR"/>
        </w:rPr>
        <w:t xml:space="preserve"> sur entrer ça l'ajoute automatiquement ou '\r\n' </w:t>
      </w:r>
      <w:r w:rsidR="00067E8B">
        <w:rPr>
          <w:lang w:val="fr-FR"/>
        </w:rPr>
        <w:t xml:space="preserve">pour </w:t>
      </w:r>
      <w:r w:rsidRPr="007A7C2E">
        <w:rPr>
          <w:lang w:val="fr-FR"/>
        </w:rPr>
        <w:t>Windows)</w:t>
      </w:r>
      <w:r w:rsidRPr="007A7C2E">
        <w:rPr>
          <w:lang w:val="fr-FR"/>
        </w:rPr>
        <w:br/>
      </w:r>
      <w:r w:rsidR="008072CE">
        <w:rPr>
          <w:lang w:val="fr-FR"/>
        </w:rPr>
        <w:t xml:space="preserve">    </w:t>
      </w:r>
      <w:r w:rsidR="007914ED">
        <w:rPr>
          <w:lang w:val="fr-FR"/>
        </w:rPr>
        <w:t xml:space="preserve">    </w:t>
      </w:r>
      <w:r w:rsidRPr="007A7C2E">
        <w:rPr>
          <w:lang w:val="fr-FR"/>
        </w:rPr>
        <w:t>console.log("Récupération des information</w:t>
      </w:r>
      <w:r w:rsidR="00067E8B">
        <w:rPr>
          <w:lang w:val="fr-FR"/>
        </w:rPr>
        <w:t>s</w:t>
      </w:r>
      <w:r w:rsidRPr="007A7C2E">
        <w:rPr>
          <w:lang w:val="fr-FR"/>
        </w:rPr>
        <w:t xml:space="preserve"> complète</w:t>
      </w:r>
      <w:r w:rsidR="00067E8B">
        <w:rPr>
          <w:lang w:val="fr-FR"/>
        </w:rPr>
        <w:t>s</w:t>
      </w:r>
      <w:r w:rsidRPr="007A7C2E">
        <w:rPr>
          <w:lang w:val="fr-FR"/>
        </w:rPr>
        <w:t>, fermeture du programme.");</w:t>
      </w:r>
      <w:r w:rsidRPr="007A7C2E">
        <w:rPr>
          <w:lang w:val="fr-FR"/>
        </w:rPr>
        <w:br/>
      </w:r>
      <w:r w:rsidR="007914ED">
        <w:rPr>
          <w:lang w:val="fr-FR"/>
        </w:rPr>
        <w:t xml:space="preserve">        </w:t>
      </w:r>
      <w:proofErr w:type="spellStart"/>
      <w:r w:rsidRPr="007A7C2E">
        <w:rPr>
          <w:lang w:val="fr-FR"/>
        </w:rPr>
        <w:t>process.exit</w:t>
      </w:r>
      <w:proofErr w:type="spellEnd"/>
      <w:r w:rsidRPr="007A7C2E">
        <w:rPr>
          <w:lang w:val="fr-FR"/>
        </w:rPr>
        <w:t>();</w:t>
      </w:r>
      <w:r w:rsidRPr="007A7C2E">
        <w:rPr>
          <w:lang w:val="fr-FR"/>
        </w:rPr>
        <w:br/>
        <w:t xml:space="preserve">    } </w:t>
      </w:r>
      <w:proofErr w:type="spellStart"/>
      <w:r w:rsidRPr="007A7C2E">
        <w:rPr>
          <w:lang w:val="fr-FR"/>
        </w:rPr>
        <w:t>else</w:t>
      </w:r>
      <w:proofErr w:type="spellEnd"/>
      <w:r w:rsidRPr="007A7C2E">
        <w:rPr>
          <w:lang w:val="fr-FR"/>
        </w:rPr>
        <w:t xml:space="preserve"> if (data !== "\r\n" &amp;&amp; data !== "\n") {</w:t>
      </w:r>
      <w:r w:rsidRPr="007A7C2E">
        <w:rPr>
          <w:lang w:val="fr-FR"/>
        </w:rPr>
        <w:br/>
      </w:r>
      <w:r w:rsidR="007914ED">
        <w:rPr>
          <w:lang w:val="fr-FR"/>
        </w:rPr>
        <w:t xml:space="preserve">        </w:t>
      </w:r>
      <w:r w:rsidRPr="007A7C2E">
        <w:rPr>
          <w:lang w:val="fr-FR"/>
        </w:rPr>
        <w:t>console.log('Vous avez dit: ' + data);</w:t>
      </w:r>
      <w:r w:rsidRPr="007A7C2E">
        <w:rPr>
          <w:lang w:val="fr-FR"/>
        </w:rPr>
        <w:br/>
        <w:t xml:space="preserve">    }</w:t>
      </w:r>
      <w:r w:rsidRPr="007A7C2E">
        <w:rPr>
          <w:lang w:val="fr-FR"/>
        </w:rPr>
        <w:br/>
        <w:t>});</w:t>
      </w:r>
    </w:p>
    <w:p w14:paraId="06E81CA9" w14:textId="50897D9D" w:rsidR="008E58AA" w:rsidRDefault="0047518B" w:rsidP="008E58AA">
      <w:pPr>
        <w:pStyle w:val="Cobra-Normal"/>
        <w:ind w:firstLine="567"/>
        <w:rPr>
          <w:b/>
          <w:lang w:val="fr-FR"/>
        </w:rPr>
      </w:pPr>
      <w:r>
        <w:rPr>
          <w:lang w:val="fr-FR"/>
        </w:rPr>
        <w:t xml:space="preserve">Vous pouvez à présent lancer </w:t>
      </w:r>
      <w:r w:rsidR="003D25BE">
        <w:rPr>
          <w:lang w:val="fr-FR"/>
        </w:rPr>
        <w:t xml:space="preserve">votre </w:t>
      </w:r>
      <w:r w:rsidR="007D6C34">
        <w:rPr>
          <w:lang w:val="fr-FR"/>
        </w:rPr>
        <w:t>programme afin de</w:t>
      </w:r>
      <w:r w:rsidR="003D25BE">
        <w:rPr>
          <w:lang w:val="fr-FR"/>
        </w:rPr>
        <w:t xml:space="preserve"> mieux comprendre son fonctionnement.</w:t>
      </w:r>
    </w:p>
    <w:p w14:paraId="146CC0C7" w14:textId="3DD90A49" w:rsidR="00A03F56" w:rsidRPr="00A03F56" w:rsidRDefault="008E58AA" w:rsidP="00A03F56">
      <w:pPr>
        <w:rPr>
          <w:b/>
          <w:lang w:val="fr-FR"/>
        </w:rPr>
      </w:pPr>
      <w:r>
        <w:rPr>
          <w:b/>
          <w:lang w:val="fr-FR"/>
        </w:rPr>
        <w:br w:type="page"/>
      </w:r>
    </w:p>
    <w:p w14:paraId="73F55FBF" w14:textId="50301A56" w:rsidR="00A94C9B" w:rsidRDefault="00A94C9B" w:rsidP="00A94C9B">
      <w:pPr>
        <w:pStyle w:val="Cobra-Title1"/>
        <w:rPr>
          <w:lang w:val="fr-FR"/>
        </w:rPr>
      </w:pPr>
      <w:r>
        <w:rPr>
          <w:lang w:val="fr-FR"/>
        </w:rPr>
        <w:t>Jouons tous ensemble à un petit jeu</w:t>
      </w:r>
    </w:p>
    <w:p w14:paraId="278486BD" w14:textId="27845695" w:rsidR="00A94C9B" w:rsidRDefault="00A94C9B" w:rsidP="00A94C9B">
      <w:pPr>
        <w:pStyle w:val="Cobra-Title1"/>
        <w:numPr>
          <w:ilvl w:val="0"/>
          <w:numId w:val="0"/>
        </w:numPr>
        <w:ind w:left="360"/>
        <w:rPr>
          <w:lang w:val="fr-FR"/>
        </w:rPr>
      </w:pPr>
    </w:p>
    <w:p w14:paraId="6A6AB6C5" w14:textId="77777777" w:rsidR="00A94C9B" w:rsidRDefault="00A94C9B" w:rsidP="00A94C9B">
      <w:pPr>
        <w:pStyle w:val="Cobra-Title1"/>
        <w:numPr>
          <w:ilvl w:val="0"/>
          <w:numId w:val="0"/>
        </w:numPr>
        <w:ind w:left="360"/>
        <w:rPr>
          <w:lang w:val="fr-FR"/>
        </w:rPr>
      </w:pPr>
    </w:p>
    <w:p w14:paraId="5DB6BA24" w14:textId="7CB8FF67" w:rsidR="003D25BE" w:rsidRPr="008E58AA" w:rsidRDefault="003D25BE" w:rsidP="008E58AA">
      <w:pPr>
        <w:pStyle w:val="Cobra-Normal"/>
        <w:ind w:firstLine="567"/>
        <w:rPr>
          <w:b/>
          <w:lang w:val="fr-FR"/>
        </w:rPr>
      </w:pPr>
      <w:r w:rsidRPr="008C73BA">
        <w:rPr>
          <w:bCs/>
          <w:lang w:val="fr-FR"/>
        </w:rPr>
        <w:t xml:space="preserve">Maintenant vous allez créer </w:t>
      </w:r>
      <w:r w:rsidR="00271786">
        <w:rPr>
          <w:bCs/>
          <w:lang w:val="fr-FR"/>
        </w:rPr>
        <w:t xml:space="preserve">petit </w:t>
      </w:r>
      <w:r w:rsidRPr="008C73BA">
        <w:rPr>
          <w:bCs/>
          <w:lang w:val="fr-FR"/>
        </w:rPr>
        <w:t>jeu !</w:t>
      </w:r>
    </w:p>
    <w:p w14:paraId="6969A68C" w14:textId="02397121" w:rsidR="008F1FAB" w:rsidRPr="008F1FAB" w:rsidRDefault="003D25BE" w:rsidP="00E74D4F">
      <w:pPr>
        <w:pStyle w:val="Cobra-Normal"/>
        <w:spacing w:line="256" w:lineRule="auto"/>
        <w:ind w:firstLine="567"/>
        <w:rPr>
          <w:lang w:val="fr-FR"/>
        </w:rPr>
      </w:pPr>
      <w:r>
        <w:rPr>
          <w:lang w:val="fr-FR"/>
        </w:rPr>
        <w:t xml:space="preserve">Peut-être connaissez-vous le jeu des allumettes ? Le principe est assez simple. Vous allez disposer de 13 allumettes et à tour de rôle, vous pourrez retirer entre 1 et 3 allumettes. </w:t>
      </w:r>
      <w:r w:rsidR="005103B0">
        <w:rPr>
          <w:lang w:val="fr-FR"/>
        </w:rPr>
        <w:t>C</w:t>
      </w:r>
      <w:r>
        <w:rPr>
          <w:lang w:val="fr-FR"/>
        </w:rPr>
        <w:t>elui qui retire la dernière allumette, perd. Ici, vous devez faire une IA qui jouera contre l’utilisateur du programme.</w:t>
      </w:r>
    </w:p>
    <w:p w14:paraId="69FEA2E2" w14:textId="77777777" w:rsidR="00E74D4F" w:rsidRDefault="00E74D4F" w:rsidP="00E74D4F">
      <w:pPr>
        <w:pStyle w:val="Cobra-Normal"/>
        <w:spacing w:line="256" w:lineRule="auto"/>
        <w:rPr>
          <w:lang w:val="fr-FR"/>
        </w:rPr>
      </w:pPr>
    </w:p>
    <w:p w14:paraId="15273AC1" w14:textId="70D1ED44" w:rsidR="003D25BE" w:rsidRDefault="00345A20" w:rsidP="003D25BE">
      <w:pPr>
        <w:pStyle w:val="Cobra-Normal"/>
        <w:spacing w:line="256" w:lineRule="auto"/>
        <w:ind w:left="720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0883F6A" wp14:editId="5BCE91E8">
            <wp:extent cx="1828416" cy="2778826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846" cy="28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354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B3578F9" wp14:editId="5690CC95">
                <wp:simplePos x="0" y="0"/>
                <wp:positionH relativeFrom="column">
                  <wp:posOffset>4716590</wp:posOffset>
                </wp:positionH>
                <wp:positionV relativeFrom="paragraph">
                  <wp:posOffset>113830</wp:posOffset>
                </wp:positionV>
                <wp:extent cx="1816925" cy="546265"/>
                <wp:effectExtent l="0" t="0" r="0" b="63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5" cy="546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C0E9D" w14:textId="77777777" w:rsidR="00F12354" w:rsidRPr="00F12354" w:rsidRDefault="00F12354" w:rsidP="00F1235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7B3578F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71.4pt;margin-top:8.95pt;width:143.05pt;height:4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" filled="f" stroked="f" strokeweight=".5pt">
                <v:textbox>
                  <w:txbxContent>
                    <w:p w14:paraId="6EAC0E9D" w14:textId="77777777" w:rsidR="00F12354" w:rsidRPr="00F12354" w:rsidRDefault="00F12354" w:rsidP="00F12354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25BE" w:rsidRPr="00BD3608">
        <w:rPr>
          <w:lang w:val="fr-FR"/>
        </w:rPr>
        <w:br/>
      </w:r>
    </w:p>
    <w:p w14:paraId="1866B968" w14:textId="10782159" w:rsidR="00345A20" w:rsidRPr="00345A20" w:rsidRDefault="00345A20" w:rsidP="00345A20">
      <w:pPr>
        <w:pStyle w:val="Cobra-Annotation"/>
      </w:pPr>
      <w:proofErr w:type="spellStart"/>
      <w:r w:rsidRPr="00345A20">
        <w:rPr>
          <w:rStyle w:val="QuoteChar"/>
          <w:rFonts w:ascii="Clear Sans Light" w:eastAsiaTheme="minorHAnsi" w:hAnsi="Clear Sans Light" w:cs="Clear Sans Light"/>
          <w:i/>
          <w:iCs w:val="0"/>
          <w:color w:val="383838"/>
          <w:lang w:val="en-US" w:eastAsia="en-US"/>
        </w:rPr>
        <w:t>Pourrez</w:t>
      </w:r>
      <w:proofErr w:type="spellEnd"/>
      <w:r w:rsidRPr="00345A20">
        <w:rPr>
          <w:rStyle w:val="QuoteChar"/>
          <w:rFonts w:ascii="Clear Sans Light" w:eastAsiaTheme="minorHAnsi" w:hAnsi="Clear Sans Light" w:cs="Clear Sans Light"/>
          <w:i/>
          <w:iCs w:val="0"/>
          <w:color w:val="383838"/>
          <w:lang w:val="en-US" w:eastAsia="en-US"/>
        </w:rPr>
        <w:t xml:space="preserve">- </w:t>
      </w:r>
      <w:proofErr w:type="spellStart"/>
      <w:r w:rsidRPr="00345A20">
        <w:rPr>
          <w:rStyle w:val="QuoteChar"/>
          <w:rFonts w:ascii="Clear Sans Light" w:eastAsiaTheme="minorHAnsi" w:hAnsi="Clear Sans Light" w:cs="Clear Sans Light"/>
          <w:i/>
          <w:iCs w:val="0"/>
          <w:color w:val="383838"/>
          <w:lang w:val="en-US" w:eastAsia="en-US"/>
        </w:rPr>
        <w:t>vous</w:t>
      </w:r>
      <w:proofErr w:type="spellEnd"/>
      <w:r w:rsidRPr="00345A20">
        <w:rPr>
          <w:rStyle w:val="QuoteChar"/>
          <w:rFonts w:ascii="Clear Sans Light" w:eastAsiaTheme="minorHAnsi" w:hAnsi="Clear Sans Light" w:cs="Clear Sans Light"/>
          <w:i/>
          <w:iCs w:val="0"/>
          <w:color w:val="383838"/>
          <w:lang w:val="en-US" w:eastAsia="en-US"/>
        </w:rPr>
        <w:t xml:space="preserve"> </w:t>
      </w:r>
      <w:proofErr w:type="spellStart"/>
      <w:r w:rsidRPr="00345A20">
        <w:rPr>
          <w:rStyle w:val="QuoteChar"/>
          <w:rFonts w:ascii="Clear Sans Light" w:eastAsiaTheme="minorHAnsi" w:hAnsi="Clear Sans Light" w:cs="Clear Sans Light"/>
          <w:i/>
          <w:iCs w:val="0"/>
          <w:color w:val="383838"/>
          <w:lang w:val="en-US" w:eastAsia="en-US"/>
        </w:rPr>
        <w:t>battre</w:t>
      </w:r>
      <w:proofErr w:type="spellEnd"/>
      <w:r w:rsidRPr="00345A20">
        <w:rPr>
          <w:rStyle w:val="QuoteChar"/>
          <w:rFonts w:ascii="Clear Sans Light" w:eastAsiaTheme="minorHAnsi" w:hAnsi="Clear Sans Light" w:cs="Clear Sans Light"/>
          <w:i/>
          <w:iCs w:val="0"/>
          <w:color w:val="383838"/>
          <w:lang w:val="en-US" w:eastAsia="en-US"/>
        </w:rPr>
        <w:t xml:space="preserve"> </w:t>
      </w:r>
      <w:proofErr w:type="spellStart"/>
      <w:r w:rsidRPr="00345A20">
        <w:rPr>
          <w:rStyle w:val="QuoteChar"/>
          <w:rFonts w:ascii="Clear Sans Light" w:eastAsiaTheme="minorHAnsi" w:hAnsi="Clear Sans Light" w:cs="Clear Sans Light"/>
          <w:i/>
          <w:iCs w:val="0"/>
          <w:color w:val="383838"/>
          <w:lang w:val="en-US" w:eastAsia="en-US"/>
        </w:rPr>
        <w:t>votre</w:t>
      </w:r>
      <w:proofErr w:type="spellEnd"/>
      <w:r w:rsidRPr="00345A20">
        <w:rPr>
          <w:rStyle w:val="QuoteChar"/>
          <w:rFonts w:ascii="Clear Sans Light" w:eastAsiaTheme="minorHAnsi" w:hAnsi="Clear Sans Light" w:cs="Clear Sans Light"/>
          <w:i/>
          <w:iCs w:val="0"/>
          <w:color w:val="383838"/>
          <w:lang w:val="en-US" w:eastAsia="en-US"/>
        </w:rPr>
        <w:t xml:space="preserve"> propre IA ?</w:t>
      </w:r>
    </w:p>
    <w:p w14:paraId="7F04B951" w14:textId="77777777" w:rsidR="003D25BE" w:rsidRDefault="003D25BE" w:rsidP="007C29E2">
      <w:pPr>
        <w:pStyle w:val="Cobra-Normal"/>
        <w:spacing w:line="256" w:lineRule="auto"/>
        <w:rPr>
          <w:lang w:val="fr-FR"/>
        </w:rPr>
      </w:pPr>
    </w:p>
    <w:p w14:paraId="7346522E" w14:textId="6E2BC9DF" w:rsidR="003D25BE" w:rsidRDefault="003D25BE" w:rsidP="003D25BE">
      <w:pPr>
        <w:pStyle w:val="Cobra-Normal"/>
        <w:spacing w:line="256" w:lineRule="auto"/>
        <w:ind w:firstLine="720"/>
        <w:rPr>
          <w:lang w:val="fr-FR"/>
        </w:rPr>
      </w:pPr>
      <w:r>
        <w:rPr>
          <w:lang w:val="fr-FR"/>
        </w:rPr>
        <w:t xml:space="preserve">À chaque tour, il faudra demander à l’utilisateur combien d’allumettes </w:t>
      </w:r>
      <w:r w:rsidR="00330AB4">
        <w:rPr>
          <w:lang w:val="fr-FR"/>
        </w:rPr>
        <w:t>veut</w:t>
      </w:r>
      <w:r w:rsidR="00BF1E52">
        <w:rPr>
          <w:lang w:val="fr-FR"/>
        </w:rPr>
        <w:t>-</w:t>
      </w:r>
      <w:r w:rsidR="0098597F">
        <w:rPr>
          <w:lang w:val="fr-FR"/>
        </w:rPr>
        <w:t>il</w:t>
      </w:r>
      <w:r>
        <w:rPr>
          <w:lang w:val="fr-FR"/>
        </w:rPr>
        <w:t xml:space="preserve"> enlever et vérifier que le nombre est bien compris entre 1 et 3.</w:t>
      </w:r>
    </w:p>
    <w:p w14:paraId="00F94DA3" w14:textId="3B247804" w:rsidR="00641219" w:rsidRPr="00641219" w:rsidRDefault="003D25BE" w:rsidP="00641219">
      <w:pPr>
        <w:pStyle w:val="Cobra-Normal"/>
        <w:spacing w:line="256" w:lineRule="auto"/>
        <w:ind w:firstLine="720"/>
        <w:rPr>
          <w:lang w:val="fr-FR"/>
        </w:rPr>
      </w:pPr>
      <w:r>
        <w:rPr>
          <w:lang w:val="fr-FR"/>
        </w:rPr>
        <w:t>La première étape consiste</w:t>
      </w:r>
      <w:r w:rsidR="003D01F4">
        <w:rPr>
          <w:lang w:val="fr-FR"/>
        </w:rPr>
        <w:t>ra</w:t>
      </w:r>
      <w:r>
        <w:rPr>
          <w:lang w:val="fr-FR"/>
        </w:rPr>
        <w:t xml:space="preserve"> à déclarer vos variables globales qui vous serviront tout au long de ce programme. La variable sera celle qui aura pour valeur </w:t>
      </w:r>
      <w:r w:rsidR="003D01F4">
        <w:rPr>
          <w:lang w:val="fr-FR"/>
        </w:rPr>
        <w:t>"</w:t>
      </w:r>
      <w:proofErr w:type="spellStart"/>
      <w:proofErr w:type="gramStart"/>
      <w:r w:rsidRPr="003D01F4">
        <w:rPr>
          <w:lang w:val="fr-FR"/>
        </w:rPr>
        <w:t>process.stdin</w:t>
      </w:r>
      <w:proofErr w:type="spellEnd"/>
      <w:proofErr w:type="gramEnd"/>
      <w:r w:rsidR="003D01F4">
        <w:rPr>
          <w:bCs/>
          <w:lang w:val="fr-FR"/>
        </w:rPr>
        <w:t>"</w:t>
      </w:r>
      <w:r>
        <w:rPr>
          <w:lang w:val="fr-FR"/>
        </w:rPr>
        <w:t xml:space="preserve"> afin de récupérer l’entrée standard.</w:t>
      </w:r>
      <w:r w:rsidR="00986088">
        <w:rPr>
          <w:lang w:val="fr-FR"/>
        </w:rPr>
        <w:t xml:space="preserve"> I</w:t>
      </w:r>
      <w:r>
        <w:rPr>
          <w:lang w:val="fr-FR"/>
        </w:rPr>
        <w:t xml:space="preserve">l </w:t>
      </w:r>
      <w:r w:rsidR="003D1432">
        <w:rPr>
          <w:lang w:val="fr-FR"/>
        </w:rPr>
        <w:t>est</w:t>
      </w:r>
      <w:r>
        <w:rPr>
          <w:lang w:val="fr-FR"/>
        </w:rPr>
        <w:t xml:space="preserve"> conseillé d’avoir votre nombre restant d’allumettes qui soit </w:t>
      </w:r>
      <w:r w:rsidR="00986088">
        <w:rPr>
          <w:lang w:val="fr-FR"/>
        </w:rPr>
        <w:t xml:space="preserve">également </w:t>
      </w:r>
      <w:r w:rsidR="003D1432">
        <w:rPr>
          <w:lang w:val="fr-FR"/>
        </w:rPr>
        <w:t>dans une variable</w:t>
      </w:r>
      <w:r>
        <w:rPr>
          <w:lang w:val="fr-FR"/>
        </w:rPr>
        <w:t xml:space="preserve">. </w:t>
      </w:r>
      <w:r w:rsidR="00477F42">
        <w:rPr>
          <w:lang w:val="fr-FR"/>
        </w:rPr>
        <w:t>V</w:t>
      </w:r>
      <w:r>
        <w:rPr>
          <w:lang w:val="fr-FR"/>
        </w:rPr>
        <w:t xml:space="preserve">ous aurez à vous </w:t>
      </w:r>
      <w:r w:rsidR="00477F42">
        <w:rPr>
          <w:lang w:val="fr-FR"/>
        </w:rPr>
        <w:t xml:space="preserve">en </w:t>
      </w:r>
      <w:r>
        <w:rPr>
          <w:lang w:val="fr-FR"/>
        </w:rPr>
        <w:t>servir à de nombreuses reprises.</w:t>
      </w:r>
    </w:p>
    <w:p w14:paraId="58B43234" w14:textId="13F6D540" w:rsidR="00051E39" w:rsidRDefault="00051E39" w:rsidP="00986088">
      <w:pPr>
        <w:pStyle w:val="Cobra-Normal"/>
        <w:spacing w:line="256" w:lineRule="auto"/>
        <w:ind w:firstLine="720"/>
        <w:rPr>
          <w:lang w:val="fr-FR"/>
        </w:rPr>
      </w:pPr>
      <w:r>
        <w:rPr>
          <w:lang w:val="fr-FR"/>
        </w:rPr>
        <w:t>La boucle principale aura lieu dans la fonction anonyme de la méthode "</w:t>
      </w:r>
      <w:proofErr w:type="gramStart"/>
      <w:r>
        <w:rPr>
          <w:lang w:val="fr-FR"/>
        </w:rPr>
        <w:t>on(</w:t>
      </w:r>
      <w:proofErr w:type="gramEnd"/>
      <w:r>
        <w:rPr>
          <w:lang w:val="fr-FR"/>
        </w:rPr>
        <w:t>)" de la variable de l’entrée standard.</w:t>
      </w:r>
    </w:p>
    <w:p w14:paraId="796E52CA" w14:textId="77777777" w:rsidR="007C29E2" w:rsidRPr="00BD3608" w:rsidRDefault="007C29E2" w:rsidP="007C29E2">
      <w:pPr>
        <w:pStyle w:val="Cobra-Code"/>
      </w:pPr>
      <w:r w:rsidRPr="00BD3608">
        <w:t xml:space="preserve">let </w:t>
      </w:r>
      <w:proofErr w:type="spellStart"/>
      <w:r w:rsidRPr="00BD3608">
        <w:t>entreeStandard</w:t>
      </w:r>
      <w:proofErr w:type="spellEnd"/>
      <w:r w:rsidRPr="00BD3608">
        <w:t xml:space="preserve"> = </w:t>
      </w:r>
      <w:proofErr w:type="spellStart"/>
      <w:proofErr w:type="gramStart"/>
      <w:r w:rsidRPr="00BD3608">
        <w:t>process.stdin</w:t>
      </w:r>
      <w:proofErr w:type="spellEnd"/>
      <w:proofErr w:type="gramEnd"/>
      <w:r w:rsidRPr="00BD3608">
        <w:t>;</w:t>
      </w:r>
    </w:p>
    <w:p w14:paraId="186B0972" w14:textId="77777777" w:rsidR="007C29E2" w:rsidRDefault="007C29E2" w:rsidP="007C29E2">
      <w:pPr>
        <w:pStyle w:val="Cobra-Code"/>
      </w:pPr>
      <w:proofErr w:type="spellStart"/>
      <w:r w:rsidRPr="00BD3608">
        <w:t>entreeStandard.setEncoding</w:t>
      </w:r>
      <w:proofErr w:type="spellEnd"/>
      <w:r w:rsidRPr="00BD3608">
        <w:t>("utf-8");</w:t>
      </w:r>
    </w:p>
    <w:p w14:paraId="1BBEF3EA" w14:textId="77777777" w:rsidR="00C42530" w:rsidRPr="00C42530" w:rsidRDefault="00C42530" w:rsidP="00C42530">
      <w:pPr>
        <w:pStyle w:val="Cobra-Code"/>
      </w:pPr>
    </w:p>
    <w:p w14:paraId="6EECD0DC" w14:textId="7F824CEC" w:rsidR="0049229E" w:rsidRDefault="0049229E" w:rsidP="007C29E2">
      <w:pPr>
        <w:pStyle w:val="Cobra-Code"/>
      </w:pPr>
      <w:r>
        <w:t xml:space="preserve">let </w:t>
      </w:r>
      <w:proofErr w:type="spellStart"/>
      <w:r>
        <w:t>n</w:t>
      </w:r>
      <w:r w:rsidR="005F1A44">
        <w:t>b</w:t>
      </w:r>
      <w:proofErr w:type="spellEnd"/>
      <w:r w:rsidR="005F1A44">
        <w:t>_</w:t>
      </w:r>
      <w:r w:rsidR="005F1A44">
        <w:rPr>
          <w:lang w:val="fr-FR"/>
        </w:rPr>
        <w:t>allumette = ...;</w:t>
      </w:r>
    </w:p>
    <w:p w14:paraId="688D428B" w14:textId="77777777" w:rsidR="0049229E" w:rsidRDefault="0049229E" w:rsidP="007C29E2">
      <w:pPr>
        <w:pStyle w:val="Cobra-Code"/>
      </w:pPr>
    </w:p>
    <w:p w14:paraId="57A151D9" w14:textId="77777777" w:rsidR="00363FDC" w:rsidRDefault="007C29E2" w:rsidP="007C29E2">
      <w:pPr>
        <w:pStyle w:val="Cobra-Code"/>
      </w:pPr>
      <w:proofErr w:type="spellStart"/>
      <w:r>
        <w:t>entreeStandard.on</w:t>
      </w:r>
      <w:proofErr w:type="spellEnd"/>
      <w:r>
        <w:t>(</w:t>
      </w:r>
      <w:r w:rsidR="00363FDC">
        <w:t>"data", (data) =&gt; {</w:t>
      </w:r>
    </w:p>
    <w:p w14:paraId="2573DF0C" w14:textId="567780A8" w:rsidR="00363FDC" w:rsidRPr="005B307F" w:rsidRDefault="00363FDC" w:rsidP="007C29E2">
      <w:pPr>
        <w:pStyle w:val="Cobra-Code"/>
        <w:rPr>
          <w:lang w:val="fr-FR"/>
        </w:rPr>
      </w:pPr>
      <w:r w:rsidRPr="005B307F">
        <w:rPr>
          <w:lang w:val="fr-FR"/>
        </w:rPr>
        <w:t xml:space="preserve">    </w:t>
      </w:r>
      <w:r w:rsidR="00CE5AFF" w:rsidRPr="005B307F">
        <w:rPr>
          <w:lang w:val="fr-FR"/>
        </w:rPr>
        <w:t>...</w:t>
      </w:r>
    </w:p>
    <w:p w14:paraId="36FD9319" w14:textId="77FF5EDF" w:rsidR="007C29E2" w:rsidRPr="005B307F" w:rsidRDefault="00363FDC" w:rsidP="00173583">
      <w:pPr>
        <w:pStyle w:val="Cobra-Code"/>
        <w:rPr>
          <w:lang w:val="fr-FR"/>
        </w:rPr>
      </w:pPr>
      <w:r w:rsidRPr="005B307F">
        <w:rPr>
          <w:lang w:val="fr-FR"/>
        </w:rPr>
        <w:t>}</w:t>
      </w:r>
      <w:r w:rsidR="007C29E2" w:rsidRPr="005B307F">
        <w:rPr>
          <w:lang w:val="fr-FR"/>
        </w:rPr>
        <w:t>)</w:t>
      </w:r>
      <w:r w:rsidR="00051E39" w:rsidRPr="005B307F">
        <w:rPr>
          <w:lang w:val="fr-FR"/>
        </w:rPr>
        <w:t>;</w:t>
      </w:r>
    </w:p>
    <w:p w14:paraId="686F093F" w14:textId="32D2AED5" w:rsidR="003D25BE" w:rsidRPr="00BD3608" w:rsidRDefault="003D25BE" w:rsidP="003552B9">
      <w:pPr>
        <w:pStyle w:val="Cobra-Normal"/>
        <w:spacing w:line="256" w:lineRule="auto"/>
        <w:ind w:firstLine="360"/>
        <w:rPr>
          <w:lang w:val="fr-FR"/>
        </w:rPr>
      </w:pPr>
      <w:r>
        <w:rPr>
          <w:lang w:val="fr-FR"/>
        </w:rPr>
        <w:t xml:space="preserve">Pensez donc à bien découper votre code en fonctions qui seront appelées dans cette boucle. </w:t>
      </w:r>
      <w:r w:rsidR="009B6F27">
        <w:rPr>
          <w:lang w:val="fr-FR"/>
        </w:rPr>
        <w:t>Pour commercer, il faudra faire u</w:t>
      </w:r>
      <w:r w:rsidRPr="00BD3608">
        <w:rPr>
          <w:lang w:val="fr-FR"/>
        </w:rPr>
        <w:t>ne fonction qui va afficher les allumettes restantes. Faites-le via une fonction, qui prendra en paramètre le nombre d’allumettes à afficher.</w:t>
      </w:r>
      <w:r w:rsidR="0000759A">
        <w:rPr>
          <w:lang w:val="fr-FR"/>
        </w:rPr>
        <w:t xml:space="preserve"> Par la suite, u</w:t>
      </w:r>
      <w:r w:rsidRPr="00BD3608">
        <w:rPr>
          <w:lang w:val="fr-FR"/>
        </w:rPr>
        <w:t>ne fonction qui s’occupe du tour de l’IA</w:t>
      </w:r>
      <w:r w:rsidR="0000759A">
        <w:rPr>
          <w:lang w:val="fr-FR"/>
        </w:rPr>
        <w:t xml:space="preserve"> et pour terminer, </w:t>
      </w:r>
      <w:r w:rsidR="009B6F27">
        <w:rPr>
          <w:lang w:val="fr-FR"/>
        </w:rPr>
        <w:t>u</w:t>
      </w:r>
      <w:r w:rsidRPr="00BD3608">
        <w:rPr>
          <w:lang w:val="fr-FR"/>
        </w:rPr>
        <w:t>ne qui annonce le gagnant et quitte le programme.</w:t>
      </w:r>
    </w:p>
    <w:p w14:paraId="796367AC" w14:textId="22033674" w:rsidR="003967BC" w:rsidRDefault="003967BC" w:rsidP="000113AA">
      <w:pPr>
        <w:pStyle w:val="Cobra-Normal"/>
        <w:spacing w:line="256" w:lineRule="auto"/>
        <w:ind w:firstLine="360"/>
        <w:rPr>
          <w:lang w:val="fr-FR"/>
        </w:rPr>
      </w:pPr>
      <w:r>
        <w:rPr>
          <w:lang w:val="fr-FR"/>
        </w:rPr>
        <w:t xml:space="preserve">Une étape importante, c’est </w:t>
      </w:r>
      <w:r w:rsidR="00FE56D8">
        <w:rPr>
          <w:lang w:val="fr-FR"/>
        </w:rPr>
        <w:t>l’analyse</w:t>
      </w:r>
      <w:r>
        <w:rPr>
          <w:lang w:val="fr-FR"/>
        </w:rPr>
        <w:t>. C’est-à-dire la récupération et vérification de valeurs afin de pouvoir les exploiter.</w:t>
      </w:r>
      <w:r w:rsidR="000113AA">
        <w:rPr>
          <w:lang w:val="fr-FR"/>
        </w:rPr>
        <w:t xml:space="preserve"> Voici quelques exemples d’analyses </w:t>
      </w:r>
      <w:r>
        <w:rPr>
          <w:lang w:val="fr-FR"/>
        </w:rPr>
        <w:t>:</w:t>
      </w:r>
    </w:p>
    <w:p w14:paraId="758D1FC7" w14:textId="179BF1C9" w:rsidR="003967BC" w:rsidRDefault="003967BC" w:rsidP="003967BC">
      <w:pPr>
        <w:pStyle w:val="Cobra-NormalTick"/>
        <w:rPr>
          <w:lang w:val="fr-FR"/>
        </w:rPr>
      </w:pPr>
      <w:r>
        <w:rPr>
          <w:lang w:val="fr-FR"/>
        </w:rPr>
        <w:t xml:space="preserve">Vérifier qu’un message </w:t>
      </w:r>
      <w:r w:rsidR="000113AA">
        <w:rPr>
          <w:lang w:val="fr-FR"/>
        </w:rPr>
        <w:t>n’</w:t>
      </w:r>
      <w:r>
        <w:rPr>
          <w:lang w:val="fr-FR"/>
        </w:rPr>
        <w:t>est</w:t>
      </w:r>
      <w:r w:rsidR="000113AA">
        <w:rPr>
          <w:lang w:val="fr-FR"/>
        </w:rPr>
        <w:t xml:space="preserve"> pas</w:t>
      </w:r>
      <w:r>
        <w:rPr>
          <w:lang w:val="fr-FR"/>
        </w:rPr>
        <w:t xml:space="preserve"> vide</w:t>
      </w:r>
    </w:p>
    <w:p w14:paraId="4208FD85" w14:textId="30D82EB8" w:rsidR="009E0BE3" w:rsidRPr="009E0BE3" w:rsidRDefault="003967BC" w:rsidP="009E0BE3">
      <w:pPr>
        <w:pStyle w:val="Cobra-NormalTick"/>
        <w:rPr>
          <w:lang w:val="fr-FR"/>
        </w:rPr>
      </w:pPr>
      <w:r>
        <w:rPr>
          <w:lang w:val="fr-FR"/>
        </w:rPr>
        <w:t>Si le message est bien un nombre</w:t>
      </w:r>
    </w:p>
    <w:p w14:paraId="5F106BE1" w14:textId="70B5BB74" w:rsidR="000113AA" w:rsidRPr="000113AA" w:rsidRDefault="000113AA" w:rsidP="000113AA">
      <w:pPr>
        <w:pStyle w:val="Cobra-NormalTick"/>
        <w:rPr>
          <w:lang w:val="fr-FR"/>
        </w:rPr>
      </w:pPr>
      <w:r w:rsidRPr="000113AA">
        <w:rPr>
          <w:lang w:val="fr-FR"/>
        </w:rPr>
        <w:t>Vérifier la valeur</w:t>
      </w:r>
      <w:r>
        <w:rPr>
          <w:lang w:val="fr-FR"/>
        </w:rPr>
        <w:t xml:space="preserve"> d’allumettes à enlever, </w:t>
      </w:r>
      <w:r w:rsidRPr="000113AA">
        <w:rPr>
          <w:lang w:val="fr-FR"/>
        </w:rPr>
        <w:t>qui doit être compris</w:t>
      </w:r>
      <w:r w:rsidR="008B52F3">
        <w:rPr>
          <w:lang w:val="fr-FR"/>
        </w:rPr>
        <w:t>e</w:t>
      </w:r>
      <w:r w:rsidRPr="000113AA">
        <w:rPr>
          <w:lang w:val="fr-FR"/>
        </w:rPr>
        <w:t xml:space="preserve"> entre 1 et 3</w:t>
      </w:r>
    </w:p>
    <w:p w14:paraId="1A08889F" w14:textId="7888A2B8" w:rsidR="000113AA" w:rsidRDefault="000113AA" w:rsidP="003967BC">
      <w:pPr>
        <w:pStyle w:val="Cobra-NormalTick"/>
        <w:rPr>
          <w:lang w:val="fr-FR"/>
        </w:rPr>
      </w:pPr>
      <w:r>
        <w:rPr>
          <w:lang w:val="fr-FR"/>
        </w:rPr>
        <w:t>...</w:t>
      </w:r>
    </w:p>
    <w:p w14:paraId="2FA0DC67" w14:textId="6EE17252" w:rsidR="003D25BE" w:rsidRDefault="003D25BE">
      <w:pPr>
        <w:rPr>
          <w:rFonts w:ascii="Clear Sans Light" w:hAnsi="Clear Sans Light" w:cs="Clear Sans Light"/>
          <w:lang w:val="fr-FR"/>
        </w:rPr>
      </w:pPr>
    </w:p>
    <w:p w14:paraId="68427C39" w14:textId="120C6057" w:rsidR="00346411" w:rsidRDefault="00A75FA1" w:rsidP="00346411">
      <w:pPr>
        <w:pStyle w:val="Cobra-Normal"/>
        <w:spacing w:line="256" w:lineRule="auto"/>
        <w:ind w:firstLine="360"/>
        <w:rPr>
          <w:lang w:val="fr-FR"/>
        </w:rPr>
      </w:pPr>
      <w:r>
        <w:rPr>
          <w:lang w:val="fr-FR"/>
        </w:rPr>
        <w:t>Pensez bien à vérifier le nombres d’allumettes restantes pour savoir si votre programme doit se terminer ou non.</w:t>
      </w:r>
      <w:r w:rsidR="00346411">
        <w:rPr>
          <w:lang w:val="fr-FR"/>
        </w:rPr>
        <w:t xml:space="preserve"> Pour qui</w:t>
      </w:r>
      <w:r>
        <w:rPr>
          <w:lang w:val="fr-FR"/>
        </w:rPr>
        <w:t xml:space="preserve">tter un programme, il vous faut utiliser </w:t>
      </w:r>
      <w:r w:rsidR="00346411">
        <w:rPr>
          <w:lang w:val="fr-FR"/>
        </w:rPr>
        <w:t>"</w:t>
      </w:r>
      <w:proofErr w:type="spellStart"/>
      <w:r w:rsidRPr="28A7E901">
        <w:rPr>
          <w:lang w:val="fr-FR"/>
        </w:rPr>
        <w:t>process.exit</w:t>
      </w:r>
      <w:proofErr w:type="spellEnd"/>
      <w:r w:rsidRPr="28A7E901">
        <w:rPr>
          <w:lang w:val="fr-FR"/>
        </w:rPr>
        <w:t>()</w:t>
      </w:r>
      <w:r w:rsidR="00346411">
        <w:rPr>
          <w:lang w:val="fr-FR"/>
        </w:rPr>
        <w:t>"</w:t>
      </w:r>
      <w:r w:rsidRPr="28A7E901">
        <w:rPr>
          <w:lang w:val="fr-FR"/>
        </w:rPr>
        <w:t>.</w:t>
      </w:r>
    </w:p>
    <w:p w14:paraId="1A0A4731" w14:textId="240A4144" w:rsidR="00710C5C" w:rsidRDefault="00710C5C" w:rsidP="00BD2A1E">
      <w:pPr>
        <w:pStyle w:val="Cobra-Normal"/>
        <w:spacing w:line="256" w:lineRule="auto"/>
        <w:ind w:firstLine="360"/>
        <w:rPr>
          <w:lang w:val="fr-FR"/>
        </w:rPr>
      </w:pPr>
      <w:r>
        <w:rPr>
          <w:lang w:val="fr-FR"/>
        </w:rPr>
        <w:t xml:space="preserve">Vous souhaiterez sûrement que votre IA, dans un premier temps, fasse de l’aléatoire pour prendre X allumettes. En </w:t>
      </w:r>
      <w:r w:rsidRPr="00F63756">
        <w:rPr>
          <w:lang w:val="fr-FR"/>
        </w:rPr>
        <w:t>JavaScript</w:t>
      </w:r>
      <w:r>
        <w:rPr>
          <w:lang w:val="fr-FR"/>
        </w:rPr>
        <w:t xml:space="preserve">, on utilise la </w:t>
      </w:r>
      <w:hyperlink r:id="rId15" w:history="1">
        <w:r w:rsidRPr="009516DA">
          <w:rPr>
            <w:rStyle w:val="Hyperlink"/>
            <w:lang w:val="fr-FR"/>
          </w:rPr>
          <w:t xml:space="preserve">méthode </w:t>
        </w:r>
        <w:r w:rsidR="00346411" w:rsidRPr="009516DA">
          <w:rPr>
            <w:rStyle w:val="Hyperlink"/>
            <w:lang w:val="fr-FR"/>
          </w:rPr>
          <w:t>"</w:t>
        </w:r>
        <w:proofErr w:type="spellStart"/>
        <w:proofErr w:type="gramStart"/>
        <w:r w:rsidRPr="009516DA">
          <w:rPr>
            <w:rStyle w:val="Hyperlink"/>
            <w:lang w:val="fr-FR"/>
          </w:rPr>
          <w:t>random</w:t>
        </w:r>
        <w:proofErr w:type="spellEnd"/>
        <w:r w:rsidRPr="009516DA">
          <w:rPr>
            <w:rStyle w:val="Hyperlink"/>
            <w:lang w:val="fr-FR"/>
          </w:rPr>
          <w:t>(</w:t>
        </w:r>
        <w:proofErr w:type="gramEnd"/>
        <w:r w:rsidRPr="009516DA">
          <w:rPr>
            <w:rStyle w:val="Hyperlink"/>
            <w:lang w:val="fr-FR"/>
          </w:rPr>
          <w:t>)</w:t>
        </w:r>
        <w:r w:rsidR="00346411" w:rsidRPr="009516DA">
          <w:rPr>
            <w:rStyle w:val="Hyperlink"/>
            <w:lang w:val="fr-FR"/>
          </w:rPr>
          <w:t>"</w:t>
        </w:r>
      </w:hyperlink>
      <w:r w:rsidR="00F63756">
        <w:rPr>
          <w:lang w:val="fr-FR"/>
        </w:rPr>
        <w:t xml:space="preserve">, qui </w:t>
      </w:r>
      <w:r w:rsidR="008B52F3">
        <w:rPr>
          <w:lang w:val="fr-FR"/>
        </w:rPr>
        <w:t>génère</w:t>
      </w:r>
      <w:r w:rsidR="00F63756">
        <w:rPr>
          <w:lang w:val="fr-FR"/>
        </w:rPr>
        <w:t xml:space="preserve"> un nombre à virgule entre 0 et 1,</w:t>
      </w:r>
      <w:r>
        <w:rPr>
          <w:lang w:val="fr-FR"/>
        </w:rPr>
        <w:t xml:space="preserve"> de l’objet </w:t>
      </w:r>
      <w:r w:rsidRPr="5063876C">
        <w:rPr>
          <w:lang w:val="fr-FR"/>
        </w:rPr>
        <w:t>Math</w:t>
      </w:r>
      <w:r>
        <w:rPr>
          <w:lang w:val="fr-FR"/>
        </w:rPr>
        <w:t xml:space="preserve">. Mais pour plus de précision sur le nombre généré, on va utiliser la </w:t>
      </w:r>
      <w:hyperlink r:id="rId16" w:history="1">
        <w:r w:rsidRPr="00F63756">
          <w:rPr>
            <w:rStyle w:val="Hyperlink"/>
            <w:lang w:val="fr-FR"/>
          </w:rPr>
          <w:t xml:space="preserve">méthode </w:t>
        </w:r>
        <w:proofErr w:type="spellStart"/>
        <w:proofErr w:type="gramStart"/>
        <w:r w:rsidRPr="00F63756">
          <w:rPr>
            <w:rStyle w:val="Hyperlink"/>
            <w:bCs/>
            <w:lang w:val="fr-FR"/>
          </w:rPr>
          <w:t>floor</w:t>
        </w:r>
        <w:proofErr w:type="spellEnd"/>
        <w:r w:rsidRPr="00F63756">
          <w:rPr>
            <w:rStyle w:val="Hyperlink"/>
            <w:bCs/>
            <w:lang w:val="fr-FR"/>
          </w:rPr>
          <w:t>(</w:t>
        </w:r>
        <w:proofErr w:type="gramEnd"/>
        <w:r w:rsidRPr="00F63756">
          <w:rPr>
            <w:rStyle w:val="Hyperlink"/>
            <w:bCs/>
            <w:lang w:val="fr-FR"/>
          </w:rPr>
          <w:t>)</w:t>
        </w:r>
      </w:hyperlink>
      <w:r w:rsidR="00F63756">
        <w:rPr>
          <w:lang w:val="fr-FR"/>
        </w:rPr>
        <w:t>, qui transforme le nombre en entier,</w:t>
      </w:r>
      <w:r>
        <w:rPr>
          <w:lang w:val="fr-FR"/>
        </w:rPr>
        <w:t xml:space="preserve"> de </w:t>
      </w:r>
      <w:r w:rsidRPr="5063876C">
        <w:rPr>
          <w:lang w:val="fr-FR"/>
        </w:rPr>
        <w:t>Math</w:t>
      </w:r>
      <w:r>
        <w:rPr>
          <w:lang w:val="fr-FR"/>
        </w:rPr>
        <w:t>, encore une fois.</w:t>
      </w:r>
    </w:p>
    <w:p w14:paraId="7FEDAE7E" w14:textId="00DFBA09" w:rsidR="003D25BE" w:rsidRPr="00F63756" w:rsidRDefault="00710C5C" w:rsidP="00BD2A1E">
      <w:pPr>
        <w:pStyle w:val="Cobra-Normal"/>
        <w:spacing w:line="256" w:lineRule="auto"/>
        <w:ind w:firstLine="360"/>
        <w:rPr>
          <w:lang w:val="fr-FR"/>
        </w:rPr>
      </w:pPr>
      <w:r>
        <w:rPr>
          <w:lang w:val="fr-FR"/>
        </w:rPr>
        <w:t>Pour définir vos limites</w:t>
      </w:r>
      <w:r w:rsidR="00F63756">
        <w:rPr>
          <w:lang w:val="fr-FR"/>
        </w:rPr>
        <w:t xml:space="preserve">, </w:t>
      </w:r>
      <w:r>
        <w:rPr>
          <w:lang w:val="fr-FR"/>
        </w:rPr>
        <w:t>1 à 3 inclus</w:t>
      </w:r>
      <w:r w:rsidR="00F63756">
        <w:rPr>
          <w:lang w:val="fr-FR"/>
        </w:rPr>
        <w:t>,</w:t>
      </w:r>
      <w:r>
        <w:rPr>
          <w:lang w:val="fr-FR"/>
        </w:rPr>
        <w:t xml:space="preserve"> vous devez </w:t>
      </w:r>
      <w:r w:rsidRPr="00F63756">
        <w:rPr>
          <w:lang w:val="fr-FR"/>
        </w:rPr>
        <w:t>multiplier</w:t>
      </w:r>
      <w:r>
        <w:rPr>
          <w:lang w:val="fr-FR"/>
        </w:rPr>
        <w:t xml:space="preserve"> le résultat de </w:t>
      </w:r>
      <w:r w:rsidR="00F63756">
        <w:rPr>
          <w:lang w:val="fr-FR"/>
        </w:rPr>
        <w:t>"</w:t>
      </w:r>
      <w:proofErr w:type="spellStart"/>
      <w:proofErr w:type="gramStart"/>
      <w:r w:rsidRPr="00F63756">
        <w:rPr>
          <w:lang w:val="fr-FR"/>
        </w:rPr>
        <w:t>floor</w:t>
      </w:r>
      <w:proofErr w:type="spellEnd"/>
      <w:r w:rsidRPr="00F63756">
        <w:rPr>
          <w:iCs/>
          <w:lang w:val="fr-FR"/>
        </w:rPr>
        <w:t>(</w:t>
      </w:r>
      <w:proofErr w:type="gramEnd"/>
      <w:r w:rsidRPr="00F63756">
        <w:rPr>
          <w:iCs/>
          <w:lang w:val="fr-FR"/>
        </w:rPr>
        <w:t>)</w:t>
      </w:r>
      <w:r w:rsidR="00F63756">
        <w:rPr>
          <w:iCs/>
          <w:lang w:val="fr-FR"/>
        </w:rPr>
        <w:t>"</w:t>
      </w:r>
      <w:r>
        <w:rPr>
          <w:lang w:val="fr-FR"/>
        </w:rPr>
        <w:t xml:space="preserve"> par limite supérieur - 1 et vous devez </w:t>
      </w:r>
      <w:r w:rsidRPr="00F63756">
        <w:rPr>
          <w:lang w:val="fr-FR"/>
        </w:rPr>
        <w:t>ajouter</w:t>
      </w:r>
      <w:r>
        <w:rPr>
          <w:lang w:val="fr-FR"/>
        </w:rPr>
        <w:t xml:space="preserve"> la borne inférieure au résultat.</w:t>
      </w:r>
      <w:r w:rsidR="00F63756">
        <w:rPr>
          <w:lang w:val="fr-FR"/>
        </w:rPr>
        <w:t xml:space="preserve"> </w:t>
      </w:r>
      <w:r>
        <w:rPr>
          <w:lang w:val="fr-FR"/>
        </w:rPr>
        <w:t>Ce qui nous donne ceci :</w:t>
      </w:r>
    </w:p>
    <w:p w14:paraId="30F93463" w14:textId="77777777" w:rsidR="003D25BE" w:rsidRDefault="003D25BE" w:rsidP="003D25BE">
      <w:pPr>
        <w:pStyle w:val="Cobra-Normal"/>
        <w:rPr>
          <w:rFonts w:ascii="Arial" w:hAnsi="Arial" w:cs="Arial"/>
          <w:sz w:val="2"/>
          <w:szCs w:val="2"/>
          <w:lang w:val="fr-FR"/>
        </w:rPr>
      </w:pPr>
    </w:p>
    <w:p w14:paraId="52CA27DC" w14:textId="33AA6240" w:rsidR="00BD3608" w:rsidRPr="00A81CBC" w:rsidRDefault="004C5E74" w:rsidP="00A81CBC">
      <w:pPr>
        <w:pStyle w:val="Cobra-Code"/>
        <w:rPr>
          <w:lang w:val="fr-FR"/>
        </w:rPr>
      </w:pPr>
      <w:proofErr w:type="spellStart"/>
      <w:r w:rsidRPr="004C5E74">
        <w:rPr>
          <w:lang w:val="fr-FR"/>
        </w:rPr>
        <w:t>Math.floor</w:t>
      </w:r>
      <w:proofErr w:type="spellEnd"/>
      <w:r w:rsidRPr="004C5E74">
        <w:rPr>
          <w:lang w:val="fr-FR"/>
        </w:rPr>
        <w:t>(</w:t>
      </w:r>
      <w:proofErr w:type="spellStart"/>
      <w:r w:rsidRPr="004C5E74">
        <w:rPr>
          <w:lang w:val="fr-FR"/>
        </w:rPr>
        <w:t>Math.random</w:t>
      </w:r>
      <w:proofErr w:type="spellEnd"/>
      <w:r w:rsidRPr="004C5E74">
        <w:rPr>
          <w:lang w:val="fr-FR"/>
        </w:rPr>
        <w:t>() * 2) + 1</w:t>
      </w:r>
    </w:p>
    <w:p w14:paraId="62D4096E" w14:textId="77777777" w:rsidR="003D25BE" w:rsidRDefault="003D25BE" w:rsidP="003D25BE">
      <w:pPr>
        <w:pStyle w:val="Cobra-Normal"/>
        <w:rPr>
          <w:rFonts w:ascii="Arial" w:hAnsi="Arial" w:cs="Arial"/>
          <w:b/>
          <w:lang w:val="fr-FR"/>
        </w:rPr>
      </w:pPr>
    </w:p>
    <w:p w14:paraId="1938F73C" w14:textId="77777777" w:rsidR="004C5E74" w:rsidRDefault="004C5E74" w:rsidP="004C5E74">
      <w:pPr>
        <w:pStyle w:val="Cobra-Title1"/>
        <w:numPr>
          <w:ilvl w:val="0"/>
          <w:numId w:val="0"/>
        </w:numPr>
        <w:ind w:left="1080"/>
        <w:rPr>
          <w:lang w:val="fr-FR"/>
        </w:rPr>
      </w:pPr>
      <w:bookmarkStart w:id="1" w:name="_Toc38030166"/>
    </w:p>
    <w:p w14:paraId="4F424BE0" w14:textId="77777777" w:rsidR="004C5E74" w:rsidRDefault="004C5E74">
      <w:pPr>
        <w:rPr>
          <w:rFonts w:ascii="Bitter" w:hAnsi="Bitter" w:cs="Clear Sans"/>
          <w:sz w:val="24"/>
          <w:szCs w:val="24"/>
          <w:u w:val="thick"/>
          <w:lang w:val="fr-FR"/>
        </w:rPr>
      </w:pPr>
      <w:r>
        <w:rPr>
          <w:lang w:val="fr-FR"/>
        </w:rPr>
        <w:br w:type="page"/>
      </w:r>
    </w:p>
    <w:p w14:paraId="3BD3B5C9" w14:textId="39716BD3" w:rsidR="003D25BE" w:rsidRDefault="003D25BE" w:rsidP="004C5E74">
      <w:pPr>
        <w:pStyle w:val="Cobra-Title1"/>
        <w:rPr>
          <w:sz w:val="40"/>
          <w:szCs w:val="40"/>
          <w:lang w:val="fr-FR"/>
        </w:rPr>
      </w:pPr>
      <w:r>
        <w:rPr>
          <w:lang w:val="fr-FR"/>
        </w:rPr>
        <w:t>Conclusion</w:t>
      </w:r>
      <w:bookmarkEnd w:id="1"/>
    </w:p>
    <w:p w14:paraId="43F1ACAC" w14:textId="77777777" w:rsidR="00BD2A1E" w:rsidRPr="00BD2A1E" w:rsidRDefault="00BD2A1E" w:rsidP="00BD2A1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Arial" w:hAnsi="Arial" w:cs="Arial"/>
        </w:rPr>
      </w:pPr>
    </w:p>
    <w:p w14:paraId="6E98AEA3" w14:textId="6611F1C5" w:rsidR="12A403DF" w:rsidRDefault="12A403DF" w:rsidP="12A403DF">
      <w:pPr>
        <w:pStyle w:val="paragraph"/>
        <w:spacing w:before="0" w:beforeAutospacing="0" w:after="0" w:afterAutospacing="0"/>
        <w:ind w:firstLine="720"/>
        <w:jc w:val="both"/>
        <w:rPr>
          <w:rStyle w:val="normaltextrun"/>
        </w:rPr>
      </w:pPr>
    </w:p>
    <w:p w14:paraId="297A155B" w14:textId="0AFCF3C2" w:rsidR="003D25BE" w:rsidRPr="00BD3608" w:rsidRDefault="003D25BE" w:rsidP="002C5227">
      <w:pPr>
        <w:pStyle w:val="Cobra-Normal"/>
        <w:ind w:firstLine="708"/>
        <w:rPr>
          <w:lang w:val="fr-FR"/>
        </w:rPr>
      </w:pPr>
      <w:r w:rsidRPr="00D31EFC">
        <w:rPr>
          <w:rStyle w:val="normaltextrun"/>
          <w:lang w:val="fr-FR"/>
        </w:rPr>
        <w:t xml:space="preserve">Voilà c’est la fin, Monseigneur Node est fier de votre travail et est heureux de voir </w:t>
      </w:r>
      <w:r w:rsidR="00E31DF0" w:rsidRPr="00D31EFC">
        <w:rPr>
          <w:rStyle w:val="normaltextrun"/>
          <w:lang w:val="fr-FR"/>
        </w:rPr>
        <w:t>que</w:t>
      </w:r>
      <w:r w:rsidRPr="00D31EFC">
        <w:rPr>
          <w:rStyle w:val="normaltextrun"/>
          <w:lang w:val="fr-FR"/>
        </w:rPr>
        <w:t xml:space="preserve"> la relève est assurée ! </w:t>
      </w:r>
      <w:proofErr w:type="spellStart"/>
      <w:r w:rsidRPr="00BD3608">
        <w:rPr>
          <w:rStyle w:val="normaltextrun"/>
          <w:lang w:val="fr-FR"/>
        </w:rPr>
        <w:t>Cependant</w:t>
      </w:r>
      <w:proofErr w:type="spellEnd"/>
      <w:r w:rsidRPr="00BD3608">
        <w:rPr>
          <w:rStyle w:val="normaltextrun"/>
          <w:lang w:val="fr-FR"/>
        </w:rPr>
        <w:t xml:space="preserve">, Monseigneur Node </w:t>
      </w:r>
      <w:proofErr w:type="spellStart"/>
      <w:r w:rsidRPr="00BD3608">
        <w:rPr>
          <w:rStyle w:val="normaltextrun"/>
          <w:lang w:val="fr-FR"/>
        </w:rPr>
        <w:t>est</w:t>
      </w:r>
      <w:proofErr w:type="spellEnd"/>
      <w:r w:rsidRPr="00BD3608">
        <w:rPr>
          <w:rStyle w:val="normaltextrun"/>
          <w:lang w:val="fr-FR"/>
        </w:rPr>
        <w:t xml:space="preserve"> </w:t>
      </w:r>
      <w:proofErr w:type="spellStart"/>
      <w:r w:rsidRPr="00BD3608">
        <w:rPr>
          <w:rStyle w:val="normaltextrun"/>
          <w:lang w:val="fr-FR"/>
        </w:rPr>
        <w:t>sûr</w:t>
      </w:r>
      <w:proofErr w:type="spellEnd"/>
      <w:r w:rsidRPr="00BD3608">
        <w:rPr>
          <w:rStyle w:val="normaltextrun"/>
          <w:lang w:val="fr-FR"/>
        </w:rPr>
        <w:t xml:space="preserve"> </w:t>
      </w:r>
      <w:proofErr w:type="spellStart"/>
      <w:r w:rsidRPr="00BD3608">
        <w:rPr>
          <w:rStyle w:val="normaltextrun"/>
          <w:lang w:val="fr-FR"/>
        </w:rPr>
        <w:t>qu’il</w:t>
      </w:r>
      <w:proofErr w:type="spellEnd"/>
      <w:r w:rsidRPr="00BD3608">
        <w:rPr>
          <w:rStyle w:val="normaltextrun"/>
          <w:lang w:val="fr-FR"/>
        </w:rPr>
        <w:t xml:space="preserve"> </w:t>
      </w:r>
      <w:proofErr w:type="spellStart"/>
      <w:r w:rsidRPr="00BD3608">
        <w:rPr>
          <w:rStyle w:val="normaltextrun"/>
          <w:lang w:val="fr-FR"/>
        </w:rPr>
        <w:t>reste</w:t>
      </w:r>
      <w:proofErr w:type="spellEnd"/>
      <w:r w:rsidRPr="00BD3608">
        <w:rPr>
          <w:rStyle w:val="normaltextrun"/>
          <w:lang w:val="fr-FR"/>
        </w:rPr>
        <w:t xml:space="preserve"> encore plein d’autres aspects à </w:t>
      </w:r>
      <w:proofErr w:type="spellStart"/>
      <w:proofErr w:type="gramStart"/>
      <w:r w:rsidRPr="00BD3608">
        <w:rPr>
          <w:rStyle w:val="normaltextrun"/>
          <w:lang w:val="fr-FR"/>
        </w:rPr>
        <w:t>découvrir</w:t>
      </w:r>
      <w:proofErr w:type="spellEnd"/>
      <w:r w:rsidRPr="00BD3608">
        <w:rPr>
          <w:rStyle w:val="normaltextrun"/>
          <w:lang w:val="fr-FR"/>
        </w:rPr>
        <w:t xml:space="preserve"> !</w:t>
      </w:r>
      <w:proofErr w:type="gramEnd"/>
      <w:r w:rsidRPr="00BD3608">
        <w:rPr>
          <w:rStyle w:val="normaltextrun"/>
          <w:lang w:val="fr-FR"/>
        </w:rPr>
        <w:t xml:space="preserve"> </w:t>
      </w:r>
      <w:proofErr w:type="spellStart"/>
      <w:r w:rsidRPr="00BD3608">
        <w:rPr>
          <w:rStyle w:val="normaltextrun"/>
          <w:lang w:val="fr-FR"/>
        </w:rPr>
        <w:t>N’hésitez</w:t>
      </w:r>
      <w:proofErr w:type="spellEnd"/>
      <w:r w:rsidRPr="00BD3608">
        <w:rPr>
          <w:rStyle w:val="normaltextrun"/>
          <w:lang w:val="fr-FR"/>
        </w:rPr>
        <w:t xml:space="preserve"> pas à </w:t>
      </w:r>
      <w:proofErr w:type="spellStart"/>
      <w:r w:rsidRPr="00BD3608">
        <w:rPr>
          <w:rStyle w:val="normaltextrun"/>
          <w:lang w:val="fr-FR"/>
        </w:rPr>
        <w:t>vous</w:t>
      </w:r>
      <w:proofErr w:type="spellEnd"/>
      <w:r w:rsidRPr="00BD3608">
        <w:rPr>
          <w:rStyle w:val="normaltextrun"/>
          <w:lang w:val="fr-FR"/>
        </w:rPr>
        <w:t xml:space="preserve"> </w:t>
      </w:r>
      <w:proofErr w:type="spellStart"/>
      <w:r w:rsidRPr="00BD3608">
        <w:rPr>
          <w:rStyle w:val="normaltextrun"/>
          <w:lang w:val="fr-FR"/>
        </w:rPr>
        <w:t>renseigner</w:t>
      </w:r>
      <w:proofErr w:type="spellEnd"/>
      <w:r w:rsidRPr="00BD3608">
        <w:rPr>
          <w:rStyle w:val="normaltextrun"/>
          <w:lang w:val="fr-FR"/>
        </w:rPr>
        <w:t xml:space="preserve"> par </w:t>
      </w:r>
      <w:proofErr w:type="spellStart"/>
      <w:r w:rsidRPr="00BD3608">
        <w:rPr>
          <w:rStyle w:val="normaltextrun"/>
          <w:lang w:val="fr-FR"/>
        </w:rPr>
        <w:t>vous-même</w:t>
      </w:r>
      <w:proofErr w:type="spellEnd"/>
      <w:r w:rsidRPr="00BD3608">
        <w:rPr>
          <w:rStyle w:val="normaltextrun"/>
          <w:lang w:val="fr-FR"/>
        </w:rPr>
        <w:t xml:space="preserve">. </w:t>
      </w:r>
    </w:p>
    <w:p w14:paraId="01165E04" w14:textId="71D3D59F" w:rsidR="00D57020" w:rsidRDefault="001C2092" w:rsidP="002C5227">
      <w:pPr>
        <w:pStyle w:val="Cobra-Normal"/>
        <w:ind w:firstLine="708"/>
        <w:rPr>
          <w:lang w:val="fr-FR"/>
        </w:rPr>
      </w:pPr>
      <w:r>
        <w:rPr>
          <w:lang w:val="fr-FR"/>
        </w:rPr>
        <w:t>En attendant, voici des perspectives d’amélioration que vous pouvez apporter à votre IA :</w:t>
      </w:r>
    </w:p>
    <w:p w14:paraId="1DFBF388" w14:textId="37B36CF5" w:rsidR="001C2092" w:rsidRDefault="00A41E48" w:rsidP="001C2092">
      <w:pPr>
        <w:pStyle w:val="Cobra-NormalTick"/>
        <w:rPr>
          <w:lang w:val="fr-FR"/>
        </w:rPr>
      </w:pPr>
      <w:r w:rsidRPr="3B7C15B3">
        <w:rPr>
          <w:lang w:val="fr-FR"/>
        </w:rPr>
        <w:t xml:space="preserve">Tester </w:t>
      </w:r>
      <w:r w:rsidR="18E20E22" w:rsidRPr="3B7C15B3">
        <w:rPr>
          <w:lang w:val="fr-FR"/>
        </w:rPr>
        <w:t>différents</w:t>
      </w:r>
      <w:r w:rsidRPr="3B7C15B3">
        <w:rPr>
          <w:lang w:val="fr-FR"/>
        </w:rPr>
        <w:t xml:space="preserve"> algor</w:t>
      </w:r>
      <w:r w:rsidR="54E4F3AD" w:rsidRPr="3B7C15B3">
        <w:rPr>
          <w:lang w:val="fr-FR"/>
        </w:rPr>
        <w:t>i</w:t>
      </w:r>
      <w:r w:rsidRPr="3B7C15B3">
        <w:rPr>
          <w:lang w:val="fr-FR"/>
        </w:rPr>
        <w:t xml:space="preserve">thmes </w:t>
      </w:r>
    </w:p>
    <w:p w14:paraId="6911DCD2" w14:textId="17C25595" w:rsidR="00D57020" w:rsidRDefault="008C2DD6" w:rsidP="008C2DD6">
      <w:pPr>
        <w:pStyle w:val="Cobra-NormalTick"/>
        <w:rPr>
          <w:lang w:val="fr-FR"/>
        </w:rPr>
      </w:pPr>
      <w:r>
        <w:rPr>
          <w:lang w:val="fr-FR"/>
        </w:rPr>
        <w:t>Créer un algorithme qui</w:t>
      </w:r>
      <w:r w:rsidR="00A06558">
        <w:rPr>
          <w:lang w:val="fr-FR"/>
        </w:rPr>
        <w:t xml:space="preserve"> peut vous battre</w:t>
      </w:r>
    </w:p>
    <w:p w14:paraId="3415414D" w14:textId="6F5AE11B" w:rsidR="00A06558" w:rsidRDefault="00190901" w:rsidP="008C2DD6">
      <w:pPr>
        <w:pStyle w:val="Cobra-NormalTick"/>
        <w:rPr>
          <w:lang w:val="fr-FR"/>
        </w:rPr>
      </w:pPr>
      <w:r>
        <w:rPr>
          <w:lang w:val="fr-FR"/>
        </w:rPr>
        <w:t>Faire un rendu graphique du jeu</w:t>
      </w:r>
    </w:p>
    <w:p w14:paraId="5A568E40" w14:textId="77777777" w:rsidR="00190901" w:rsidRDefault="00190901" w:rsidP="00190901">
      <w:pPr>
        <w:pStyle w:val="Cobra-NormalTick"/>
        <w:numPr>
          <w:ilvl w:val="0"/>
          <w:numId w:val="0"/>
        </w:numPr>
        <w:ind w:left="720" w:hanging="360"/>
        <w:rPr>
          <w:lang w:val="fr-FR"/>
        </w:rPr>
      </w:pPr>
    </w:p>
    <w:p w14:paraId="63F6C50F" w14:textId="77777777" w:rsidR="00D57020" w:rsidRDefault="00D57020" w:rsidP="002C5227">
      <w:pPr>
        <w:pStyle w:val="Cobra-Normal"/>
        <w:ind w:firstLine="708"/>
        <w:rPr>
          <w:sz w:val="24"/>
          <w:szCs w:val="24"/>
          <w:lang w:val="fr-FR"/>
        </w:rPr>
      </w:pPr>
    </w:p>
    <w:p w14:paraId="57DFC37F" w14:textId="675E76EC" w:rsidR="00D57020" w:rsidRDefault="00543E60" w:rsidP="00E74D4F">
      <w:pPr>
        <w:pStyle w:val="Cobra-Normal"/>
        <w:ind w:firstLine="708"/>
        <w:jc w:val="center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inline distT="0" distB="0" distL="0" distR="0" wp14:anchorId="19692DA2" wp14:editId="17DC8846">
            <wp:extent cx="4491990" cy="160531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0" r="21840" b="31638"/>
                    <a:stretch/>
                  </pic:blipFill>
                  <pic:spPr bwMode="auto">
                    <a:xfrm>
                      <a:off x="0" y="0"/>
                      <a:ext cx="4493182" cy="160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69936" w14:textId="1FA23343" w:rsidR="003D25BE" w:rsidRDefault="00B464C7" w:rsidP="00B464C7">
      <w:pPr>
        <w:pStyle w:val="Cobra-Annotation"/>
        <w:rPr>
          <w:lang w:val="fr-FR"/>
        </w:rPr>
      </w:pPr>
      <w:r>
        <w:rPr>
          <w:lang w:val="fr-FR"/>
        </w:rPr>
        <w:t>Bravo !</w:t>
      </w:r>
    </w:p>
    <w:p w14:paraId="15607E5E" w14:textId="77777777" w:rsidR="003D25BE" w:rsidRPr="00DB0C21" w:rsidRDefault="003D25BE" w:rsidP="003D25BE"/>
    <w:p w14:paraId="1C709F27" w14:textId="77777777" w:rsidR="00241CF0" w:rsidRPr="00D123B3" w:rsidRDefault="00241CF0" w:rsidP="00924B27">
      <w:pPr>
        <w:pStyle w:val="Cobra-NormalTick"/>
        <w:numPr>
          <w:ilvl w:val="0"/>
          <w:numId w:val="0"/>
        </w:numPr>
        <w:ind w:left="720" w:hanging="360"/>
        <w:rPr>
          <w:lang w:val="fr-FR"/>
        </w:rPr>
      </w:pPr>
    </w:p>
    <w:sectPr w:rsidR="00241CF0" w:rsidRPr="00D123B3" w:rsidSect="007B3BD9">
      <w:footerReference w:type="default" r:id="rId18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30262" w14:textId="77777777" w:rsidR="00B6527E" w:rsidRDefault="00B6527E" w:rsidP="00353C27">
      <w:pPr>
        <w:spacing w:after="0" w:line="240" w:lineRule="auto"/>
      </w:pPr>
      <w:r>
        <w:separator/>
      </w:r>
    </w:p>
  </w:endnote>
  <w:endnote w:type="continuationSeparator" w:id="0">
    <w:p w14:paraId="64C4C0A5" w14:textId="77777777" w:rsidR="00B6527E" w:rsidRDefault="00B6527E" w:rsidP="00353C27">
      <w:pPr>
        <w:spacing w:after="0" w:line="240" w:lineRule="auto"/>
      </w:pPr>
      <w:r>
        <w:continuationSeparator/>
      </w:r>
    </w:p>
  </w:endnote>
  <w:endnote w:type="continuationNotice" w:id="1">
    <w:p w14:paraId="2E2B36D1" w14:textId="77777777" w:rsidR="00B6527E" w:rsidRDefault="00B652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149427"/>
      <w:docPartObj>
        <w:docPartGallery w:val="Page Numbers (Bottom of Page)"/>
        <w:docPartUnique/>
      </w:docPartObj>
    </w:sdtPr>
    <w:sdtContent>
      <w:p w14:paraId="2BDE1122" w14:textId="2982399C" w:rsidR="00985A5C" w:rsidRDefault="00985A5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0E873C4" w14:textId="77777777" w:rsidR="00F129A3" w:rsidRPr="00F129A3" w:rsidRDefault="00F129A3" w:rsidP="006F7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59827" w14:textId="77777777" w:rsidR="00B6527E" w:rsidRDefault="00B6527E" w:rsidP="00353C27">
      <w:pPr>
        <w:spacing w:after="0" w:line="240" w:lineRule="auto"/>
      </w:pPr>
      <w:r>
        <w:separator/>
      </w:r>
    </w:p>
  </w:footnote>
  <w:footnote w:type="continuationSeparator" w:id="0">
    <w:p w14:paraId="07D283E5" w14:textId="77777777" w:rsidR="00B6527E" w:rsidRDefault="00B6527E" w:rsidP="00353C27">
      <w:pPr>
        <w:spacing w:after="0" w:line="240" w:lineRule="auto"/>
      </w:pPr>
      <w:r>
        <w:continuationSeparator/>
      </w:r>
    </w:p>
  </w:footnote>
  <w:footnote w:type="continuationNotice" w:id="1">
    <w:p w14:paraId="412EE82A" w14:textId="77777777" w:rsidR="00B6527E" w:rsidRDefault="00B652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F4D33"/>
    <w:multiLevelType w:val="hybridMultilevel"/>
    <w:tmpl w:val="24AA03E4"/>
    <w:lvl w:ilvl="0" w:tplc="4B7C2F98">
      <w:numFmt w:val="bullet"/>
      <w:lvlText w:val="-"/>
      <w:lvlJc w:val="left"/>
      <w:pPr>
        <w:ind w:left="1068" w:hanging="360"/>
      </w:pPr>
      <w:rPr>
        <w:rFonts w:ascii="Clear Sans Light" w:eastAsiaTheme="minorHAnsi" w:hAnsi="Clear Sans Light" w:cs="Clear Sans Light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EDE0F4F"/>
    <w:multiLevelType w:val="hybridMultilevel"/>
    <w:tmpl w:val="78F0041E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2"/>
  </w:num>
  <w:num w:numId="5">
    <w:abstractNumId w:val="8"/>
  </w:num>
  <w:num w:numId="6">
    <w:abstractNumId w:val="14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13"/>
  </w:num>
  <w:num w:numId="12">
    <w:abstractNumId w:val="15"/>
  </w:num>
  <w:num w:numId="13">
    <w:abstractNumId w:val="5"/>
  </w:num>
  <w:num w:numId="14">
    <w:abstractNumId w:val="1"/>
  </w:num>
  <w:num w:numId="15">
    <w:abstractNumId w:val="11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B6"/>
    <w:rsid w:val="00001322"/>
    <w:rsid w:val="000033A9"/>
    <w:rsid w:val="00005EF5"/>
    <w:rsid w:val="0000759A"/>
    <w:rsid w:val="000113AA"/>
    <w:rsid w:val="00013516"/>
    <w:rsid w:val="000142EC"/>
    <w:rsid w:val="00016700"/>
    <w:rsid w:val="00024003"/>
    <w:rsid w:val="00033FC1"/>
    <w:rsid w:val="000373C9"/>
    <w:rsid w:val="00046430"/>
    <w:rsid w:val="00051E39"/>
    <w:rsid w:val="000520CA"/>
    <w:rsid w:val="00052C7E"/>
    <w:rsid w:val="0005340F"/>
    <w:rsid w:val="00056FFA"/>
    <w:rsid w:val="000572E1"/>
    <w:rsid w:val="0005738F"/>
    <w:rsid w:val="00060511"/>
    <w:rsid w:val="0006200F"/>
    <w:rsid w:val="00062403"/>
    <w:rsid w:val="0006264D"/>
    <w:rsid w:val="000659D0"/>
    <w:rsid w:val="00067E8B"/>
    <w:rsid w:val="00071D45"/>
    <w:rsid w:val="0008235C"/>
    <w:rsid w:val="0008434F"/>
    <w:rsid w:val="0008553F"/>
    <w:rsid w:val="00085B32"/>
    <w:rsid w:val="000874D8"/>
    <w:rsid w:val="0009393E"/>
    <w:rsid w:val="00095D4E"/>
    <w:rsid w:val="000A02B2"/>
    <w:rsid w:val="000A105F"/>
    <w:rsid w:val="000A2722"/>
    <w:rsid w:val="000A4B1F"/>
    <w:rsid w:val="000A51DC"/>
    <w:rsid w:val="000A56E2"/>
    <w:rsid w:val="000B0D2E"/>
    <w:rsid w:val="000B1BEF"/>
    <w:rsid w:val="000B1C4C"/>
    <w:rsid w:val="000B41FA"/>
    <w:rsid w:val="000B494D"/>
    <w:rsid w:val="000B49AE"/>
    <w:rsid w:val="000B630A"/>
    <w:rsid w:val="000B680A"/>
    <w:rsid w:val="000B772D"/>
    <w:rsid w:val="000C41AB"/>
    <w:rsid w:val="000D2230"/>
    <w:rsid w:val="000D4D72"/>
    <w:rsid w:val="000D5A5B"/>
    <w:rsid w:val="000E38C7"/>
    <w:rsid w:val="000E47FD"/>
    <w:rsid w:val="000E5892"/>
    <w:rsid w:val="000E770E"/>
    <w:rsid w:val="000E7C91"/>
    <w:rsid w:val="000F0A45"/>
    <w:rsid w:val="000F0D9A"/>
    <w:rsid w:val="000F13BD"/>
    <w:rsid w:val="000F2401"/>
    <w:rsid w:val="000F2F80"/>
    <w:rsid w:val="000F3FEA"/>
    <w:rsid w:val="000F55AC"/>
    <w:rsid w:val="000F5F91"/>
    <w:rsid w:val="000F6560"/>
    <w:rsid w:val="000F7931"/>
    <w:rsid w:val="00100D9A"/>
    <w:rsid w:val="00100ECF"/>
    <w:rsid w:val="00110AD0"/>
    <w:rsid w:val="00114876"/>
    <w:rsid w:val="001217C4"/>
    <w:rsid w:val="00121B41"/>
    <w:rsid w:val="00134823"/>
    <w:rsid w:val="00141CA9"/>
    <w:rsid w:val="0014222F"/>
    <w:rsid w:val="001427EB"/>
    <w:rsid w:val="0014395F"/>
    <w:rsid w:val="00144259"/>
    <w:rsid w:val="0014674C"/>
    <w:rsid w:val="00150863"/>
    <w:rsid w:val="00150CC6"/>
    <w:rsid w:val="0015137C"/>
    <w:rsid w:val="0015495A"/>
    <w:rsid w:val="00157A0B"/>
    <w:rsid w:val="0016201F"/>
    <w:rsid w:val="00166A11"/>
    <w:rsid w:val="00173121"/>
    <w:rsid w:val="00173583"/>
    <w:rsid w:val="00175004"/>
    <w:rsid w:val="00176A7C"/>
    <w:rsid w:val="00181DB4"/>
    <w:rsid w:val="00184109"/>
    <w:rsid w:val="00187BB8"/>
    <w:rsid w:val="001905F8"/>
    <w:rsid w:val="00190901"/>
    <w:rsid w:val="00191B70"/>
    <w:rsid w:val="00192E8B"/>
    <w:rsid w:val="001936F1"/>
    <w:rsid w:val="00195B1B"/>
    <w:rsid w:val="001972A1"/>
    <w:rsid w:val="001A254D"/>
    <w:rsid w:val="001A443F"/>
    <w:rsid w:val="001A4FEA"/>
    <w:rsid w:val="001B5491"/>
    <w:rsid w:val="001B6FF7"/>
    <w:rsid w:val="001C1CEF"/>
    <w:rsid w:val="001C2092"/>
    <w:rsid w:val="001C21E3"/>
    <w:rsid w:val="001C3109"/>
    <w:rsid w:val="001C4FB8"/>
    <w:rsid w:val="001C5F15"/>
    <w:rsid w:val="001C6816"/>
    <w:rsid w:val="001C7BEF"/>
    <w:rsid w:val="001D55D8"/>
    <w:rsid w:val="001D6043"/>
    <w:rsid w:val="001F05EC"/>
    <w:rsid w:val="001F18E4"/>
    <w:rsid w:val="001F52D1"/>
    <w:rsid w:val="001F612A"/>
    <w:rsid w:val="00201328"/>
    <w:rsid w:val="002045AE"/>
    <w:rsid w:val="00206410"/>
    <w:rsid w:val="002070B3"/>
    <w:rsid w:val="00212E10"/>
    <w:rsid w:val="0022113B"/>
    <w:rsid w:val="00222628"/>
    <w:rsid w:val="00224336"/>
    <w:rsid w:val="00233817"/>
    <w:rsid w:val="00237741"/>
    <w:rsid w:val="00241CF0"/>
    <w:rsid w:val="00247D8E"/>
    <w:rsid w:val="00260611"/>
    <w:rsid w:val="0026215B"/>
    <w:rsid w:val="0026342B"/>
    <w:rsid w:val="0026424A"/>
    <w:rsid w:val="00270E31"/>
    <w:rsid w:val="002711F9"/>
    <w:rsid w:val="00271786"/>
    <w:rsid w:val="002823DD"/>
    <w:rsid w:val="00283803"/>
    <w:rsid w:val="00283CE7"/>
    <w:rsid w:val="002904A8"/>
    <w:rsid w:val="00293507"/>
    <w:rsid w:val="002961CE"/>
    <w:rsid w:val="002A0643"/>
    <w:rsid w:val="002A342F"/>
    <w:rsid w:val="002A35EB"/>
    <w:rsid w:val="002A525A"/>
    <w:rsid w:val="002B041C"/>
    <w:rsid w:val="002B2043"/>
    <w:rsid w:val="002B40F4"/>
    <w:rsid w:val="002B5661"/>
    <w:rsid w:val="002B7F23"/>
    <w:rsid w:val="002C4742"/>
    <w:rsid w:val="002C4D55"/>
    <w:rsid w:val="002C5227"/>
    <w:rsid w:val="002D220A"/>
    <w:rsid w:val="002D6C2A"/>
    <w:rsid w:val="002E010B"/>
    <w:rsid w:val="002E0A51"/>
    <w:rsid w:val="002E761E"/>
    <w:rsid w:val="002F2C91"/>
    <w:rsid w:val="002F3B1F"/>
    <w:rsid w:val="002F3B6E"/>
    <w:rsid w:val="002F6BA1"/>
    <w:rsid w:val="002F7B29"/>
    <w:rsid w:val="0030050A"/>
    <w:rsid w:val="0030110F"/>
    <w:rsid w:val="003027B8"/>
    <w:rsid w:val="00302FDE"/>
    <w:rsid w:val="00310C1D"/>
    <w:rsid w:val="003153D8"/>
    <w:rsid w:val="003173D1"/>
    <w:rsid w:val="00317AE4"/>
    <w:rsid w:val="0032092E"/>
    <w:rsid w:val="00323A21"/>
    <w:rsid w:val="00324D30"/>
    <w:rsid w:val="003260F3"/>
    <w:rsid w:val="0032622C"/>
    <w:rsid w:val="003271B1"/>
    <w:rsid w:val="00330AB4"/>
    <w:rsid w:val="00332A08"/>
    <w:rsid w:val="00334170"/>
    <w:rsid w:val="0033477B"/>
    <w:rsid w:val="00336337"/>
    <w:rsid w:val="003453F6"/>
    <w:rsid w:val="00345A20"/>
    <w:rsid w:val="00346411"/>
    <w:rsid w:val="003505BF"/>
    <w:rsid w:val="00350B91"/>
    <w:rsid w:val="00351BBC"/>
    <w:rsid w:val="00353C27"/>
    <w:rsid w:val="00353C85"/>
    <w:rsid w:val="00353C86"/>
    <w:rsid w:val="003552B9"/>
    <w:rsid w:val="003555AE"/>
    <w:rsid w:val="00355C01"/>
    <w:rsid w:val="00355E9D"/>
    <w:rsid w:val="00355FEC"/>
    <w:rsid w:val="00360C28"/>
    <w:rsid w:val="00363FDC"/>
    <w:rsid w:val="00364534"/>
    <w:rsid w:val="00366CCA"/>
    <w:rsid w:val="00370337"/>
    <w:rsid w:val="0037200F"/>
    <w:rsid w:val="003720AD"/>
    <w:rsid w:val="00381C17"/>
    <w:rsid w:val="003864D0"/>
    <w:rsid w:val="003911FC"/>
    <w:rsid w:val="0039336D"/>
    <w:rsid w:val="00395310"/>
    <w:rsid w:val="003967BC"/>
    <w:rsid w:val="003976EB"/>
    <w:rsid w:val="00397923"/>
    <w:rsid w:val="00397A2F"/>
    <w:rsid w:val="003A0F8E"/>
    <w:rsid w:val="003A10C6"/>
    <w:rsid w:val="003A26EE"/>
    <w:rsid w:val="003A3EC6"/>
    <w:rsid w:val="003A7D7D"/>
    <w:rsid w:val="003B1B93"/>
    <w:rsid w:val="003B442D"/>
    <w:rsid w:val="003B4D21"/>
    <w:rsid w:val="003C0F0F"/>
    <w:rsid w:val="003C34CB"/>
    <w:rsid w:val="003C4498"/>
    <w:rsid w:val="003C7F6A"/>
    <w:rsid w:val="003D01F4"/>
    <w:rsid w:val="003D1432"/>
    <w:rsid w:val="003D25BE"/>
    <w:rsid w:val="003D2AC1"/>
    <w:rsid w:val="003D5F26"/>
    <w:rsid w:val="003D6F66"/>
    <w:rsid w:val="003E0F57"/>
    <w:rsid w:val="003E368C"/>
    <w:rsid w:val="003E48A1"/>
    <w:rsid w:val="003E712D"/>
    <w:rsid w:val="003E7AAE"/>
    <w:rsid w:val="003F3D28"/>
    <w:rsid w:val="003F5CA3"/>
    <w:rsid w:val="003F7018"/>
    <w:rsid w:val="003F7592"/>
    <w:rsid w:val="0040319F"/>
    <w:rsid w:val="00405316"/>
    <w:rsid w:val="00405810"/>
    <w:rsid w:val="00406154"/>
    <w:rsid w:val="004103C1"/>
    <w:rsid w:val="00416002"/>
    <w:rsid w:val="00416D61"/>
    <w:rsid w:val="004200F6"/>
    <w:rsid w:val="00432B38"/>
    <w:rsid w:val="0043308A"/>
    <w:rsid w:val="00434BCC"/>
    <w:rsid w:val="004367CB"/>
    <w:rsid w:val="004458DD"/>
    <w:rsid w:val="004476D7"/>
    <w:rsid w:val="00450067"/>
    <w:rsid w:val="004532D0"/>
    <w:rsid w:val="004536AD"/>
    <w:rsid w:val="0046555F"/>
    <w:rsid w:val="004709B9"/>
    <w:rsid w:val="00472931"/>
    <w:rsid w:val="00472A25"/>
    <w:rsid w:val="00473120"/>
    <w:rsid w:val="00473424"/>
    <w:rsid w:val="0047518B"/>
    <w:rsid w:val="004752BF"/>
    <w:rsid w:val="00477F42"/>
    <w:rsid w:val="00481FBD"/>
    <w:rsid w:val="00484C20"/>
    <w:rsid w:val="00484EDA"/>
    <w:rsid w:val="00485FED"/>
    <w:rsid w:val="00486B25"/>
    <w:rsid w:val="00487782"/>
    <w:rsid w:val="0049229E"/>
    <w:rsid w:val="004925FA"/>
    <w:rsid w:val="00495B04"/>
    <w:rsid w:val="004A5BB6"/>
    <w:rsid w:val="004A67E9"/>
    <w:rsid w:val="004B09AF"/>
    <w:rsid w:val="004B4729"/>
    <w:rsid w:val="004C028C"/>
    <w:rsid w:val="004C07BD"/>
    <w:rsid w:val="004C260D"/>
    <w:rsid w:val="004C5E74"/>
    <w:rsid w:val="004C62C4"/>
    <w:rsid w:val="004C6ACA"/>
    <w:rsid w:val="004C7BAF"/>
    <w:rsid w:val="004D0021"/>
    <w:rsid w:val="004D05C3"/>
    <w:rsid w:val="004D0774"/>
    <w:rsid w:val="004D202F"/>
    <w:rsid w:val="004D51E4"/>
    <w:rsid w:val="004E5609"/>
    <w:rsid w:val="004E5734"/>
    <w:rsid w:val="004E77EF"/>
    <w:rsid w:val="004E78F0"/>
    <w:rsid w:val="004F298E"/>
    <w:rsid w:val="004F3681"/>
    <w:rsid w:val="00503933"/>
    <w:rsid w:val="005052EA"/>
    <w:rsid w:val="00506583"/>
    <w:rsid w:val="005103B0"/>
    <w:rsid w:val="00514C64"/>
    <w:rsid w:val="0051502E"/>
    <w:rsid w:val="0051504B"/>
    <w:rsid w:val="005203B8"/>
    <w:rsid w:val="0052253D"/>
    <w:rsid w:val="00525B2F"/>
    <w:rsid w:val="00525F6F"/>
    <w:rsid w:val="00526773"/>
    <w:rsid w:val="005326BE"/>
    <w:rsid w:val="00541AF5"/>
    <w:rsid w:val="00541BA0"/>
    <w:rsid w:val="00543E60"/>
    <w:rsid w:val="00551D17"/>
    <w:rsid w:val="00551EF2"/>
    <w:rsid w:val="0055205F"/>
    <w:rsid w:val="00553D88"/>
    <w:rsid w:val="005554F6"/>
    <w:rsid w:val="00560DC1"/>
    <w:rsid w:val="00563B2D"/>
    <w:rsid w:val="005649F0"/>
    <w:rsid w:val="00565587"/>
    <w:rsid w:val="00566066"/>
    <w:rsid w:val="005719F4"/>
    <w:rsid w:val="00573C91"/>
    <w:rsid w:val="00576B7E"/>
    <w:rsid w:val="005828C3"/>
    <w:rsid w:val="00583787"/>
    <w:rsid w:val="0058438C"/>
    <w:rsid w:val="00584D0C"/>
    <w:rsid w:val="00586B7F"/>
    <w:rsid w:val="00587ED6"/>
    <w:rsid w:val="005938F1"/>
    <w:rsid w:val="00594958"/>
    <w:rsid w:val="0059512D"/>
    <w:rsid w:val="005961FA"/>
    <w:rsid w:val="005974F8"/>
    <w:rsid w:val="005A1D04"/>
    <w:rsid w:val="005A518F"/>
    <w:rsid w:val="005B09F8"/>
    <w:rsid w:val="005B1AB2"/>
    <w:rsid w:val="005B2718"/>
    <w:rsid w:val="005B287B"/>
    <w:rsid w:val="005B295E"/>
    <w:rsid w:val="005B307F"/>
    <w:rsid w:val="005B3D79"/>
    <w:rsid w:val="005B566B"/>
    <w:rsid w:val="005B5CE1"/>
    <w:rsid w:val="005C40EA"/>
    <w:rsid w:val="005C51F1"/>
    <w:rsid w:val="005C69B2"/>
    <w:rsid w:val="005C7AB6"/>
    <w:rsid w:val="005D067C"/>
    <w:rsid w:val="005E0D58"/>
    <w:rsid w:val="005E0FDF"/>
    <w:rsid w:val="005E1AD9"/>
    <w:rsid w:val="005E5FA6"/>
    <w:rsid w:val="005E72F9"/>
    <w:rsid w:val="005E7779"/>
    <w:rsid w:val="005E7831"/>
    <w:rsid w:val="005E7985"/>
    <w:rsid w:val="005F02DC"/>
    <w:rsid w:val="005F1A44"/>
    <w:rsid w:val="005F1F20"/>
    <w:rsid w:val="005F3EC5"/>
    <w:rsid w:val="005F435F"/>
    <w:rsid w:val="005F5018"/>
    <w:rsid w:val="005F5DF4"/>
    <w:rsid w:val="005F6256"/>
    <w:rsid w:val="005F7A84"/>
    <w:rsid w:val="00601F48"/>
    <w:rsid w:val="006031D5"/>
    <w:rsid w:val="006074E0"/>
    <w:rsid w:val="00611DAE"/>
    <w:rsid w:val="00613826"/>
    <w:rsid w:val="006175FA"/>
    <w:rsid w:val="00617664"/>
    <w:rsid w:val="00620D5E"/>
    <w:rsid w:val="006214DB"/>
    <w:rsid w:val="00621645"/>
    <w:rsid w:val="00622D55"/>
    <w:rsid w:val="006258DA"/>
    <w:rsid w:val="00625DC2"/>
    <w:rsid w:val="006264C3"/>
    <w:rsid w:val="00630EAC"/>
    <w:rsid w:val="00631F54"/>
    <w:rsid w:val="006334D5"/>
    <w:rsid w:val="006338A7"/>
    <w:rsid w:val="00633DC3"/>
    <w:rsid w:val="0063434D"/>
    <w:rsid w:val="00640896"/>
    <w:rsid w:val="00641219"/>
    <w:rsid w:val="006501FD"/>
    <w:rsid w:val="00655CFA"/>
    <w:rsid w:val="006560C2"/>
    <w:rsid w:val="00661100"/>
    <w:rsid w:val="0066371E"/>
    <w:rsid w:val="00663A53"/>
    <w:rsid w:val="00665281"/>
    <w:rsid w:val="00673659"/>
    <w:rsid w:val="0067408C"/>
    <w:rsid w:val="00684797"/>
    <w:rsid w:val="00686EB0"/>
    <w:rsid w:val="006914A9"/>
    <w:rsid w:val="006925EA"/>
    <w:rsid w:val="00692E3C"/>
    <w:rsid w:val="0069535D"/>
    <w:rsid w:val="006A1656"/>
    <w:rsid w:val="006A2076"/>
    <w:rsid w:val="006A2BE9"/>
    <w:rsid w:val="006A5AE5"/>
    <w:rsid w:val="006A7D9A"/>
    <w:rsid w:val="006B01FE"/>
    <w:rsid w:val="006B087C"/>
    <w:rsid w:val="006C1778"/>
    <w:rsid w:val="006C54FB"/>
    <w:rsid w:val="006D0C5A"/>
    <w:rsid w:val="006D1D26"/>
    <w:rsid w:val="006D301C"/>
    <w:rsid w:val="006D7D74"/>
    <w:rsid w:val="006E0455"/>
    <w:rsid w:val="006E0B2B"/>
    <w:rsid w:val="006E0F7A"/>
    <w:rsid w:val="006E1E70"/>
    <w:rsid w:val="006E2B39"/>
    <w:rsid w:val="006E4710"/>
    <w:rsid w:val="006E4D14"/>
    <w:rsid w:val="006F2768"/>
    <w:rsid w:val="006F364C"/>
    <w:rsid w:val="006F4429"/>
    <w:rsid w:val="006F585F"/>
    <w:rsid w:val="006F67DC"/>
    <w:rsid w:val="006F7554"/>
    <w:rsid w:val="006F7A13"/>
    <w:rsid w:val="00700BFA"/>
    <w:rsid w:val="00701F9B"/>
    <w:rsid w:val="0070583B"/>
    <w:rsid w:val="007062E3"/>
    <w:rsid w:val="00706327"/>
    <w:rsid w:val="00707905"/>
    <w:rsid w:val="00710C5C"/>
    <w:rsid w:val="007160B1"/>
    <w:rsid w:val="007170D7"/>
    <w:rsid w:val="00724BC3"/>
    <w:rsid w:val="007300A3"/>
    <w:rsid w:val="007335B9"/>
    <w:rsid w:val="0073369A"/>
    <w:rsid w:val="00736E0E"/>
    <w:rsid w:val="00743C33"/>
    <w:rsid w:val="0074506D"/>
    <w:rsid w:val="0075142B"/>
    <w:rsid w:val="00753D34"/>
    <w:rsid w:val="00760A98"/>
    <w:rsid w:val="00760B52"/>
    <w:rsid w:val="007629CD"/>
    <w:rsid w:val="00765B67"/>
    <w:rsid w:val="007675F1"/>
    <w:rsid w:val="00771983"/>
    <w:rsid w:val="007733D0"/>
    <w:rsid w:val="0077421C"/>
    <w:rsid w:val="00775F2F"/>
    <w:rsid w:val="00782F7E"/>
    <w:rsid w:val="0078307E"/>
    <w:rsid w:val="007859B3"/>
    <w:rsid w:val="007914ED"/>
    <w:rsid w:val="007933C0"/>
    <w:rsid w:val="007A1A62"/>
    <w:rsid w:val="007A5271"/>
    <w:rsid w:val="007A7C2E"/>
    <w:rsid w:val="007B1AAF"/>
    <w:rsid w:val="007B21CD"/>
    <w:rsid w:val="007B3BD9"/>
    <w:rsid w:val="007C04B9"/>
    <w:rsid w:val="007C1EA4"/>
    <w:rsid w:val="007C29E2"/>
    <w:rsid w:val="007C2CC2"/>
    <w:rsid w:val="007C4825"/>
    <w:rsid w:val="007C5D49"/>
    <w:rsid w:val="007C65E8"/>
    <w:rsid w:val="007D6C34"/>
    <w:rsid w:val="007E0CF3"/>
    <w:rsid w:val="007E5DCE"/>
    <w:rsid w:val="007E7247"/>
    <w:rsid w:val="007E747E"/>
    <w:rsid w:val="007F28CE"/>
    <w:rsid w:val="007F29E0"/>
    <w:rsid w:val="007F406B"/>
    <w:rsid w:val="007F514E"/>
    <w:rsid w:val="007F56C9"/>
    <w:rsid w:val="007F6F85"/>
    <w:rsid w:val="0080171B"/>
    <w:rsid w:val="00802526"/>
    <w:rsid w:val="0080256C"/>
    <w:rsid w:val="0080345B"/>
    <w:rsid w:val="008040E2"/>
    <w:rsid w:val="008072CE"/>
    <w:rsid w:val="00813A42"/>
    <w:rsid w:val="00814A09"/>
    <w:rsid w:val="0081771E"/>
    <w:rsid w:val="008202C6"/>
    <w:rsid w:val="00820B16"/>
    <w:rsid w:val="00821C5B"/>
    <w:rsid w:val="00824003"/>
    <w:rsid w:val="00825793"/>
    <w:rsid w:val="00826199"/>
    <w:rsid w:val="008264AA"/>
    <w:rsid w:val="008302AE"/>
    <w:rsid w:val="00831822"/>
    <w:rsid w:val="00836067"/>
    <w:rsid w:val="0083793A"/>
    <w:rsid w:val="00840C90"/>
    <w:rsid w:val="008472C9"/>
    <w:rsid w:val="00850081"/>
    <w:rsid w:val="00853703"/>
    <w:rsid w:val="00854433"/>
    <w:rsid w:val="00857676"/>
    <w:rsid w:val="00863A23"/>
    <w:rsid w:val="00864FCF"/>
    <w:rsid w:val="008659E5"/>
    <w:rsid w:val="00866AEF"/>
    <w:rsid w:val="00870C61"/>
    <w:rsid w:val="00873781"/>
    <w:rsid w:val="0088015D"/>
    <w:rsid w:val="00884382"/>
    <w:rsid w:val="008853A0"/>
    <w:rsid w:val="00885DDA"/>
    <w:rsid w:val="00891E07"/>
    <w:rsid w:val="0089279F"/>
    <w:rsid w:val="00895736"/>
    <w:rsid w:val="008A0D3A"/>
    <w:rsid w:val="008A1216"/>
    <w:rsid w:val="008A1BE3"/>
    <w:rsid w:val="008A228B"/>
    <w:rsid w:val="008A35CD"/>
    <w:rsid w:val="008A6304"/>
    <w:rsid w:val="008A6750"/>
    <w:rsid w:val="008B08D7"/>
    <w:rsid w:val="008B51E3"/>
    <w:rsid w:val="008B52F3"/>
    <w:rsid w:val="008C0084"/>
    <w:rsid w:val="008C2DD6"/>
    <w:rsid w:val="008C407B"/>
    <w:rsid w:val="008C4750"/>
    <w:rsid w:val="008C5EBC"/>
    <w:rsid w:val="008C612C"/>
    <w:rsid w:val="008D01E4"/>
    <w:rsid w:val="008D2AA4"/>
    <w:rsid w:val="008D5B4B"/>
    <w:rsid w:val="008E059B"/>
    <w:rsid w:val="008E0E34"/>
    <w:rsid w:val="008E58AA"/>
    <w:rsid w:val="008E5A23"/>
    <w:rsid w:val="008E7C8A"/>
    <w:rsid w:val="008F0C65"/>
    <w:rsid w:val="008F1FAB"/>
    <w:rsid w:val="008F264E"/>
    <w:rsid w:val="008F2CF8"/>
    <w:rsid w:val="008F3821"/>
    <w:rsid w:val="008F53B1"/>
    <w:rsid w:val="0090555A"/>
    <w:rsid w:val="00905A96"/>
    <w:rsid w:val="0090737D"/>
    <w:rsid w:val="00911274"/>
    <w:rsid w:val="009149CB"/>
    <w:rsid w:val="00920EB9"/>
    <w:rsid w:val="00922EAB"/>
    <w:rsid w:val="009236BF"/>
    <w:rsid w:val="00924B27"/>
    <w:rsid w:val="00924D44"/>
    <w:rsid w:val="00930A69"/>
    <w:rsid w:val="00931812"/>
    <w:rsid w:val="009346C1"/>
    <w:rsid w:val="009516DA"/>
    <w:rsid w:val="00953BCF"/>
    <w:rsid w:val="0095418B"/>
    <w:rsid w:val="00954579"/>
    <w:rsid w:val="009629E5"/>
    <w:rsid w:val="00963D66"/>
    <w:rsid w:val="00964892"/>
    <w:rsid w:val="00965C9C"/>
    <w:rsid w:val="0096761C"/>
    <w:rsid w:val="0097205A"/>
    <w:rsid w:val="00975444"/>
    <w:rsid w:val="00977F7C"/>
    <w:rsid w:val="009800B4"/>
    <w:rsid w:val="00980D36"/>
    <w:rsid w:val="00982CB8"/>
    <w:rsid w:val="009856BC"/>
    <w:rsid w:val="0098597F"/>
    <w:rsid w:val="00985A5C"/>
    <w:rsid w:val="00986088"/>
    <w:rsid w:val="009870F0"/>
    <w:rsid w:val="009928FE"/>
    <w:rsid w:val="00992CE4"/>
    <w:rsid w:val="00993452"/>
    <w:rsid w:val="00994DF8"/>
    <w:rsid w:val="00997289"/>
    <w:rsid w:val="009A3566"/>
    <w:rsid w:val="009A703A"/>
    <w:rsid w:val="009B020C"/>
    <w:rsid w:val="009B13F2"/>
    <w:rsid w:val="009B1DA5"/>
    <w:rsid w:val="009B5CF5"/>
    <w:rsid w:val="009B6F27"/>
    <w:rsid w:val="009C17BC"/>
    <w:rsid w:val="009C1FE2"/>
    <w:rsid w:val="009C2BFA"/>
    <w:rsid w:val="009C3556"/>
    <w:rsid w:val="009C770D"/>
    <w:rsid w:val="009D2997"/>
    <w:rsid w:val="009D3991"/>
    <w:rsid w:val="009D3EAD"/>
    <w:rsid w:val="009D4382"/>
    <w:rsid w:val="009E0BE3"/>
    <w:rsid w:val="009E28CD"/>
    <w:rsid w:val="009E4203"/>
    <w:rsid w:val="009E53B5"/>
    <w:rsid w:val="009E58E1"/>
    <w:rsid w:val="009E659F"/>
    <w:rsid w:val="009F02D2"/>
    <w:rsid w:val="009F34B8"/>
    <w:rsid w:val="009F75ED"/>
    <w:rsid w:val="00A03F56"/>
    <w:rsid w:val="00A06558"/>
    <w:rsid w:val="00A06F13"/>
    <w:rsid w:val="00A10A57"/>
    <w:rsid w:val="00A1358E"/>
    <w:rsid w:val="00A138EB"/>
    <w:rsid w:val="00A14AAE"/>
    <w:rsid w:val="00A15F66"/>
    <w:rsid w:val="00A16368"/>
    <w:rsid w:val="00A17DCC"/>
    <w:rsid w:val="00A22F18"/>
    <w:rsid w:val="00A22FE6"/>
    <w:rsid w:val="00A30F30"/>
    <w:rsid w:val="00A33520"/>
    <w:rsid w:val="00A37949"/>
    <w:rsid w:val="00A41E48"/>
    <w:rsid w:val="00A42B13"/>
    <w:rsid w:val="00A42DEC"/>
    <w:rsid w:val="00A4765B"/>
    <w:rsid w:val="00A538D6"/>
    <w:rsid w:val="00A53B54"/>
    <w:rsid w:val="00A55485"/>
    <w:rsid w:val="00A56EE1"/>
    <w:rsid w:val="00A61FCD"/>
    <w:rsid w:val="00A634FD"/>
    <w:rsid w:val="00A661C2"/>
    <w:rsid w:val="00A708E7"/>
    <w:rsid w:val="00A70AD4"/>
    <w:rsid w:val="00A71575"/>
    <w:rsid w:val="00A75FA1"/>
    <w:rsid w:val="00A76EF6"/>
    <w:rsid w:val="00A779F3"/>
    <w:rsid w:val="00A81600"/>
    <w:rsid w:val="00A81CBC"/>
    <w:rsid w:val="00A83FE9"/>
    <w:rsid w:val="00A8574A"/>
    <w:rsid w:val="00A905BE"/>
    <w:rsid w:val="00A90B72"/>
    <w:rsid w:val="00A94C43"/>
    <w:rsid w:val="00A94C9B"/>
    <w:rsid w:val="00AA55D9"/>
    <w:rsid w:val="00AA63E1"/>
    <w:rsid w:val="00AA655A"/>
    <w:rsid w:val="00AA6EF9"/>
    <w:rsid w:val="00AB0F60"/>
    <w:rsid w:val="00AB1BC6"/>
    <w:rsid w:val="00AB1F7D"/>
    <w:rsid w:val="00AB2509"/>
    <w:rsid w:val="00AB291B"/>
    <w:rsid w:val="00AB45A6"/>
    <w:rsid w:val="00AB5D31"/>
    <w:rsid w:val="00AB6FD2"/>
    <w:rsid w:val="00AC34BB"/>
    <w:rsid w:val="00AC4A87"/>
    <w:rsid w:val="00AC785A"/>
    <w:rsid w:val="00AC7B77"/>
    <w:rsid w:val="00AD0AF6"/>
    <w:rsid w:val="00AD348F"/>
    <w:rsid w:val="00AD44DA"/>
    <w:rsid w:val="00AE15B7"/>
    <w:rsid w:val="00AE7D79"/>
    <w:rsid w:val="00AF1074"/>
    <w:rsid w:val="00AF4FFE"/>
    <w:rsid w:val="00AF7B56"/>
    <w:rsid w:val="00B0028C"/>
    <w:rsid w:val="00B002A4"/>
    <w:rsid w:val="00B00C7E"/>
    <w:rsid w:val="00B034BC"/>
    <w:rsid w:val="00B037E0"/>
    <w:rsid w:val="00B068A6"/>
    <w:rsid w:val="00B06D81"/>
    <w:rsid w:val="00B126ED"/>
    <w:rsid w:val="00B13D9F"/>
    <w:rsid w:val="00B149CB"/>
    <w:rsid w:val="00B233A6"/>
    <w:rsid w:val="00B23F74"/>
    <w:rsid w:val="00B24589"/>
    <w:rsid w:val="00B30DFE"/>
    <w:rsid w:val="00B35E92"/>
    <w:rsid w:val="00B36358"/>
    <w:rsid w:val="00B369F4"/>
    <w:rsid w:val="00B41ED7"/>
    <w:rsid w:val="00B428C8"/>
    <w:rsid w:val="00B42E2D"/>
    <w:rsid w:val="00B43325"/>
    <w:rsid w:val="00B4340B"/>
    <w:rsid w:val="00B4478E"/>
    <w:rsid w:val="00B44B34"/>
    <w:rsid w:val="00B45237"/>
    <w:rsid w:val="00B45593"/>
    <w:rsid w:val="00B464C7"/>
    <w:rsid w:val="00B471C2"/>
    <w:rsid w:val="00B516B9"/>
    <w:rsid w:val="00B54A12"/>
    <w:rsid w:val="00B56F80"/>
    <w:rsid w:val="00B57A80"/>
    <w:rsid w:val="00B64793"/>
    <w:rsid w:val="00B6527E"/>
    <w:rsid w:val="00B716E9"/>
    <w:rsid w:val="00B716F0"/>
    <w:rsid w:val="00B7250B"/>
    <w:rsid w:val="00B74FD1"/>
    <w:rsid w:val="00B82942"/>
    <w:rsid w:val="00B849A7"/>
    <w:rsid w:val="00B85848"/>
    <w:rsid w:val="00B870F8"/>
    <w:rsid w:val="00B878FE"/>
    <w:rsid w:val="00B87938"/>
    <w:rsid w:val="00B92EE4"/>
    <w:rsid w:val="00B93CBE"/>
    <w:rsid w:val="00B95E75"/>
    <w:rsid w:val="00B95E87"/>
    <w:rsid w:val="00BA5BDA"/>
    <w:rsid w:val="00BB0698"/>
    <w:rsid w:val="00BB180D"/>
    <w:rsid w:val="00BB432B"/>
    <w:rsid w:val="00BB4734"/>
    <w:rsid w:val="00BB7C52"/>
    <w:rsid w:val="00BC486B"/>
    <w:rsid w:val="00BC5D4B"/>
    <w:rsid w:val="00BC5E87"/>
    <w:rsid w:val="00BC7127"/>
    <w:rsid w:val="00BD008E"/>
    <w:rsid w:val="00BD2A1E"/>
    <w:rsid w:val="00BD3608"/>
    <w:rsid w:val="00BD7A4B"/>
    <w:rsid w:val="00BE0E99"/>
    <w:rsid w:val="00BE39A4"/>
    <w:rsid w:val="00BE4C1A"/>
    <w:rsid w:val="00BF1E52"/>
    <w:rsid w:val="00BF206D"/>
    <w:rsid w:val="00BF38D3"/>
    <w:rsid w:val="00BF5537"/>
    <w:rsid w:val="00BF6409"/>
    <w:rsid w:val="00C02739"/>
    <w:rsid w:val="00C0594E"/>
    <w:rsid w:val="00C05AB9"/>
    <w:rsid w:val="00C067A3"/>
    <w:rsid w:val="00C07F98"/>
    <w:rsid w:val="00C13ED8"/>
    <w:rsid w:val="00C163D5"/>
    <w:rsid w:val="00C22D3E"/>
    <w:rsid w:val="00C24AE3"/>
    <w:rsid w:val="00C26A06"/>
    <w:rsid w:val="00C2773F"/>
    <w:rsid w:val="00C30FB5"/>
    <w:rsid w:val="00C37D01"/>
    <w:rsid w:val="00C42530"/>
    <w:rsid w:val="00C42ED7"/>
    <w:rsid w:val="00C444F1"/>
    <w:rsid w:val="00C4677A"/>
    <w:rsid w:val="00C549DA"/>
    <w:rsid w:val="00C54D73"/>
    <w:rsid w:val="00C6464B"/>
    <w:rsid w:val="00C64E8A"/>
    <w:rsid w:val="00C654B9"/>
    <w:rsid w:val="00C6617B"/>
    <w:rsid w:val="00C71E11"/>
    <w:rsid w:val="00C767A0"/>
    <w:rsid w:val="00C81FEB"/>
    <w:rsid w:val="00C83F2B"/>
    <w:rsid w:val="00C857F6"/>
    <w:rsid w:val="00C865A8"/>
    <w:rsid w:val="00CA0569"/>
    <w:rsid w:val="00CA0B9B"/>
    <w:rsid w:val="00CA5C84"/>
    <w:rsid w:val="00CA77E9"/>
    <w:rsid w:val="00CB04C5"/>
    <w:rsid w:val="00CB06D7"/>
    <w:rsid w:val="00CB13C6"/>
    <w:rsid w:val="00CB2A58"/>
    <w:rsid w:val="00CB4CDF"/>
    <w:rsid w:val="00CC0804"/>
    <w:rsid w:val="00CC3FB4"/>
    <w:rsid w:val="00CC4651"/>
    <w:rsid w:val="00CD1C60"/>
    <w:rsid w:val="00CD1E1A"/>
    <w:rsid w:val="00CD2BB0"/>
    <w:rsid w:val="00CD57E2"/>
    <w:rsid w:val="00CD6856"/>
    <w:rsid w:val="00CD6A13"/>
    <w:rsid w:val="00CE0211"/>
    <w:rsid w:val="00CE368E"/>
    <w:rsid w:val="00CE3736"/>
    <w:rsid w:val="00CE5AFF"/>
    <w:rsid w:val="00CE5E88"/>
    <w:rsid w:val="00CE7DB1"/>
    <w:rsid w:val="00CF2615"/>
    <w:rsid w:val="00CF3057"/>
    <w:rsid w:val="00CF3168"/>
    <w:rsid w:val="00CF5CED"/>
    <w:rsid w:val="00D01A45"/>
    <w:rsid w:val="00D02E00"/>
    <w:rsid w:val="00D03D60"/>
    <w:rsid w:val="00D121C4"/>
    <w:rsid w:val="00D123B3"/>
    <w:rsid w:val="00D132FC"/>
    <w:rsid w:val="00D133D1"/>
    <w:rsid w:val="00D14CF4"/>
    <w:rsid w:val="00D15E41"/>
    <w:rsid w:val="00D161A7"/>
    <w:rsid w:val="00D203F4"/>
    <w:rsid w:val="00D2123C"/>
    <w:rsid w:val="00D233B1"/>
    <w:rsid w:val="00D23C1D"/>
    <w:rsid w:val="00D248CD"/>
    <w:rsid w:val="00D27411"/>
    <w:rsid w:val="00D27BED"/>
    <w:rsid w:val="00D31EFC"/>
    <w:rsid w:val="00D401AF"/>
    <w:rsid w:val="00D55CCE"/>
    <w:rsid w:val="00D57020"/>
    <w:rsid w:val="00D57CF9"/>
    <w:rsid w:val="00D61666"/>
    <w:rsid w:val="00D62462"/>
    <w:rsid w:val="00D64112"/>
    <w:rsid w:val="00D6506E"/>
    <w:rsid w:val="00D745FB"/>
    <w:rsid w:val="00D8047B"/>
    <w:rsid w:val="00D8523F"/>
    <w:rsid w:val="00D901F5"/>
    <w:rsid w:val="00D90AD0"/>
    <w:rsid w:val="00D95AA7"/>
    <w:rsid w:val="00DA08D0"/>
    <w:rsid w:val="00DA1F1C"/>
    <w:rsid w:val="00DB344E"/>
    <w:rsid w:val="00DC03B8"/>
    <w:rsid w:val="00DC0865"/>
    <w:rsid w:val="00DC1A92"/>
    <w:rsid w:val="00DC35CF"/>
    <w:rsid w:val="00DC3B9C"/>
    <w:rsid w:val="00DC5D6A"/>
    <w:rsid w:val="00DD3324"/>
    <w:rsid w:val="00DD354B"/>
    <w:rsid w:val="00DD355B"/>
    <w:rsid w:val="00DD4D4E"/>
    <w:rsid w:val="00DD5101"/>
    <w:rsid w:val="00DD55A9"/>
    <w:rsid w:val="00DD601C"/>
    <w:rsid w:val="00DE1E85"/>
    <w:rsid w:val="00DE4197"/>
    <w:rsid w:val="00DE467A"/>
    <w:rsid w:val="00DF7CCF"/>
    <w:rsid w:val="00E00405"/>
    <w:rsid w:val="00E01AFF"/>
    <w:rsid w:val="00E065DE"/>
    <w:rsid w:val="00E07400"/>
    <w:rsid w:val="00E077D1"/>
    <w:rsid w:val="00E104E1"/>
    <w:rsid w:val="00E10DF4"/>
    <w:rsid w:val="00E10E32"/>
    <w:rsid w:val="00E12F4C"/>
    <w:rsid w:val="00E16150"/>
    <w:rsid w:val="00E227D3"/>
    <w:rsid w:val="00E254DC"/>
    <w:rsid w:val="00E25E74"/>
    <w:rsid w:val="00E30CB1"/>
    <w:rsid w:val="00E31B7E"/>
    <w:rsid w:val="00E31DF0"/>
    <w:rsid w:val="00E347DD"/>
    <w:rsid w:val="00E44A23"/>
    <w:rsid w:val="00E51B26"/>
    <w:rsid w:val="00E540EB"/>
    <w:rsid w:val="00E554A6"/>
    <w:rsid w:val="00E62D78"/>
    <w:rsid w:val="00E62F8B"/>
    <w:rsid w:val="00E65C98"/>
    <w:rsid w:val="00E67DC4"/>
    <w:rsid w:val="00E713A1"/>
    <w:rsid w:val="00E72353"/>
    <w:rsid w:val="00E73F20"/>
    <w:rsid w:val="00E74D4F"/>
    <w:rsid w:val="00E84055"/>
    <w:rsid w:val="00E8566D"/>
    <w:rsid w:val="00E874C9"/>
    <w:rsid w:val="00E879E6"/>
    <w:rsid w:val="00E87D47"/>
    <w:rsid w:val="00E87EC9"/>
    <w:rsid w:val="00E94014"/>
    <w:rsid w:val="00E947D0"/>
    <w:rsid w:val="00E94A09"/>
    <w:rsid w:val="00E9687E"/>
    <w:rsid w:val="00E96A37"/>
    <w:rsid w:val="00E96FF4"/>
    <w:rsid w:val="00E97A5D"/>
    <w:rsid w:val="00E97E34"/>
    <w:rsid w:val="00EA2FA8"/>
    <w:rsid w:val="00EA3106"/>
    <w:rsid w:val="00EA601B"/>
    <w:rsid w:val="00EA636E"/>
    <w:rsid w:val="00EB0BAD"/>
    <w:rsid w:val="00EB3E46"/>
    <w:rsid w:val="00EC349D"/>
    <w:rsid w:val="00EC47FF"/>
    <w:rsid w:val="00ED24D9"/>
    <w:rsid w:val="00ED48D1"/>
    <w:rsid w:val="00ED6311"/>
    <w:rsid w:val="00ED7A46"/>
    <w:rsid w:val="00EE093C"/>
    <w:rsid w:val="00EE162F"/>
    <w:rsid w:val="00EE434F"/>
    <w:rsid w:val="00EE5211"/>
    <w:rsid w:val="00EE6740"/>
    <w:rsid w:val="00EF784F"/>
    <w:rsid w:val="00F07A50"/>
    <w:rsid w:val="00F111F0"/>
    <w:rsid w:val="00F12354"/>
    <w:rsid w:val="00F129A3"/>
    <w:rsid w:val="00F2046B"/>
    <w:rsid w:val="00F23E9D"/>
    <w:rsid w:val="00F262BC"/>
    <w:rsid w:val="00F3789E"/>
    <w:rsid w:val="00F4517A"/>
    <w:rsid w:val="00F46B78"/>
    <w:rsid w:val="00F470E4"/>
    <w:rsid w:val="00F474D6"/>
    <w:rsid w:val="00F5205E"/>
    <w:rsid w:val="00F56486"/>
    <w:rsid w:val="00F56BC7"/>
    <w:rsid w:val="00F61FED"/>
    <w:rsid w:val="00F62C9E"/>
    <w:rsid w:val="00F63756"/>
    <w:rsid w:val="00F642CC"/>
    <w:rsid w:val="00F7279C"/>
    <w:rsid w:val="00F754A8"/>
    <w:rsid w:val="00F75EBD"/>
    <w:rsid w:val="00F76D39"/>
    <w:rsid w:val="00F77233"/>
    <w:rsid w:val="00F80352"/>
    <w:rsid w:val="00F8080B"/>
    <w:rsid w:val="00F8271F"/>
    <w:rsid w:val="00F83634"/>
    <w:rsid w:val="00F8386A"/>
    <w:rsid w:val="00F85CBF"/>
    <w:rsid w:val="00F902E1"/>
    <w:rsid w:val="00F90808"/>
    <w:rsid w:val="00F924A1"/>
    <w:rsid w:val="00F975FA"/>
    <w:rsid w:val="00FA0314"/>
    <w:rsid w:val="00FA2BFA"/>
    <w:rsid w:val="00FA5F42"/>
    <w:rsid w:val="00FA7E61"/>
    <w:rsid w:val="00FB345E"/>
    <w:rsid w:val="00FB5ADE"/>
    <w:rsid w:val="00FB5DDA"/>
    <w:rsid w:val="00FB5E66"/>
    <w:rsid w:val="00FC0D06"/>
    <w:rsid w:val="00FC3781"/>
    <w:rsid w:val="00FC394A"/>
    <w:rsid w:val="00FC78D6"/>
    <w:rsid w:val="00FD016C"/>
    <w:rsid w:val="00FD2DDD"/>
    <w:rsid w:val="00FD46D0"/>
    <w:rsid w:val="00FD49D2"/>
    <w:rsid w:val="00FD7B48"/>
    <w:rsid w:val="00FE01D7"/>
    <w:rsid w:val="00FE1EC1"/>
    <w:rsid w:val="00FE2D69"/>
    <w:rsid w:val="00FE352E"/>
    <w:rsid w:val="00FE4386"/>
    <w:rsid w:val="00FE56D8"/>
    <w:rsid w:val="00FE636C"/>
    <w:rsid w:val="00FF3F8B"/>
    <w:rsid w:val="00FF7068"/>
    <w:rsid w:val="00FF783B"/>
    <w:rsid w:val="01024E6C"/>
    <w:rsid w:val="06D1A1DE"/>
    <w:rsid w:val="0700BB1B"/>
    <w:rsid w:val="090540F5"/>
    <w:rsid w:val="0CA6C25F"/>
    <w:rsid w:val="0DB144AF"/>
    <w:rsid w:val="0DF2EE7E"/>
    <w:rsid w:val="0F99F817"/>
    <w:rsid w:val="1005832B"/>
    <w:rsid w:val="111EBE05"/>
    <w:rsid w:val="12A403DF"/>
    <w:rsid w:val="16C057CC"/>
    <w:rsid w:val="18E20E22"/>
    <w:rsid w:val="1938BB01"/>
    <w:rsid w:val="1A0ADEE6"/>
    <w:rsid w:val="1DC07A49"/>
    <w:rsid w:val="206540D9"/>
    <w:rsid w:val="28A7E901"/>
    <w:rsid w:val="2E7624CF"/>
    <w:rsid w:val="3529959D"/>
    <w:rsid w:val="375CA885"/>
    <w:rsid w:val="37B7F75D"/>
    <w:rsid w:val="3B7C15B3"/>
    <w:rsid w:val="3FBAE9E6"/>
    <w:rsid w:val="44B09EE1"/>
    <w:rsid w:val="44FA3029"/>
    <w:rsid w:val="458A92AA"/>
    <w:rsid w:val="46E76FBE"/>
    <w:rsid w:val="5063876C"/>
    <w:rsid w:val="531C1EF0"/>
    <w:rsid w:val="53497471"/>
    <w:rsid w:val="54E4F3AD"/>
    <w:rsid w:val="56099EBF"/>
    <w:rsid w:val="56595CAA"/>
    <w:rsid w:val="586AD2D0"/>
    <w:rsid w:val="5F3A6BB3"/>
    <w:rsid w:val="6589611B"/>
    <w:rsid w:val="6706530B"/>
    <w:rsid w:val="6C8A901C"/>
    <w:rsid w:val="6CDB28D1"/>
    <w:rsid w:val="702D0E8D"/>
    <w:rsid w:val="719B5B4C"/>
    <w:rsid w:val="72738E65"/>
    <w:rsid w:val="743CF3C0"/>
    <w:rsid w:val="76F37915"/>
    <w:rsid w:val="7D8FCF4F"/>
    <w:rsid w:val="7FDA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0A1249"/>
  <w15:chartTrackingRefBased/>
  <w15:docId w15:val="{1E1A2F20-DB5D-4CF0-9DE0-403A6E2A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3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C27"/>
  </w:style>
  <w:style w:type="paragraph" w:styleId="Footer">
    <w:name w:val="footer"/>
    <w:basedOn w:val="Normal"/>
    <w:link w:val="Foot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C27"/>
  </w:style>
  <w:style w:type="character" w:styleId="Hyperlink">
    <w:name w:val="Hyperlink"/>
    <w:basedOn w:val="DefaultParagraphFont"/>
    <w:uiPriority w:val="99"/>
    <w:unhideWhenUsed/>
    <w:rsid w:val="00353C27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35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ListParagraph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DefaultParagraphFon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E58E1"/>
  </w:style>
  <w:style w:type="character" w:customStyle="1" w:styleId="Cobra-Title1Car">
    <w:name w:val="Cobra - Title 1 Car"/>
    <w:basedOn w:val="ListParagraphChar"/>
    <w:link w:val="Cobra-Title1"/>
    <w:rsid w:val="009E58E1"/>
    <w:rPr>
      <w:rFonts w:ascii="Bitter" w:hAnsi="Bitter" w:cs="Clear Sans"/>
      <w:sz w:val="24"/>
      <w:szCs w:val="24"/>
      <w:u w:val="thick"/>
      <w:lang w:val="en-US"/>
    </w:rPr>
  </w:style>
  <w:style w:type="paragraph" w:customStyle="1" w:styleId="Cobra-Titre2">
    <w:name w:val="Cobra - Titre 2"/>
    <w:basedOn w:val="ListParagraph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DefaultParagraphFon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4C5E74"/>
    <w:pPr>
      <w:shd w:val="solid" w:color="auto" w:fill="auto"/>
      <w:spacing w:before="240" w:after="280"/>
      <w:contextualSpacing/>
      <w:jc w:val="left"/>
    </w:pPr>
    <w:rPr>
      <w:rFonts w:ascii="Courier Prime Code" w:hAnsi="Courier Prime Code"/>
      <w:color w:val="D9E2F3" w:themeColor="accent1" w:themeTint="33"/>
    </w:rPr>
  </w:style>
  <w:style w:type="character" w:customStyle="1" w:styleId="Cobra-Titre2Car">
    <w:name w:val="Cobra - Titre 2 Car"/>
    <w:basedOn w:val="ListParagraphCh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DefaultParagraphFont"/>
    <w:link w:val="Cobra-Code"/>
    <w:rsid w:val="004C5E74"/>
    <w:rPr>
      <w:rFonts w:ascii="Courier Prime Code" w:hAnsi="Courier Prime Code" w:cs="Clear Sans Light"/>
      <w:color w:val="D9E2F3" w:themeColor="accent1" w:themeTint="33"/>
      <w:shd w:val="solid" w:color="auto" w:fill="auto"/>
      <w:lang w:val="en-US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345A20"/>
    <w:pPr>
      <w:spacing w:line="240" w:lineRule="auto"/>
      <w:jc w:val="center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DefaultParagraphFont"/>
    <w:link w:val="Cobra-Annotation"/>
    <w:rsid w:val="008F53B1"/>
    <w:rPr>
      <w:rFonts w:ascii="Clear Sans Light" w:hAnsi="Clear Sans Light" w:cs="Clear Sans Light"/>
      <w:i/>
      <w:color w:val="383838"/>
      <w:sz w:val="18"/>
      <w:szCs w:val="18"/>
      <w:lang w:val="en-US"/>
    </w:rPr>
  </w:style>
  <w:style w:type="paragraph" w:customStyle="1" w:styleId="paragraph">
    <w:name w:val="paragraph"/>
    <w:basedOn w:val="Normal"/>
    <w:rsid w:val="00181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normaltextrun">
    <w:name w:val="normaltextrun"/>
    <w:basedOn w:val="DefaultParagraphFont"/>
    <w:rsid w:val="00181DB4"/>
  </w:style>
  <w:style w:type="paragraph" w:styleId="Quote">
    <w:name w:val="Quote"/>
    <w:basedOn w:val="Normal"/>
    <w:next w:val="Normal"/>
    <w:link w:val="QuoteChar"/>
    <w:uiPriority w:val="29"/>
    <w:qFormat/>
    <w:rsid w:val="00181DB4"/>
    <w:pPr>
      <w:spacing w:before="200" w:line="276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lang w:val="fr" w:eastAsia="fr-RE"/>
    </w:rPr>
  </w:style>
  <w:style w:type="character" w:customStyle="1" w:styleId="QuoteChar">
    <w:name w:val="Quote Char"/>
    <w:basedOn w:val="DefaultParagraphFont"/>
    <w:link w:val="Quote"/>
    <w:uiPriority w:val="29"/>
    <w:rsid w:val="00181DB4"/>
    <w:rPr>
      <w:rFonts w:ascii="Arial" w:eastAsia="Arial" w:hAnsi="Arial" w:cs="Arial"/>
      <w:i/>
      <w:iCs/>
      <w:color w:val="404040" w:themeColor="text1" w:themeTint="BF"/>
      <w:lang w:val="fr" w:eastAsia="fr-RE"/>
    </w:rPr>
  </w:style>
  <w:style w:type="character" w:styleId="UnresolvedMention">
    <w:name w:val="Unresolved Mention"/>
    <w:basedOn w:val="DefaultParagraphFont"/>
    <w:uiPriority w:val="99"/>
    <w:semiHidden/>
    <w:unhideWhenUsed/>
    <w:rsid w:val="008E5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r.wikipedia.org/wiki/UTF-8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jsref/jsref_floor.as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js/js_random.asp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itech-Matthieu\Desktop\Stage\Files\SUBJECT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2AC45-8292-4868-AB6F-A8525E069D5A}"/>
</file>

<file path=customXml/itemProps2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SUBJECTTEMPLATE.dotx</Template>
  <TotalTime>473</TotalTime>
  <Pages>1</Pages>
  <Words>884</Words>
  <Characters>5045</Characters>
  <Application>Microsoft Office Word</Application>
  <DocSecurity>4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Epitech-Matthieu</dc:creator>
  <cp:keywords/>
  <dc:description/>
  <cp:lastModifiedBy>Morgane Heudelot</cp:lastModifiedBy>
  <cp:revision>134</cp:revision>
  <cp:lastPrinted>2019-12-31T23:04:00Z</cp:lastPrinted>
  <dcterms:created xsi:type="dcterms:W3CDTF">2021-04-07T21:07:00Z</dcterms:created>
  <dcterms:modified xsi:type="dcterms:W3CDTF">2021-04-08T13:45:00Z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