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438C6" w14:textId="77777777" w:rsidR="000033A9" w:rsidRDefault="000033A9" w:rsidP="000033A9">
      <w:pPr>
        <w:spacing w:after="0" w:line="240" w:lineRule="auto"/>
      </w:pPr>
    </w:p>
    <w:p w14:paraId="1EA2CF89" w14:textId="77777777" w:rsidR="000033A9" w:rsidRDefault="000033A9" w:rsidP="000033A9">
      <w:pPr>
        <w:spacing w:after="0" w:line="240" w:lineRule="auto"/>
      </w:pPr>
    </w:p>
    <w:p w14:paraId="670078CF" w14:textId="77777777" w:rsidR="000033A9" w:rsidRDefault="000033A9" w:rsidP="000033A9">
      <w:pPr>
        <w:spacing w:after="0" w:line="240" w:lineRule="auto"/>
      </w:pPr>
    </w:p>
    <w:p w14:paraId="18278654" w14:textId="77777777" w:rsidR="000033A9" w:rsidRDefault="000033A9" w:rsidP="000033A9">
      <w:pPr>
        <w:spacing w:after="0" w:line="240" w:lineRule="auto"/>
      </w:pPr>
    </w:p>
    <w:p w14:paraId="3F58F1EC" w14:textId="77777777" w:rsidR="000033A9" w:rsidRDefault="000033A9" w:rsidP="000033A9">
      <w:pPr>
        <w:spacing w:after="0" w:line="240" w:lineRule="auto"/>
      </w:pPr>
    </w:p>
    <w:p w14:paraId="5245C76B" w14:textId="01DB993E" w:rsidR="000033A9" w:rsidRDefault="000033A9" w:rsidP="000033A9">
      <w:pPr>
        <w:spacing w:after="0" w:line="240" w:lineRule="auto"/>
      </w:pPr>
    </w:p>
    <w:p w14:paraId="754E6CD1" w14:textId="01DB993E" w:rsidR="53E63968" w:rsidRPr="00AA5984" w:rsidRDefault="53E63968" w:rsidP="1AD76983">
      <w:pPr>
        <w:pStyle w:val="Cobra-Title"/>
        <w:rPr>
          <w:rFonts w:eastAsia="Calibri" w:cs="Arial"/>
          <w:lang w:val="fr-FR"/>
        </w:rPr>
      </w:pPr>
      <w:r w:rsidRPr="00814BE1">
        <w:rPr>
          <w:lang w:val="fr-FR"/>
        </w:rPr>
        <w:t>L’entrainement de Monseigneur Node – Partie 2</w:t>
      </w:r>
    </w:p>
    <w:p w14:paraId="57DD2323" w14:textId="54771FFB" w:rsidR="000033A9" w:rsidRPr="00FB5DDA" w:rsidRDefault="000033A9" w:rsidP="00565587">
      <w:pPr>
        <w:spacing w:after="0" w:line="240" w:lineRule="auto"/>
        <w:jc w:val="right"/>
        <w:rPr>
          <w:rFonts w:ascii="Clear Sans Light" w:hAnsi="Clear Sans Light" w:cs="Clear Sans Light"/>
          <w:sz w:val="16"/>
          <w:szCs w:val="16"/>
        </w:rPr>
      </w:pPr>
      <w:r w:rsidRPr="00FB5DDA">
        <w:rPr>
          <w:rFonts w:ascii="Clear Sans Light" w:hAnsi="Clear Sans Light" w:cs="Clear Sans Light"/>
          <w:sz w:val="16"/>
          <w:szCs w:val="16"/>
        </w:rPr>
        <w:t xml:space="preserve">version </w:t>
      </w:r>
      <w:r w:rsidR="55D84940" w:rsidRPr="68CD5E36">
        <w:rPr>
          <w:rFonts w:ascii="Clear Sans Light" w:hAnsi="Clear Sans Light" w:cs="Clear Sans Light"/>
          <w:sz w:val="16"/>
          <w:szCs w:val="16"/>
        </w:rPr>
        <w:t>4.5</w:t>
      </w:r>
    </w:p>
    <w:p w14:paraId="5999D22D" w14:textId="77777777" w:rsidR="000033A9" w:rsidRPr="002442F8" w:rsidRDefault="000033A9" w:rsidP="000033A9">
      <w:pPr>
        <w:spacing w:after="0" w:line="240" w:lineRule="auto"/>
        <w:rPr>
          <w:rFonts w:ascii="Clear Sans" w:hAnsi="Clear Sans" w:cs="Clear Sans"/>
        </w:rPr>
      </w:pPr>
    </w:p>
    <w:p w14:paraId="7D20E7BA" w14:textId="77777777" w:rsidR="000033A9" w:rsidRDefault="000033A9" w:rsidP="000033A9">
      <w:pPr>
        <w:spacing w:after="0" w:line="240" w:lineRule="auto"/>
        <w:rPr>
          <w:rFonts w:ascii="Clear Sans" w:hAnsi="Clear Sans" w:cs="Clear Sans"/>
        </w:rPr>
      </w:pPr>
    </w:p>
    <w:p w14:paraId="7266D389" w14:textId="77777777" w:rsidR="00BB7C52" w:rsidRDefault="00BB7C52" w:rsidP="000033A9">
      <w:pPr>
        <w:spacing w:after="0" w:line="240" w:lineRule="auto"/>
        <w:rPr>
          <w:rFonts w:ascii="Clear Sans" w:hAnsi="Clear Sans" w:cs="Clear Sans"/>
        </w:rPr>
      </w:pPr>
    </w:p>
    <w:p w14:paraId="6DCE3078" w14:textId="77777777" w:rsidR="00BB7C52" w:rsidRDefault="00BB7C52" w:rsidP="000033A9">
      <w:pPr>
        <w:spacing w:after="0" w:line="240" w:lineRule="auto"/>
        <w:rPr>
          <w:rFonts w:ascii="Clear Sans" w:hAnsi="Clear Sans" w:cs="Clear Sans"/>
        </w:rPr>
      </w:pPr>
    </w:p>
    <w:p w14:paraId="1A26559F" w14:textId="77777777" w:rsidR="00BB7C52" w:rsidRDefault="00BB7C52" w:rsidP="000033A9">
      <w:pPr>
        <w:spacing w:after="0" w:line="240" w:lineRule="auto"/>
        <w:rPr>
          <w:rFonts w:ascii="Clear Sans" w:hAnsi="Clear Sans" w:cs="Clear Sans"/>
        </w:rPr>
      </w:pPr>
    </w:p>
    <w:p w14:paraId="4BAF6923" w14:textId="77777777" w:rsidR="00BB7C52" w:rsidRDefault="00BB7C52" w:rsidP="000033A9">
      <w:pPr>
        <w:spacing w:after="0" w:line="240" w:lineRule="auto"/>
        <w:rPr>
          <w:rFonts w:ascii="Clear Sans" w:hAnsi="Clear Sans" w:cs="Clear Sans"/>
        </w:rPr>
      </w:pPr>
    </w:p>
    <w:p w14:paraId="23613C48" w14:textId="77777777" w:rsidR="00BB7C52" w:rsidRDefault="00BB7C52" w:rsidP="000033A9">
      <w:pPr>
        <w:spacing w:after="0" w:line="240" w:lineRule="auto"/>
        <w:rPr>
          <w:rFonts w:ascii="Clear Sans" w:hAnsi="Clear Sans" w:cs="Clear Sans"/>
        </w:rPr>
      </w:pPr>
    </w:p>
    <w:p w14:paraId="64526474" w14:textId="77777777" w:rsidR="00BB7C52" w:rsidRDefault="00BB7C52" w:rsidP="000033A9">
      <w:pPr>
        <w:spacing w:after="0" w:line="240" w:lineRule="auto"/>
        <w:rPr>
          <w:rFonts w:ascii="Clear Sans" w:hAnsi="Clear Sans" w:cs="Clear Sans"/>
        </w:rPr>
      </w:pPr>
      <w:r>
        <w:rPr>
          <w:rFonts w:ascii="Clear Sans" w:hAnsi="Clear Sans" w:cs="Clear Sans"/>
          <w:noProof/>
        </w:rPr>
        <w:drawing>
          <wp:anchor distT="0" distB="0" distL="114300" distR="114300" simplePos="0" relativeHeight="251658241" behindDoc="1" locked="0" layoutInCell="1" allowOverlap="1" wp14:anchorId="3AE19610" wp14:editId="7B46AF69">
            <wp:simplePos x="0" y="0"/>
            <wp:positionH relativeFrom="margin">
              <wp:align>center</wp:align>
            </wp:positionH>
            <wp:positionV relativeFrom="paragraph">
              <wp:posOffset>10795</wp:posOffset>
            </wp:positionV>
            <wp:extent cx="2179320" cy="2179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E4AF39" w14:textId="77777777" w:rsidR="00BB7C52" w:rsidRDefault="00BB7C52" w:rsidP="000033A9">
      <w:pPr>
        <w:spacing w:after="0" w:line="240" w:lineRule="auto"/>
        <w:rPr>
          <w:rFonts w:ascii="Clear Sans" w:hAnsi="Clear Sans" w:cs="Clear Sans"/>
        </w:rPr>
      </w:pPr>
    </w:p>
    <w:p w14:paraId="2B230BEE" w14:textId="77777777" w:rsidR="00BB7C52" w:rsidRDefault="00BB7C52" w:rsidP="000033A9">
      <w:pPr>
        <w:spacing w:after="0" w:line="240" w:lineRule="auto"/>
        <w:rPr>
          <w:rFonts w:ascii="Clear Sans" w:hAnsi="Clear Sans" w:cs="Clear Sans"/>
        </w:rPr>
      </w:pPr>
    </w:p>
    <w:p w14:paraId="7A8D645A" w14:textId="77777777" w:rsidR="00BB7C52" w:rsidRPr="002442F8" w:rsidRDefault="00BB7C52" w:rsidP="000033A9">
      <w:pPr>
        <w:spacing w:after="0" w:line="240" w:lineRule="auto"/>
        <w:rPr>
          <w:rFonts w:ascii="Clear Sans" w:hAnsi="Clear Sans" w:cs="Clear Sans"/>
        </w:rPr>
      </w:pPr>
    </w:p>
    <w:p w14:paraId="1D4FC80F" w14:textId="77777777" w:rsidR="000033A9" w:rsidRPr="002442F8" w:rsidRDefault="000033A9" w:rsidP="000033A9">
      <w:pPr>
        <w:spacing w:after="0" w:line="240" w:lineRule="auto"/>
        <w:jc w:val="center"/>
        <w:rPr>
          <w:rFonts w:ascii="Clear Sans" w:hAnsi="Clear Sans" w:cs="Clear Sans"/>
          <w:noProof/>
        </w:rPr>
      </w:pPr>
    </w:p>
    <w:p w14:paraId="18BAA891" w14:textId="77777777" w:rsidR="003E0F57" w:rsidRPr="002442F8" w:rsidRDefault="003E0F57" w:rsidP="000033A9">
      <w:pPr>
        <w:spacing w:after="0" w:line="240" w:lineRule="auto"/>
        <w:jc w:val="center"/>
        <w:rPr>
          <w:rFonts w:ascii="Clear Sans" w:hAnsi="Clear Sans" w:cs="Clear Sans"/>
        </w:rPr>
      </w:pPr>
    </w:p>
    <w:p w14:paraId="4BE1703B" w14:textId="77777777" w:rsidR="000033A9" w:rsidRDefault="000033A9" w:rsidP="000033A9">
      <w:pPr>
        <w:spacing w:after="0" w:line="240" w:lineRule="auto"/>
        <w:jc w:val="center"/>
        <w:rPr>
          <w:rFonts w:ascii="Clear Sans" w:hAnsi="Clear Sans" w:cs="Clear Sans"/>
        </w:rPr>
      </w:pPr>
    </w:p>
    <w:p w14:paraId="229B720F" w14:textId="77777777" w:rsidR="00BE0E99" w:rsidRDefault="00BB7C52">
      <w:pPr>
        <w:rPr>
          <w:rFonts w:ascii="Clear Sans Light" w:hAnsi="Clear Sans Light" w:cs="Clear Sans Light"/>
        </w:rPr>
      </w:pPr>
      <w:r>
        <w:rPr>
          <w:rFonts w:ascii="Clear Sans Light" w:hAnsi="Clear Sans Light" w:cs="Clear Sans Light"/>
          <w:noProof/>
        </w:rPr>
        <w:drawing>
          <wp:anchor distT="0" distB="0" distL="114300" distR="114300" simplePos="0" relativeHeight="251658240" behindDoc="1" locked="0" layoutInCell="1" allowOverlap="1" wp14:anchorId="61C459E9" wp14:editId="44BA28C5">
            <wp:simplePos x="0" y="0"/>
            <wp:positionH relativeFrom="margin">
              <wp:align>right</wp:align>
            </wp:positionH>
            <wp:positionV relativeFrom="paragraph">
              <wp:posOffset>4211320</wp:posOffset>
            </wp:positionV>
            <wp:extent cx="1720215" cy="435191"/>
            <wp:effectExtent l="0" t="0" r="0" b="3175"/>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0215" cy="435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E99">
        <w:rPr>
          <w:rFonts w:ascii="Clear Sans Light" w:hAnsi="Clear Sans Light" w:cs="Clear Sans Light"/>
        </w:rPr>
        <w:br w:type="page"/>
      </w:r>
    </w:p>
    <w:p w14:paraId="4081A4A4" w14:textId="77777777" w:rsidR="0043459F" w:rsidRPr="00446BBC" w:rsidRDefault="0043459F" w:rsidP="0043459F">
      <w:pPr>
        <w:pStyle w:val="Cobra-Title1"/>
      </w:pPr>
      <w:r w:rsidRPr="00446BBC">
        <w:lastRenderedPageBreak/>
        <w:t>Introduction</w:t>
      </w:r>
    </w:p>
    <w:p w14:paraId="489600D1" w14:textId="77777777" w:rsidR="0043459F" w:rsidRDefault="0043459F" w:rsidP="0043459F">
      <w:pPr>
        <w:spacing w:line="240" w:lineRule="auto"/>
        <w:rPr>
          <w:rFonts w:ascii="Clear Sans" w:hAnsi="Clear Sans" w:cs="Clear Sans"/>
        </w:rPr>
      </w:pPr>
    </w:p>
    <w:p w14:paraId="07055912" w14:textId="43505F83" w:rsidR="0043459F" w:rsidRDefault="0043459F" w:rsidP="006E30C4">
      <w:pPr>
        <w:pStyle w:val="Cobra-Normal"/>
        <w:ind w:firstLine="360"/>
        <w:rPr>
          <w:lang w:val="fr-FR"/>
        </w:rPr>
      </w:pPr>
      <w:r w:rsidRPr="00071A6C">
        <w:rPr>
          <w:lang w:val="fr-FR"/>
        </w:rPr>
        <w:t xml:space="preserve">Monseigneur Node est </w:t>
      </w:r>
      <w:r w:rsidR="00E80AD9">
        <w:rPr>
          <w:lang w:val="fr-FR"/>
        </w:rPr>
        <w:t>fier</w:t>
      </w:r>
      <w:r w:rsidRPr="00071A6C">
        <w:rPr>
          <w:lang w:val="fr-FR"/>
        </w:rPr>
        <w:t xml:space="preserve"> de votre dynamisme et </w:t>
      </w:r>
      <w:r w:rsidR="00F36C3A">
        <w:rPr>
          <w:lang w:val="fr-FR"/>
        </w:rPr>
        <w:t xml:space="preserve">de </w:t>
      </w:r>
      <w:r w:rsidR="00677FD7">
        <w:rPr>
          <w:lang w:val="fr-FR"/>
        </w:rPr>
        <w:t>votre détermination</w:t>
      </w:r>
      <w:r w:rsidRPr="00071A6C">
        <w:rPr>
          <w:lang w:val="fr-FR"/>
        </w:rPr>
        <w:t xml:space="preserve">. </w:t>
      </w:r>
      <w:r w:rsidR="00E80AD9">
        <w:rPr>
          <w:lang w:val="fr-FR"/>
        </w:rPr>
        <w:t>Il est désormais s</w:t>
      </w:r>
      <w:r w:rsidR="00B30258">
        <w:rPr>
          <w:lang w:val="fr-FR"/>
        </w:rPr>
        <w:t>û</w:t>
      </w:r>
      <w:r w:rsidR="00E80AD9">
        <w:rPr>
          <w:lang w:val="fr-FR"/>
        </w:rPr>
        <w:t>r que vous êtes prêts à découv</w:t>
      </w:r>
      <w:r w:rsidR="00B30258">
        <w:rPr>
          <w:lang w:val="fr-FR"/>
        </w:rPr>
        <w:t>rir cette deuxième partie</w:t>
      </w:r>
      <w:r w:rsidR="009F68BF">
        <w:rPr>
          <w:lang w:val="fr-FR"/>
        </w:rPr>
        <w:t>. Pr</w:t>
      </w:r>
      <w:r w:rsidR="00D46527">
        <w:rPr>
          <w:lang w:val="fr-FR"/>
        </w:rPr>
        <w:t>éparez-vous,</w:t>
      </w:r>
      <w:r w:rsidR="008B354B">
        <w:rPr>
          <w:lang w:val="fr-FR"/>
        </w:rPr>
        <w:t xml:space="preserve"> </w:t>
      </w:r>
      <w:r w:rsidR="000731AB">
        <w:rPr>
          <w:lang w:val="fr-FR"/>
        </w:rPr>
        <w:t xml:space="preserve">de nouvelles aventures </w:t>
      </w:r>
      <w:r w:rsidR="00C70F02">
        <w:rPr>
          <w:lang w:val="fr-FR"/>
        </w:rPr>
        <w:t>s’offrent à vous</w:t>
      </w:r>
      <w:r w:rsidR="00973ECF">
        <w:rPr>
          <w:lang w:val="fr-FR"/>
        </w:rPr>
        <w:t xml:space="preserve"> </w:t>
      </w:r>
      <w:r w:rsidR="006E30C4">
        <w:rPr>
          <w:lang w:val="fr-FR"/>
        </w:rPr>
        <w:t>!</w:t>
      </w:r>
      <w:r>
        <w:rPr>
          <w:lang w:val="fr-FR"/>
        </w:rPr>
        <w:br w:type="page"/>
      </w:r>
    </w:p>
    <w:p w14:paraId="7336C919" w14:textId="77777777" w:rsidR="0043459F" w:rsidRPr="00446BBC" w:rsidRDefault="0043459F" w:rsidP="0043459F">
      <w:pPr>
        <w:pStyle w:val="Cobra-Title1"/>
      </w:pPr>
      <w:r>
        <w:lastRenderedPageBreak/>
        <w:t>Consignes</w:t>
      </w:r>
    </w:p>
    <w:p w14:paraId="17CDC1D1" w14:textId="77777777" w:rsidR="0043459F" w:rsidRPr="00A8574A" w:rsidRDefault="0043459F" w:rsidP="0043459F">
      <w:pPr>
        <w:spacing w:line="240" w:lineRule="auto"/>
        <w:rPr>
          <w:rFonts w:ascii="Clear Sans Light" w:hAnsi="Clear Sans Light" w:cs="Clear Sans Light"/>
        </w:rPr>
      </w:pPr>
    </w:p>
    <w:p w14:paraId="4B911A9C" w14:textId="77777777" w:rsidR="0043459F" w:rsidRDefault="0043459F" w:rsidP="0043459F">
      <w:pPr>
        <w:pStyle w:val="Cobra-NormalTick"/>
        <w:numPr>
          <w:ilvl w:val="0"/>
          <w:numId w:val="0"/>
        </w:numPr>
        <w:ind w:left="720"/>
      </w:pPr>
    </w:p>
    <w:p w14:paraId="18B6A88B" w14:textId="77777777" w:rsidR="005948AE" w:rsidRPr="003B3E28" w:rsidRDefault="005948AE" w:rsidP="005948AE">
      <w:pPr>
        <w:pStyle w:val="Cobra-NormalTick"/>
        <w:rPr>
          <w:lang w:val="fr-FR"/>
        </w:rPr>
      </w:pPr>
      <w:r w:rsidRPr="003B3E28">
        <w:rPr>
          <w:lang w:val="fr-FR"/>
        </w:rPr>
        <w:t>Pour ce projet-là, il vous sera demandé de créer un repository avec le nom : cc_entrainement_de_monseigneur_node.</w:t>
      </w:r>
    </w:p>
    <w:p w14:paraId="326C961E" w14:textId="77777777" w:rsidR="005948AE" w:rsidRPr="003B3E28" w:rsidRDefault="005948AE" w:rsidP="005948AE">
      <w:pPr>
        <w:pStyle w:val="Cobra-NormalTick"/>
        <w:rPr>
          <w:rFonts w:ascii="Roboto" w:eastAsia="Roboto" w:hAnsi="Roboto" w:cs="Roboto"/>
          <w:lang w:val="fr-FR"/>
        </w:rPr>
      </w:pPr>
      <w:r w:rsidRPr="003B3E28">
        <w:rPr>
          <w:lang w:val="fr-FR"/>
        </w:rPr>
        <w:t>N’oubliez pas de push régulièrement !</w:t>
      </w:r>
    </w:p>
    <w:p w14:paraId="0AC7CA87" w14:textId="77777777" w:rsidR="005948AE" w:rsidRPr="003B3E28" w:rsidRDefault="005948AE" w:rsidP="005948AE">
      <w:pPr>
        <w:pStyle w:val="Cobra-NormalTick"/>
        <w:rPr>
          <w:lang w:val="fr-FR"/>
        </w:rPr>
      </w:pPr>
      <w:r w:rsidRPr="003B3E28">
        <w:rPr>
          <w:lang w:val="fr-FR"/>
        </w:rPr>
        <w:t>En cas de question, pensez à demander de l’aide à votre voisin de droite. Puis de gauche. Ou inversement. Puis demandez enfin à un Cobra si vous êtes toujours bloqué(e).</w:t>
      </w:r>
    </w:p>
    <w:p w14:paraId="2DB1576A" w14:textId="77777777" w:rsidR="005948AE" w:rsidRPr="003B3E28" w:rsidRDefault="005948AE" w:rsidP="005948AE">
      <w:pPr>
        <w:pStyle w:val="Cobra-NormalTick"/>
        <w:rPr>
          <w:lang w:val="fr-FR"/>
        </w:rPr>
      </w:pPr>
      <w:r w:rsidRPr="003B3E28">
        <w:rPr>
          <w:lang w:val="fr-FR"/>
        </w:rPr>
        <w:t>Pensez à faire valider chaque partie que vous réaliserez à un Cobra lorsque vous l’aurez terminée.</w:t>
      </w:r>
    </w:p>
    <w:p w14:paraId="07734418" w14:textId="26BDCF51" w:rsidR="005948AE" w:rsidRPr="003B3E28" w:rsidRDefault="005948AE" w:rsidP="005948AE">
      <w:pPr>
        <w:pStyle w:val="Cobra-NormalTick"/>
        <w:rPr>
          <w:lang w:val="fr-FR"/>
        </w:rPr>
      </w:pPr>
      <w:r w:rsidRPr="18BA33ED">
        <w:rPr>
          <w:lang w:val="fr-FR"/>
        </w:rPr>
        <w:t>N’hésitez pas à faire des bonus et à ajouter des fonctionnalités lorsque votre projet sera terminé et validé.</w:t>
      </w:r>
    </w:p>
    <w:p w14:paraId="401E0398" w14:textId="77777777" w:rsidR="005948AE" w:rsidRPr="003B3E28" w:rsidRDefault="005948AE" w:rsidP="005948AE">
      <w:pPr>
        <w:pStyle w:val="Cobra-NormalTick"/>
        <w:rPr>
          <w:lang w:val="fr-FR"/>
        </w:rPr>
      </w:pPr>
      <w:r w:rsidRPr="003B3E28">
        <w:rPr>
          <w:lang w:val="fr-FR"/>
        </w:rPr>
        <w:t>Vous avez tout à fait le droit d’utiliser internet pour trouver des réponses ou pour vous renseigner.</w:t>
      </w:r>
    </w:p>
    <w:p w14:paraId="5A7CB7FB" w14:textId="77777777" w:rsidR="0043459F" w:rsidRDefault="0043459F" w:rsidP="0043459F">
      <w:pPr>
        <w:pStyle w:val="Cobra-Normal"/>
        <w:rPr>
          <w:lang w:val="fr-FR"/>
        </w:rPr>
      </w:pPr>
      <w:r>
        <w:rPr>
          <w:lang w:val="fr-FR"/>
        </w:rPr>
        <w:br w:type="page"/>
      </w:r>
    </w:p>
    <w:p w14:paraId="7DAB093F" w14:textId="65B93F1B" w:rsidR="0043459F" w:rsidRPr="00C26851" w:rsidRDefault="00931D78" w:rsidP="0043459F">
      <w:pPr>
        <w:pStyle w:val="Cobra-Title1"/>
        <w:rPr>
          <w:sz w:val="22"/>
          <w:szCs w:val="22"/>
        </w:rPr>
      </w:pPr>
      <w:r>
        <w:lastRenderedPageBreak/>
        <w:t>À la découverte des objets</w:t>
      </w:r>
    </w:p>
    <w:p w14:paraId="258EB9C3" w14:textId="77777777" w:rsidR="0043459F" w:rsidRDefault="0043459F" w:rsidP="0043459F">
      <w:pPr>
        <w:pStyle w:val="Cobra-Normal"/>
        <w:rPr>
          <w:sz w:val="24"/>
          <w:szCs w:val="24"/>
          <w:lang w:val="fr-FR"/>
        </w:rPr>
      </w:pPr>
    </w:p>
    <w:p w14:paraId="18F3C494" w14:textId="22272F1D" w:rsidR="0043459F" w:rsidRPr="00300526" w:rsidRDefault="0043459F" w:rsidP="68CD5E36">
      <w:pPr>
        <w:pStyle w:val="Cobra-Normal"/>
        <w:ind w:firstLine="708"/>
        <w:rPr>
          <w:lang w:val="fr-FR"/>
        </w:rPr>
      </w:pPr>
      <w:r w:rsidRPr="00300526">
        <w:rPr>
          <w:lang w:val="fr-FR"/>
        </w:rPr>
        <w:t>Monseigneur Node prend un exemple très concret : un stylo. Il vous demande d’étudier ce stylo : quelles sont ses caractéristiques ? Sa couleur d'écriture</w:t>
      </w:r>
      <w:r w:rsidR="00B914CF" w:rsidRPr="00300526">
        <w:rPr>
          <w:lang w:val="fr-FR"/>
        </w:rPr>
        <w:t xml:space="preserve">, </w:t>
      </w:r>
      <w:r w:rsidRPr="00300526">
        <w:rPr>
          <w:lang w:val="fr-FR"/>
        </w:rPr>
        <w:t>son type, son fabricant... Notre stylo possède un certain nombre de propriétés qui le caractérisent.</w:t>
      </w:r>
    </w:p>
    <w:p w14:paraId="4E12FFE7" w14:textId="77777777" w:rsidR="00DF02D4" w:rsidRDefault="00DF02D4" w:rsidP="68CD5E36">
      <w:pPr>
        <w:pStyle w:val="Cobra-Normal"/>
        <w:ind w:firstLine="708"/>
        <w:rPr>
          <w:sz w:val="24"/>
          <w:szCs w:val="24"/>
          <w:lang w:val="fr-FR"/>
        </w:rPr>
      </w:pPr>
    </w:p>
    <w:p w14:paraId="226E2271" w14:textId="1C2D38AB" w:rsidR="005B5E05" w:rsidRDefault="00DF02D4" w:rsidP="00DF02D4">
      <w:pPr>
        <w:pStyle w:val="Cobra-Normal"/>
        <w:ind w:firstLine="708"/>
        <w:jc w:val="center"/>
        <w:rPr>
          <w:sz w:val="24"/>
          <w:szCs w:val="24"/>
          <w:lang w:val="fr-FR"/>
        </w:rPr>
      </w:pPr>
      <w:r>
        <w:rPr>
          <w:noProof/>
          <w:sz w:val="24"/>
          <w:szCs w:val="24"/>
          <w:lang w:val="fr-FR"/>
        </w:rPr>
        <w:drawing>
          <wp:inline distT="0" distB="0" distL="0" distR="0" wp14:anchorId="219988B4" wp14:editId="79635806">
            <wp:extent cx="2771775" cy="6396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8769" b="38154"/>
                    <a:stretch/>
                  </pic:blipFill>
                  <pic:spPr bwMode="auto">
                    <a:xfrm>
                      <a:off x="0" y="0"/>
                      <a:ext cx="2802603" cy="646754"/>
                    </a:xfrm>
                    <a:prstGeom prst="rect">
                      <a:avLst/>
                    </a:prstGeom>
                    <a:noFill/>
                    <a:ln>
                      <a:noFill/>
                    </a:ln>
                    <a:extLst>
                      <a:ext uri="{53640926-AAD7-44D8-BBD7-CCE9431645EC}">
                        <a14:shadowObscured xmlns:a14="http://schemas.microsoft.com/office/drawing/2010/main"/>
                      </a:ext>
                    </a:extLst>
                  </pic:spPr>
                </pic:pic>
              </a:graphicData>
            </a:graphic>
          </wp:inline>
        </w:drawing>
      </w:r>
    </w:p>
    <w:p w14:paraId="0B1D980C" w14:textId="25028D1C" w:rsidR="00DF02D4" w:rsidRDefault="00DF02D4" w:rsidP="00DF02D4">
      <w:pPr>
        <w:pStyle w:val="Cobra-Annotation"/>
        <w:rPr>
          <w:lang w:val="fr-FR"/>
        </w:rPr>
      </w:pPr>
      <w:r>
        <w:rPr>
          <w:lang w:val="fr-FR"/>
        </w:rPr>
        <w:t>Le stylo à étudier</w:t>
      </w:r>
    </w:p>
    <w:p w14:paraId="5AC91C22" w14:textId="1F897C73" w:rsidR="0043459F" w:rsidRPr="00300526" w:rsidRDefault="00B914CF" w:rsidP="00B914CF">
      <w:pPr>
        <w:pStyle w:val="Cobra-Normal"/>
        <w:ind w:firstLine="708"/>
        <w:rPr>
          <w:lang w:val="fr-FR"/>
        </w:rPr>
      </w:pPr>
      <w:r w:rsidRPr="00300526">
        <w:rPr>
          <w:lang w:val="fr-FR"/>
        </w:rPr>
        <w:t>Q</w:t>
      </w:r>
      <w:r w:rsidR="0043459F" w:rsidRPr="00300526">
        <w:rPr>
          <w:lang w:val="fr-FR"/>
        </w:rPr>
        <w:t xml:space="preserve">u'est-ce qu'un objet en JavaScript ? Tout comme ce stylo, un objet en JavaScript est </w:t>
      </w:r>
      <w:r w:rsidR="0043459F" w:rsidRPr="00300526">
        <w:rPr>
          <w:bCs/>
          <w:lang w:val="fr-FR"/>
        </w:rPr>
        <w:t>une entité qui possède des propriétés</w:t>
      </w:r>
      <w:r w:rsidR="0043459F" w:rsidRPr="00300526">
        <w:rPr>
          <w:lang w:val="fr-FR"/>
        </w:rPr>
        <w:t>. Chacune définit une caractéristique de l'objet. Une propriété peut être une information</w:t>
      </w:r>
      <w:r w:rsidR="00D926E8" w:rsidRPr="00300526">
        <w:rPr>
          <w:lang w:val="fr-FR"/>
        </w:rPr>
        <w:t>,</w:t>
      </w:r>
      <w:r w:rsidR="0043459F" w:rsidRPr="00300526">
        <w:rPr>
          <w:lang w:val="fr-FR"/>
        </w:rPr>
        <w:t xml:space="preserve"> une action</w:t>
      </w:r>
      <w:r w:rsidR="00D926E8" w:rsidRPr="00300526">
        <w:rPr>
          <w:lang w:val="fr-FR"/>
        </w:rPr>
        <w:t xml:space="preserve"> </w:t>
      </w:r>
      <w:r w:rsidR="0043459F" w:rsidRPr="00300526">
        <w:rPr>
          <w:lang w:val="fr-FR"/>
        </w:rPr>
        <w:t>ou un autre objet. Par exemple un stylo 4 couleurs est composé de 4 stylos 1 couleur</w:t>
      </w:r>
      <w:r w:rsidR="009E3022" w:rsidRPr="00300526">
        <w:rPr>
          <w:lang w:val="fr-FR"/>
        </w:rPr>
        <w:t>.</w:t>
      </w:r>
      <w:r w:rsidR="0043459F" w:rsidRPr="00300526">
        <w:rPr>
          <w:lang w:val="fr-FR"/>
        </w:rPr>
        <w:t xml:space="preserve"> </w:t>
      </w:r>
    </w:p>
    <w:p w14:paraId="42F50E7F" w14:textId="14DDA033" w:rsidR="0043459F" w:rsidRPr="00300526" w:rsidRDefault="0043459F" w:rsidP="68CD5E36">
      <w:pPr>
        <w:pStyle w:val="Cobra-Normal"/>
        <w:ind w:firstLine="708"/>
        <w:rPr>
          <w:lang w:val="fr-FR"/>
        </w:rPr>
      </w:pPr>
      <w:r w:rsidRPr="00300526">
        <w:rPr>
          <w:lang w:val="fr-FR"/>
        </w:rPr>
        <w:t>Mais comment est-ce qu’on déclare un objet</w:t>
      </w:r>
      <w:r w:rsidR="00B914CF" w:rsidRPr="00300526">
        <w:rPr>
          <w:lang w:val="fr-FR"/>
        </w:rPr>
        <w:t xml:space="preserve"> </w:t>
      </w:r>
      <w:r w:rsidRPr="00300526">
        <w:rPr>
          <w:lang w:val="fr-FR"/>
        </w:rPr>
        <w:t>?</w:t>
      </w:r>
      <w:r w:rsidR="61C29793" w:rsidRPr="00300526">
        <w:rPr>
          <w:lang w:val="fr-FR"/>
        </w:rPr>
        <w:t xml:space="preserve"> </w:t>
      </w:r>
      <w:r w:rsidRPr="00300526">
        <w:rPr>
          <w:lang w:val="fr-FR"/>
        </w:rPr>
        <w:t xml:space="preserve">Pour garder l’exemple du stylo, </w:t>
      </w:r>
      <w:r w:rsidR="00B914CF" w:rsidRPr="00300526">
        <w:rPr>
          <w:lang w:val="fr-FR"/>
        </w:rPr>
        <w:t>Monseigneur Node</w:t>
      </w:r>
      <w:r w:rsidRPr="00300526">
        <w:rPr>
          <w:lang w:val="fr-FR"/>
        </w:rPr>
        <w:t xml:space="preserve"> vous montre cela :</w:t>
      </w:r>
    </w:p>
    <w:p w14:paraId="447D979A" w14:textId="77777777" w:rsidR="00EC4558" w:rsidRDefault="0043459F" w:rsidP="00FB2492">
      <w:pPr>
        <w:pStyle w:val="Cobra-Code"/>
        <w:rPr>
          <w:lang w:val="fr-FR"/>
        </w:rPr>
      </w:pPr>
      <w:r w:rsidRPr="0043459F">
        <w:rPr>
          <w:lang w:val="fr-FR"/>
        </w:rPr>
        <w:t>const stylo = {</w:t>
      </w:r>
    </w:p>
    <w:p w14:paraId="0CDB875D" w14:textId="237E5B6C" w:rsidR="00EC4558" w:rsidRDefault="0043459F" w:rsidP="00FB2492">
      <w:pPr>
        <w:pStyle w:val="Cobra-Code"/>
        <w:rPr>
          <w:lang w:val="fr-FR"/>
        </w:rPr>
      </w:pPr>
      <w:r w:rsidRPr="0043459F">
        <w:rPr>
          <w:lang w:val="fr-FR"/>
        </w:rPr>
        <w:t xml:space="preserve">  </w:t>
      </w:r>
      <w:r w:rsidR="00956FEA">
        <w:rPr>
          <w:lang w:val="fr-FR"/>
        </w:rPr>
        <w:t xml:space="preserve">  </w:t>
      </w:r>
      <w:r w:rsidRPr="0043459F">
        <w:rPr>
          <w:lang w:val="fr-FR"/>
        </w:rPr>
        <w:t>type: "bille"</w:t>
      </w:r>
      <w:r w:rsidR="00EC4558">
        <w:rPr>
          <w:lang w:val="fr-FR"/>
        </w:rPr>
        <w:t>,</w:t>
      </w:r>
    </w:p>
    <w:p w14:paraId="14A42226" w14:textId="4D626496" w:rsidR="00EC4558" w:rsidRDefault="0043459F" w:rsidP="00FB2492">
      <w:pPr>
        <w:pStyle w:val="Cobra-Code"/>
        <w:rPr>
          <w:lang w:val="fr-FR"/>
        </w:rPr>
      </w:pPr>
      <w:r w:rsidRPr="0043459F">
        <w:rPr>
          <w:lang w:val="fr-FR"/>
        </w:rPr>
        <w:t xml:space="preserve">  </w:t>
      </w:r>
      <w:r w:rsidR="00956FEA">
        <w:rPr>
          <w:lang w:val="fr-FR"/>
        </w:rPr>
        <w:t xml:space="preserve">  </w:t>
      </w:r>
      <w:r w:rsidRPr="0043459F">
        <w:rPr>
          <w:lang w:val="fr-FR"/>
        </w:rPr>
        <w:t>couleur: "bleu",</w:t>
      </w:r>
    </w:p>
    <w:p w14:paraId="67A5D1E0" w14:textId="38DD26A5" w:rsidR="00EC4558" w:rsidRDefault="0043459F" w:rsidP="00FB2492">
      <w:pPr>
        <w:pStyle w:val="Cobra-Code"/>
        <w:rPr>
          <w:lang w:val="fr-FR"/>
        </w:rPr>
      </w:pPr>
      <w:r w:rsidRPr="0043459F">
        <w:rPr>
          <w:lang w:val="fr-FR"/>
        </w:rPr>
        <w:t xml:space="preserve">  </w:t>
      </w:r>
      <w:r w:rsidR="00956FEA">
        <w:rPr>
          <w:lang w:val="fr-FR"/>
        </w:rPr>
        <w:t xml:space="preserve">  </w:t>
      </w:r>
      <w:r w:rsidRPr="0043459F">
        <w:rPr>
          <w:lang w:val="fr-FR"/>
        </w:rPr>
        <w:t>marque: "Bic",</w:t>
      </w:r>
    </w:p>
    <w:p w14:paraId="74DEBDA9" w14:textId="5F71694C" w:rsidR="0043459F" w:rsidRDefault="0043459F" w:rsidP="00FB2492">
      <w:pPr>
        <w:pStyle w:val="Cobra-Code"/>
        <w:rPr>
          <w:sz w:val="24"/>
          <w:szCs w:val="24"/>
          <w:lang w:val="fr-FR"/>
        </w:rPr>
      </w:pPr>
      <w:r w:rsidRPr="0043459F">
        <w:rPr>
          <w:lang w:val="fr-FR"/>
        </w:rPr>
        <w:t>};</w:t>
      </w:r>
    </w:p>
    <w:p w14:paraId="1AAFD9B7" w14:textId="1043F042" w:rsidR="0043459F" w:rsidRPr="00300526" w:rsidRDefault="0043459F" w:rsidP="0BDD0E00">
      <w:pPr>
        <w:pStyle w:val="Cobra-Normal"/>
        <w:ind w:firstLine="708"/>
        <w:rPr>
          <w:lang w:val="fr-FR"/>
        </w:rPr>
      </w:pPr>
      <w:r w:rsidRPr="00300526">
        <w:rPr>
          <w:lang w:val="fr-FR"/>
        </w:rPr>
        <w:t xml:space="preserve">En JavaScript, comme dans </w:t>
      </w:r>
      <w:r w:rsidR="00300526" w:rsidRPr="00300526">
        <w:rPr>
          <w:lang w:val="fr-FR"/>
        </w:rPr>
        <w:t>certains autres langages</w:t>
      </w:r>
      <w:r w:rsidRPr="00300526">
        <w:rPr>
          <w:lang w:val="fr-FR"/>
        </w:rPr>
        <w:t xml:space="preserve">, on peut créer un objet en définissant ses propriétés à l'intérieur d'une paire d'accolades. </w:t>
      </w:r>
    </w:p>
    <w:p w14:paraId="674009C9" w14:textId="3D7ACF92" w:rsidR="0043459F" w:rsidRPr="00300526" w:rsidRDefault="001448E2" w:rsidP="0BDD0E00">
      <w:pPr>
        <w:pStyle w:val="Cobra-Normal"/>
        <w:ind w:firstLine="708"/>
        <w:rPr>
          <w:lang w:val="fr-FR"/>
        </w:rPr>
      </w:pPr>
      <w:r w:rsidRPr="00300526">
        <w:rPr>
          <w:lang w:val="fr-FR"/>
        </w:rPr>
        <w:t>V</w:t>
      </w:r>
      <w:r w:rsidR="0043459F" w:rsidRPr="00300526">
        <w:rPr>
          <w:lang w:val="fr-FR"/>
        </w:rPr>
        <w:t>ous avez</w:t>
      </w:r>
      <w:r w:rsidRPr="00300526">
        <w:rPr>
          <w:lang w:val="fr-FR"/>
        </w:rPr>
        <w:t xml:space="preserve"> maintenant un</w:t>
      </w:r>
      <w:r w:rsidR="0043459F" w:rsidRPr="00300526">
        <w:rPr>
          <w:lang w:val="fr-FR"/>
        </w:rPr>
        <w:t xml:space="preserve"> objet avec plusieurs caractéristiques, mais comment accéder à ces dernières ?</w:t>
      </w:r>
    </w:p>
    <w:p w14:paraId="6B26BFD7" w14:textId="212AF1CA" w:rsidR="0043459F" w:rsidRPr="00300526" w:rsidRDefault="004C0041" w:rsidP="006D3E22">
      <w:pPr>
        <w:pStyle w:val="Cobra-Normal"/>
        <w:rPr>
          <w:lang w:val="fr-FR"/>
        </w:rPr>
      </w:pPr>
      <w:r w:rsidRPr="00300526">
        <w:rPr>
          <w:lang w:val="fr-FR"/>
        </w:rPr>
        <w:t>P</w:t>
      </w:r>
      <w:r w:rsidR="0043459F" w:rsidRPr="00300526">
        <w:rPr>
          <w:lang w:val="fr-FR"/>
        </w:rPr>
        <w:t xml:space="preserve">our afficher quelque chose, </w:t>
      </w:r>
      <w:r w:rsidRPr="00300526">
        <w:rPr>
          <w:lang w:val="fr-FR"/>
        </w:rPr>
        <w:t>il faut utiliser</w:t>
      </w:r>
      <w:r w:rsidR="0043459F" w:rsidRPr="00300526">
        <w:rPr>
          <w:lang w:val="fr-FR"/>
        </w:rPr>
        <w:t xml:space="preserve"> </w:t>
      </w:r>
      <w:r w:rsidR="002924C1" w:rsidRPr="00300526">
        <w:rPr>
          <w:lang w:val="fr-FR"/>
        </w:rPr>
        <w:t>"</w:t>
      </w:r>
      <w:r w:rsidR="0043459F" w:rsidRPr="00300526">
        <w:rPr>
          <w:lang w:val="fr-FR"/>
        </w:rPr>
        <w:t>console.log()</w:t>
      </w:r>
      <w:r w:rsidR="002924C1" w:rsidRPr="00300526">
        <w:rPr>
          <w:lang w:val="fr-FR"/>
        </w:rPr>
        <w:t>"</w:t>
      </w:r>
      <w:r w:rsidR="00C165B0" w:rsidRPr="00300526">
        <w:rPr>
          <w:lang w:val="fr-FR"/>
        </w:rPr>
        <w:t>. C</w:t>
      </w:r>
      <w:r w:rsidR="0043459F" w:rsidRPr="00300526">
        <w:rPr>
          <w:lang w:val="fr-FR"/>
        </w:rPr>
        <w:t>onsole</w:t>
      </w:r>
      <w:r w:rsidR="0043459F" w:rsidRPr="00300526">
        <w:rPr>
          <w:b/>
          <w:lang w:val="fr-FR"/>
        </w:rPr>
        <w:t xml:space="preserve"> </w:t>
      </w:r>
      <w:r w:rsidR="0043459F" w:rsidRPr="00300526">
        <w:rPr>
          <w:lang w:val="fr-FR"/>
        </w:rPr>
        <w:t xml:space="preserve">est un objet dans lequel il y a une méthode, c’est comme ça qu’on nomme une fonction qui appartient à un objet, qui est </w:t>
      </w:r>
      <w:r w:rsidR="002924C1" w:rsidRPr="00300526">
        <w:rPr>
          <w:lang w:val="fr-FR"/>
        </w:rPr>
        <w:t>"</w:t>
      </w:r>
      <w:r w:rsidR="0043459F" w:rsidRPr="00300526">
        <w:rPr>
          <w:bCs/>
          <w:lang w:val="fr-FR"/>
        </w:rPr>
        <w:t>log</w:t>
      </w:r>
      <w:r w:rsidR="0043459F" w:rsidRPr="00300526">
        <w:rPr>
          <w:lang w:val="fr-FR"/>
        </w:rPr>
        <w:t>()</w:t>
      </w:r>
      <w:r w:rsidR="002924C1" w:rsidRPr="00300526">
        <w:rPr>
          <w:lang w:val="fr-FR"/>
        </w:rPr>
        <w:t>"</w:t>
      </w:r>
      <w:r w:rsidR="0043459F" w:rsidRPr="00300526">
        <w:rPr>
          <w:lang w:val="fr-FR"/>
        </w:rPr>
        <w:t xml:space="preserve">. </w:t>
      </w:r>
      <w:r w:rsidR="002924C1" w:rsidRPr="00300526">
        <w:rPr>
          <w:lang w:val="fr-FR"/>
        </w:rPr>
        <w:t>P</w:t>
      </w:r>
      <w:r w:rsidR="0043459F" w:rsidRPr="00300526">
        <w:rPr>
          <w:lang w:val="fr-FR"/>
        </w:rPr>
        <w:t>our</w:t>
      </w:r>
      <w:r w:rsidR="00E568EE" w:rsidRPr="00300526">
        <w:rPr>
          <w:lang w:val="fr-FR"/>
        </w:rPr>
        <w:t xml:space="preserve"> accéder aux valeurs</w:t>
      </w:r>
      <w:r w:rsidR="00987585" w:rsidRPr="00300526">
        <w:rPr>
          <w:lang w:val="fr-FR"/>
        </w:rPr>
        <w:t>, il faut</w:t>
      </w:r>
      <w:r w:rsidR="00E568EE" w:rsidRPr="00300526">
        <w:rPr>
          <w:lang w:val="fr-FR"/>
        </w:rPr>
        <w:t xml:space="preserve"> appeler</w:t>
      </w:r>
      <w:r w:rsidR="0043459F" w:rsidRPr="00300526">
        <w:rPr>
          <w:lang w:val="fr-FR"/>
        </w:rPr>
        <w:t xml:space="preserve"> </w:t>
      </w:r>
      <w:r w:rsidR="00F11197" w:rsidRPr="00300526">
        <w:rPr>
          <w:lang w:val="fr-FR"/>
        </w:rPr>
        <w:t>"</w:t>
      </w:r>
      <w:r w:rsidR="0043459F" w:rsidRPr="00300526">
        <w:rPr>
          <w:lang w:val="fr-FR"/>
        </w:rPr>
        <w:t>nomObjet.caractéristique</w:t>
      </w:r>
      <w:r w:rsidR="00F11197" w:rsidRPr="00300526">
        <w:rPr>
          <w:lang w:val="fr-FR"/>
        </w:rPr>
        <w:t>"</w:t>
      </w:r>
      <w:r w:rsidR="0043459F" w:rsidRPr="00300526">
        <w:rPr>
          <w:lang w:val="fr-FR"/>
        </w:rPr>
        <w:t xml:space="preserve"> ou </w:t>
      </w:r>
      <w:r w:rsidR="00F11197" w:rsidRPr="00300526">
        <w:rPr>
          <w:lang w:val="fr-FR"/>
        </w:rPr>
        <w:t>"</w:t>
      </w:r>
      <w:r w:rsidR="0043459F" w:rsidRPr="00300526">
        <w:rPr>
          <w:lang w:val="fr-FR"/>
        </w:rPr>
        <w:t>nomObjet.méthode()</w:t>
      </w:r>
      <w:r w:rsidR="00F11197" w:rsidRPr="00300526">
        <w:rPr>
          <w:lang w:val="fr-FR"/>
        </w:rPr>
        <w:t>"</w:t>
      </w:r>
      <w:r w:rsidR="0043459F" w:rsidRPr="00300526">
        <w:rPr>
          <w:lang w:val="fr-FR"/>
        </w:rPr>
        <w:t>.</w:t>
      </w:r>
    </w:p>
    <w:p w14:paraId="7F6620CA" w14:textId="0C05DD77" w:rsidR="0043459F" w:rsidRPr="00C26851" w:rsidRDefault="0043459F" w:rsidP="00FB2492">
      <w:pPr>
        <w:pStyle w:val="Cobra-Code"/>
        <w:rPr>
          <w:lang w:val="fr-FR"/>
        </w:rPr>
      </w:pPr>
      <w:r w:rsidRPr="0043459F">
        <w:rPr>
          <w:lang w:val="fr-FR"/>
        </w:rPr>
        <w:t>console.log(stylo.type);</w:t>
      </w:r>
      <w:r w:rsidRPr="0043459F">
        <w:rPr>
          <w:lang w:val="fr-FR"/>
        </w:rPr>
        <w:br/>
        <w:t>console.log(stylo.couleur);</w:t>
      </w:r>
      <w:r w:rsidRPr="0043459F">
        <w:rPr>
          <w:lang w:val="fr-FR"/>
        </w:rPr>
        <w:br/>
        <w:t>console.log(stylo.marque);</w:t>
      </w:r>
    </w:p>
    <w:p w14:paraId="588D4B5A" w14:textId="170F30CB" w:rsidR="00300526" w:rsidRPr="00C26851" w:rsidRDefault="565DBCDD" w:rsidP="6DC93283">
      <w:pPr>
        <w:pStyle w:val="Cobra-Normal"/>
        <w:ind w:firstLine="708"/>
        <w:rPr>
          <w:lang w:val="fr-FR"/>
        </w:rPr>
      </w:pPr>
      <w:r w:rsidRPr="6DC93283">
        <w:rPr>
          <w:lang w:val="fr-FR"/>
        </w:rPr>
        <w:t xml:space="preserve">Une fois un objet créé, on peut modifier les valeurs de ses propriétés avec la syntaxe </w:t>
      </w:r>
      <w:r w:rsidR="11C0F7DC" w:rsidRPr="6DC93283">
        <w:rPr>
          <w:lang w:val="fr-FR"/>
        </w:rPr>
        <w:t>"</w:t>
      </w:r>
      <w:r w:rsidRPr="6DC93283">
        <w:rPr>
          <w:lang w:val="fr-FR"/>
        </w:rPr>
        <w:t>nomObjet.caractéristique = nouvelleValeur;</w:t>
      </w:r>
      <w:r w:rsidR="11C0F7DC" w:rsidRPr="6DC93283">
        <w:rPr>
          <w:lang w:val="fr-FR"/>
        </w:rPr>
        <w:t>"</w:t>
      </w:r>
    </w:p>
    <w:p w14:paraId="65269AAF" w14:textId="264D04F7" w:rsidR="0043459F" w:rsidRPr="00300526" w:rsidRDefault="0043459F" w:rsidP="30348678">
      <w:pPr>
        <w:pStyle w:val="Cobra-Normal"/>
        <w:ind w:firstLine="708"/>
        <w:rPr>
          <w:lang w:val="fr-FR"/>
        </w:rPr>
      </w:pPr>
      <w:r w:rsidRPr="00300526">
        <w:rPr>
          <w:lang w:val="fr-FR"/>
        </w:rPr>
        <w:t>JavaScript offre même la possibilité d'ajouter dynamiquement de nouvelles propriétés à un objet déjà créé.</w:t>
      </w:r>
    </w:p>
    <w:p w14:paraId="3BFEE602" w14:textId="77777777" w:rsidR="00956FEA" w:rsidRDefault="00814A9B" w:rsidP="00FB2492">
      <w:pPr>
        <w:pStyle w:val="Cobra-Code"/>
        <w:rPr>
          <w:lang w:val="fr-FR"/>
        </w:rPr>
      </w:pPr>
      <w:r w:rsidRPr="00814A9B">
        <w:rPr>
          <w:lang w:val="fr-FR"/>
        </w:rPr>
        <w:t>const stylo = {</w:t>
      </w:r>
    </w:p>
    <w:p w14:paraId="46501DED" w14:textId="43E4024A" w:rsidR="00956FEA" w:rsidRDefault="00814A9B" w:rsidP="00FB2492">
      <w:pPr>
        <w:pStyle w:val="Cobra-Code"/>
        <w:rPr>
          <w:lang w:val="fr-FR"/>
        </w:rPr>
      </w:pPr>
      <w:r w:rsidRPr="00814A9B">
        <w:rPr>
          <w:lang w:val="fr-FR"/>
        </w:rPr>
        <w:t xml:space="preserve">  </w:t>
      </w:r>
      <w:r w:rsidR="00956FEA">
        <w:rPr>
          <w:lang w:val="fr-FR"/>
        </w:rPr>
        <w:t xml:space="preserve">  </w:t>
      </w:r>
      <w:r w:rsidRPr="00814A9B">
        <w:rPr>
          <w:lang w:val="fr-FR"/>
        </w:rPr>
        <w:t>type: "bille",</w:t>
      </w:r>
    </w:p>
    <w:p w14:paraId="286A2525" w14:textId="3916770B" w:rsidR="00956FEA" w:rsidRDefault="00814A9B" w:rsidP="00FB2492">
      <w:pPr>
        <w:pStyle w:val="Cobra-Code"/>
        <w:rPr>
          <w:lang w:val="fr-FR"/>
        </w:rPr>
      </w:pPr>
      <w:r w:rsidRPr="00814A9B">
        <w:rPr>
          <w:lang w:val="fr-FR"/>
        </w:rPr>
        <w:t xml:space="preserve">  </w:t>
      </w:r>
      <w:r w:rsidR="00956FEA">
        <w:rPr>
          <w:lang w:val="fr-FR"/>
        </w:rPr>
        <w:t xml:space="preserve">  </w:t>
      </w:r>
      <w:r w:rsidRPr="00814A9B">
        <w:rPr>
          <w:lang w:val="fr-FR"/>
        </w:rPr>
        <w:t>couleur: "bleu",</w:t>
      </w:r>
    </w:p>
    <w:p w14:paraId="7F44C7A8" w14:textId="2DADE86B" w:rsidR="00956FEA" w:rsidRDefault="00814A9B" w:rsidP="00FB2492">
      <w:pPr>
        <w:pStyle w:val="Cobra-Code"/>
        <w:rPr>
          <w:lang w:val="fr-FR"/>
        </w:rPr>
      </w:pPr>
      <w:r w:rsidRPr="00814A9B">
        <w:rPr>
          <w:lang w:val="fr-FR"/>
        </w:rPr>
        <w:t xml:space="preserve">  </w:t>
      </w:r>
      <w:r w:rsidR="00956FEA">
        <w:rPr>
          <w:lang w:val="fr-FR"/>
        </w:rPr>
        <w:t xml:space="preserve">  </w:t>
      </w:r>
      <w:r w:rsidRPr="00814A9B">
        <w:rPr>
          <w:lang w:val="fr-FR"/>
        </w:rPr>
        <w:t>marqu</w:t>
      </w:r>
      <w:r w:rsidR="003B49AC">
        <w:rPr>
          <w:lang w:val="fr-FR"/>
        </w:rPr>
        <w:t>e</w:t>
      </w:r>
      <w:r w:rsidRPr="00814A9B">
        <w:rPr>
          <w:lang w:val="fr-FR"/>
        </w:rPr>
        <w:t>: "Bic"</w:t>
      </w:r>
    </w:p>
    <w:p w14:paraId="2B70F275" w14:textId="5176118F" w:rsidR="00956FEA" w:rsidRPr="00956FEA" w:rsidRDefault="00814A9B" w:rsidP="00FB2492">
      <w:pPr>
        <w:pStyle w:val="Cobra-Code"/>
        <w:rPr>
          <w:lang w:val="fr-FR"/>
        </w:rPr>
      </w:pPr>
      <w:r w:rsidRPr="00814A9B">
        <w:rPr>
          <w:lang w:val="fr-FR"/>
        </w:rPr>
        <w:t>};</w:t>
      </w:r>
    </w:p>
    <w:p w14:paraId="1C5BCF61" w14:textId="57171441" w:rsidR="00956FEA" w:rsidRDefault="00814A9B" w:rsidP="00FB2492">
      <w:pPr>
        <w:pStyle w:val="Cobra-Code"/>
        <w:rPr>
          <w:lang w:val="fr-FR"/>
        </w:rPr>
      </w:pPr>
      <w:r w:rsidRPr="00814A9B">
        <w:rPr>
          <w:lang w:val="fr-FR"/>
        </w:rPr>
        <w:t>// Ajout de la propriété "prix"</w:t>
      </w:r>
    </w:p>
    <w:p w14:paraId="7B22B98E" w14:textId="384E00FE" w:rsidR="00956FEA" w:rsidRDefault="00814A9B" w:rsidP="00FB2492">
      <w:pPr>
        <w:pStyle w:val="Cobra-Code"/>
        <w:rPr>
          <w:lang w:val="fr-FR"/>
        </w:rPr>
      </w:pPr>
      <w:r w:rsidRPr="00814A9B">
        <w:rPr>
          <w:lang w:val="fr-FR"/>
        </w:rPr>
        <w:t>stylo.prix = "2.5";</w:t>
      </w:r>
    </w:p>
    <w:p w14:paraId="7BC17005" w14:textId="77777777" w:rsidR="00F967A3" w:rsidRDefault="00F967A3" w:rsidP="00FB2492">
      <w:pPr>
        <w:pStyle w:val="Cobra-Code"/>
        <w:rPr>
          <w:lang w:val="fr-FR"/>
        </w:rPr>
      </w:pPr>
    </w:p>
    <w:p w14:paraId="3E111B5B" w14:textId="6A9649F5" w:rsidR="00814A9B" w:rsidRPr="00814A9B" w:rsidRDefault="00814A9B" w:rsidP="00FB2492">
      <w:pPr>
        <w:pStyle w:val="Cobra-Code"/>
        <w:rPr>
          <w:lang w:val="fr-FR"/>
        </w:rPr>
      </w:pPr>
      <w:r w:rsidRPr="00814A9B">
        <w:rPr>
          <w:lang w:val="fr-FR"/>
        </w:rPr>
        <w:t>console.log(</w:t>
      </w:r>
      <w:r w:rsidR="00F967A3">
        <w:rPr>
          <w:lang w:val="fr-FR"/>
        </w:rPr>
        <w:t>"</w:t>
      </w:r>
      <w:r w:rsidRPr="00814A9B">
        <w:rPr>
          <w:lang w:val="fr-FR"/>
        </w:rPr>
        <w:t xml:space="preserve">Mon stylo coûte </w:t>
      </w:r>
      <w:r w:rsidR="00F967A3">
        <w:rPr>
          <w:lang w:val="fr-FR"/>
        </w:rPr>
        <w:t xml:space="preserve">" + </w:t>
      </w:r>
      <w:r w:rsidRPr="00814A9B">
        <w:rPr>
          <w:lang w:val="fr-FR"/>
        </w:rPr>
        <w:t>stylo.prix</w:t>
      </w:r>
      <w:r w:rsidR="00F967A3">
        <w:rPr>
          <w:lang w:val="fr-FR"/>
        </w:rPr>
        <w:t xml:space="preserve"> </w:t>
      </w:r>
      <w:r w:rsidR="00E149F8">
        <w:rPr>
          <w:lang w:val="fr-FR"/>
        </w:rPr>
        <w:t>+ "</w:t>
      </w:r>
      <w:r w:rsidRPr="00814A9B">
        <w:rPr>
          <w:lang w:val="fr-FR"/>
        </w:rPr>
        <w:t xml:space="preserve"> euros</w:t>
      </w:r>
      <w:r w:rsidR="00E149F8">
        <w:rPr>
          <w:lang w:val="fr-FR"/>
        </w:rPr>
        <w:t>"</w:t>
      </w:r>
      <w:r w:rsidRPr="00814A9B">
        <w:rPr>
          <w:lang w:val="fr-FR"/>
        </w:rPr>
        <w:t>);</w:t>
      </w:r>
    </w:p>
    <w:p w14:paraId="1339415F" w14:textId="4DB506F0" w:rsidR="00300526" w:rsidRDefault="002D7132" w:rsidP="00300526">
      <w:pPr>
        <w:pStyle w:val="Cobra-Normal"/>
        <w:ind w:firstLine="708"/>
        <w:rPr>
          <w:lang w:val="fr-FR"/>
        </w:rPr>
      </w:pPr>
      <w:r w:rsidRPr="00300526">
        <w:rPr>
          <w:lang w:val="fr-FR"/>
        </w:rPr>
        <w:t>M</w:t>
      </w:r>
      <w:r w:rsidR="0043459F" w:rsidRPr="00300526">
        <w:rPr>
          <w:lang w:val="fr-FR"/>
        </w:rPr>
        <w:t xml:space="preserve">aintenant que vous savez créer un objet avec des caractéristiques, vous allez lui ajouter une méthode ! </w:t>
      </w:r>
      <w:r w:rsidRPr="00300526">
        <w:rPr>
          <w:rFonts w:ascii="Segoe UI Symbol" w:hAnsi="Segoe UI Symbol" w:cs="Segoe UI Symbol"/>
          <w:lang w:val="fr-FR"/>
        </w:rPr>
        <w:t xml:space="preserve"> </w:t>
      </w:r>
      <w:r w:rsidR="0043459F" w:rsidRPr="00300526">
        <w:rPr>
          <w:lang w:val="fr-FR"/>
        </w:rPr>
        <w:t>En gardant l’exemple du stylo, Monseigneur Node souhaite que vous ajoutiez une méthode qui permettra à l’objet de se décrire.</w:t>
      </w:r>
    </w:p>
    <w:p w14:paraId="4F0971FD" w14:textId="77777777" w:rsidR="00300526" w:rsidRPr="00300526" w:rsidRDefault="00300526" w:rsidP="00300526">
      <w:pPr>
        <w:pStyle w:val="Cobra-Normal"/>
        <w:ind w:firstLine="708"/>
        <w:rPr>
          <w:lang w:val="fr-FR"/>
        </w:rPr>
      </w:pPr>
    </w:p>
    <w:p w14:paraId="1D6E4956" w14:textId="77777777" w:rsidR="00F84BD4" w:rsidRDefault="00E26773" w:rsidP="00FB2492">
      <w:pPr>
        <w:pStyle w:val="Cobra-Code"/>
        <w:rPr>
          <w:lang w:val="fr-FR"/>
        </w:rPr>
      </w:pPr>
      <w:r w:rsidRPr="00E26773">
        <w:rPr>
          <w:lang w:val="fr-FR"/>
        </w:rPr>
        <w:t>const stylo = {</w:t>
      </w:r>
    </w:p>
    <w:p w14:paraId="3FE0803F" w14:textId="25734BC6" w:rsidR="00F84BD4" w:rsidRDefault="00E26773" w:rsidP="00FB2492">
      <w:pPr>
        <w:pStyle w:val="Cobra-Code"/>
        <w:rPr>
          <w:lang w:val="fr-FR"/>
        </w:rPr>
      </w:pPr>
      <w:r w:rsidRPr="00E26773">
        <w:rPr>
          <w:lang w:val="fr-FR"/>
        </w:rPr>
        <w:t xml:space="preserve">    type: "bille",</w:t>
      </w:r>
    </w:p>
    <w:p w14:paraId="26E83468" w14:textId="1F373EDC" w:rsidR="00F84BD4" w:rsidRDefault="00E26773" w:rsidP="00FB2492">
      <w:pPr>
        <w:pStyle w:val="Cobra-Code"/>
        <w:rPr>
          <w:lang w:val="fr-FR"/>
        </w:rPr>
      </w:pPr>
      <w:r w:rsidRPr="00E26773">
        <w:rPr>
          <w:lang w:val="fr-FR"/>
        </w:rPr>
        <w:t xml:space="preserve">    couleur: "bleu",</w:t>
      </w:r>
    </w:p>
    <w:p w14:paraId="7365AF68" w14:textId="7F48998A" w:rsidR="00F84BD4" w:rsidRDefault="00E26773" w:rsidP="00FB2492">
      <w:pPr>
        <w:pStyle w:val="Cobra-Code"/>
        <w:rPr>
          <w:lang w:val="fr-FR"/>
        </w:rPr>
      </w:pPr>
      <w:r w:rsidRPr="00E26773">
        <w:rPr>
          <w:lang w:val="fr-FR"/>
        </w:rPr>
        <w:t xml:space="preserve">    marque: "Bic",</w:t>
      </w:r>
    </w:p>
    <w:p w14:paraId="42AA3D79" w14:textId="77777777" w:rsidR="00F84BD4" w:rsidRDefault="00F84BD4" w:rsidP="00FB2492">
      <w:pPr>
        <w:pStyle w:val="Cobra-Code"/>
        <w:rPr>
          <w:lang w:val="fr-FR"/>
        </w:rPr>
      </w:pPr>
    </w:p>
    <w:p w14:paraId="5794B1E1" w14:textId="532EBA34" w:rsidR="00F84BD4" w:rsidRDefault="00E26773" w:rsidP="00FB2492">
      <w:pPr>
        <w:pStyle w:val="Cobra-Code"/>
        <w:rPr>
          <w:lang w:val="fr-FR"/>
        </w:rPr>
      </w:pPr>
      <w:r w:rsidRPr="00E26773">
        <w:rPr>
          <w:lang w:val="fr-FR"/>
        </w:rPr>
        <w:t xml:space="preserve">    description() {</w:t>
      </w:r>
    </w:p>
    <w:p w14:paraId="108A4841" w14:textId="542CF6EE" w:rsidR="00E26773" w:rsidRPr="00E26773" w:rsidRDefault="00F84BD4" w:rsidP="00FB2492">
      <w:pPr>
        <w:pStyle w:val="Cobra-Code"/>
        <w:rPr>
          <w:lang w:val="fr-FR"/>
        </w:rPr>
      </w:pPr>
      <w:r>
        <w:rPr>
          <w:lang w:val="fr-FR"/>
        </w:rPr>
        <w:t xml:space="preserve">        </w:t>
      </w:r>
      <w:r w:rsidR="00E26773" w:rsidRPr="00E26773">
        <w:rPr>
          <w:lang w:val="fr-FR"/>
        </w:rPr>
        <w:t>return (</w:t>
      </w:r>
      <w:r w:rsidR="00E006FE">
        <w:rPr>
          <w:lang w:val="fr-FR"/>
        </w:rPr>
        <w:t>"</w:t>
      </w:r>
      <w:r w:rsidR="00E26773" w:rsidRPr="00E26773">
        <w:rPr>
          <w:lang w:val="fr-FR"/>
        </w:rPr>
        <w:t>Je suis un stylo</w:t>
      </w:r>
      <w:r w:rsidR="007B5B9C">
        <w:rPr>
          <w:lang w:val="fr-FR"/>
        </w:rPr>
        <w:t xml:space="preserve"> " +</w:t>
      </w:r>
      <w:r w:rsidR="007B5B9C" w:rsidRPr="007B5B9C">
        <w:rPr>
          <w:lang w:val="fr-FR"/>
        </w:rPr>
        <w:t xml:space="preserve"> </w:t>
      </w:r>
      <w:r w:rsidR="007B5B9C">
        <w:rPr>
          <w:lang w:val="fr-FR"/>
        </w:rPr>
        <w:t>t</w:t>
      </w:r>
      <w:r w:rsidR="007B5B9C" w:rsidRPr="00E26773">
        <w:rPr>
          <w:lang w:val="fr-FR"/>
        </w:rPr>
        <w:t>his.type</w:t>
      </w:r>
      <w:r w:rsidR="007B5B9C">
        <w:rPr>
          <w:lang w:val="fr-FR"/>
        </w:rPr>
        <w:t xml:space="preserve"> + "</w:t>
      </w:r>
      <w:r w:rsidR="00E26773" w:rsidRPr="00E26773">
        <w:rPr>
          <w:lang w:val="fr-FR"/>
        </w:rPr>
        <w:t xml:space="preserve"> qui écrit en </w:t>
      </w:r>
      <w:r w:rsidR="00E006FE">
        <w:rPr>
          <w:lang w:val="fr-FR"/>
        </w:rPr>
        <w:t xml:space="preserve">" + </w:t>
      </w:r>
      <w:r w:rsidR="00E26773" w:rsidRPr="00E26773">
        <w:rPr>
          <w:lang w:val="fr-FR"/>
        </w:rPr>
        <w:t>this.couleur</w:t>
      </w:r>
      <w:r w:rsidR="00E26139">
        <w:rPr>
          <w:lang w:val="fr-FR"/>
        </w:rPr>
        <w:t xml:space="preserve"> + </w:t>
      </w:r>
      <w:r w:rsidR="003250EC">
        <w:rPr>
          <w:lang w:val="fr-FR"/>
        </w:rPr>
        <w:t xml:space="preserve">" </w:t>
      </w:r>
      <w:r w:rsidR="00E26773" w:rsidRPr="00E26773">
        <w:rPr>
          <w:lang w:val="fr-FR"/>
        </w:rPr>
        <w:t>de la marque</w:t>
      </w:r>
      <w:r w:rsidR="00E26139">
        <w:rPr>
          <w:lang w:val="fr-FR"/>
        </w:rPr>
        <w:t xml:space="preserve"> " + </w:t>
      </w:r>
      <w:r w:rsidR="00E26773" w:rsidRPr="00E26773">
        <w:rPr>
          <w:lang w:val="fr-FR"/>
        </w:rPr>
        <w:t xml:space="preserve"> this.marque</w:t>
      </w:r>
      <w:r w:rsidR="00E26139">
        <w:rPr>
          <w:lang w:val="fr-FR"/>
        </w:rPr>
        <w:t xml:space="preserve"> + "</w:t>
      </w:r>
      <w:r w:rsidR="00E26773" w:rsidRPr="00E26773">
        <w:rPr>
          <w:lang w:val="fr-FR"/>
        </w:rPr>
        <w:t>.</w:t>
      </w:r>
      <w:r w:rsidR="00E26139">
        <w:rPr>
          <w:lang w:val="fr-FR"/>
        </w:rPr>
        <w:t>"</w:t>
      </w:r>
      <w:r w:rsidR="00E26773" w:rsidRPr="00E26773">
        <w:rPr>
          <w:lang w:val="fr-FR"/>
        </w:rPr>
        <w:t>);</w:t>
      </w:r>
      <w:r w:rsidR="00E26773" w:rsidRPr="00F84BD4">
        <w:rPr>
          <w:lang w:val="fr-FR"/>
        </w:rPr>
        <w:br/>
      </w:r>
      <w:r w:rsidR="00E26773" w:rsidRPr="00E26773">
        <w:rPr>
          <w:lang w:val="fr-FR"/>
        </w:rPr>
        <w:t xml:space="preserve">    }</w:t>
      </w:r>
      <w:r w:rsidR="00E26773" w:rsidRPr="00F84BD4">
        <w:rPr>
          <w:lang w:val="fr-FR"/>
        </w:rPr>
        <w:br/>
      </w:r>
      <w:r w:rsidR="00E26773" w:rsidRPr="00E26773">
        <w:rPr>
          <w:lang w:val="fr-FR"/>
        </w:rPr>
        <w:t>};</w:t>
      </w:r>
    </w:p>
    <w:p w14:paraId="6DE3A03C" w14:textId="77777777" w:rsidR="0043459F" w:rsidRPr="00300526" w:rsidRDefault="0043459F" w:rsidP="4CF6DD8B">
      <w:pPr>
        <w:pStyle w:val="Cobra-Normal"/>
        <w:ind w:firstLine="708"/>
        <w:rPr>
          <w:lang w:val="fr-FR"/>
        </w:rPr>
      </w:pPr>
      <w:r w:rsidRPr="00300526">
        <w:rPr>
          <w:lang w:val="fr-FR"/>
        </w:rPr>
        <w:t>Pour afficher le retour de cette méthode, il faudra comme s’en suit :</w:t>
      </w:r>
    </w:p>
    <w:p w14:paraId="46C24725" w14:textId="26303CB8" w:rsidR="00E26773" w:rsidRPr="00C26851" w:rsidRDefault="00E26773" w:rsidP="00FB2492">
      <w:pPr>
        <w:pStyle w:val="Cobra-Code"/>
        <w:rPr>
          <w:lang w:val="fr-FR"/>
        </w:rPr>
      </w:pPr>
      <w:r w:rsidRPr="00E26773">
        <w:rPr>
          <w:lang w:val="fr-FR"/>
        </w:rPr>
        <w:t>console.log(stylo.description());</w:t>
      </w:r>
    </w:p>
    <w:p w14:paraId="4D6719A6" w14:textId="77777777" w:rsidR="002D7132" w:rsidRPr="00300526" w:rsidRDefault="002D7132" w:rsidP="6FBF05B4">
      <w:pPr>
        <w:pStyle w:val="Cobra-Normal"/>
        <w:ind w:firstLine="708"/>
        <w:rPr>
          <w:lang w:val="fr-FR"/>
        </w:rPr>
      </w:pPr>
    </w:p>
    <w:p w14:paraId="34345B9E" w14:textId="1532AF7C" w:rsidR="0043459F" w:rsidRPr="00300526" w:rsidRDefault="0043459F" w:rsidP="003250EC">
      <w:pPr>
        <w:pStyle w:val="Cobra-Normal"/>
        <w:ind w:firstLine="708"/>
        <w:rPr>
          <w:lang w:val="fr-FR"/>
        </w:rPr>
      </w:pPr>
      <w:r w:rsidRPr="00300526">
        <w:rPr>
          <w:lang w:val="fr-FR"/>
        </w:rPr>
        <w:t xml:space="preserve">Monseigneur Node vient de se rendre compte qu’il ne vous a pas expliqué ce qu’est le mot-clé </w:t>
      </w:r>
      <w:r w:rsidR="003250EC" w:rsidRPr="00300526">
        <w:rPr>
          <w:lang w:val="fr-FR"/>
        </w:rPr>
        <w:t>"</w:t>
      </w:r>
      <w:r w:rsidRPr="00300526">
        <w:rPr>
          <w:bCs/>
          <w:lang w:val="fr-FR"/>
        </w:rPr>
        <w:t>this</w:t>
      </w:r>
      <w:r w:rsidR="003250EC" w:rsidRPr="00300526">
        <w:rPr>
          <w:bCs/>
          <w:lang w:val="fr-FR"/>
        </w:rPr>
        <w:t>"</w:t>
      </w:r>
      <w:r w:rsidRPr="00300526">
        <w:rPr>
          <w:b/>
          <w:lang w:val="fr-FR"/>
        </w:rPr>
        <w:t xml:space="preserve"> </w:t>
      </w:r>
      <w:r w:rsidRPr="00300526">
        <w:rPr>
          <w:lang w:val="fr-FR"/>
        </w:rPr>
        <w:t>!</w:t>
      </w:r>
      <w:r w:rsidR="003250EC" w:rsidRPr="00300526">
        <w:rPr>
          <w:lang w:val="fr-FR"/>
        </w:rPr>
        <w:t xml:space="preserve"> Ce mot clé</w:t>
      </w:r>
      <w:r w:rsidRPr="00300526">
        <w:rPr>
          <w:lang w:val="fr-FR"/>
        </w:rPr>
        <w:t xml:space="preserve"> est défini automatiquement par JavaScript à l'intérieur d'une méthode et représente l'objet en lui-même lorsqu’il veut faire des choses à lui-même ou utiliser ses propriétés.</w:t>
      </w:r>
    </w:p>
    <w:p w14:paraId="3B954D9C" w14:textId="70103F4C" w:rsidR="008837B5" w:rsidRPr="00300526" w:rsidRDefault="008837B5">
      <w:pPr>
        <w:rPr>
          <w:rFonts w:ascii="Clear Sans Light" w:hAnsi="Clear Sans Light" w:cs="Clear Sans Light"/>
          <w:lang w:val="fr-FR"/>
        </w:rPr>
      </w:pPr>
      <w:r w:rsidRPr="00300526">
        <w:rPr>
          <w:lang w:val="fr-FR"/>
        </w:rPr>
        <w:br w:type="page"/>
      </w:r>
    </w:p>
    <w:p w14:paraId="75049356" w14:textId="358DA79D" w:rsidR="0043459F" w:rsidRPr="008319B6" w:rsidRDefault="00AA5984" w:rsidP="00D2164F">
      <w:pPr>
        <w:pStyle w:val="Cobra-Normal"/>
        <w:ind w:firstLine="708"/>
        <w:rPr>
          <w:lang w:val="fr-FR"/>
        </w:rPr>
      </w:pPr>
      <w:r w:rsidRPr="00300526">
        <w:rPr>
          <w:lang w:val="fr-FR"/>
        </w:rPr>
        <w:lastRenderedPageBreak/>
        <w:t>Monseigneur Node voudrait que vous créiez un objet "</w:t>
      </w:r>
      <w:r w:rsidRPr="00300526">
        <w:rPr>
          <w:bCs/>
          <w:lang w:val="fr-FR"/>
        </w:rPr>
        <w:t>personnage"</w:t>
      </w:r>
      <w:r w:rsidRPr="00300526">
        <w:rPr>
          <w:lang w:val="fr-FR"/>
        </w:rPr>
        <w:t xml:space="preserve"> qui aura comme caractéristiques : son nom et prénom, sa tenue et une liste de ce que contient son sac </w:t>
      </w:r>
      <w:r w:rsidR="003B0D8F" w:rsidRPr="00300526">
        <w:rPr>
          <w:lang w:val="fr-FR"/>
        </w:rPr>
        <w:t>!</w:t>
      </w:r>
      <w:r w:rsidRPr="00300526">
        <w:rPr>
          <w:lang w:val="fr-FR"/>
        </w:rPr>
        <w:t xml:space="preserve"> En méthodes, il faut qu’il puisse se présenter, qu’il nous fasse un inventaire de ce qu’il y a dans son sac</w:t>
      </w:r>
      <w:r w:rsidR="008B5A34" w:rsidRPr="00300526">
        <w:rPr>
          <w:lang w:val="fr-FR"/>
        </w:rPr>
        <w:t xml:space="preserve"> à dos</w:t>
      </w:r>
      <w:r w:rsidRPr="00300526">
        <w:rPr>
          <w:lang w:val="fr-FR"/>
        </w:rPr>
        <w:t>. Bonne chance !</w:t>
      </w:r>
    </w:p>
    <w:p w14:paraId="39A365BF" w14:textId="314C45FA" w:rsidR="002D7132" w:rsidRPr="00300526" w:rsidRDefault="0043459F" w:rsidP="00D2164F">
      <w:pPr>
        <w:pStyle w:val="Cobra-Normal"/>
        <w:rPr>
          <w:lang w:val="fr-FR"/>
        </w:rPr>
      </w:pPr>
      <w:r w:rsidRPr="00300526">
        <w:rPr>
          <w:lang w:val="fr-FR"/>
        </w:rPr>
        <w:t>Monseigneur Node attend un résultat similaire au suivant :</w:t>
      </w:r>
    </w:p>
    <w:p w14:paraId="3130ED90" w14:textId="2F4BD920" w:rsidR="4C2BB764" w:rsidRDefault="5DD6567C" w:rsidP="0FB555AA">
      <w:pPr>
        <w:pStyle w:val="Cobra-Code"/>
        <w:rPr>
          <w:rFonts w:eastAsia="Calibri"/>
          <w:lang w:val="fr-FR"/>
        </w:rPr>
      </w:pPr>
      <w:r w:rsidRPr="0FB555AA">
        <w:rPr>
          <w:rFonts w:eastAsia="Calibri"/>
          <w:lang w:val="fr-FR"/>
        </w:rPr>
        <w:t>Je suis</w:t>
      </w:r>
      <w:r w:rsidR="00C32966">
        <w:rPr>
          <w:rFonts w:eastAsia="Calibri"/>
          <w:lang w:val="fr-FR"/>
        </w:rPr>
        <w:t xml:space="preserve"> </w:t>
      </w:r>
      <w:r w:rsidR="00710C90">
        <w:rPr>
          <w:rFonts w:eastAsia="Calibri"/>
          <w:lang w:val="fr-FR"/>
        </w:rPr>
        <w:t>Alice</w:t>
      </w:r>
      <w:r w:rsidRPr="0FB555AA">
        <w:rPr>
          <w:rFonts w:eastAsia="Calibri"/>
          <w:lang w:val="fr-FR"/>
        </w:rPr>
        <w:t xml:space="preserve">. Je </w:t>
      </w:r>
      <w:r w:rsidR="00C32966">
        <w:rPr>
          <w:rFonts w:eastAsia="Calibri"/>
          <w:lang w:val="fr-FR"/>
        </w:rPr>
        <w:t>porte</w:t>
      </w:r>
      <w:r w:rsidRPr="0FB555AA">
        <w:rPr>
          <w:rFonts w:eastAsia="Calibri"/>
          <w:lang w:val="fr-FR"/>
        </w:rPr>
        <w:t xml:space="preserve"> </w:t>
      </w:r>
      <w:r w:rsidR="00FD5A0C">
        <w:rPr>
          <w:rFonts w:eastAsia="Calibri"/>
          <w:lang w:val="fr-FR"/>
        </w:rPr>
        <w:t>une</w:t>
      </w:r>
      <w:r w:rsidRPr="0FB555AA">
        <w:rPr>
          <w:rFonts w:eastAsia="Calibri"/>
          <w:lang w:val="fr-FR"/>
        </w:rPr>
        <w:t xml:space="preserve"> </w:t>
      </w:r>
      <w:r w:rsidR="000E64AE">
        <w:rPr>
          <w:rFonts w:eastAsia="Calibri"/>
          <w:lang w:val="fr-FR"/>
        </w:rPr>
        <w:t>c</w:t>
      </w:r>
      <w:r w:rsidRPr="0FB555AA">
        <w:rPr>
          <w:rFonts w:eastAsia="Calibri"/>
          <w:lang w:val="fr-FR"/>
        </w:rPr>
        <w:t xml:space="preserve">hemise hawaïenne, claquettes chaussettes et j'ai un sac à dos !  </w:t>
      </w:r>
    </w:p>
    <w:p w14:paraId="671D8ED0" w14:textId="01FBB10C" w:rsidR="4C2BB764" w:rsidRDefault="5DD6567C" w:rsidP="0FB555AA">
      <w:pPr>
        <w:pStyle w:val="Cobra-Code"/>
        <w:rPr>
          <w:rFonts w:eastAsia="Calibri"/>
          <w:lang w:val="fr-FR"/>
        </w:rPr>
      </w:pPr>
      <w:r w:rsidRPr="0FB555AA">
        <w:rPr>
          <w:rFonts w:eastAsia="Calibri"/>
          <w:lang w:val="fr-FR"/>
        </w:rPr>
        <w:t xml:space="preserve">Dans mon sac à dos, il y a :  </w:t>
      </w:r>
    </w:p>
    <w:p w14:paraId="7188A313" w14:textId="131C2EB4" w:rsidR="4C2BB764" w:rsidRDefault="5DD6567C" w:rsidP="0FB555AA">
      <w:pPr>
        <w:pStyle w:val="Cobra-Code"/>
        <w:rPr>
          <w:rFonts w:eastAsia="Calibri"/>
          <w:lang w:val="fr-FR"/>
        </w:rPr>
      </w:pPr>
      <w:r w:rsidRPr="0FB555AA">
        <w:rPr>
          <w:rFonts w:eastAsia="Calibri"/>
          <w:lang w:val="fr-FR"/>
        </w:rPr>
        <w:t xml:space="preserve">1 </w:t>
      </w:r>
      <w:r w:rsidR="000E64AE">
        <w:rPr>
          <w:rFonts w:eastAsia="Calibri"/>
          <w:lang w:val="fr-FR"/>
        </w:rPr>
        <w:t>c</w:t>
      </w:r>
      <w:r w:rsidRPr="0FB555AA">
        <w:rPr>
          <w:rFonts w:eastAsia="Calibri"/>
          <w:lang w:val="fr-FR"/>
        </w:rPr>
        <w:t>ahier</w:t>
      </w:r>
    </w:p>
    <w:p w14:paraId="2DBB407E" w14:textId="45004CA8" w:rsidR="4C2BB764" w:rsidRDefault="5DD6567C" w:rsidP="4C2BB764">
      <w:pPr>
        <w:pStyle w:val="Cobra-Code"/>
        <w:rPr>
          <w:rFonts w:eastAsia="Calibri"/>
          <w:lang w:val="fr-FR"/>
        </w:rPr>
      </w:pPr>
      <w:r w:rsidRPr="0FB555AA">
        <w:rPr>
          <w:rFonts w:eastAsia="Calibri"/>
          <w:lang w:val="fr-FR"/>
        </w:rPr>
        <w:t>2 stylos</w:t>
      </w:r>
      <w:r w:rsidR="4C2BB764" w:rsidRPr="00B061F4">
        <w:rPr>
          <w:lang w:val="fr-FR"/>
        </w:rPr>
        <w:br/>
      </w:r>
      <w:r w:rsidRPr="0FB555AA">
        <w:rPr>
          <w:rFonts w:eastAsia="Calibri"/>
          <w:lang w:val="fr-FR"/>
        </w:rPr>
        <w:t>1 gourde</w:t>
      </w:r>
      <w:r w:rsidR="4C2BB764" w:rsidRPr="00B061F4">
        <w:rPr>
          <w:lang w:val="fr-FR"/>
        </w:rPr>
        <w:br/>
      </w:r>
      <w:r w:rsidRPr="0FB555AA">
        <w:rPr>
          <w:rFonts w:eastAsia="Calibri"/>
          <w:lang w:val="fr-FR"/>
        </w:rPr>
        <w:t>1 chargeur type C</w:t>
      </w:r>
    </w:p>
    <w:p w14:paraId="4F1226A5" w14:textId="77777777" w:rsidR="008319B6" w:rsidRDefault="3B371187" w:rsidP="31360504">
      <w:pPr>
        <w:pStyle w:val="Cobra-Normal"/>
        <w:jc w:val="center"/>
        <w:rPr>
          <w:lang w:val="fr-FR"/>
        </w:rPr>
      </w:pPr>
      <w:r>
        <w:rPr>
          <w:noProof/>
        </w:rPr>
        <w:drawing>
          <wp:inline distT="0" distB="0" distL="0" distR="0" wp14:anchorId="5ABF0529" wp14:editId="46278777">
            <wp:extent cx="1412966" cy="1885950"/>
            <wp:effectExtent l="0" t="0" r="0" b="0"/>
            <wp:docPr id="2" name="Image 2" descr="Ours pour un personnage Chloe Park avec sac à dos PNG transparents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4">
                      <a:extLst>
                        <a:ext uri="{28A0092B-C50C-407E-A947-70E740481C1C}">
                          <a14:useLocalDpi xmlns:a14="http://schemas.microsoft.com/office/drawing/2010/main" val="0"/>
                        </a:ext>
                      </a:extLst>
                    </a:blip>
                    <a:stretch>
                      <a:fillRect/>
                    </a:stretch>
                  </pic:blipFill>
                  <pic:spPr>
                    <a:xfrm>
                      <a:off x="0" y="0"/>
                      <a:ext cx="1412966" cy="1885950"/>
                    </a:xfrm>
                    <a:prstGeom prst="rect">
                      <a:avLst/>
                    </a:prstGeom>
                  </pic:spPr>
                </pic:pic>
              </a:graphicData>
            </a:graphic>
          </wp:inline>
        </w:drawing>
      </w:r>
    </w:p>
    <w:p w14:paraId="3C9BEB1E" w14:textId="75084282" w:rsidR="00916E13" w:rsidRDefault="00916E13" w:rsidP="00916E13">
      <w:pPr>
        <w:pStyle w:val="Cobra-Annotation"/>
        <w:rPr>
          <w:lang w:val="fr-FR"/>
        </w:rPr>
      </w:pPr>
      <w:r>
        <w:rPr>
          <w:lang w:val="fr-FR"/>
        </w:rPr>
        <w:t>Alice et son sac à dos</w:t>
      </w:r>
    </w:p>
    <w:p w14:paraId="02C4FA36" w14:textId="77777777" w:rsidR="00916E13" w:rsidRDefault="00916E13" w:rsidP="00916E13">
      <w:pPr>
        <w:pStyle w:val="Cobra-Normal"/>
        <w:rPr>
          <w:lang w:val="fr-FR"/>
        </w:rPr>
      </w:pPr>
    </w:p>
    <w:p w14:paraId="34C455C2" w14:textId="4629DD0D" w:rsidR="0043459F" w:rsidRPr="00300526" w:rsidRDefault="0043459F" w:rsidP="305F58EB">
      <w:pPr>
        <w:pStyle w:val="Cobra-Normal"/>
        <w:ind w:firstLine="708"/>
        <w:rPr>
          <w:b/>
          <w:bCs/>
          <w:lang w:val="fr-FR"/>
        </w:rPr>
      </w:pPr>
      <w:r w:rsidRPr="00300526">
        <w:rPr>
          <w:lang w:val="fr-FR"/>
        </w:rPr>
        <w:t xml:space="preserve">Quelque chose qui pourrait vous aider c’est </w:t>
      </w:r>
      <w:r w:rsidR="006A3548" w:rsidRPr="00300526">
        <w:rPr>
          <w:lang w:val="fr-FR"/>
        </w:rPr>
        <w:t>"</w:t>
      </w:r>
      <w:r w:rsidRPr="00300526">
        <w:rPr>
          <w:lang w:val="fr-FR"/>
        </w:rPr>
        <w:t>forEach()</w:t>
      </w:r>
      <w:r w:rsidR="006A3548" w:rsidRPr="00300526">
        <w:rPr>
          <w:lang w:val="fr-FR"/>
        </w:rPr>
        <w:t>"</w:t>
      </w:r>
      <w:r w:rsidRPr="00300526">
        <w:rPr>
          <w:lang w:val="fr-FR"/>
        </w:rPr>
        <w:t>.</w:t>
      </w:r>
    </w:p>
    <w:p w14:paraId="14C3281C" w14:textId="7BF0D181" w:rsidR="0043459F" w:rsidRDefault="0043459F" w:rsidP="005E412C">
      <w:pPr>
        <w:pStyle w:val="Cobra-Normal"/>
        <w:ind w:firstLine="708"/>
        <w:rPr>
          <w:lang w:val="fr-FR"/>
        </w:rPr>
      </w:pPr>
      <w:r w:rsidRPr="00300526">
        <w:rPr>
          <w:lang w:val="fr-FR"/>
        </w:rPr>
        <w:t>Monseigneur Node a une solution</w:t>
      </w:r>
      <w:r w:rsidR="006A1DE7" w:rsidRPr="00300526">
        <w:rPr>
          <w:lang w:val="fr-FR"/>
        </w:rPr>
        <w:t xml:space="preserve"> </w:t>
      </w:r>
      <w:r w:rsidR="005E412C" w:rsidRPr="00300526">
        <w:rPr>
          <w:lang w:val="fr-FR"/>
        </w:rPr>
        <w:t>différente</w:t>
      </w:r>
      <w:r w:rsidR="006A1DE7" w:rsidRPr="00300526">
        <w:rPr>
          <w:lang w:val="fr-FR"/>
        </w:rPr>
        <w:t xml:space="preserve"> </w:t>
      </w:r>
      <w:r w:rsidR="005E412C" w:rsidRPr="00300526">
        <w:rPr>
          <w:lang w:val="fr-FR"/>
        </w:rPr>
        <w:t>aux</w:t>
      </w:r>
      <w:r w:rsidR="006A1DE7" w:rsidRPr="00300526">
        <w:rPr>
          <w:lang w:val="fr-FR"/>
        </w:rPr>
        <w:t xml:space="preserve"> boucles "while" et "for"</w:t>
      </w:r>
      <w:r w:rsidR="005E412C" w:rsidRPr="00300526">
        <w:rPr>
          <w:lang w:val="fr-FR"/>
        </w:rPr>
        <w:t xml:space="preserve"> qu’il vous </w:t>
      </w:r>
      <w:r w:rsidR="00EE39E0">
        <w:rPr>
          <w:lang w:val="fr-FR"/>
        </w:rPr>
        <w:t xml:space="preserve">a </w:t>
      </w:r>
      <w:r w:rsidR="005E412C" w:rsidRPr="00300526">
        <w:rPr>
          <w:lang w:val="fr-FR"/>
        </w:rPr>
        <w:t>montr</w:t>
      </w:r>
      <w:r w:rsidR="00EE39E0">
        <w:rPr>
          <w:lang w:val="fr-FR"/>
        </w:rPr>
        <w:t>é</w:t>
      </w:r>
      <w:r w:rsidR="005E412C" w:rsidRPr="00300526">
        <w:rPr>
          <w:lang w:val="fr-FR"/>
        </w:rPr>
        <w:t xml:space="preserve"> précédemment. Cette solution est </w:t>
      </w:r>
      <w:r w:rsidRPr="00300526">
        <w:rPr>
          <w:lang w:val="fr-FR"/>
        </w:rPr>
        <w:t xml:space="preserve">la méthode </w:t>
      </w:r>
      <w:r w:rsidR="009D1B2B" w:rsidRPr="00300526">
        <w:rPr>
          <w:lang w:val="fr-FR"/>
        </w:rPr>
        <w:t>"</w:t>
      </w:r>
      <w:r w:rsidRPr="00300526">
        <w:rPr>
          <w:bCs/>
          <w:lang w:val="fr-FR"/>
        </w:rPr>
        <w:t>forEach()</w:t>
      </w:r>
      <w:r w:rsidR="009D1B2B" w:rsidRPr="00300526">
        <w:rPr>
          <w:bCs/>
          <w:lang w:val="fr-FR"/>
        </w:rPr>
        <w:t>"</w:t>
      </w:r>
      <w:r w:rsidRPr="00300526">
        <w:rPr>
          <w:lang w:val="fr-FR"/>
        </w:rPr>
        <w:t>. Celle-ci permet d'appliquer une fonction sur chaque élément du tableau.</w:t>
      </w:r>
    </w:p>
    <w:p w14:paraId="67EB909A" w14:textId="77777777" w:rsidR="00300526" w:rsidRPr="00300526" w:rsidRDefault="00300526" w:rsidP="005E412C">
      <w:pPr>
        <w:pStyle w:val="Cobra-Normal"/>
        <w:ind w:firstLine="708"/>
        <w:rPr>
          <w:lang w:val="fr-FR"/>
        </w:rPr>
      </w:pPr>
    </w:p>
    <w:p w14:paraId="6689AB7F" w14:textId="5FD4B051" w:rsidR="0043459F" w:rsidRPr="00DA5B5E" w:rsidRDefault="51ED53B2" w:rsidP="65493B63">
      <w:pPr>
        <w:pStyle w:val="Cobra-Code"/>
        <w:rPr>
          <w:rFonts w:eastAsia="Calibri"/>
        </w:rPr>
      </w:pPr>
      <w:r w:rsidRPr="65493B63">
        <w:rPr>
          <w:rFonts w:eastAsia="Calibri"/>
        </w:rPr>
        <w:t xml:space="preserve">const films = ["Le loup de Wall Street", "Vice-Versa", "Star Wars épisode III"]; </w:t>
      </w:r>
      <w:r w:rsidR="0043459F">
        <w:br/>
      </w:r>
      <w:r w:rsidRPr="65493B63">
        <w:rPr>
          <w:rFonts w:eastAsia="Calibri"/>
        </w:rPr>
        <w:t xml:space="preserve"> </w:t>
      </w:r>
      <w:r w:rsidR="0043459F">
        <w:br/>
      </w:r>
      <w:r w:rsidRPr="65493B63">
        <w:rPr>
          <w:rFonts w:eastAsia="Calibri"/>
        </w:rPr>
        <w:t xml:space="preserve">films.forEach(film =&gt; { </w:t>
      </w:r>
      <w:r w:rsidR="0043459F">
        <w:br/>
      </w:r>
      <w:r w:rsidR="005E412C">
        <w:rPr>
          <w:rFonts w:eastAsia="Calibri"/>
        </w:rPr>
        <w:t xml:space="preserve">    </w:t>
      </w:r>
      <w:r w:rsidRPr="65493B63">
        <w:rPr>
          <w:rFonts w:eastAsia="Calibri"/>
        </w:rPr>
        <w:t xml:space="preserve">console.log(film); </w:t>
      </w:r>
      <w:r w:rsidR="0043459F">
        <w:br/>
      </w:r>
      <w:r w:rsidRPr="65493B63">
        <w:rPr>
          <w:rFonts w:eastAsia="Calibri"/>
        </w:rPr>
        <w:t>});</w:t>
      </w:r>
    </w:p>
    <w:p w14:paraId="4A851F79" w14:textId="69594900" w:rsidR="00F93A2E" w:rsidRPr="008319B6" w:rsidRDefault="00F93A2E" w:rsidP="008319B6">
      <w:pPr>
        <w:jc w:val="center"/>
        <w:rPr>
          <w:rFonts w:ascii="Clear Sans Light" w:hAnsi="Clear Sans Light" w:cs="Clear Sans Light"/>
          <w:sz w:val="24"/>
          <w:szCs w:val="24"/>
        </w:rPr>
      </w:pPr>
      <w:r w:rsidRPr="008319B6">
        <w:rPr>
          <w:sz w:val="24"/>
          <w:szCs w:val="24"/>
        </w:rPr>
        <w:br w:type="page"/>
      </w:r>
    </w:p>
    <w:p w14:paraId="1ABE5F6A" w14:textId="1365FE04" w:rsidR="004F3DFD" w:rsidRPr="00EE39E0" w:rsidRDefault="00173D27" w:rsidP="00EE39E0">
      <w:pPr>
        <w:pStyle w:val="Cobra-Normal"/>
        <w:ind w:firstLine="708"/>
        <w:rPr>
          <w:lang w:val="fr-FR"/>
        </w:rPr>
      </w:pPr>
      <w:r w:rsidRPr="00EE39E0">
        <w:rPr>
          <w:lang w:val="fr-FR"/>
        </w:rPr>
        <w:lastRenderedPageBreak/>
        <w:t xml:space="preserve">Monseigneur Node voudrait que vous ajoutiez une méthode dans votre objet qui servira à trier le sac à dos de votre </w:t>
      </w:r>
      <w:r w:rsidRPr="00EE39E0">
        <w:rPr>
          <w:i/>
          <w:lang w:val="fr-FR"/>
        </w:rPr>
        <w:t xml:space="preserve">personnage </w:t>
      </w:r>
      <w:r w:rsidRPr="00EE39E0">
        <w:rPr>
          <w:lang w:val="fr-FR"/>
        </w:rPr>
        <w:t>par ordre alphabétique</w:t>
      </w:r>
      <w:r w:rsidR="004F3DFD" w:rsidRPr="00EE39E0">
        <w:rPr>
          <w:lang w:val="fr-FR"/>
        </w:rPr>
        <w:t>.</w:t>
      </w:r>
      <w:r w:rsidRPr="00EE39E0">
        <w:rPr>
          <w:lang w:val="fr-FR"/>
        </w:rPr>
        <w:t xml:space="preserve"> </w:t>
      </w:r>
      <w:r w:rsidR="004F3DFD" w:rsidRPr="00EE39E0">
        <w:rPr>
          <w:lang w:val="fr-FR"/>
        </w:rPr>
        <w:t>Il</w:t>
      </w:r>
      <w:r w:rsidRPr="00EE39E0">
        <w:rPr>
          <w:lang w:val="fr-FR"/>
        </w:rPr>
        <w:t xml:space="preserve"> vous invite à chercher sur internet ce qu’est </w:t>
      </w:r>
      <w:hyperlink r:id="rId15">
        <w:r w:rsidRPr="00EE39E0">
          <w:rPr>
            <w:color w:val="1155CC"/>
            <w:u w:val="single"/>
            <w:lang w:val="fr-FR"/>
          </w:rPr>
          <w:t>la table ASCII</w:t>
        </w:r>
      </w:hyperlink>
      <w:r w:rsidRPr="00EE39E0">
        <w:rPr>
          <w:lang w:val="fr-FR"/>
        </w:rPr>
        <w:t>.</w:t>
      </w:r>
    </w:p>
    <w:p w14:paraId="19568582" w14:textId="4FA874FC" w:rsidR="004F3DFD" w:rsidRPr="00EE39E0" w:rsidRDefault="004F3DFD" w:rsidP="330C7457">
      <w:pPr>
        <w:pStyle w:val="Cobra-Normal"/>
        <w:ind w:firstLine="708"/>
        <w:rPr>
          <w:lang w:val="fr-FR"/>
        </w:rPr>
      </w:pPr>
      <w:r w:rsidRPr="00EE39E0">
        <w:rPr>
          <w:lang w:val="fr-FR"/>
        </w:rPr>
        <w:t xml:space="preserve">La chose à faire sera une fonction qui vous permettra d’échanger les éléments à des positions bien définies. Elle prend en paramètre </w:t>
      </w:r>
      <w:r w:rsidRPr="00EE39E0">
        <w:rPr>
          <w:bCs/>
          <w:lang w:val="fr-FR"/>
        </w:rPr>
        <w:t>la liste d’éléments, la position du premier élément et la position du deuxième élément</w:t>
      </w:r>
      <w:r w:rsidRPr="00EE39E0">
        <w:rPr>
          <w:lang w:val="fr-FR"/>
        </w:rPr>
        <w:t xml:space="preserve"> qu’on veut échanger</w:t>
      </w:r>
      <w:r w:rsidR="00724793" w:rsidRPr="00EE39E0">
        <w:rPr>
          <w:lang w:val="fr-FR"/>
        </w:rPr>
        <w:t>.</w:t>
      </w:r>
    </w:p>
    <w:p w14:paraId="52C81D80" w14:textId="0B6A30B0" w:rsidR="00DB0E8D" w:rsidRDefault="00D24F83" w:rsidP="00D24F83">
      <w:pPr>
        <w:pStyle w:val="Cobra-Code"/>
        <w:rPr>
          <w:lang w:val="fr-FR"/>
        </w:rPr>
      </w:pPr>
      <w:r>
        <w:rPr>
          <w:lang w:val="fr-FR"/>
        </w:rPr>
        <w:t>mySwap = (liste, position1, position2) =&gt; { ... }</w:t>
      </w:r>
    </w:p>
    <w:p w14:paraId="44A90DFB" w14:textId="5BC7BD54" w:rsidR="008D4ACF" w:rsidRPr="00EE39E0" w:rsidRDefault="004F3DFD" w:rsidP="003B49AC">
      <w:pPr>
        <w:pStyle w:val="Cobra-Normal"/>
        <w:ind w:firstLine="708"/>
        <w:rPr>
          <w:lang w:val="fr-FR"/>
        </w:rPr>
      </w:pPr>
      <w:r w:rsidRPr="00EE39E0">
        <w:rPr>
          <w:lang w:val="fr-FR"/>
        </w:rPr>
        <w:t>Cette fonction peut être mise directement dans votre objet afin d’être sûr qu’on ait toujours accès à cette fonction.</w:t>
      </w:r>
    </w:p>
    <w:p w14:paraId="34D51225" w14:textId="4E7F6623" w:rsidR="00BB2E0D" w:rsidRPr="00EE39E0" w:rsidRDefault="0087772A" w:rsidP="00BB2E0D">
      <w:pPr>
        <w:pStyle w:val="Cobra-Normal"/>
        <w:ind w:firstLine="708"/>
        <w:rPr>
          <w:u w:val="single"/>
          <w:lang w:val="fr-FR"/>
        </w:rPr>
      </w:pPr>
      <w:r>
        <w:rPr>
          <w:lang w:val="fr-FR"/>
        </w:rPr>
        <w:t>D</w:t>
      </w:r>
      <w:r w:rsidR="00407614">
        <w:rPr>
          <w:lang w:val="fr-FR"/>
        </w:rPr>
        <w:t>ans</w:t>
      </w:r>
      <w:r w:rsidR="00407614" w:rsidRPr="00EE39E0">
        <w:rPr>
          <w:lang w:val="fr-FR"/>
        </w:rPr>
        <w:t xml:space="preserve"> un premier temps,</w:t>
      </w:r>
      <w:r w:rsidR="00BB2E0D" w:rsidRPr="00EE39E0">
        <w:rPr>
          <w:lang w:val="fr-FR"/>
        </w:rPr>
        <w:t xml:space="preserve"> </w:t>
      </w:r>
      <w:r>
        <w:rPr>
          <w:lang w:val="fr-FR"/>
        </w:rPr>
        <w:t xml:space="preserve">il faudra </w:t>
      </w:r>
      <w:r w:rsidR="00BB2E0D" w:rsidRPr="00EE39E0">
        <w:rPr>
          <w:lang w:val="fr-FR"/>
        </w:rPr>
        <w:t xml:space="preserve">regarder si le caractère actuel est un chiffre grâce </w:t>
      </w:r>
      <w:hyperlink r:id="rId16" w:history="1">
        <w:r w:rsidR="00BB2E0D" w:rsidRPr="006840F3">
          <w:rPr>
            <w:rStyle w:val="Lienhypertexte"/>
            <w:lang w:val="fr-FR"/>
          </w:rPr>
          <w:t>à la fonction "</w:t>
        </w:r>
        <w:r w:rsidR="00BB2E0D" w:rsidRPr="006840F3">
          <w:rPr>
            <w:rStyle w:val="Lienhypertexte"/>
            <w:bCs/>
            <w:lang w:val="fr-FR"/>
          </w:rPr>
          <w:t>isNaN(</w:t>
        </w:r>
        <w:r w:rsidR="006840F3">
          <w:rPr>
            <w:rStyle w:val="Lienhypertexte"/>
            <w:bCs/>
            <w:lang w:val="fr-FR"/>
          </w:rPr>
          <w:t>...</w:t>
        </w:r>
        <w:r w:rsidR="00BB2E0D" w:rsidRPr="006840F3">
          <w:rPr>
            <w:rStyle w:val="Lienhypertexte"/>
            <w:bCs/>
            <w:lang w:val="fr-FR"/>
          </w:rPr>
          <w:t>)"</w:t>
        </w:r>
      </w:hyperlink>
      <w:r w:rsidR="00BB2E0D" w:rsidRPr="00EE39E0">
        <w:rPr>
          <w:lang w:val="fr-FR"/>
        </w:rPr>
        <w:t xml:space="preserve"> (NaN = not a number, pas un nombre). Pensez à mettre un "!" devant pour mettre au négatif la condition</w:t>
      </w:r>
      <w:r w:rsidR="002A2102" w:rsidRPr="00EE39E0">
        <w:rPr>
          <w:lang w:val="fr-FR"/>
        </w:rPr>
        <w:t>.</w:t>
      </w:r>
    </w:p>
    <w:p w14:paraId="61DF0857" w14:textId="754E3621" w:rsidR="005A71E8" w:rsidRPr="00814BE1" w:rsidRDefault="006840F3" w:rsidP="006840F3">
      <w:pPr>
        <w:pStyle w:val="Cobra-Code"/>
        <w:rPr>
          <w:lang w:val="fr-FR"/>
        </w:rPr>
      </w:pPr>
      <w:r w:rsidRPr="00814BE1">
        <w:rPr>
          <w:lang w:val="fr-FR"/>
        </w:rPr>
        <w:t>!isNa</w:t>
      </w:r>
      <w:r w:rsidR="00E8307D" w:rsidRPr="00814BE1">
        <w:rPr>
          <w:lang w:val="fr-FR"/>
        </w:rPr>
        <w:t>N</w:t>
      </w:r>
      <w:r w:rsidRPr="00814BE1">
        <w:rPr>
          <w:lang w:val="fr-FR"/>
        </w:rPr>
        <w:t>(</w:t>
      </w:r>
      <w:r w:rsidR="00E8307D" w:rsidRPr="00814BE1">
        <w:rPr>
          <w:lang w:val="fr-FR"/>
        </w:rPr>
        <w:t>123</w:t>
      </w:r>
      <w:r w:rsidRPr="00814BE1">
        <w:rPr>
          <w:lang w:val="fr-FR"/>
        </w:rPr>
        <w:t>);</w:t>
      </w:r>
      <w:r w:rsidR="00E8307D" w:rsidRPr="00814BE1">
        <w:rPr>
          <w:lang w:val="fr-FR"/>
        </w:rPr>
        <w:t xml:space="preserve"> // true</w:t>
      </w:r>
    </w:p>
    <w:p w14:paraId="488F7F32" w14:textId="7A9813EB" w:rsidR="00E8307D" w:rsidRPr="00814BE1" w:rsidRDefault="00E8307D" w:rsidP="006840F3">
      <w:pPr>
        <w:pStyle w:val="Cobra-Code"/>
        <w:rPr>
          <w:lang w:val="fr-FR"/>
        </w:rPr>
      </w:pPr>
      <w:r w:rsidRPr="00814BE1">
        <w:rPr>
          <w:lang w:val="fr-FR"/>
        </w:rPr>
        <w:t>!isNaN(1B3); // false</w:t>
      </w:r>
    </w:p>
    <w:p w14:paraId="7AE0F627" w14:textId="01F0FAD6" w:rsidR="002161D2" w:rsidRDefault="0087772A" w:rsidP="00DB0E8D">
      <w:pPr>
        <w:pStyle w:val="Cobra-Normal"/>
        <w:ind w:firstLine="708"/>
        <w:rPr>
          <w:u w:val="single"/>
          <w:lang w:val="fr-FR"/>
        </w:rPr>
      </w:pPr>
      <w:r>
        <w:rPr>
          <w:lang w:val="fr-FR"/>
        </w:rPr>
        <w:t>S</w:t>
      </w:r>
      <w:r w:rsidR="00D15B72" w:rsidRPr="00C26851">
        <w:rPr>
          <w:lang w:val="fr-FR"/>
        </w:rPr>
        <w:t>i le début de la string est un nombre ou un espace, il faut passer au caractère suivant jusqu’à ce qu’on arrive à un caractère alphabétique. En faisant attention de ne pas aller plus loin que le dernier caractère</w:t>
      </w:r>
      <w:r w:rsidR="00F01053">
        <w:rPr>
          <w:lang w:val="fr-FR"/>
        </w:rPr>
        <w:t xml:space="preserve"> présent</w:t>
      </w:r>
      <w:r w:rsidR="00D15B72" w:rsidRPr="00C26851">
        <w:rPr>
          <w:lang w:val="fr-FR"/>
        </w:rPr>
        <w:t xml:space="preserve">. </w:t>
      </w:r>
      <w:r w:rsidR="00AE76DE">
        <w:rPr>
          <w:lang w:val="fr-FR"/>
        </w:rPr>
        <w:t>Répétez</w:t>
      </w:r>
      <w:r w:rsidR="00D112BE">
        <w:rPr>
          <w:lang w:val="fr-FR"/>
        </w:rPr>
        <w:t xml:space="preserve"> la même </w:t>
      </w:r>
      <w:r w:rsidR="00AE76DE">
        <w:rPr>
          <w:lang w:val="fr-FR"/>
        </w:rPr>
        <w:t>démarche pour les autres strings une par une</w:t>
      </w:r>
      <w:r w:rsidR="00D15B72" w:rsidRPr="00C26851">
        <w:rPr>
          <w:lang w:val="fr-FR"/>
        </w:rPr>
        <w:t>.</w:t>
      </w:r>
    </w:p>
    <w:p w14:paraId="32AF0479" w14:textId="15C05755" w:rsidR="003A5C8D" w:rsidRPr="00BE3B08" w:rsidRDefault="007C7BA6" w:rsidP="00BE3B08">
      <w:pPr>
        <w:pStyle w:val="Cobra-Normal"/>
        <w:ind w:firstLine="708"/>
        <w:rPr>
          <w:lang w:val="fr-FR"/>
        </w:rPr>
      </w:pPr>
      <w:r w:rsidRPr="00C26851">
        <w:rPr>
          <w:lang w:val="fr-FR"/>
        </w:rPr>
        <w:t>Il va falloir vérifier si le caractère à la position de la première string est supérieur au caractère à la position</w:t>
      </w:r>
      <w:r w:rsidR="00E06D68">
        <w:rPr>
          <w:lang w:val="fr-FR"/>
        </w:rPr>
        <w:t xml:space="preserve"> </w:t>
      </w:r>
      <w:r w:rsidRPr="00C26851">
        <w:rPr>
          <w:lang w:val="fr-FR"/>
        </w:rPr>
        <w:t>de la seconde string pour cela, on regarde leur valeur en ASCII. Si la condition est vérifiée, on échange les éléments.</w:t>
      </w:r>
      <w:r w:rsidR="00C17752">
        <w:rPr>
          <w:lang w:val="fr-FR"/>
        </w:rPr>
        <w:t xml:space="preserve"> </w:t>
      </w:r>
      <w:r w:rsidR="00C17752" w:rsidRPr="00C26851">
        <w:rPr>
          <w:lang w:val="fr-FR"/>
        </w:rPr>
        <w:t>Dans le cas où les deux caractères auraient la même valeur ASCII, donc que ce serait le même caractère, on passe au caractère suivan</w:t>
      </w:r>
      <w:r w:rsidR="00C17752">
        <w:rPr>
          <w:lang w:val="fr-FR"/>
        </w:rPr>
        <w:t>t de la string</w:t>
      </w:r>
      <w:r w:rsidR="00C17752" w:rsidRPr="00C26851">
        <w:rPr>
          <w:lang w:val="fr-FR"/>
        </w:rPr>
        <w:t>.</w:t>
      </w:r>
    </w:p>
    <w:p w14:paraId="11A3E63F" w14:textId="77777777" w:rsidR="0043459F" w:rsidRPr="009C67E5" w:rsidRDefault="0043459F" w:rsidP="0043459F">
      <w:pPr>
        <w:pStyle w:val="Cobra-Normal"/>
        <w:rPr>
          <w:color w:val="1155CC"/>
          <w:u w:val="single"/>
          <w:lang w:val="fr-FR"/>
        </w:rPr>
      </w:pPr>
      <w:bookmarkStart w:id="0" w:name="_jxp5g8glzj99" w:colFirst="0" w:colLast="0"/>
      <w:bookmarkStart w:id="1" w:name="_Toc38029255"/>
      <w:bookmarkEnd w:id="0"/>
    </w:p>
    <w:p w14:paraId="33587A31" w14:textId="77777777" w:rsidR="008D223E" w:rsidRPr="00C17752" w:rsidRDefault="008D223E" w:rsidP="00DB0E8D">
      <w:pPr>
        <w:pStyle w:val="Cobra-Normal"/>
        <w:rPr>
          <w:rFonts w:ascii="Bitter" w:hAnsi="Bitter" w:cs="Clear Sans"/>
          <w:u w:val="thick"/>
          <w:lang w:val="fr-FR"/>
        </w:rPr>
      </w:pPr>
      <w:r w:rsidRPr="00C17752">
        <w:rPr>
          <w:lang w:val="fr-FR"/>
        </w:rPr>
        <w:br w:type="page"/>
      </w:r>
    </w:p>
    <w:bookmarkEnd w:id="1"/>
    <w:p w14:paraId="57C4AD6B" w14:textId="2E20179D" w:rsidR="0043459F" w:rsidRDefault="00B313FA" w:rsidP="0043459F">
      <w:pPr>
        <w:pStyle w:val="Cobra-Title1"/>
      </w:pPr>
      <w:r>
        <w:lastRenderedPageBreak/>
        <w:t>Rencontre avec les classes</w:t>
      </w:r>
    </w:p>
    <w:p w14:paraId="2F3DB3FE" w14:textId="77777777" w:rsidR="0043459F" w:rsidRPr="00C26851" w:rsidRDefault="0043459F" w:rsidP="0043459F">
      <w:pPr>
        <w:pStyle w:val="Cobra-Normal"/>
        <w:rPr>
          <w:sz w:val="24"/>
          <w:szCs w:val="24"/>
          <w:lang w:val="fr-FR"/>
        </w:rPr>
      </w:pPr>
    </w:p>
    <w:p w14:paraId="6D2EF41B" w14:textId="019E31B7" w:rsidR="0043459F" w:rsidRPr="0074145B" w:rsidRDefault="0043459F" w:rsidP="3F35A091">
      <w:pPr>
        <w:pStyle w:val="Cobra-Normal"/>
        <w:ind w:firstLine="708"/>
        <w:rPr>
          <w:lang w:val="fr-FR"/>
        </w:rPr>
      </w:pPr>
      <w:r w:rsidRPr="0074145B">
        <w:rPr>
          <w:lang w:val="fr-FR"/>
        </w:rPr>
        <w:t>Monseigneur Node va vous apprendre ce qu’est une classe</w:t>
      </w:r>
      <w:r w:rsidR="003D3533">
        <w:rPr>
          <w:rFonts w:eastAsia="Arial Unicode MS"/>
          <w:lang w:val="fr-FR"/>
        </w:rPr>
        <w:t xml:space="preserve"> ou</w:t>
      </w:r>
      <w:r w:rsidRPr="0074145B">
        <w:rPr>
          <w:rFonts w:ascii="Arial Unicode MS" w:eastAsia="Arial Unicode MS" w:hAnsi="Arial Unicode MS" w:cs="Arial Unicode MS"/>
          <w:lang w:val="fr-FR"/>
        </w:rPr>
        <w:t xml:space="preserve"> </w:t>
      </w:r>
      <w:r w:rsidR="44486761" w:rsidRPr="0074145B">
        <w:rPr>
          <w:rFonts w:ascii="Arial Unicode MS" w:eastAsia="Arial Unicode MS" w:hAnsi="Arial Unicode MS" w:cs="Arial Unicode MS"/>
          <w:lang w:val="fr-FR"/>
        </w:rPr>
        <w:t>“</w:t>
      </w:r>
      <w:r w:rsidRPr="0074145B">
        <w:rPr>
          <w:lang w:val="fr-FR"/>
        </w:rPr>
        <w:t>class</w:t>
      </w:r>
      <w:r w:rsidR="1046CAF7" w:rsidRPr="0074145B">
        <w:rPr>
          <w:lang w:val="fr-FR"/>
        </w:rPr>
        <w:t>”</w:t>
      </w:r>
      <w:r w:rsidRPr="0074145B">
        <w:rPr>
          <w:lang w:val="fr-FR"/>
        </w:rPr>
        <w:t xml:space="preserve"> dans la religion du JavaScript. </w:t>
      </w:r>
      <w:r w:rsidR="003D3533">
        <w:rPr>
          <w:lang w:val="fr-FR"/>
        </w:rPr>
        <w:t xml:space="preserve">Le rôle est de faciliter </w:t>
      </w:r>
      <w:r w:rsidRPr="0074145B">
        <w:rPr>
          <w:lang w:val="fr-FR"/>
        </w:rPr>
        <w:t>la création d'objets ayant le même modèle et partag</w:t>
      </w:r>
      <w:r w:rsidR="003D3533">
        <w:rPr>
          <w:lang w:val="fr-FR"/>
        </w:rPr>
        <w:t>er</w:t>
      </w:r>
      <w:r w:rsidRPr="0074145B">
        <w:rPr>
          <w:lang w:val="fr-FR"/>
        </w:rPr>
        <w:t xml:space="preserve"> ainsi </w:t>
      </w:r>
      <w:r w:rsidR="003D3533">
        <w:rPr>
          <w:lang w:val="fr-FR"/>
        </w:rPr>
        <w:t xml:space="preserve">les </w:t>
      </w:r>
      <w:r w:rsidRPr="0074145B">
        <w:rPr>
          <w:lang w:val="fr-FR"/>
        </w:rPr>
        <w:t xml:space="preserve">données et </w:t>
      </w:r>
      <w:r w:rsidR="003D3533">
        <w:rPr>
          <w:lang w:val="fr-FR"/>
        </w:rPr>
        <w:t xml:space="preserve">leur </w:t>
      </w:r>
      <w:r w:rsidRPr="0074145B">
        <w:rPr>
          <w:lang w:val="fr-FR"/>
        </w:rPr>
        <w:t>comportement.</w:t>
      </w:r>
    </w:p>
    <w:p w14:paraId="3D57B209" w14:textId="77777777" w:rsidR="0043459F" w:rsidRPr="0074145B" w:rsidRDefault="0043459F" w:rsidP="0043459F">
      <w:pPr>
        <w:pStyle w:val="Cobra-Titre2"/>
        <w:rPr>
          <w:lang w:val="fr-FR"/>
        </w:rPr>
      </w:pPr>
      <w:bookmarkStart w:id="2" w:name="_kgd2mxs7bjkp" w:colFirst="0" w:colLast="0"/>
      <w:bookmarkStart w:id="3" w:name="_Toc38029256"/>
      <w:bookmarkEnd w:id="2"/>
      <w:r w:rsidRPr="0074145B">
        <w:rPr>
          <w:lang w:val="fr-FR"/>
        </w:rPr>
        <w:t>Comment crée-t-on une classe ?</w:t>
      </w:r>
      <w:bookmarkEnd w:id="3"/>
    </w:p>
    <w:p w14:paraId="6855D16B" w14:textId="77777777" w:rsidR="0043459F" w:rsidRPr="0074145B" w:rsidRDefault="0043459F" w:rsidP="0043459F">
      <w:pPr>
        <w:pStyle w:val="Cobra-Normal"/>
        <w:rPr>
          <w:lang w:val="fr-FR"/>
        </w:rPr>
      </w:pPr>
    </w:p>
    <w:p w14:paraId="76784CE9" w14:textId="02B9BDA1" w:rsidR="0043459F" w:rsidRPr="0074145B" w:rsidRDefault="0043459F" w:rsidP="003E0117">
      <w:pPr>
        <w:pStyle w:val="Cobra-Normal"/>
        <w:ind w:firstLine="708"/>
        <w:rPr>
          <w:lang w:val="fr-FR"/>
        </w:rPr>
      </w:pPr>
      <w:r w:rsidRPr="0074145B">
        <w:rPr>
          <w:lang w:val="fr-FR"/>
        </w:rPr>
        <w:t>Pour créer un objet issu d’une classe, il faut appeler son constructeur. Celui-ci, comme son nom l’indique, va permettre de construire un objet issu de la classe souhaitée. Souvent, on se sert du constructeur pour définir certaines variables à la construction plutôt que de s’amuser à les définir une par une.</w:t>
      </w:r>
    </w:p>
    <w:p w14:paraId="002B8D85" w14:textId="7A916AE8" w:rsidR="0043459F" w:rsidRPr="0074145B" w:rsidRDefault="0043459F" w:rsidP="789864EE">
      <w:pPr>
        <w:pStyle w:val="Cobra-Normal"/>
        <w:ind w:firstLine="708"/>
        <w:rPr>
          <w:lang w:val="fr-FR"/>
        </w:rPr>
      </w:pPr>
      <w:r w:rsidRPr="0074145B">
        <w:rPr>
          <w:lang w:val="fr-FR"/>
        </w:rPr>
        <w:t>Prenons l’exemple d’un personnage de jeu vidéo, vous pou</w:t>
      </w:r>
      <w:r w:rsidR="00E93CC8">
        <w:rPr>
          <w:lang w:val="fr-FR"/>
        </w:rPr>
        <w:t>vez</w:t>
      </w:r>
      <w:r w:rsidRPr="0074145B">
        <w:rPr>
          <w:lang w:val="fr-FR"/>
        </w:rPr>
        <w:t xml:space="preserve"> définir la classe de la manière suivante :</w:t>
      </w:r>
    </w:p>
    <w:p w14:paraId="4EC35645" w14:textId="6409C48D" w:rsidR="0043459F" w:rsidRDefault="2C6D3CBB" w:rsidP="65493B63">
      <w:pPr>
        <w:pStyle w:val="Cobra-Code"/>
        <w:rPr>
          <w:rFonts w:eastAsia="Calibri"/>
          <w:lang w:val="fr-FR"/>
        </w:rPr>
      </w:pPr>
      <w:r w:rsidRPr="65493B63">
        <w:rPr>
          <w:rFonts w:eastAsia="Calibri"/>
          <w:lang w:val="fr-FR"/>
        </w:rPr>
        <w:t xml:space="preserve">class Personnage { </w:t>
      </w:r>
      <w:r w:rsidR="17A4EF87" w:rsidRPr="00FB2492">
        <w:rPr>
          <w:lang w:val="fr-FR"/>
        </w:rPr>
        <w:br/>
      </w:r>
      <w:r w:rsidRPr="65493B63">
        <w:rPr>
          <w:rFonts w:eastAsia="Calibri"/>
          <w:lang w:val="fr-FR"/>
        </w:rPr>
        <w:t xml:space="preserve">    constructor(nom, sante, force, armure) { </w:t>
      </w:r>
      <w:r w:rsidR="17A4EF87" w:rsidRPr="00FB2492">
        <w:rPr>
          <w:lang w:val="fr-FR"/>
        </w:rPr>
        <w:br/>
      </w:r>
      <w:r w:rsidRPr="65493B63">
        <w:rPr>
          <w:rFonts w:eastAsia="Calibri"/>
          <w:lang w:val="fr-FR"/>
        </w:rPr>
        <w:t xml:space="preserve">   </w:t>
      </w:r>
      <w:r w:rsidR="17A4EF87" w:rsidRPr="00FB2492">
        <w:rPr>
          <w:lang w:val="fr-FR"/>
        </w:rPr>
        <w:tab/>
      </w:r>
      <w:r w:rsidRPr="65493B63">
        <w:rPr>
          <w:rFonts w:eastAsia="Calibri"/>
          <w:lang w:val="fr-FR"/>
        </w:rPr>
        <w:t xml:space="preserve"> this.nom = nom; </w:t>
      </w:r>
      <w:r w:rsidR="17A4EF87" w:rsidRPr="00FB2492">
        <w:rPr>
          <w:lang w:val="fr-FR"/>
        </w:rPr>
        <w:br/>
      </w:r>
      <w:r w:rsidRPr="65493B63">
        <w:rPr>
          <w:rFonts w:eastAsia="Calibri"/>
          <w:lang w:val="fr-FR"/>
        </w:rPr>
        <w:t xml:space="preserve">   </w:t>
      </w:r>
      <w:r w:rsidR="17A4EF87" w:rsidRPr="00FB2492">
        <w:rPr>
          <w:lang w:val="fr-FR"/>
        </w:rPr>
        <w:tab/>
      </w:r>
      <w:r w:rsidRPr="65493B63">
        <w:rPr>
          <w:rFonts w:eastAsia="Calibri"/>
          <w:lang w:val="fr-FR"/>
        </w:rPr>
        <w:t xml:space="preserve"> this.sante = sante; </w:t>
      </w:r>
      <w:r w:rsidR="17A4EF87" w:rsidRPr="00FB2492">
        <w:rPr>
          <w:lang w:val="fr-FR"/>
        </w:rPr>
        <w:br/>
      </w:r>
      <w:r w:rsidRPr="65493B63">
        <w:rPr>
          <w:rFonts w:eastAsia="Calibri"/>
          <w:lang w:val="fr-FR"/>
        </w:rPr>
        <w:t xml:space="preserve">   </w:t>
      </w:r>
      <w:r w:rsidR="17A4EF87" w:rsidRPr="00FB2492">
        <w:rPr>
          <w:lang w:val="fr-FR"/>
        </w:rPr>
        <w:tab/>
      </w:r>
      <w:r w:rsidRPr="65493B63">
        <w:rPr>
          <w:rFonts w:eastAsia="Calibri"/>
          <w:lang w:val="fr-FR"/>
        </w:rPr>
        <w:t xml:space="preserve"> this.force = force; </w:t>
      </w:r>
      <w:r w:rsidR="17A4EF87" w:rsidRPr="00FB2492">
        <w:rPr>
          <w:lang w:val="fr-FR"/>
        </w:rPr>
        <w:br/>
      </w:r>
      <w:r w:rsidRPr="65493B63">
        <w:rPr>
          <w:rFonts w:eastAsia="Calibri"/>
          <w:lang w:val="fr-FR"/>
        </w:rPr>
        <w:t xml:space="preserve">   </w:t>
      </w:r>
      <w:r w:rsidR="17A4EF87" w:rsidRPr="00FB2492">
        <w:rPr>
          <w:lang w:val="fr-FR"/>
        </w:rPr>
        <w:tab/>
      </w:r>
      <w:r w:rsidRPr="65493B63">
        <w:rPr>
          <w:rFonts w:eastAsia="Calibri"/>
          <w:lang w:val="fr-FR"/>
        </w:rPr>
        <w:t xml:space="preserve"> this.armure = armure; </w:t>
      </w:r>
      <w:r w:rsidR="17A4EF87" w:rsidRPr="00FB2492">
        <w:rPr>
          <w:lang w:val="fr-FR"/>
        </w:rPr>
        <w:br/>
      </w:r>
      <w:r w:rsidRPr="65493B63">
        <w:rPr>
          <w:rFonts w:eastAsia="Calibri"/>
          <w:lang w:val="fr-FR"/>
        </w:rPr>
        <w:t xml:space="preserve">   </w:t>
      </w:r>
      <w:r w:rsidR="17A4EF87" w:rsidRPr="00FB2492">
        <w:rPr>
          <w:lang w:val="fr-FR"/>
        </w:rPr>
        <w:tab/>
      </w:r>
      <w:r w:rsidRPr="65493B63">
        <w:rPr>
          <w:rFonts w:eastAsia="Calibri"/>
          <w:lang w:val="fr-FR"/>
        </w:rPr>
        <w:t xml:space="preserve"> this.xp = 0; // Toujours à 0 au début </w:t>
      </w:r>
      <w:r w:rsidR="17A4EF87" w:rsidRPr="00FB2492">
        <w:rPr>
          <w:lang w:val="fr-FR"/>
        </w:rPr>
        <w:br/>
      </w:r>
      <w:r w:rsidRPr="65493B63">
        <w:rPr>
          <w:rFonts w:eastAsia="Calibri"/>
          <w:lang w:val="fr-FR"/>
        </w:rPr>
        <w:t xml:space="preserve">   </w:t>
      </w:r>
      <w:r w:rsidR="17A4EF87" w:rsidRPr="00FB2492">
        <w:rPr>
          <w:lang w:val="fr-FR"/>
        </w:rPr>
        <w:tab/>
      </w:r>
      <w:r w:rsidRPr="65493B63">
        <w:rPr>
          <w:rFonts w:eastAsia="Calibri"/>
          <w:lang w:val="fr-FR"/>
        </w:rPr>
        <w:t xml:space="preserve"> this.niveau = 1; // Toujours à 1 au début </w:t>
      </w:r>
      <w:r w:rsidR="17A4EF87" w:rsidRPr="00FB2492">
        <w:rPr>
          <w:lang w:val="fr-FR"/>
        </w:rPr>
        <w:br/>
      </w:r>
      <w:r w:rsidRPr="65493B63">
        <w:rPr>
          <w:rFonts w:eastAsia="Calibri"/>
          <w:lang w:val="fr-FR"/>
        </w:rPr>
        <w:t xml:space="preserve">   </w:t>
      </w:r>
      <w:r w:rsidR="17A4EF87" w:rsidRPr="00FB2492">
        <w:rPr>
          <w:lang w:val="fr-FR"/>
        </w:rPr>
        <w:tab/>
      </w:r>
      <w:r w:rsidRPr="65493B63">
        <w:rPr>
          <w:rFonts w:eastAsia="Calibri"/>
          <w:lang w:val="fr-FR"/>
        </w:rPr>
        <w:t xml:space="preserve"> this.peutCombattre = true; </w:t>
      </w:r>
      <w:r w:rsidR="17A4EF87" w:rsidRPr="00FB2492">
        <w:rPr>
          <w:lang w:val="fr-FR"/>
        </w:rPr>
        <w:br/>
      </w:r>
      <w:r w:rsidRPr="65493B63">
        <w:rPr>
          <w:rFonts w:eastAsia="Calibri"/>
          <w:lang w:val="fr-FR"/>
        </w:rPr>
        <w:t xml:space="preserve">    } </w:t>
      </w:r>
      <w:r w:rsidR="17A4EF87" w:rsidRPr="00FB2492">
        <w:rPr>
          <w:lang w:val="fr-FR"/>
        </w:rPr>
        <w:br/>
      </w:r>
      <w:r w:rsidRPr="65493B63">
        <w:rPr>
          <w:rFonts w:eastAsia="Calibri"/>
          <w:lang w:val="fr-FR"/>
        </w:rPr>
        <w:t xml:space="preserve">    // Renvoie la description du personnage sous forme de string </w:t>
      </w:r>
      <w:r w:rsidR="17A4EF87" w:rsidRPr="00FB2492">
        <w:rPr>
          <w:lang w:val="fr-FR"/>
        </w:rPr>
        <w:br/>
      </w:r>
      <w:r w:rsidRPr="65493B63">
        <w:rPr>
          <w:rFonts w:eastAsia="Calibri"/>
          <w:lang w:val="fr-FR"/>
        </w:rPr>
        <w:t xml:space="preserve">    description() { </w:t>
      </w:r>
      <w:r w:rsidR="17A4EF87" w:rsidRPr="00FB2492">
        <w:rPr>
          <w:lang w:val="fr-FR"/>
        </w:rPr>
        <w:br/>
      </w:r>
      <w:r w:rsidRPr="65493B63">
        <w:rPr>
          <w:rFonts w:eastAsia="Calibri"/>
          <w:lang w:val="fr-FR"/>
        </w:rPr>
        <w:t xml:space="preserve">   </w:t>
      </w:r>
      <w:r w:rsidR="17A4EF87" w:rsidRPr="00FB2492">
        <w:rPr>
          <w:lang w:val="fr-FR"/>
        </w:rPr>
        <w:tab/>
      </w:r>
      <w:r w:rsidRPr="65493B63">
        <w:rPr>
          <w:rFonts w:eastAsia="Calibri"/>
          <w:lang w:val="fr-FR"/>
        </w:rPr>
        <w:t xml:space="preserve"> return `${this.nom} a ${this.sante} points de vie, ${this.force} en force et ${this.armure} en points d'armure. ${this.nom} est niveau ${this.niveau}, a ${this.xp} points d'expérience et ${(this.peutCombattre ? "peut combattre" : "ne peut pas combattre")}.`; </w:t>
      </w:r>
      <w:r w:rsidR="17A4EF87" w:rsidRPr="00B061F4">
        <w:rPr>
          <w:lang w:val="fr-FR"/>
        </w:rPr>
        <w:br/>
      </w:r>
      <w:r w:rsidRPr="65493B63">
        <w:rPr>
          <w:rFonts w:eastAsia="Calibri"/>
          <w:lang w:val="fr-FR"/>
        </w:rPr>
        <w:t xml:space="preserve">    } </w:t>
      </w:r>
      <w:r w:rsidR="17A4EF87" w:rsidRPr="00B061F4">
        <w:rPr>
          <w:lang w:val="fr-FR"/>
        </w:rPr>
        <w:br/>
      </w:r>
      <w:r w:rsidRPr="65493B63">
        <w:rPr>
          <w:rFonts w:eastAsia="Calibri"/>
          <w:lang w:val="fr-FR"/>
        </w:rPr>
        <w:t>}</w:t>
      </w:r>
    </w:p>
    <w:p w14:paraId="4BD3781D" w14:textId="27A8E5CB" w:rsidR="0043459F" w:rsidRPr="008D18C9" w:rsidRDefault="0043459F" w:rsidP="008D18C9">
      <w:pPr>
        <w:pStyle w:val="Cobra-Normal"/>
        <w:ind w:firstLine="708"/>
        <w:rPr>
          <w:lang w:val="fr-FR"/>
        </w:rPr>
      </w:pPr>
      <w:r w:rsidRPr="003E0117">
        <w:rPr>
          <w:lang w:val="fr-FR"/>
        </w:rPr>
        <w:t>Vous pouvez voir que dans le constructeur sont initialisées les valeurs des variables du Personnage en fonction de ce qu’il recevra en paramètres.</w:t>
      </w:r>
      <w:r w:rsidR="003E0117">
        <w:rPr>
          <w:lang w:val="fr-FR"/>
        </w:rPr>
        <w:t xml:space="preserve"> </w:t>
      </w:r>
      <w:r w:rsidRPr="003E0117">
        <w:rPr>
          <w:lang w:val="fr-FR"/>
        </w:rPr>
        <w:t xml:space="preserve">Et ici aussi on utilisera le mot-clé </w:t>
      </w:r>
      <w:r w:rsidR="320BDE2E" w:rsidRPr="003E0117">
        <w:rPr>
          <w:lang w:val="fr-FR"/>
        </w:rPr>
        <w:t>“</w:t>
      </w:r>
      <w:r w:rsidRPr="003E0117">
        <w:rPr>
          <w:lang w:val="fr-FR"/>
        </w:rPr>
        <w:t>this</w:t>
      </w:r>
      <w:r w:rsidR="615E99EE" w:rsidRPr="003E0117">
        <w:rPr>
          <w:lang w:val="fr-FR"/>
        </w:rPr>
        <w:t>”</w:t>
      </w:r>
      <w:r w:rsidRPr="003E0117">
        <w:rPr>
          <w:lang w:val="fr-FR"/>
        </w:rPr>
        <w:t xml:space="preserve"> quand on voudra accéder à un élément qui appartient à </w:t>
      </w:r>
      <w:r w:rsidRPr="003E0117">
        <w:rPr>
          <w:i/>
          <w:lang w:val="fr-FR"/>
        </w:rPr>
        <w:t>cet</w:t>
      </w:r>
      <w:r w:rsidRPr="003E0117">
        <w:rPr>
          <w:lang w:val="fr-FR"/>
        </w:rPr>
        <w:t xml:space="preserve"> objet issu de </w:t>
      </w:r>
      <w:r w:rsidRPr="003E0117">
        <w:rPr>
          <w:i/>
          <w:lang w:val="fr-FR"/>
        </w:rPr>
        <w:t>cette</w:t>
      </w:r>
      <w:r w:rsidRPr="003E0117">
        <w:rPr>
          <w:lang w:val="fr-FR"/>
        </w:rPr>
        <w:t xml:space="preserve"> classe.</w:t>
      </w:r>
    </w:p>
    <w:p w14:paraId="10FA5B99" w14:textId="77777777" w:rsidR="00F812C2" w:rsidRPr="003E0117" w:rsidRDefault="0043459F" w:rsidP="103702CE">
      <w:pPr>
        <w:pStyle w:val="Cobra-Normal"/>
        <w:ind w:firstLine="708"/>
        <w:rPr>
          <w:lang w:val="fr-FR"/>
        </w:rPr>
      </w:pPr>
      <w:r w:rsidRPr="003E0117">
        <w:rPr>
          <w:lang w:val="fr-FR"/>
        </w:rPr>
        <w:t xml:space="preserve">Vous vous demandez peut-être par ailleurs, ce que cette ligne : </w:t>
      </w:r>
    </w:p>
    <w:p w14:paraId="4ED80A6F" w14:textId="1B825529" w:rsidR="00F812C2" w:rsidRPr="00F812C2" w:rsidRDefault="0043459F" w:rsidP="00F812C2">
      <w:pPr>
        <w:pStyle w:val="Cobra-Normal"/>
        <w:rPr>
          <w:rFonts w:ascii="Courier Prime Code" w:hAnsi="Courier Prime Code"/>
          <w:color w:val="D9E2F3" w:themeColor="accent1" w:themeTint="33"/>
          <w:shd w:val="solid" w:color="auto" w:fill="auto"/>
          <w:lang w:val="fr-FR"/>
        </w:rPr>
      </w:pPr>
      <w:r w:rsidRPr="00F812C2">
        <w:rPr>
          <w:rStyle w:val="Cobra-CodeCar"/>
          <w:lang w:val="fr-FR"/>
        </w:rPr>
        <w:t>${(this.peutCombattre ? "peut combattre" : "ne peut pas combattre")}</w:t>
      </w:r>
    </w:p>
    <w:p w14:paraId="217D389A" w14:textId="01E60073" w:rsidR="003E0117" w:rsidRPr="0011684C" w:rsidRDefault="0043459F" w:rsidP="003E0117">
      <w:pPr>
        <w:pStyle w:val="Cobra-Normal"/>
        <w:ind w:firstLine="708"/>
        <w:rPr>
          <w:lang w:val="fr-FR"/>
        </w:rPr>
      </w:pPr>
      <w:r w:rsidRPr="003E0117">
        <w:rPr>
          <w:lang w:val="fr-FR"/>
        </w:rPr>
        <w:t xml:space="preserve">Monseigneur Node vous explique que premièrement il y a </w:t>
      </w:r>
      <w:r w:rsidRPr="003E0117">
        <w:rPr>
          <w:i/>
          <w:lang w:val="fr-FR"/>
        </w:rPr>
        <w:t>${}</w:t>
      </w:r>
      <w:r w:rsidRPr="003E0117">
        <w:rPr>
          <w:lang w:val="fr-FR"/>
        </w:rPr>
        <w:t xml:space="preserve"> pour ajouter une valeur. Ensuite il utilise ce qu’il appelle une </w:t>
      </w:r>
      <w:r w:rsidRPr="003E0117">
        <w:rPr>
          <w:b/>
          <w:lang w:val="fr-FR"/>
        </w:rPr>
        <w:t>ternaire</w:t>
      </w:r>
      <w:r w:rsidRPr="003E0117">
        <w:rPr>
          <w:lang w:val="fr-FR"/>
        </w:rPr>
        <w:t xml:space="preserve">. D’après la sainte documentation du JavaScript, ça fonctionne de la manière suivante : </w:t>
      </w:r>
      <w:r w:rsidRPr="003E0117">
        <w:rPr>
          <w:b/>
          <w:lang w:val="fr-FR"/>
        </w:rPr>
        <w:t>condition ? résultatRetournéSiVrai : résultatRetournéSiFaux</w:t>
      </w:r>
      <w:r w:rsidRPr="003E0117">
        <w:rPr>
          <w:lang w:val="fr-FR"/>
        </w:rPr>
        <w:t xml:space="preserve">. Dans cette </w:t>
      </w:r>
      <w:r w:rsidRPr="0011684C">
        <w:rPr>
          <w:lang w:val="fr-FR"/>
        </w:rPr>
        <w:t xml:space="preserve">exemple Monseigneur Node vous explique que si la variable peutCombattre de l’objet est à true la ternaire renverra </w:t>
      </w:r>
      <w:r w:rsidRPr="0011684C">
        <w:rPr>
          <w:i/>
          <w:lang w:val="fr-FR"/>
        </w:rPr>
        <w:t>"peut combattre"</w:t>
      </w:r>
      <w:r w:rsidRPr="0011684C">
        <w:rPr>
          <w:lang w:val="fr-FR"/>
        </w:rPr>
        <w:t xml:space="preserve"> sinon elle renverra </w:t>
      </w:r>
      <w:r w:rsidRPr="0011684C">
        <w:rPr>
          <w:i/>
          <w:lang w:val="fr-FR"/>
        </w:rPr>
        <w:t>"ne peut pas combattre"</w:t>
      </w:r>
      <w:r w:rsidRPr="0011684C">
        <w:rPr>
          <w:lang w:val="fr-FR"/>
        </w:rPr>
        <w:t>.</w:t>
      </w:r>
    </w:p>
    <w:p w14:paraId="07E5471E" w14:textId="2541A05F" w:rsidR="0043459F" w:rsidRPr="003E0117" w:rsidRDefault="003E0117" w:rsidP="003E0117">
      <w:pPr>
        <w:rPr>
          <w:rFonts w:ascii="Clear Sans Light" w:hAnsi="Clear Sans Light" w:cs="Clear Sans Light"/>
          <w:lang w:val="fr-FR"/>
        </w:rPr>
      </w:pPr>
      <w:r>
        <w:rPr>
          <w:lang w:val="fr-FR"/>
        </w:rPr>
        <w:br w:type="page"/>
      </w:r>
    </w:p>
    <w:p w14:paraId="5BF1379F" w14:textId="77777777" w:rsidR="0043459F" w:rsidRPr="003E0117" w:rsidRDefault="0043459F" w:rsidP="0043459F">
      <w:pPr>
        <w:pStyle w:val="Cobra-Titre2"/>
        <w:rPr>
          <w:lang w:val="fr-FR"/>
        </w:rPr>
      </w:pPr>
      <w:bookmarkStart w:id="4" w:name="_75gni4gk5lno" w:colFirst="0" w:colLast="0"/>
      <w:bookmarkStart w:id="5" w:name="_Toc38029257"/>
      <w:bookmarkEnd w:id="4"/>
      <w:r w:rsidRPr="003E0117">
        <w:rPr>
          <w:lang w:val="fr-FR"/>
        </w:rPr>
        <w:lastRenderedPageBreak/>
        <w:t>Comment utilise-t-on une classe ?</w:t>
      </w:r>
      <w:bookmarkEnd w:id="5"/>
    </w:p>
    <w:p w14:paraId="4FEFBA22" w14:textId="77777777" w:rsidR="0043459F" w:rsidRPr="003E0117" w:rsidRDefault="0043459F" w:rsidP="0043459F">
      <w:pPr>
        <w:pStyle w:val="Cobra-Normal"/>
        <w:rPr>
          <w:lang w:val="fr-FR"/>
        </w:rPr>
      </w:pPr>
    </w:p>
    <w:p w14:paraId="3AC48F5B" w14:textId="77777777" w:rsidR="0043459F" w:rsidRPr="003E0117" w:rsidRDefault="0043459F" w:rsidP="103702CE">
      <w:pPr>
        <w:pStyle w:val="Cobra-Normal"/>
        <w:ind w:firstLine="708"/>
        <w:rPr>
          <w:lang w:val="fr-FR"/>
        </w:rPr>
      </w:pPr>
      <w:r w:rsidRPr="003E0117">
        <w:rPr>
          <w:lang w:val="fr-FR"/>
        </w:rPr>
        <w:t xml:space="preserve">Une fois la </w:t>
      </w:r>
      <w:r w:rsidRPr="00CC2F6D">
        <w:rPr>
          <w:lang w:val="fr-FR"/>
        </w:rPr>
        <w:t>classe définie, vous pouvez l'utiliser pour créer des objets. L'opération de création d'un objet à partir d'une classe porte le nom d'instanciation.</w:t>
      </w:r>
    </w:p>
    <w:p w14:paraId="21BC6A35" w14:textId="77777777" w:rsidR="0043459F" w:rsidRPr="003E0117" w:rsidRDefault="0043459F" w:rsidP="0043459F">
      <w:pPr>
        <w:pStyle w:val="Cobra-Normal"/>
        <w:rPr>
          <w:lang w:val="fr-FR"/>
        </w:rPr>
      </w:pPr>
      <w:r w:rsidRPr="003E0117">
        <w:rPr>
          <w:lang w:val="fr-FR"/>
        </w:rPr>
        <w:t>Voici le reste de votre programme d'exemple :</w:t>
      </w:r>
    </w:p>
    <w:p w14:paraId="7C427FA0" w14:textId="111B7D65" w:rsidR="0043459F" w:rsidRPr="00C26851" w:rsidRDefault="4C802A1C" w:rsidP="00FB2492">
      <w:pPr>
        <w:pStyle w:val="Cobra-Code"/>
        <w:rPr>
          <w:rFonts w:eastAsia="Courier Prime Code" w:cs="Courier Prime Code"/>
          <w:lang w:val="fr-FR"/>
        </w:rPr>
      </w:pPr>
      <w:r w:rsidRPr="65493B63">
        <w:rPr>
          <w:rFonts w:eastAsia="Courier Prime Code" w:cs="Courier Prime Code"/>
          <w:lang w:val="fr-FR"/>
        </w:rPr>
        <w:t xml:space="preserve">let JeanKevin = new Personnage("Jean Kévin", 25, 5, 5); </w:t>
      </w:r>
      <w:r w:rsidR="0043459F" w:rsidRPr="00B061F4">
        <w:rPr>
          <w:lang w:val="fr-FR"/>
        </w:rPr>
        <w:br/>
      </w:r>
      <w:r w:rsidRPr="65493B63">
        <w:rPr>
          <w:rFonts w:eastAsia="Courier Prime Code" w:cs="Courier Prime Code"/>
          <w:lang w:val="fr-FR"/>
        </w:rPr>
        <w:t xml:space="preserve"> </w:t>
      </w:r>
    </w:p>
    <w:p w14:paraId="0431436E" w14:textId="6A6B2B24" w:rsidR="0043459F" w:rsidRPr="00C26851" w:rsidRDefault="4C802A1C" w:rsidP="00FB2492">
      <w:pPr>
        <w:pStyle w:val="Cobra-Code"/>
        <w:rPr>
          <w:rFonts w:eastAsia="Courier Prime Code" w:cs="Courier Prime Code"/>
          <w:lang w:val="fr-FR"/>
        </w:rPr>
      </w:pPr>
      <w:r w:rsidRPr="65493B63">
        <w:rPr>
          <w:rFonts w:eastAsia="Courier Prime Code" w:cs="Courier Prime Code"/>
          <w:lang w:val="fr-FR"/>
        </w:rPr>
        <w:t xml:space="preserve">console.log(JeanKevin.description()); </w:t>
      </w:r>
      <w:r w:rsidR="0043459F" w:rsidRPr="00B061F4">
        <w:rPr>
          <w:lang w:val="fr-FR"/>
        </w:rPr>
        <w:br/>
      </w:r>
      <w:r w:rsidRPr="65493B63">
        <w:rPr>
          <w:rFonts w:eastAsia="Courier Prime Code" w:cs="Courier Prime Code"/>
          <w:lang w:val="fr-FR"/>
        </w:rPr>
        <w:t>//Jean Kévin a 25 points de vie, 5 en force et 5 en points d'armure. Jean Kévin est niveau 1, a 0 points d'expérience et peut combattre.</w:t>
      </w:r>
    </w:p>
    <w:p w14:paraId="70F4980B" w14:textId="512B95AF" w:rsidR="0043459F" w:rsidRPr="00CC2F6D" w:rsidRDefault="0043459F" w:rsidP="0D331D29">
      <w:pPr>
        <w:pStyle w:val="Cobra-Normal"/>
        <w:ind w:firstLine="708"/>
        <w:rPr>
          <w:lang w:val="fr-FR"/>
        </w:rPr>
      </w:pPr>
      <w:r w:rsidRPr="00CC2F6D">
        <w:rPr>
          <w:lang w:val="fr-FR"/>
        </w:rPr>
        <w:t>Vous devez utiliser le mot-clé new</w:t>
      </w:r>
      <w:r w:rsidRPr="37FD05B3">
        <w:rPr>
          <w:sz w:val="24"/>
          <w:szCs w:val="24"/>
          <w:lang w:val="fr-FR"/>
        </w:rPr>
        <w:t>.</w:t>
      </w:r>
      <w:r w:rsidRPr="00CC2F6D">
        <w:rPr>
          <w:lang w:val="fr-FR"/>
        </w:rPr>
        <w:t xml:space="preserve"> Le mot est assez explicite, car exprime que l’on instancie ici un nouveau Personnage.</w:t>
      </w:r>
    </w:p>
    <w:p w14:paraId="7279C9F7" w14:textId="534C3D54" w:rsidR="0043459F" w:rsidRPr="008913A7" w:rsidRDefault="0043459F" w:rsidP="0043459F">
      <w:pPr>
        <w:pStyle w:val="Cobra-Titre2"/>
        <w:rPr>
          <w:lang w:val="fr-FR"/>
        </w:rPr>
      </w:pPr>
      <w:bookmarkStart w:id="6" w:name="_f134gm11sjna" w:colFirst="0" w:colLast="0"/>
      <w:bookmarkStart w:id="7" w:name="_Toc38029258"/>
      <w:bookmarkEnd w:id="6"/>
      <w:r>
        <w:t>Le modèle objet de JavaScript</w:t>
      </w:r>
      <w:bookmarkEnd w:id="7"/>
    </w:p>
    <w:p w14:paraId="4B78DFF0" w14:textId="77777777" w:rsidR="008913A7" w:rsidRPr="00B061F4" w:rsidRDefault="008913A7" w:rsidP="008913A7">
      <w:pPr>
        <w:pStyle w:val="Cobra-Titre2"/>
        <w:numPr>
          <w:ilvl w:val="0"/>
          <w:numId w:val="0"/>
        </w:numPr>
        <w:ind w:left="1440"/>
        <w:rPr>
          <w:lang w:val="fr-FR"/>
        </w:rPr>
      </w:pPr>
    </w:p>
    <w:p w14:paraId="622F07A3" w14:textId="534C3D54" w:rsidR="0011684C" w:rsidRPr="0011684C" w:rsidRDefault="0043459F" w:rsidP="00CC2F6D">
      <w:pPr>
        <w:pStyle w:val="Cobra-Normal"/>
        <w:ind w:firstLine="708"/>
        <w:rPr>
          <w:lang w:val="fr-FR"/>
        </w:rPr>
      </w:pPr>
      <w:r w:rsidRPr="00CC2F6D">
        <w:rPr>
          <w:lang w:val="fr-FR"/>
        </w:rPr>
        <w:t>Pour créer des relations entre objets, JavaScript utilise les prototypes. En plus de ses propriétés particulières, tout objet JavaScript possède une propriété interne appelée prototype. Il s'agit d'un lien qu’on appelle référence vers un autre objet. Lorsqu'on essaie d'accéder à une propriété qui n'existe pas dans un objet, JavaScript essaie de trouver cette propriété dans le prototype de cet objet.</w:t>
      </w:r>
    </w:p>
    <w:p w14:paraId="4A68B21D" w14:textId="2049D79D" w:rsidR="46DE6BA4" w:rsidRDefault="5CAF0513" w:rsidP="00FB2492">
      <w:pPr>
        <w:pStyle w:val="Cobra-Code"/>
        <w:rPr>
          <w:rFonts w:eastAsia="Calibri"/>
          <w:lang w:val="fr-FR"/>
        </w:rPr>
      </w:pPr>
      <w:r w:rsidRPr="65493B63">
        <w:rPr>
          <w:rFonts w:eastAsia="Calibri"/>
          <w:lang w:val="fr-FR"/>
        </w:rPr>
        <w:t xml:space="preserve"> </w:t>
      </w:r>
      <w:r w:rsidR="0421D532" w:rsidRPr="65493B63">
        <w:rPr>
          <w:rFonts w:eastAsia="Calibri"/>
          <w:lang w:val="fr-FR"/>
        </w:rPr>
        <w:t>const pomme = { a: 2 };</w:t>
      </w:r>
    </w:p>
    <w:p w14:paraId="7C22B4A5" w14:textId="1E608400" w:rsidR="46DE6BA4" w:rsidRDefault="0421D532" w:rsidP="00FB2492">
      <w:pPr>
        <w:pStyle w:val="Cobra-Code"/>
        <w:rPr>
          <w:rFonts w:eastAsia="Calibri"/>
          <w:lang w:val="fr-FR"/>
        </w:rPr>
      </w:pPr>
      <w:r w:rsidRPr="00B061F4">
        <w:rPr>
          <w:lang w:val="fr-FR"/>
        </w:rPr>
        <w:br/>
      </w:r>
      <w:r w:rsidRPr="65493B63">
        <w:rPr>
          <w:rFonts w:eastAsia="Calibri"/>
          <w:lang w:val="fr-FR"/>
        </w:rPr>
        <w:t>// Crée</w:t>
      </w:r>
      <w:r w:rsidR="00724D63">
        <w:rPr>
          <w:rFonts w:eastAsia="Calibri"/>
          <w:lang w:val="fr-FR"/>
        </w:rPr>
        <w:t>r</w:t>
      </w:r>
      <w:r w:rsidRPr="65493B63">
        <w:rPr>
          <w:rFonts w:eastAsia="Calibri"/>
          <w:lang w:val="fr-FR"/>
        </w:rPr>
        <w:t xml:space="preserve"> un objet poire avec l’objet pomme comme prototype</w:t>
      </w:r>
      <w:r w:rsidR="5CAF0513" w:rsidRPr="65493B63">
        <w:rPr>
          <w:rFonts w:eastAsia="Calibri"/>
          <w:lang w:val="fr-FR"/>
        </w:rPr>
        <w:t xml:space="preserve"> </w:t>
      </w:r>
      <w:r w:rsidRPr="00B061F4">
        <w:rPr>
          <w:lang w:val="fr-FR"/>
        </w:rPr>
        <w:br/>
      </w:r>
      <w:r w:rsidRPr="65493B63">
        <w:rPr>
          <w:rFonts w:eastAsia="Calibri"/>
          <w:lang w:val="fr-FR"/>
        </w:rPr>
        <w:t>const poire = Object.create(pomme);</w:t>
      </w:r>
      <w:r w:rsidR="5CAF0513" w:rsidRPr="65493B63">
        <w:rPr>
          <w:rFonts w:eastAsia="Calibri"/>
          <w:lang w:val="fr-FR"/>
        </w:rPr>
        <w:t xml:space="preserve"> </w:t>
      </w:r>
      <w:r w:rsidR="46DE6BA4" w:rsidRPr="00B061F4">
        <w:rPr>
          <w:lang w:val="fr-FR"/>
        </w:rPr>
        <w:br/>
      </w:r>
      <w:r w:rsidR="5CAF0513" w:rsidRPr="65493B63">
        <w:rPr>
          <w:rFonts w:eastAsia="Calibri"/>
          <w:lang w:val="fr-FR"/>
        </w:rPr>
        <w:t xml:space="preserve"> </w:t>
      </w:r>
      <w:r w:rsidRPr="00B061F4">
        <w:rPr>
          <w:lang w:val="fr-FR"/>
        </w:rPr>
        <w:br/>
      </w:r>
      <w:r w:rsidRPr="65493B63">
        <w:rPr>
          <w:rFonts w:eastAsia="Calibri"/>
          <w:lang w:val="fr-FR"/>
        </w:rPr>
        <w:t>console.log(poire.a); // 2</w:t>
      </w:r>
    </w:p>
    <w:p w14:paraId="3A08CFCD" w14:textId="77777777" w:rsidR="0043459F" w:rsidRPr="0011684C" w:rsidRDefault="0043459F" w:rsidP="79413CA5">
      <w:pPr>
        <w:pStyle w:val="Cobra-Normal"/>
        <w:ind w:firstLine="708"/>
        <w:rPr>
          <w:lang w:val="fr-FR"/>
        </w:rPr>
      </w:pPr>
      <w:r w:rsidRPr="0011684C">
        <w:rPr>
          <w:lang w:val="fr-FR"/>
        </w:rPr>
        <w:t>Dans cet exemple, l'instruction JavaScript Object.create() est utilisée pour créer l'objet poire en lui donnant comme prototype l'objet pomme. Lors de l'appel à poire.a. C'est la propriété a de l’objet pomme qui est utilisée puisque la propriété a n'existe pas autrement dans l’objet poire.</w:t>
      </w:r>
    </w:p>
    <w:p w14:paraId="7F18B50C" w14:textId="1EEBF777" w:rsidR="0043459F" w:rsidRPr="0011684C" w:rsidRDefault="0043459F" w:rsidP="5B8763F9">
      <w:pPr>
        <w:pStyle w:val="Cobra-Normal"/>
        <w:ind w:firstLine="708"/>
        <w:rPr>
          <w:lang w:val="fr-FR"/>
        </w:rPr>
      </w:pPr>
      <w:r w:rsidRPr="0011684C">
        <w:rPr>
          <w:lang w:val="fr-FR"/>
        </w:rPr>
        <w:t>Si le prototype d'un objet ne possède pas une propriété recherchée, alors c'est dans son propre prototype que la recherche continue, jusqu'à arriver à la fin de chaîne des prototypes. Si la propriété n'a été trouvée dans aucun objet, son accès renvoie la valeur undefined.</w:t>
      </w:r>
    </w:p>
    <w:p w14:paraId="41127A1C" w14:textId="71E54C6D" w:rsidR="0043459F" w:rsidRPr="00C26851" w:rsidRDefault="6B2226A8" w:rsidP="00FB2492">
      <w:pPr>
        <w:pStyle w:val="Cobra-Code"/>
        <w:rPr>
          <w:rFonts w:eastAsia="Calibri"/>
          <w:lang w:val="fr-FR"/>
        </w:rPr>
      </w:pPr>
      <w:r w:rsidRPr="65493B63">
        <w:rPr>
          <w:rFonts w:eastAsia="Calibri"/>
          <w:lang w:val="fr-FR"/>
        </w:rPr>
        <w:t>const pomme = { a: 2 };</w:t>
      </w:r>
      <w:r w:rsidR="1CC5D66A" w:rsidRPr="65493B63">
        <w:rPr>
          <w:rFonts w:eastAsia="Calibri"/>
          <w:lang w:val="fr-FR"/>
        </w:rPr>
        <w:t xml:space="preserve"> </w:t>
      </w:r>
      <w:r w:rsidR="0043459F" w:rsidRPr="00B061F4">
        <w:rPr>
          <w:lang w:val="fr-FR"/>
        </w:rPr>
        <w:br/>
      </w:r>
      <w:r w:rsidR="1CC5D66A" w:rsidRPr="65493B63">
        <w:rPr>
          <w:rFonts w:eastAsia="Calibri"/>
          <w:lang w:val="fr-FR"/>
        </w:rPr>
        <w:t xml:space="preserve"> </w:t>
      </w:r>
      <w:r w:rsidRPr="00B061F4">
        <w:rPr>
          <w:lang w:val="fr-FR"/>
        </w:rPr>
        <w:br/>
      </w:r>
      <w:r w:rsidRPr="65493B63">
        <w:rPr>
          <w:rFonts w:eastAsia="Calibri"/>
          <w:lang w:val="fr-FR"/>
        </w:rPr>
        <w:t>// Crée l’objet poire avec l’objet pomme comme prototype</w:t>
      </w:r>
      <w:r w:rsidR="1CC5D66A" w:rsidRPr="65493B63">
        <w:rPr>
          <w:rFonts w:eastAsia="Calibri"/>
          <w:lang w:val="fr-FR"/>
        </w:rPr>
        <w:t xml:space="preserve"> </w:t>
      </w:r>
      <w:r w:rsidRPr="00B061F4">
        <w:rPr>
          <w:lang w:val="fr-FR"/>
        </w:rPr>
        <w:br/>
      </w:r>
      <w:r w:rsidRPr="65493B63">
        <w:rPr>
          <w:rFonts w:eastAsia="Calibri"/>
          <w:lang w:val="fr-FR"/>
        </w:rPr>
        <w:t>const poire = Object.create(pomme);</w:t>
      </w:r>
      <w:r w:rsidR="1CC5D66A" w:rsidRPr="65493B63">
        <w:rPr>
          <w:rFonts w:eastAsia="Calibri"/>
          <w:lang w:val="fr-FR"/>
        </w:rPr>
        <w:t xml:space="preserve"> </w:t>
      </w:r>
      <w:r w:rsidR="0043459F" w:rsidRPr="00B061F4">
        <w:rPr>
          <w:lang w:val="fr-FR"/>
        </w:rPr>
        <w:br/>
      </w:r>
      <w:r w:rsidR="1CC5D66A" w:rsidRPr="65493B63">
        <w:rPr>
          <w:rFonts w:eastAsia="Calibri"/>
          <w:lang w:val="fr-FR"/>
        </w:rPr>
        <w:t xml:space="preserve"> </w:t>
      </w:r>
      <w:r w:rsidRPr="00B061F4">
        <w:rPr>
          <w:lang w:val="fr-FR"/>
        </w:rPr>
        <w:br/>
      </w:r>
      <w:r w:rsidRPr="65493B63">
        <w:rPr>
          <w:rFonts w:eastAsia="Calibri"/>
          <w:lang w:val="fr-FR"/>
        </w:rPr>
        <w:t>console.log(poire.a); // 2</w:t>
      </w:r>
      <w:r w:rsidR="1CC5D66A" w:rsidRPr="65493B63">
        <w:rPr>
          <w:rFonts w:eastAsia="Calibri"/>
          <w:lang w:val="fr-FR"/>
        </w:rPr>
        <w:t xml:space="preserve"> </w:t>
      </w:r>
      <w:r w:rsidR="0043459F" w:rsidRPr="00B061F4">
        <w:rPr>
          <w:lang w:val="fr-FR"/>
        </w:rPr>
        <w:br/>
      </w:r>
      <w:r w:rsidR="1CC5D66A" w:rsidRPr="65493B63">
        <w:rPr>
          <w:rFonts w:eastAsia="Calibri"/>
          <w:lang w:val="fr-FR"/>
        </w:rPr>
        <w:t xml:space="preserve"> </w:t>
      </w:r>
      <w:r w:rsidRPr="00B061F4">
        <w:rPr>
          <w:lang w:val="fr-FR"/>
        </w:rPr>
        <w:br/>
      </w:r>
      <w:r w:rsidRPr="65493B63">
        <w:rPr>
          <w:rFonts w:eastAsia="Calibri"/>
          <w:lang w:val="fr-FR"/>
        </w:rPr>
        <w:t>// Crée l’objet banane avec l’objet poire comme prototype</w:t>
      </w:r>
      <w:r w:rsidR="1CC5D66A" w:rsidRPr="65493B63">
        <w:rPr>
          <w:rFonts w:eastAsia="Calibri"/>
          <w:lang w:val="fr-FR"/>
        </w:rPr>
        <w:t xml:space="preserve"> </w:t>
      </w:r>
      <w:r w:rsidRPr="00B061F4">
        <w:rPr>
          <w:lang w:val="fr-FR"/>
        </w:rPr>
        <w:br/>
      </w:r>
      <w:r w:rsidRPr="65493B63">
        <w:rPr>
          <w:rFonts w:eastAsia="Calibri"/>
          <w:lang w:val="fr-FR"/>
        </w:rPr>
        <w:t>const banane = Object.create(poire);</w:t>
      </w:r>
      <w:r w:rsidR="1CC5D66A" w:rsidRPr="65493B63">
        <w:rPr>
          <w:rFonts w:eastAsia="Calibri"/>
          <w:lang w:val="fr-FR"/>
        </w:rPr>
        <w:t xml:space="preserve"> </w:t>
      </w:r>
      <w:r w:rsidR="0043459F" w:rsidRPr="00B061F4">
        <w:rPr>
          <w:lang w:val="fr-FR"/>
        </w:rPr>
        <w:br/>
      </w:r>
      <w:r w:rsidR="1CC5D66A" w:rsidRPr="65493B63">
        <w:rPr>
          <w:rFonts w:eastAsia="Calibri"/>
          <w:lang w:val="fr-FR"/>
        </w:rPr>
        <w:t xml:space="preserve"> </w:t>
      </w:r>
      <w:r w:rsidRPr="00B061F4">
        <w:rPr>
          <w:lang w:val="fr-FR"/>
        </w:rPr>
        <w:br/>
      </w:r>
      <w:r w:rsidRPr="65493B63">
        <w:rPr>
          <w:rFonts w:eastAsia="Calibri"/>
          <w:lang w:val="fr-FR"/>
        </w:rPr>
        <w:t>console.log(banane.a); // 2</w:t>
      </w:r>
      <w:r w:rsidR="1CC5D66A" w:rsidRPr="65493B63">
        <w:rPr>
          <w:rFonts w:eastAsia="Calibri"/>
          <w:lang w:val="fr-FR"/>
        </w:rPr>
        <w:t xml:space="preserve"> </w:t>
      </w:r>
      <w:r w:rsidRPr="00B061F4">
        <w:rPr>
          <w:lang w:val="fr-FR"/>
        </w:rPr>
        <w:br/>
      </w:r>
      <w:r w:rsidRPr="65493B63">
        <w:rPr>
          <w:rFonts w:eastAsia="Calibri"/>
          <w:lang w:val="fr-FR"/>
        </w:rPr>
        <w:t>console.log(banane.b); // undefined</w:t>
      </w:r>
    </w:p>
    <w:p w14:paraId="7CE34FB2" w14:textId="77777777" w:rsidR="0043459F" w:rsidRPr="0011684C" w:rsidRDefault="0043459F" w:rsidP="308EB44D">
      <w:pPr>
        <w:pStyle w:val="Cobra-Normal"/>
        <w:ind w:firstLine="708"/>
        <w:rPr>
          <w:lang w:val="fr-FR"/>
        </w:rPr>
      </w:pPr>
      <w:r w:rsidRPr="0011684C">
        <w:rPr>
          <w:lang w:val="fr-FR"/>
        </w:rPr>
        <w:t>Ce mode de relation entre les objets JavaScript, Monseigneur Node appelle ça délégation : un objet délègue une partie de son fonctionnement à son prototype.</w:t>
      </w:r>
      <w:r w:rsidRPr="0011684C">
        <w:rPr>
          <w:lang w:val="fr-FR"/>
        </w:rPr>
        <w:br w:type="page"/>
      </w:r>
      <w:bookmarkStart w:id="8" w:name="_qzkxe84q8wnz" w:colFirst="0" w:colLast="0"/>
      <w:bookmarkEnd w:id="8"/>
    </w:p>
    <w:p w14:paraId="37756377" w14:textId="77777777" w:rsidR="0043459F" w:rsidRDefault="0043459F" w:rsidP="0043459F">
      <w:pPr>
        <w:pStyle w:val="Cobra-Title1"/>
      </w:pPr>
      <w:bookmarkStart w:id="9" w:name="_yd9knruz7mv" w:colFirst="0" w:colLast="0"/>
      <w:bookmarkStart w:id="10" w:name="_Toc38029259"/>
      <w:bookmarkEnd w:id="9"/>
      <w:r>
        <w:lastRenderedPageBreak/>
        <w:t>Conclusion</w:t>
      </w:r>
      <w:bookmarkEnd w:id="10"/>
    </w:p>
    <w:p w14:paraId="2D759330" w14:textId="77777777" w:rsidR="0043459F" w:rsidRPr="00C26851" w:rsidRDefault="0043459F" w:rsidP="0043459F">
      <w:pPr>
        <w:pStyle w:val="Cobra-Normal"/>
        <w:rPr>
          <w:sz w:val="24"/>
          <w:szCs w:val="24"/>
          <w:lang w:val="fr-FR"/>
        </w:rPr>
      </w:pPr>
    </w:p>
    <w:p w14:paraId="129C72CE" w14:textId="4E08D3F4" w:rsidR="0043459F" w:rsidRPr="0011684C" w:rsidRDefault="0043459F" w:rsidP="0011684C">
      <w:pPr>
        <w:pStyle w:val="Cobra-Normal"/>
        <w:ind w:firstLine="708"/>
        <w:rPr>
          <w:rStyle w:val="normaltextrun"/>
        </w:rPr>
      </w:pPr>
      <w:r w:rsidRPr="0011684C">
        <w:rPr>
          <w:rStyle w:val="normaltextrun"/>
        </w:rPr>
        <w:t xml:space="preserve">Voilà c’est la fin, Monseigneur Node est fier de votre travail et est heureux de voir la relève est assurée ! Cependant, Monseigneur Node est sûr qu’il reste encore plein d’autres aspects à découvrir ! N’hésitez pas à vous renseigner par vous-même. </w:t>
      </w:r>
    </w:p>
    <w:p w14:paraId="16ECFE90" w14:textId="77777777" w:rsidR="0043459F" w:rsidRPr="0011684C" w:rsidRDefault="0043459F" w:rsidP="308EB44D">
      <w:pPr>
        <w:pStyle w:val="Cobra-Normal"/>
        <w:ind w:firstLine="708"/>
        <w:rPr>
          <w:lang w:val="fr-FR"/>
        </w:rPr>
      </w:pPr>
      <w:r w:rsidRPr="0011684C">
        <w:rPr>
          <w:lang w:val="fr-FR"/>
        </w:rPr>
        <w:t>Par ailleurs, s’il vous reste du temps, pourquoi n’essayeriez-vous pas de faire la partie suivante, pour cela demandez à un Cobra de s’il/elle peut vous la fournir.</w:t>
      </w:r>
    </w:p>
    <w:p w14:paraId="1CEE96DB" w14:textId="77777777" w:rsidR="0043459F" w:rsidRPr="00C26851" w:rsidRDefault="0043459F" w:rsidP="0043459F">
      <w:pPr>
        <w:pStyle w:val="Cobra-NormalTick"/>
        <w:numPr>
          <w:ilvl w:val="0"/>
          <w:numId w:val="0"/>
        </w:numPr>
        <w:ind w:left="720"/>
        <w:rPr>
          <w:lang w:val="fr-FR"/>
        </w:rPr>
      </w:pPr>
    </w:p>
    <w:p w14:paraId="65E91BEF" w14:textId="40921D7A" w:rsidR="006A2076" w:rsidRPr="0043459F" w:rsidRDefault="006A2076" w:rsidP="0043459F">
      <w:pPr>
        <w:pStyle w:val="Cobra-Title1"/>
        <w:numPr>
          <w:ilvl w:val="0"/>
          <w:numId w:val="0"/>
        </w:numPr>
        <w:rPr>
          <w:lang w:val="fr-FR"/>
        </w:rPr>
      </w:pPr>
    </w:p>
    <w:sectPr w:rsidR="006A2076" w:rsidRPr="0043459F" w:rsidSect="007B3BD9">
      <w:footerReference w:type="default" r:id="rId17"/>
      <w:type w:val="continuous"/>
      <w:pgSz w:w="11906" w:h="16838"/>
      <w:pgMar w:top="1417" w:right="1417" w:bottom="1417" w:left="1417" w:header="708" w:footer="708" w:gutter="0"/>
      <w:pgBorders w:offsetFrom="page">
        <w:top w:val="single" w:sz="4" w:space="24" w:color="FFC000" w:themeColor="accent4"/>
        <w:left w:val="single" w:sz="4" w:space="24" w:color="FFC000" w:themeColor="accent4"/>
        <w:bottom w:val="single" w:sz="4" w:space="24" w:color="FFC000" w:themeColor="accent4"/>
        <w:right w:val="single" w:sz="4" w:space="24" w:color="FFC000" w:themeColor="accent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2D9BD" w14:textId="77777777" w:rsidR="003A0CF2" w:rsidRDefault="003A0CF2" w:rsidP="00353C27">
      <w:pPr>
        <w:spacing w:after="0" w:line="240" w:lineRule="auto"/>
      </w:pPr>
      <w:r>
        <w:separator/>
      </w:r>
    </w:p>
  </w:endnote>
  <w:endnote w:type="continuationSeparator" w:id="0">
    <w:p w14:paraId="62306564" w14:textId="77777777" w:rsidR="003A0CF2" w:rsidRDefault="003A0CF2" w:rsidP="00353C27">
      <w:pPr>
        <w:spacing w:after="0" w:line="240" w:lineRule="auto"/>
      </w:pPr>
      <w:r>
        <w:continuationSeparator/>
      </w:r>
    </w:p>
  </w:endnote>
  <w:endnote w:type="continuationNotice" w:id="1">
    <w:p w14:paraId="45CEB3E9" w14:textId="77777777" w:rsidR="003A0CF2" w:rsidRDefault="003A0C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lear Sans">
    <w:altName w:val="Calibri"/>
    <w:charset w:val="00"/>
    <w:family w:val="swiss"/>
    <w:pitch w:val="variable"/>
    <w:sig w:usb0="A00002EF" w:usb1="500078FB" w:usb2="00000008" w:usb3="00000000" w:csb0="0000019F" w:csb1="00000000"/>
  </w:font>
  <w:font w:name="Bitter">
    <w:altName w:val="Calibri"/>
    <w:panose1 w:val="00000000000000000000"/>
    <w:charset w:val="00"/>
    <w:family w:val="modern"/>
    <w:notTrueType/>
    <w:pitch w:val="variable"/>
    <w:sig w:usb0="00000207" w:usb1="00000000" w:usb2="00000000" w:usb3="00000000" w:csb0="000000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Prime Code">
    <w:altName w:val="Courier New"/>
    <w:charset w:val="00"/>
    <w:family w:val="modern"/>
    <w:pitch w:val="fixed"/>
    <w:sig w:usb0="00000007" w:usb1="00000000" w:usb2="00000000" w:usb3="00000000" w:csb0="00000093" w:csb1="00000000"/>
  </w:font>
  <w:font w:name="Clear Sans Light">
    <w:altName w:val="Calibri"/>
    <w:charset w:val="00"/>
    <w:family w:val="swiss"/>
    <w:pitch w:val="variable"/>
    <w:sig w:usb0="A00002EF" w:usb1="500078FB" w:usb2="00000008" w:usb3="00000000" w:csb0="0000019F" w:csb1="00000000"/>
  </w:font>
  <w:font w:name="Roboto">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3793061"/>
      <w:docPartObj>
        <w:docPartGallery w:val="Page Numbers (Bottom of Page)"/>
        <w:docPartUnique/>
      </w:docPartObj>
    </w:sdtPr>
    <w:sdtEndPr/>
    <w:sdtContent>
      <w:p w14:paraId="004B30AB" w14:textId="347BE609" w:rsidR="0011684C" w:rsidRDefault="0011684C">
        <w:pPr>
          <w:pStyle w:val="Pieddepage"/>
          <w:jc w:val="right"/>
        </w:pPr>
        <w:r>
          <w:fldChar w:fldCharType="begin"/>
        </w:r>
        <w:r>
          <w:instrText>PAGE   \* MERGEFORMAT</w:instrText>
        </w:r>
        <w:r>
          <w:fldChar w:fldCharType="separate"/>
        </w:r>
        <w:r>
          <w:rPr>
            <w:lang w:val="fr-FR"/>
          </w:rPr>
          <w:t>2</w:t>
        </w:r>
        <w:r>
          <w:fldChar w:fldCharType="end"/>
        </w:r>
      </w:p>
    </w:sdtContent>
  </w:sdt>
  <w:p w14:paraId="5E5C76E7" w14:textId="77777777" w:rsidR="0011684C" w:rsidRPr="00F129A3" w:rsidRDefault="0011684C" w:rsidP="006F7A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A537A" w14:textId="77777777" w:rsidR="003A0CF2" w:rsidRDefault="003A0CF2" w:rsidP="00353C27">
      <w:pPr>
        <w:spacing w:after="0" w:line="240" w:lineRule="auto"/>
      </w:pPr>
      <w:r>
        <w:separator/>
      </w:r>
    </w:p>
  </w:footnote>
  <w:footnote w:type="continuationSeparator" w:id="0">
    <w:p w14:paraId="13E4F5F0" w14:textId="77777777" w:rsidR="003A0CF2" w:rsidRDefault="003A0CF2" w:rsidP="00353C27">
      <w:pPr>
        <w:spacing w:after="0" w:line="240" w:lineRule="auto"/>
      </w:pPr>
      <w:r>
        <w:continuationSeparator/>
      </w:r>
    </w:p>
  </w:footnote>
  <w:footnote w:type="continuationNotice" w:id="1">
    <w:p w14:paraId="2625DC68" w14:textId="77777777" w:rsidR="003A0CF2" w:rsidRDefault="003A0CF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7CB6"/>
    <w:multiLevelType w:val="hybridMultilevel"/>
    <w:tmpl w:val="35B4CB22"/>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FC1752"/>
    <w:multiLevelType w:val="hybridMultilevel"/>
    <w:tmpl w:val="E3B2CB7E"/>
    <w:lvl w:ilvl="0" w:tplc="588C4FE6">
      <w:start w:val="1"/>
      <w:numFmt w:val="bullet"/>
      <w:pStyle w:val="Cobra-NormalTick"/>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0271EA"/>
    <w:multiLevelType w:val="hybridMultilevel"/>
    <w:tmpl w:val="CBB8CB00"/>
    <w:lvl w:ilvl="0" w:tplc="D7244066">
      <w:start w:val="1"/>
      <w:numFmt w:val="bullet"/>
      <w:lvlText w:val=""/>
      <w:lvlJc w:val="left"/>
      <w:pPr>
        <w:ind w:left="1428" w:hanging="360"/>
      </w:pPr>
      <w:rPr>
        <w:rFonts w:ascii="Wingdings 2" w:hAnsi="Wingdings 2"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0AB2066C"/>
    <w:multiLevelType w:val="hybridMultilevel"/>
    <w:tmpl w:val="DF8A2BB4"/>
    <w:lvl w:ilvl="0" w:tplc="023633F6">
      <w:start w:val="1"/>
      <w:numFmt w:val="upperRoman"/>
      <w:lvlText w:val="%1."/>
      <w:lvlJc w:val="left"/>
      <w:pPr>
        <w:ind w:left="1080" w:hanging="720"/>
      </w:pPr>
      <w:rPr>
        <w:rFonts w:ascii="Clear Sans" w:hAnsi="Clear Sans" w:cs="Clear San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CF7BCE"/>
    <w:multiLevelType w:val="hybridMultilevel"/>
    <w:tmpl w:val="1D0A4978"/>
    <w:lvl w:ilvl="0" w:tplc="0008849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0E4A68CC"/>
    <w:multiLevelType w:val="hybridMultilevel"/>
    <w:tmpl w:val="6966D0B0"/>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562191"/>
    <w:multiLevelType w:val="hybridMultilevel"/>
    <w:tmpl w:val="4CBE9650"/>
    <w:lvl w:ilvl="0" w:tplc="F8405180">
      <w:start w:val="1"/>
      <w:numFmt w:val="upperRoman"/>
      <w:lvlText w:val="%1."/>
      <w:lvlJc w:val="left"/>
      <w:pPr>
        <w:ind w:left="1080" w:hanging="720"/>
      </w:pPr>
      <w:rPr>
        <w:rFonts w:ascii="Bitter" w:hAnsi="Bitter"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77762FD"/>
    <w:multiLevelType w:val="hybridMultilevel"/>
    <w:tmpl w:val="8A3236C4"/>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89C2CB5"/>
    <w:multiLevelType w:val="hybridMultilevel"/>
    <w:tmpl w:val="A328E826"/>
    <w:lvl w:ilvl="0" w:tplc="F8405180">
      <w:start w:val="1"/>
      <w:numFmt w:val="upperRoman"/>
      <w:lvlText w:val="%1."/>
      <w:lvlJc w:val="left"/>
      <w:pPr>
        <w:ind w:left="1080" w:hanging="720"/>
      </w:pPr>
      <w:rPr>
        <w:rFonts w:ascii="Bitter" w:hAnsi="Bitter"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57913F9"/>
    <w:multiLevelType w:val="hybridMultilevel"/>
    <w:tmpl w:val="8C2012C4"/>
    <w:lvl w:ilvl="0" w:tplc="9A4CE062">
      <w:start w:val="1"/>
      <w:numFmt w:val="upperRoman"/>
      <w:lvlText w:val="%1."/>
      <w:lvlJc w:val="left"/>
      <w:pPr>
        <w:ind w:left="1080" w:hanging="720"/>
      </w:pPr>
      <w:rPr>
        <w:rFonts w:ascii="Clear Sans" w:hAnsi="Clear Sans" w:cs="Clear San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7132381"/>
    <w:multiLevelType w:val="hybridMultilevel"/>
    <w:tmpl w:val="A76C631A"/>
    <w:lvl w:ilvl="0" w:tplc="D724406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EDE0F4F"/>
    <w:multiLevelType w:val="hybridMultilevel"/>
    <w:tmpl w:val="269A4BCA"/>
    <w:lvl w:ilvl="0" w:tplc="7C96F2E4">
      <w:start w:val="1"/>
      <w:numFmt w:val="upperRoman"/>
      <w:pStyle w:val="Cobra-Title1"/>
      <w:lvlText w:val="%1."/>
      <w:lvlJc w:val="left"/>
      <w:pPr>
        <w:ind w:left="1080" w:hanging="720"/>
      </w:pPr>
      <w:rPr>
        <w:rFonts w:ascii="Bitter" w:hAnsi="Bitter" w:hint="default"/>
        <w:sz w:val="24"/>
        <w:szCs w:val="24"/>
      </w:rPr>
    </w:lvl>
    <w:lvl w:ilvl="1" w:tplc="0DF82052">
      <w:start w:val="1"/>
      <w:numFmt w:val="lowerLetter"/>
      <w:pStyle w:val="Cobra-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5103B9F"/>
    <w:multiLevelType w:val="hybridMultilevel"/>
    <w:tmpl w:val="F556718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787F726C"/>
    <w:multiLevelType w:val="hybridMultilevel"/>
    <w:tmpl w:val="ED965374"/>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F117B16"/>
    <w:multiLevelType w:val="hybridMultilevel"/>
    <w:tmpl w:val="4B882CB6"/>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11"/>
  </w:num>
  <w:num w:numId="5">
    <w:abstractNumId w:val="7"/>
  </w:num>
  <w:num w:numId="6">
    <w:abstractNumId w:val="13"/>
  </w:num>
  <w:num w:numId="7">
    <w:abstractNumId w:val="6"/>
  </w:num>
  <w:num w:numId="8">
    <w:abstractNumId w:val="2"/>
  </w:num>
  <w:num w:numId="9">
    <w:abstractNumId w:val="8"/>
  </w:num>
  <w:num w:numId="10">
    <w:abstractNumId w:val="0"/>
  </w:num>
  <w:num w:numId="11">
    <w:abstractNumId w:val="12"/>
  </w:num>
  <w:num w:numId="12">
    <w:abstractNumId w:val="14"/>
  </w:num>
  <w:num w:numId="13">
    <w:abstractNumId w:val="5"/>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7E"/>
    <w:rsid w:val="00001322"/>
    <w:rsid w:val="000033A9"/>
    <w:rsid w:val="0001255F"/>
    <w:rsid w:val="00013516"/>
    <w:rsid w:val="00016700"/>
    <w:rsid w:val="00033FC1"/>
    <w:rsid w:val="00034D7E"/>
    <w:rsid w:val="00035CFF"/>
    <w:rsid w:val="00046430"/>
    <w:rsid w:val="00052C7E"/>
    <w:rsid w:val="00053409"/>
    <w:rsid w:val="000572E1"/>
    <w:rsid w:val="0005738F"/>
    <w:rsid w:val="0006200F"/>
    <w:rsid w:val="00062403"/>
    <w:rsid w:val="0006276F"/>
    <w:rsid w:val="00063547"/>
    <w:rsid w:val="00071D45"/>
    <w:rsid w:val="000731AB"/>
    <w:rsid w:val="0008235C"/>
    <w:rsid w:val="0008434F"/>
    <w:rsid w:val="0008553F"/>
    <w:rsid w:val="000874D8"/>
    <w:rsid w:val="0009393E"/>
    <w:rsid w:val="00095D4E"/>
    <w:rsid w:val="000A06E1"/>
    <w:rsid w:val="000A2C02"/>
    <w:rsid w:val="000A37BA"/>
    <w:rsid w:val="000A4B1F"/>
    <w:rsid w:val="000A7CB0"/>
    <w:rsid w:val="000B1BEF"/>
    <w:rsid w:val="000B1C4C"/>
    <w:rsid w:val="000B494D"/>
    <w:rsid w:val="000B630A"/>
    <w:rsid w:val="000B680A"/>
    <w:rsid w:val="000D2230"/>
    <w:rsid w:val="000D6FE9"/>
    <w:rsid w:val="000E109E"/>
    <w:rsid w:val="000E38C7"/>
    <w:rsid w:val="000E490F"/>
    <w:rsid w:val="000E596E"/>
    <w:rsid w:val="000E64AE"/>
    <w:rsid w:val="000E770E"/>
    <w:rsid w:val="000F13BD"/>
    <w:rsid w:val="000F3FEA"/>
    <w:rsid w:val="00100D9A"/>
    <w:rsid w:val="00100ECF"/>
    <w:rsid w:val="00103A7A"/>
    <w:rsid w:val="00110AD0"/>
    <w:rsid w:val="001138AA"/>
    <w:rsid w:val="00114876"/>
    <w:rsid w:val="0011684C"/>
    <w:rsid w:val="00121B41"/>
    <w:rsid w:val="00125872"/>
    <w:rsid w:val="00132975"/>
    <w:rsid w:val="00134823"/>
    <w:rsid w:val="0014222F"/>
    <w:rsid w:val="001427EB"/>
    <w:rsid w:val="0014324F"/>
    <w:rsid w:val="00144259"/>
    <w:rsid w:val="001448E2"/>
    <w:rsid w:val="0014674C"/>
    <w:rsid w:val="0015137C"/>
    <w:rsid w:val="00152D45"/>
    <w:rsid w:val="0016201F"/>
    <w:rsid w:val="00166A11"/>
    <w:rsid w:val="00173D27"/>
    <w:rsid w:val="00176A7C"/>
    <w:rsid w:val="00184109"/>
    <w:rsid w:val="001850BC"/>
    <w:rsid w:val="001905F8"/>
    <w:rsid w:val="0019223D"/>
    <w:rsid w:val="00192E8B"/>
    <w:rsid w:val="001930D9"/>
    <w:rsid w:val="001936F1"/>
    <w:rsid w:val="00195B1B"/>
    <w:rsid w:val="001972A1"/>
    <w:rsid w:val="00197879"/>
    <w:rsid w:val="001A0CDB"/>
    <w:rsid w:val="001A443F"/>
    <w:rsid w:val="001B5491"/>
    <w:rsid w:val="001B6FF7"/>
    <w:rsid w:val="001C4FB8"/>
    <w:rsid w:val="001C55B7"/>
    <w:rsid w:val="001C5B23"/>
    <w:rsid w:val="001C5F15"/>
    <w:rsid w:val="001C6816"/>
    <w:rsid w:val="001C7BEF"/>
    <w:rsid w:val="001D55D8"/>
    <w:rsid w:val="001D6043"/>
    <w:rsid w:val="001E00B4"/>
    <w:rsid w:val="001E02DA"/>
    <w:rsid w:val="001E10C0"/>
    <w:rsid w:val="001E245D"/>
    <w:rsid w:val="001F05EC"/>
    <w:rsid w:val="001F18E4"/>
    <w:rsid w:val="001F2244"/>
    <w:rsid w:val="001F52D1"/>
    <w:rsid w:val="001F612A"/>
    <w:rsid w:val="001F635C"/>
    <w:rsid w:val="00201328"/>
    <w:rsid w:val="00206410"/>
    <w:rsid w:val="00206876"/>
    <w:rsid w:val="0020762A"/>
    <w:rsid w:val="002161D2"/>
    <w:rsid w:val="00224336"/>
    <w:rsid w:val="00230C59"/>
    <w:rsid w:val="00247D8E"/>
    <w:rsid w:val="00257AF9"/>
    <w:rsid w:val="00260611"/>
    <w:rsid w:val="0026342B"/>
    <w:rsid w:val="00270E31"/>
    <w:rsid w:val="002711F9"/>
    <w:rsid w:val="002773C7"/>
    <w:rsid w:val="002823DD"/>
    <w:rsid w:val="00283CE7"/>
    <w:rsid w:val="002904A8"/>
    <w:rsid w:val="002924C1"/>
    <w:rsid w:val="00293507"/>
    <w:rsid w:val="002961CE"/>
    <w:rsid w:val="002A0643"/>
    <w:rsid w:val="002A2102"/>
    <w:rsid w:val="002A525A"/>
    <w:rsid w:val="002B01F9"/>
    <w:rsid w:val="002B2043"/>
    <w:rsid w:val="002B3A60"/>
    <w:rsid w:val="002B7F23"/>
    <w:rsid w:val="002C4D55"/>
    <w:rsid w:val="002C6D11"/>
    <w:rsid w:val="002D6C2A"/>
    <w:rsid w:val="002D7132"/>
    <w:rsid w:val="002E47A2"/>
    <w:rsid w:val="002E761E"/>
    <w:rsid w:val="002F3B1F"/>
    <w:rsid w:val="002F3B6E"/>
    <w:rsid w:val="002F5952"/>
    <w:rsid w:val="0030050A"/>
    <w:rsid w:val="00300526"/>
    <w:rsid w:val="003027B8"/>
    <w:rsid w:val="003153D8"/>
    <w:rsid w:val="00315515"/>
    <w:rsid w:val="003173D1"/>
    <w:rsid w:val="00323A21"/>
    <w:rsid w:val="003250EC"/>
    <w:rsid w:val="003260F3"/>
    <w:rsid w:val="0032622C"/>
    <w:rsid w:val="003271B1"/>
    <w:rsid w:val="003343FF"/>
    <w:rsid w:val="00336337"/>
    <w:rsid w:val="003365C4"/>
    <w:rsid w:val="00351BBC"/>
    <w:rsid w:val="00353C27"/>
    <w:rsid w:val="00353DAD"/>
    <w:rsid w:val="00355C01"/>
    <w:rsid w:val="00355FEC"/>
    <w:rsid w:val="00357972"/>
    <w:rsid w:val="00360C28"/>
    <w:rsid w:val="00364534"/>
    <w:rsid w:val="00366CCA"/>
    <w:rsid w:val="00370337"/>
    <w:rsid w:val="00373257"/>
    <w:rsid w:val="00375297"/>
    <w:rsid w:val="003864D0"/>
    <w:rsid w:val="003911FC"/>
    <w:rsid w:val="0039336D"/>
    <w:rsid w:val="00393EF0"/>
    <w:rsid w:val="00397923"/>
    <w:rsid w:val="00397A2F"/>
    <w:rsid w:val="003A0CF2"/>
    <w:rsid w:val="003A0F8E"/>
    <w:rsid w:val="003A227E"/>
    <w:rsid w:val="003A3EC6"/>
    <w:rsid w:val="003A3F0D"/>
    <w:rsid w:val="003A5C8D"/>
    <w:rsid w:val="003A7D7D"/>
    <w:rsid w:val="003B0D8F"/>
    <w:rsid w:val="003B1B93"/>
    <w:rsid w:val="003B442D"/>
    <w:rsid w:val="003B49AC"/>
    <w:rsid w:val="003B4D21"/>
    <w:rsid w:val="003C0F0F"/>
    <w:rsid w:val="003C34CB"/>
    <w:rsid w:val="003C4339"/>
    <w:rsid w:val="003C4498"/>
    <w:rsid w:val="003D04E4"/>
    <w:rsid w:val="003D3533"/>
    <w:rsid w:val="003D5F26"/>
    <w:rsid w:val="003E0117"/>
    <w:rsid w:val="003E0F57"/>
    <w:rsid w:val="003E368C"/>
    <w:rsid w:val="003E6ED0"/>
    <w:rsid w:val="003E712D"/>
    <w:rsid w:val="003F2402"/>
    <w:rsid w:val="003F3D28"/>
    <w:rsid w:val="003F4136"/>
    <w:rsid w:val="00402D84"/>
    <w:rsid w:val="00405810"/>
    <w:rsid w:val="00407614"/>
    <w:rsid w:val="004101F3"/>
    <w:rsid w:val="004103C1"/>
    <w:rsid w:val="00414DE2"/>
    <w:rsid w:val="004200F6"/>
    <w:rsid w:val="0043308A"/>
    <w:rsid w:val="0043459F"/>
    <w:rsid w:val="004367CB"/>
    <w:rsid w:val="00436CF4"/>
    <w:rsid w:val="00442C45"/>
    <w:rsid w:val="004458DD"/>
    <w:rsid w:val="004476D7"/>
    <w:rsid w:val="00450067"/>
    <w:rsid w:val="004532D0"/>
    <w:rsid w:val="0046555F"/>
    <w:rsid w:val="00472A25"/>
    <w:rsid w:val="00473120"/>
    <w:rsid w:val="00473424"/>
    <w:rsid w:val="004752BF"/>
    <w:rsid w:val="004776DE"/>
    <w:rsid w:val="00481FBD"/>
    <w:rsid w:val="00487782"/>
    <w:rsid w:val="00490145"/>
    <w:rsid w:val="004925FA"/>
    <w:rsid w:val="00495A82"/>
    <w:rsid w:val="00495B04"/>
    <w:rsid w:val="004B09AF"/>
    <w:rsid w:val="004B4729"/>
    <w:rsid w:val="004C0041"/>
    <w:rsid w:val="004C07BD"/>
    <w:rsid w:val="004C1F45"/>
    <w:rsid w:val="004C2FC2"/>
    <w:rsid w:val="004C3966"/>
    <w:rsid w:val="004C62C4"/>
    <w:rsid w:val="004D05C3"/>
    <w:rsid w:val="004D06B4"/>
    <w:rsid w:val="004D5A66"/>
    <w:rsid w:val="004E0DF7"/>
    <w:rsid w:val="004E53A4"/>
    <w:rsid w:val="004E5734"/>
    <w:rsid w:val="004F3DFD"/>
    <w:rsid w:val="00503933"/>
    <w:rsid w:val="005052E6"/>
    <w:rsid w:val="005052EA"/>
    <w:rsid w:val="005059EE"/>
    <w:rsid w:val="00506583"/>
    <w:rsid w:val="0051483E"/>
    <w:rsid w:val="00514C64"/>
    <w:rsid w:val="0051504B"/>
    <w:rsid w:val="005203B8"/>
    <w:rsid w:val="0052253D"/>
    <w:rsid w:val="00525F6F"/>
    <w:rsid w:val="00526773"/>
    <w:rsid w:val="00540E11"/>
    <w:rsid w:val="00541AF5"/>
    <w:rsid w:val="0054549E"/>
    <w:rsid w:val="00551D17"/>
    <w:rsid w:val="00560DC1"/>
    <w:rsid w:val="00563B2D"/>
    <w:rsid w:val="00565587"/>
    <w:rsid w:val="005719F4"/>
    <w:rsid w:val="00573C91"/>
    <w:rsid w:val="005828C3"/>
    <w:rsid w:val="00583263"/>
    <w:rsid w:val="00583501"/>
    <w:rsid w:val="00583787"/>
    <w:rsid w:val="00584D0C"/>
    <w:rsid w:val="005857C3"/>
    <w:rsid w:val="005938F1"/>
    <w:rsid w:val="005948AE"/>
    <w:rsid w:val="00594958"/>
    <w:rsid w:val="005974F8"/>
    <w:rsid w:val="005A17A3"/>
    <w:rsid w:val="005A1D04"/>
    <w:rsid w:val="005A518F"/>
    <w:rsid w:val="005A71E8"/>
    <w:rsid w:val="005B09F8"/>
    <w:rsid w:val="005B5CE1"/>
    <w:rsid w:val="005B5E05"/>
    <w:rsid w:val="005C40EA"/>
    <w:rsid w:val="005C51F1"/>
    <w:rsid w:val="005C6924"/>
    <w:rsid w:val="005C7AB6"/>
    <w:rsid w:val="005D067C"/>
    <w:rsid w:val="005D551E"/>
    <w:rsid w:val="005E0FDF"/>
    <w:rsid w:val="005E1AD9"/>
    <w:rsid w:val="005E412C"/>
    <w:rsid w:val="005E5FA6"/>
    <w:rsid w:val="005F02DC"/>
    <w:rsid w:val="005F3EC5"/>
    <w:rsid w:val="005F435F"/>
    <w:rsid w:val="005F5018"/>
    <w:rsid w:val="005F6256"/>
    <w:rsid w:val="00601F48"/>
    <w:rsid w:val="00613826"/>
    <w:rsid w:val="00613CF8"/>
    <w:rsid w:val="00617664"/>
    <w:rsid w:val="00620D5E"/>
    <w:rsid w:val="006258DA"/>
    <w:rsid w:val="00630EAC"/>
    <w:rsid w:val="00631F54"/>
    <w:rsid w:val="006334D5"/>
    <w:rsid w:val="006337E6"/>
    <w:rsid w:val="006338A7"/>
    <w:rsid w:val="00640896"/>
    <w:rsid w:val="00645CDB"/>
    <w:rsid w:val="00654B7A"/>
    <w:rsid w:val="00655CFA"/>
    <w:rsid w:val="006560C2"/>
    <w:rsid w:val="00661100"/>
    <w:rsid w:val="0066244A"/>
    <w:rsid w:val="00663A53"/>
    <w:rsid w:val="00665281"/>
    <w:rsid w:val="00673659"/>
    <w:rsid w:val="0067408C"/>
    <w:rsid w:val="00677FD7"/>
    <w:rsid w:val="00683829"/>
    <w:rsid w:val="006840F3"/>
    <w:rsid w:val="00686EB0"/>
    <w:rsid w:val="0069023E"/>
    <w:rsid w:val="006925EA"/>
    <w:rsid w:val="00692E3C"/>
    <w:rsid w:val="0069535D"/>
    <w:rsid w:val="006A1656"/>
    <w:rsid w:val="006A1DE7"/>
    <w:rsid w:val="006A2076"/>
    <w:rsid w:val="006A34D7"/>
    <w:rsid w:val="006A3548"/>
    <w:rsid w:val="006B01FE"/>
    <w:rsid w:val="006B1399"/>
    <w:rsid w:val="006C01F5"/>
    <w:rsid w:val="006C63CB"/>
    <w:rsid w:val="006D0C5A"/>
    <w:rsid w:val="006D1D26"/>
    <w:rsid w:val="006D301C"/>
    <w:rsid w:val="006D3E22"/>
    <w:rsid w:val="006D45DF"/>
    <w:rsid w:val="006E0455"/>
    <w:rsid w:val="006E0B2B"/>
    <w:rsid w:val="006E0F7A"/>
    <w:rsid w:val="006E1E70"/>
    <w:rsid w:val="006E30C4"/>
    <w:rsid w:val="006E4D14"/>
    <w:rsid w:val="006F2768"/>
    <w:rsid w:val="006F364C"/>
    <w:rsid w:val="006F4429"/>
    <w:rsid w:val="006F585F"/>
    <w:rsid w:val="006F67DC"/>
    <w:rsid w:val="006F7554"/>
    <w:rsid w:val="006F7A13"/>
    <w:rsid w:val="00700BFA"/>
    <w:rsid w:val="00701F9B"/>
    <w:rsid w:val="0070554E"/>
    <w:rsid w:val="0070583B"/>
    <w:rsid w:val="00706327"/>
    <w:rsid w:val="00707905"/>
    <w:rsid w:val="00710C90"/>
    <w:rsid w:val="007160B1"/>
    <w:rsid w:val="00721FE7"/>
    <w:rsid w:val="00724793"/>
    <w:rsid w:val="00724BC3"/>
    <w:rsid w:val="00724D63"/>
    <w:rsid w:val="007300A3"/>
    <w:rsid w:val="007335B9"/>
    <w:rsid w:val="00736E0E"/>
    <w:rsid w:val="00740B59"/>
    <w:rsid w:val="0074145B"/>
    <w:rsid w:val="0074506D"/>
    <w:rsid w:val="00753D34"/>
    <w:rsid w:val="00760A98"/>
    <w:rsid w:val="00760B52"/>
    <w:rsid w:val="007675F1"/>
    <w:rsid w:val="00771983"/>
    <w:rsid w:val="00772B06"/>
    <w:rsid w:val="0077421C"/>
    <w:rsid w:val="007834E1"/>
    <w:rsid w:val="00783D1D"/>
    <w:rsid w:val="007978E3"/>
    <w:rsid w:val="007A3C44"/>
    <w:rsid w:val="007B1AAF"/>
    <w:rsid w:val="007B3BD9"/>
    <w:rsid w:val="007B5B9C"/>
    <w:rsid w:val="007C1EA4"/>
    <w:rsid w:val="007C4B50"/>
    <w:rsid w:val="007C7BA6"/>
    <w:rsid w:val="007D48E5"/>
    <w:rsid w:val="007E07A3"/>
    <w:rsid w:val="007E0CF3"/>
    <w:rsid w:val="007E5DCE"/>
    <w:rsid w:val="007E6B62"/>
    <w:rsid w:val="007E747E"/>
    <w:rsid w:val="007F28CE"/>
    <w:rsid w:val="007F39CE"/>
    <w:rsid w:val="007F406B"/>
    <w:rsid w:val="007F56C9"/>
    <w:rsid w:val="0080171B"/>
    <w:rsid w:val="00802526"/>
    <w:rsid w:val="0080256C"/>
    <w:rsid w:val="0080345B"/>
    <w:rsid w:val="008040E2"/>
    <w:rsid w:val="00814A09"/>
    <w:rsid w:val="00814A9B"/>
    <w:rsid w:val="00814BE1"/>
    <w:rsid w:val="00814FA5"/>
    <w:rsid w:val="008202C6"/>
    <w:rsid w:val="00820942"/>
    <w:rsid w:val="00821C5B"/>
    <w:rsid w:val="00824003"/>
    <w:rsid w:val="00825793"/>
    <w:rsid w:val="00826199"/>
    <w:rsid w:val="00831822"/>
    <w:rsid w:val="008319B6"/>
    <w:rsid w:val="00836067"/>
    <w:rsid w:val="008443DB"/>
    <w:rsid w:val="008450B4"/>
    <w:rsid w:val="008464CB"/>
    <w:rsid w:val="008472C9"/>
    <w:rsid w:val="00852105"/>
    <w:rsid w:val="00853703"/>
    <w:rsid w:val="008541AE"/>
    <w:rsid w:val="00863A23"/>
    <w:rsid w:val="00864FCF"/>
    <w:rsid w:val="008659E5"/>
    <w:rsid w:val="00866AEF"/>
    <w:rsid w:val="00873781"/>
    <w:rsid w:val="0087772A"/>
    <w:rsid w:val="0088015D"/>
    <w:rsid w:val="008837B5"/>
    <w:rsid w:val="00884382"/>
    <w:rsid w:val="008853A0"/>
    <w:rsid w:val="008913A7"/>
    <w:rsid w:val="00891E07"/>
    <w:rsid w:val="0089279F"/>
    <w:rsid w:val="00893854"/>
    <w:rsid w:val="00895736"/>
    <w:rsid w:val="008972FC"/>
    <w:rsid w:val="008A0D3A"/>
    <w:rsid w:val="008A1216"/>
    <w:rsid w:val="008A1BE3"/>
    <w:rsid w:val="008A228B"/>
    <w:rsid w:val="008B08D7"/>
    <w:rsid w:val="008B354B"/>
    <w:rsid w:val="008B3BB9"/>
    <w:rsid w:val="008B51E3"/>
    <w:rsid w:val="008B5A34"/>
    <w:rsid w:val="008C407B"/>
    <w:rsid w:val="008C4750"/>
    <w:rsid w:val="008C4A43"/>
    <w:rsid w:val="008C5EBC"/>
    <w:rsid w:val="008C612C"/>
    <w:rsid w:val="008D18C9"/>
    <w:rsid w:val="008D223E"/>
    <w:rsid w:val="008D2AA4"/>
    <w:rsid w:val="008D4ACF"/>
    <w:rsid w:val="008E64F8"/>
    <w:rsid w:val="008E7C8A"/>
    <w:rsid w:val="008F2CF8"/>
    <w:rsid w:val="008F3821"/>
    <w:rsid w:val="008F53B1"/>
    <w:rsid w:val="008F6B94"/>
    <w:rsid w:val="009027F1"/>
    <w:rsid w:val="0090737D"/>
    <w:rsid w:val="00911274"/>
    <w:rsid w:val="00916E13"/>
    <w:rsid w:val="00920EB9"/>
    <w:rsid w:val="00924D44"/>
    <w:rsid w:val="00931D78"/>
    <w:rsid w:val="009373DD"/>
    <w:rsid w:val="0094051B"/>
    <w:rsid w:val="00946456"/>
    <w:rsid w:val="00953BCF"/>
    <w:rsid w:val="0095418B"/>
    <w:rsid w:val="00956FEA"/>
    <w:rsid w:val="009629E5"/>
    <w:rsid w:val="00963D66"/>
    <w:rsid w:val="00964892"/>
    <w:rsid w:val="00965C9C"/>
    <w:rsid w:val="0097205A"/>
    <w:rsid w:val="00973ECF"/>
    <w:rsid w:val="00974A84"/>
    <w:rsid w:val="00982CB8"/>
    <w:rsid w:val="009856BC"/>
    <w:rsid w:val="00987585"/>
    <w:rsid w:val="0099172C"/>
    <w:rsid w:val="009928FE"/>
    <w:rsid w:val="00993452"/>
    <w:rsid w:val="009A1055"/>
    <w:rsid w:val="009A3566"/>
    <w:rsid w:val="009A4F3D"/>
    <w:rsid w:val="009A6666"/>
    <w:rsid w:val="009A6703"/>
    <w:rsid w:val="009B020C"/>
    <w:rsid w:val="009B1DA5"/>
    <w:rsid w:val="009B5CF5"/>
    <w:rsid w:val="009C17BC"/>
    <w:rsid w:val="009C1FE2"/>
    <w:rsid w:val="009C2BFA"/>
    <w:rsid w:val="009C6225"/>
    <w:rsid w:val="009C770D"/>
    <w:rsid w:val="009D1B2B"/>
    <w:rsid w:val="009D3991"/>
    <w:rsid w:val="009D3EAD"/>
    <w:rsid w:val="009D4382"/>
    <w:rsid w:val="009D6C34"/>
    <w:rsid w:val="009E3022"/>
    <w:rsid w:val="009E4203"/>
    <w:rsid w:val="009E58E1"/>
    <w:rsid w:val="009E659F"/>
    <w:rsid w:val="009F02D2"/>
    <w:rsid w:val="009F34B8"/>
    <w:rsid w:val="009F68BF"/>
    <w:rsid w:val="009F69B1"/>
    <w:rsid w:val="00A108BB"/>
    <w:rsid w:val="00A1208B"/>
    <w:rsid w:val="00A14AAE"/>
    <w:rsid w:val="00A15F66"/>
    <w:rsid w:val="00A16368"/>
    <w:rsid w:val="00A22F18"/>
    <w:rsid w:val="00A24B96"/>
    <w:rsid w:val="00A32C23"/>
    <w:rsid w:val="00A33520"/>
    <w:rsid w:val="00A4290C"/>
    <w:rsid w:val="00A42B13"/>
    <w:rsid w:val="00A4765B"/>
    <w:rsid w:val="00A5046A"/>
    <w:rsid w:val="00A50AD2"/>
    <w:rsid w:val="00A538D6"/>
    <w:rsid w:val="00A53B54"/>
    <w:rsid w:val="00A53F29"/>
    <w:rsid w:val="00A5584A"/>
    <w:rsid w:val="00A634FD"/>
    <w:rsid w:val="00A661C2"/>
    <w:rsid w:val="00A6624B"/>
    <w:rsid w:val="00A71575"/>
    <w:rsid w:val="00A81600"/>
    <w:rsid w:val="00A82289"/>
    <w:rsid w:val="00A8574A"/>
    <w:rsid w:val="00A90B72"/>
    <w:rsid w:val="00A9151A"/>
    <w:rsid w:val="00AA0CAC"/>
    <w:rsid w:val="00AA5984"/>
    <w:rsid w:val="00AA63E1"/>
    <w:rsid w:val="00AA7C4D"/>
    <w:rsid w:val="00AB2509"/>
    <w:rsid w:val="00AB291B"/>
    <w:rsid w:val="00AB3894"/>
    <w:rsid w:val="00AB45A6"/>
    <w:rsid w:val="00AB6FD2"/>
    <w:rsid w:val="00AC34BB"/>
    <w:rsid w:val="00AC4A87"/>
    <w:rsid w:val="00AC785A"/>
    <w:rsid w:val="00AD0AF6"/>
    <w:rsid w:val="00AD2FF5"/>
    <w:rsid w:val="00AD348F"/>
    <w:rsid w:val="00AD43A0"/>
    <w:rsid w:val="00AD7BDC"/>
    <w:rsid w:val="00AE2FEF"/>
    <w:rsid w:val="00AE76DE"/>
    <w:rsid w:val="00AF1074"/>
    <w:rsid w:val="00AF4FFE"/>
    <w:rsid w:val="00AF7B56"/>
    <w:rsid w:val="00B002A4"/>
    <w:rsid w:val="00B06149"/>
    <w:rsid w:val="00B061F4"/>
    <w:rsid w:val="00B068A6"/>
    <w:rsid w:val="00B126ED"/>
    <w:rsid w:val="00B13D9F"/>
    <w:rsid w:val="00B206D2"/>
    <w:rsid w:val="00B23F74"/>
    <w:rsid w:val="00B259D8"/>
    <w:rsid w:val="00B30258"/>
    <w:rsid w:val="00B30DFE"/>
    <w:rsid w:val="00B313FA"/>
    <w:rsid w:val="00B35E92"/>
    <w:rsid w:val="00B36053"/>
    <w:rsid w:val="00B428C8"/>
    <w:rsid w:val="00B45593"/>
    <w:rsid w:val="00B471C2"/>
    <w:rsid w:val="00B516B9"/>
    <w:rsid w:val="00B57A80"/>
    <w:rsid w:val="00B64793"/>
    <w:rsid w:val="00B716F0"/>
    <w:rsid w:val="00B7250B"/>
    <w:rsid w:val="00B74FD1"/>
    <w:rsid w:val="00B818CF"/>
    <w:rsid w:val="00B82942"/>
    <w:rsid w:val="00B83AE1"/>
    <w:rsid w:val="00B84FE6"/>
    <w:rsid w:val="00B914CF"/>
    <w:rsid w:val="00B92EE4"/>
    <w:rsid w:val="00B937AE"/>
    <w:rsid w:val="00B93CBE"/>
    <w:rsid w:val="00B95E75"/>
    <w:rsid w:val="00B975D6"/>
    <w:rsid w:val="00BA5BDA"/>
    <w:rsid w:val="00BA6F95"/>
    <w:rsid w:val="00BB0698"/>
    <w:rsid w:val="00BB2E0D"/>
    <w:rsid w:val="00BB4052"/>
    <w:rsid w:val="00BB42D3"/>
    <w:rsid w:val="00BB432B"/>
    <w:rsid w:val="00BB7C52"/>
    <w:rsid w:val="00BC486B"/>
    <w:rsid w:val="00BC5D4B"/>
    <w:rsid w:val="00BC5E87"/>
    <w:rsid w:val="00BC7127"/>
    <w:rsid w:val="00BD379F"/>
    <w:rsid w:val="00BD4AA0"/>
    <w:rsid w:val="00BD7BD3"/>
    <w:rsid w:val="00BE0E99"/>
    <w:rsid w:val="00BE3B08"/>
    <w:rsid w:val="00BE6A0B"/>
    <w:rsid w:val="00BF36C4"/>
    <w:rsid w:val="00BF5537"/>
    <w:rsid w:val="00BF6409"/>
    <w:rsid w:val="00C02739"/>
    <w:rsid w:val="00C04EB5"/>
    <w:rsid w:val="00C05AB9"/>
    <w:rsid w:val="00C067A3"/>
    <w:rsid w:val="00C165B0"/>
    <w:rsid w:val="00C17752"/>
    <w:rsid w:val="00C22D3E"/>
    <w:rsid w:val="00C24AE3"/>
    <w:rsid w:val="00C26A06"/>
    <w:rsid w:val="00C2773F"/>
    <w:rsid w:val="00C30FB5"/>
    <w:rsid w:val="00C32966"/>
    <w:rsid w:val="00C37D01"/>
    <w:rsid w:val="00C54D73"/>
    <w:rsid w:val="00C64E8A"/>
    <w:rsid w:val="00C654B9"/>
    <w:rsid w:val="00C65B71"/>
    <w:rsid w:val="00C70F02"/>
    <w:rsid w:val="00C767A0"/>
    <w:rsid w:val="00C857F6"/>
    <w:rsid w:val="00C865A8"/>
    <w:rsid w:val="00CA0569"/>
    <w:rsid w:val="00CA0B9B"/>
    <w:rsid w:val="00CB04C5"/>
    <w:rsid w:val="00CB2907"/>
    <w:rsid w:val="00CC0804"/>
    <w:rsid w:val="00CC2F6D"/>
    <w:rsid w:val="00CC3FB4"/>
    <w:rsid w:val="00CD1C60"/>
    <w:rsid w:val="00CD6856"/>
    <w:rsid w:val="00CD6A13"/>
    <w:rsid w:val="00CE0211"/>
    <w:rsid w:val="00CF1810"/>
    <w:rsid w:val="00CF53F1"/>
    <w:rsid w:val="00D01A45"/>
    <w:rsid w:val="00D05284"/>
    <w:rsid w:val="00D05859"/>
    <w:rsid w:val="00D101B5"/>
    <w:rsid w:val="00D112BE"/>
    <w:rsid w:val="00D121C4"/>
    <w:rsid w:val="00D15B72"/>
    <w:rsid w:val="00D15E41"/>
    <w:rsid w:val="00D161A7"/>
    <w:rsid w:val="00D2123C"/>
    <w:rsid w:val="00D2164F"/>
    <w:rsid w:val="00D233B1"/>
    <w:rsid w:val="00D24F83"/>
    <w:rsid w:val="00D27BED"/>
    <w:rsid w:val="00D34CDB"/>
    <w:rsid w:val="00D401AF"/>
    <w:rsid w:val="00D45A08"/>
    <w:rsid w:val="00D46527"/>
    <w:rsid w:val="00D46D7D"/>
    <w:rsid w:val="00D54621"/>
    <w:rsid w:val="00D55CCE"/>
    <w:rsid w:val="00D62462"/>
    <w:rsid w:val="00D6506E"/>
    <w:rsid w:val="00D7065B"/>
    <w:rsid w:val="00D8047B"/>
    <w:rsid w:val="00D8523F"/>
    <w:rsid w:val="00D85B29"/>
    <w:rsid w:val="00D876D0"/>
    <w:rsid w:val="00D901F5"/>
    <w:rsid w:val="00D925E6"/>
    <w:rsid w:val="00D926E8"/>
    <w:rsid w:val="00D95AA7"/>
    <w:rsid w:val="00DA08D0"/>
    <w:rsid w:val="00DA65F3"/>
    <w:rsid w:val="00DB0E8D"/>
    <w:rsid w:val="00DB119A"/>
    <w:rsid w:val="00DC03B8"/>
    <w:rsid w:val="00DC1152"/>
    <w:rsid w:val="00DC1A92"/>
    <w:rsid w:val="00DC3B9C"/>
    <w:rsid w:val="00DC4358"/>
    <w:rsid w:val="00DD3324"/>
    <w:rsid w:val="00DD354B"/>
    <w:rsid w:val="00DD4D4E"/>
    <w:rsid w:val="00DD5101"/>
    <w:rsid w:val="00DD601C"/>
    <w:rsid w:val="00DE1E85"/>
    <w:rsid w:val="00DE467A"/>
    <w:rsid w:val="00DF02D4"/>
    <w:rsid w:val="00DF329C"/>
    <w:rsid w:val="00DF560C"/>
    <w:rsid w:val="00DF7E20"/>
    <w:rsid w:val="00E00405"/>
    <w:rsid w:val="00E006FE"/>
    <w:rsid w:val="00E01AFF"/>
    <w:rsid w:val="00E05D05"/>
    <w:rsid w:val="00E06D68"/>
    <w:rsid w:val="00E07400"/>
    <w:rsid w:val="00E077D1"/>
    <w:rsid w:val="00E1226E"/>
    <w:rsid w:val="00E149F8"/>
    <w:rsid w:val="00E16150"/>
    <w:rsid w:val="00E227D3"/>
    <w:rsid w:val="00E26139"/>
    <w:rsid w:val="00E26773"/>
    <w:rsid w:val="00E30CB1"/>
    <w:rsid w:val="00E32DA0"/>
    <w:rsid w:val="00E347DD"/>
    <w:rsid w:val="00E3589A"/>
    <w:rsid w:val="00E40160"/>
    <w:rsid w:val="00E44418"/>
    <w:rsid w:val="00E4642F"/>
    <w:rsid w:val="00E554A6"/>
    <w:rsid w:val="00E568EE"/>
    <w:rsid w:val="00E616E4"/>
    <w:rsid w:val="00E62D78"/>
    <w:rsid w:val="00E65C98"/>
    <w:rsid w:val="00E67DC4"/>
    <w:rsid w:val="00E73F20"/>
    <w:rsid w:val="00E80AD9"/>
    <w:rsid w:val="00E8307D"/>
    <w:rsid w:val="00E84021"/>
    <w:rsid w:val="00E874C9"/>
    <w:rsid w:val="00E879E6"/>
    <w:rsid w:val="00E87D47"/>
    <w:rsid w:val="00E93CC8"/>
    <w:rsid w:val="00E947D0"/>
    <w:rsid w:val="00E94A09"/>
    <w:rsid w:val="00E9687E"/>
    <w:rsid w:val="00E96FF4"/>
    <w:rsid w:val="00EA23DC"/>
    <w:rsid w:val="00EA2FA8"/>
    <w:rsid w:val="00EA3106"/>
    <w:rsid w:val="00EA601B"/>
    <w:rsid w:val="00EC0345"/>
    <w:rsid w:val="00EC4558"/>
    <w:rsid w:val="00EC47FF"/>
    <w:rsid w:val="00ED48D1"/>
    <w:rsid w:val="00ED6311"/>
    <w:rsid w:val="00EE093C"/>
    <w:rsid w:val="00EE39E0"/>
    <w:rsid w:val="00EE46BE"/>
    <w:rsid w:val="00EE5211"/>
    <w:rsid w:val="00EE6B6B"/>
    <w:rsid w:val="00EF1CC1"/>
    <w:rsid w:val="00EF5030"/>
    <w:rsid w:val="00EF784F"/>
    <w:rsid w:val="00F01053"/>
    <w:rsid w:val="00F11197"/>
    <w:rsid w:val="00F129A3"/>
    <w:rsid w:val="00F1379D"/>
    <w:rsid w:val="00F23E9D"/>
    <w:rsid w:val="00F36C3A"/>
    <w:rsid w:val="00F3789E"/>
    <w:rsid w:val="00F43586"/>
    <w:rsid w:val="00F4517A"/>
    <w:rsid w:val="00F470E4"/>
    <w:rsid w:val="00F56486"/>
    <w:rsid w:val="00F56BC7"/>
    <w:rsid w:val="00F642CC"/>
    <w:rsid w:val="00F67941"/>
    <w:rsid w:val="00F7279C"/>
    <w:rsid w:val="00F754A8"/>
    <w:rsid w:val="00F75EBD"/>
    <w:rsid w:val="00F76D39"/>
    <w:rsid w:val="00F80352"/>
    <w:rsid w:val="00F812C2"/>
    <w:rsid w:val="00F8271F"/>
    <w:rsid w:val="00F83634"/>
    <w:rsid w:val="00F8386A"/>
    <w:rsid w:val="00F84BD4"/>
    <w:rsid w:val="00F85CBF"/>
    <w:rsid w:val="00F90808"/>
    <w:rsid w:val="00F93A2E"/>
    <w:rsid w:val="00F94DDC"/>
    <w:rsid w:val="00F967A3"/>
    <w:rsid w:val="00FA0314"/>
    <w:rsid w:val="00FA5F42"/>
    <w:rsid w:val="00FB2492"/>
    <w:rsid w:val="00FB27E8"/>
    <w:rsid w:val="00FB3A29"/>
    <w:rsid w:val="00FB5DDA"/>
    <w:rsid w:val="00FB5E66"/>
    <w:rsid w:val="00FC0D06"/>
    <w:rsid w:val="00FC394A"/>
    <w:rsid w:val="00FC78D6"/>
    <w:rsid w:val="00FC7A94"/>
    <w:rsid w:val="00FD016C"/>
    <w:rsid w:val="00FD2DDD"/>
    <w:rsid w:val="00FD49D2"/>
    <w:rsid w:val="00FD5A0C"/>
    <w:rsid w:val="00FE1EC1"/>
    <w:rsid w:val="00FE352E"/>
    <w:rsid w:val="00FF2494"/>
    <w:rsid w:val="00FF7068"/>
    <w:rsid w:val="00FF783B"/>
    <w:rsid w:val="04145F1B"/>
    <w:rsid w:val="0421D532"/>
    <w:rsid w:val="0549202C"/>
    <w:rsid w:val="054B1FC4"/>
    <w:rsid w:val="05B34A3E"/>
    <w:rsid w:val="07A1FB6E"/>
    <w:rsid w:val="090A37D8"/>
    <w:rsid w:val="090C0F92"/>
    <w:rsid w:val="09E3B28D"/>
    <w:rsid w:val="0A2F99E8"/>
    <w:rsid w:val="0A7DB6DA"/>
    <w:rsid w:val="0BDD0E00"/>
    <w:rsid w:val="0BF0DFE7"/>
    <w:rsid w:val="0D331D29"/>
    <w:rsid w:val="0E0C4E80"/>
    <w:rsid w:val="0F330123"/>
    <w:rsid w:val="0FB555AA"/>
    <w:rsid w:val="103702CE"/>
    <w:rsid w:val="1046CAF7"/>
    <w:rsid w:val="107697D0"/>
    <w:rsid w:val="10BB4311"/>
    <w:rsid w:val="11C0F7DC"/>
    <w:rsid w:val="14BB6135"/>
    <w:rsid w:val="162E894D"/>
    <w:rsid w:val="1728A0C1"/>
    <w:rsid w:val="1798C647"/>
    <w:rsid w:val="17A4EF87"/>
    <w:rsid w:val="19132AEE"/>
    <w:rsid w:val="1A67A680"/>
    <w:rsid w:val="1AD76983"/>
    <w:rsid w:val="1BA7E1DC"/>
    <w:rsid w:val="1C5BC594"/>
    <w:rsid w:val="1C9ADCA8"/>
    <w:rsid w:val="1CC5D66A"/>
    <w:rsid w:val="1F66FEE8"/>
    <w:rsid w:val="1FB2628A"/>
    <w:rsid w:val="218F99CC"/>
    <w:rsid w:val="23DB6521"/>
    <w:rsid w:val="264C0DA7"/>
    <w:rsid w:val="26682E94"/>
    <w:rsid w:val="2785F9B1"/>
    <w:rsid w:val="2B20199C"/>
    <w:rsid w:val="2B37DC3A"/>
    <w:rsid w:val="2BC988A9"/>
    <w:rsid w:val="2C5727CA"/>
    <w:rsid w:val="2C6D3CBB"/>
    <w:rsid w:val="2D25F1C9"/>
    <w:rsid w:val="2E7A6A15"/>
    <w:rsid w:val="2F50D6C6"/>
    <w:rsid w:val="2FCC7E30"/>
    <w:rsid w:val="30348678"/>
    <w:rsid w:val="305F58EB"/>
    <w:rsid w:val="308EB44D"/>
    <w:rsid w:val="31360504"/>
    <w:rsid w:val="319E38F0"/>
    <w:rsid w:val="320BDE2E"/>
    <w:rsid w:val="330C7457"/>
    <w:rsid w:val="334B51BA"/>
    <w:rsid w:val="340EDF2D"/>
    <w:rsid w:val="37FD05B3"/>
    <w:rsid w:val="38E25050"/>
    <w:rsid w:val="3925E5B0"/>
    <w:rsid w:val="3946CBCE"/>
    <w:rsid w:val="3AF4A14F"/>
    <w:rsid w:val="3B371187"/>
    <w:rsid w:val="3C42C3ED"/>
    <w:rsid w:val="3D2A149E"/>
    <w:rsid w:val="3EC50CE6"/>
    <w:rsid w:val="3ED8B035"/>
    <w:rsid w:val="3F35A091"/>
    <w:rsid w:val="40243EE4"/>
    <w:rsid w:val="40647C5D"/>
    <w:rsid w:val="4320052D"/>
    <w:rsid w:val="44486761"/>
    <w:rsid w:val="453FD25D"/>
    <w:rsid w:val="4553A444"/>
    <w:rsid w:val="458A4FBE"/>
    <w:rsid w:val="46375495"/>
    <w:rsid w:val="46DE6BA4"/>
    <w:rsid w:val="4833784F"/>
    <w:rsid w:val="485A8EA9"/>
    <w:rsid w:val="4950A8B6"/>
    <w:rsid w:val="49A224A6"/>
    <w:rsid w:val="4A271567"/>
    <w:rsid w:val="4C2BB764"/>
    <w:rsid w:val="4C5902A7"/>
    <w:rsid w:val="4C802A1C"/>
    <w:rsid w:val="4CF6DD8B"/>
    <w:rsid w:val="4EBBE88F"/>
    <w:rsid w:val="4F58119C"/>
    <w:rsid w:val="4F9778E5"/>
    <w:rsid w:val="508E378F"/>
    <w:rsid w:val="51ED53B2"/>
    <w:rsid w:val="528C49AA"/>
    <w:rsid w:val="5379F0F6"/>
    <w:rsid w:val="53E63968"/>
    <w:rsid w:val="5475D345"/>
    <w:rsid w:val="549B187D"/>
    <w:rsid w:val="55D84940"/>
    <w:rsid w:val="565DBCDD"/>
    <w:rsid w:val="579A15CE"/>
    <w:rsid w:val="58DF3C88"/>
    <w:rsid w:val="5ADE8C42"/>
    <w:rsid w:val="5B8763F9"/>
    <w:rsid w:val="5C9E0206"/>
    <w:rsid w:val="5CAF0513"/>
    <w:rsid w:val="5D2FE338"/>
    <w:rsid w:val="5DBCD0F2"/>
    <w:rsid w:val="5DD6567C"/>
    <w:rsid w:val="5F17034E"/>
    <w:rsid w:val="60988C5E"/>
    <w:rsid w:val="60D1B2E2"/>
    <w:rsid w:val="610E5BE5"/>
    <w:rsid w:val="615E99EE"/>
    <w:rsid w:val="61C29793"/>
    <w:rsid w:val="63D2E0A0"/>
    <w:rsid w:val="649CE4BC"/>
    <w:rsid w:val="65493B63"/>
    <w:rsid w:val="65BA985C"/>
    <w:rsid w:val="665A866E"/>
    <w:rsid w:val="6807FA86"/>
    <w:rsid w:val="68CD5E36"/>
    <w:rsid w:val="697CBE74"/>
    <w:rsid w:val="6B2226A8"/>
    <w:rsid w:val="6C036823"/>
    <w:rsid w:val="6C3B2BED"/>
    <w:rsid w:val="6C5408A5"/>
    <w:rsid w:val="6D3B24EB"/>
    <w:rsid w:val="6DC93283"/>
    <w:rsid w:val="6EF9A204"/>
    <w:rsid w:val="6EFE95FF"/>
    <w:rsid w:val="6F4A7D5A"/>
    <w:rsid w:val="6F995D45"/>
    <w:rsid w:val="6FBF05B4"/>
    <w:rsid w:val="6FFE7E14"/>
    <w:rsid w:val="70517795"/>
    <w:rsid w:val="71501C6B"/>
    <w:rsid w:val="727FF307"/>
    <w:rsid w:val="73BF96F6"/>
    <w:rsid w:val="754271CB"/>
    <w:rsid w:val="777610E2"/>
    <w:rsid w:val="789864EE"/>
    <w:rsid w:val="7900D842"/>
    <w:rsid w:val="7932F62B"/>
    <w:rsid w:val="79413CA5"/>
    <w:rsid w:val="7946E9D9"/>
    <w:rsid w:val="7A010B57"/>
    <w:rsid w:val="7BC021F6"/>
    <w:rsid w:val="7EB39FBB"/>
    <w:rsid w:val="7F76682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5464B"/>
  <w15:chartTrackingRefBased/>
  <w15:docId w15:val="{08A138DA-6EB9-460A-A169-DF07A11A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3A9"/>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0033A9"/>
    <w:pPr>
      <w:ind w:left="720"/>
      <w:contextualSpacing/>
    </w:pPr>
  </w:style>
  <w:style w:type="paragraph" w:styleId="En-tte">
    <w:name w:val="header"/>
    <w:basedOn w:val="Normal"/>
    <w:link w:val="En-tteCar"/>
    <w:uiPriority w:val="99"/>
    <w:unhideWhenUsed/>
    <w:rsid w:val="00353C27"/>
    <w:pPr>
      <w:tabs>
        <w:tab w:val="center" w:pos="4536"/>
        <w:tab w:val="right" w:pos="9072"/>
      </w:tabs>
      <w:spacing w:after="0" w:line="240" w:lineRule="auto"/>
    </w:pPr>
  </w:style>
  <w:style w:type="character" w:customStyle="1" w:styleId="En-tteCar">
    <w:name w:val="En-tête Car"/>
    <w:basedOn w:val="Policepardfaut"/>
    <w:link w:val="En-tte"/>
    <w:uiPriority w:val="99"/>
    <w:rsid w:val="00353C27"/>
  </w:style>
  <w:style w:type="paragraph" w:styleId="Pieddepage">
    <w:name w:val="footer"/>
    <w:basedOn w:val="Normal"/>
    <w:link w:val="PieddepageCar"/>
    <w:uiPriority w:val="99"/>
    <w:unhideWhenUsed/>
    <w:rsid w:val="00353C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C27"/>
  </w:style>
  <w:style w:type="character" w:styleId="Lienhypertexte">
    <w:name w:val="Hyperlink"/>
    <w:basedOn w:val="Policepardfaut"/>
    <w:uiPriority w:val="99"/>
    <w:unhideWhenUsed/>
    <w:rsid w:val="00353C27"/>
    <w:rPr>
      <w:color w:val="0563C1" w:themeColor="hyperlink"/>
      <w:u w:val="single"/>
    </w:rPr>
  </w:style>
  <w:style w:type="character" w:customStyle="1" w:styleId="Mentionnonrsolue1">
    <w:name w:val="Mention non résolue1"/>
    <w:basedOn w:val="Policepardfaut"/>
    <w:uiPriority w:val="99"/>
    <w:semiHidden/>
    <w:unhideWhenUsed/>
    <w:rsid w:val="00353C27"/>
    <w:rPr>
      <w:color w:val="605E5C"/>
      <w:shd w:val="clear" w:color="auto" w:fill="E1DFDD"/>
    </w:rPr>
  </w:style>
  <w:style w:type="table" w:styleId="Grilledutableau">
    <w:name w:val="Table Grid"/>
    <w:basedOn w:val="TableauNormal"/>
    <w:uiPriority w:val="39"/>
    <w:rsid w:val="00355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bra-Title">
    <w:name w:val="Cobra - Title"/>
    <w:basedOn w:val="Normal"/>
    <w:link w:val="Cobra-TitleCar"/>
    <w:qFormat/>
    <w:rsid w:val="009E58E1"/>
    <w:pPr>
      <w:pBdr>
        <w:bottom w:val="single" w:sz="12" w:space="1" w:color="auto"/>
      </w:pBdr>
      <w:spacing w:after="0" w:line="240" w:lineRule="auto"/>
      <w:jc w:val="center"/>
    </w:pPr>
    <w:rPr>
      <w:rFonts w:ascii="Courier Prime Code" w:hAnsi="Courier Prime Code"/>
      <w:color w:val="FFC000" w:themeColor="accent4"/>
      <w:sz w:val="48"/>
      <w:szCs w:val="48"/>
    </w:rPr>
  </w:style>
  <w:style w:type="paragraph" w:customStyle="1" w:styleId="Cobra-Title1">
    <w:name w:val="Cobra - Title 1"/>
    <w:basedOn w:val="Paragraphedeliste"/>
    <w:link w:val="Cobra-Title1Car"/>
    <w:qFormat/>
    <w:rsid w:val="009E58E1"/>
    <w:pPr>
      <w:numPr>
        <w:numId w:val="4"/>
      </w:numPr>
      <w:spacing w:after="0" w:line="240" w:lineRule="auto"/>
    </w:pPr>
    <w:rPr>
      <w:rFonts w:ascii="Bitter" w:hAnsi="Bitter" w:cs="Clear Sans"/>
      <w:sz w:val="24"/>
      <w:szCs w:val="24"/>
      <w:u w:val="thick"/>
    </w:rPr>
  </w:style>
  <w:style w:type="character" w:customStyle="1" w:styleId="Cobra-TitleCar">
    <w:name w:val="Cobra - Title Car"/>
    <w:basedOn w:val="Policepardfaut"/>
    <w:link w:val="Cobra-Title"/>
    <w:rsid w:val="009E58E1"/>
    <w:rPr>
      <w:rFonts w:ascii="Courier Prime Code" w:hAnsi="Courier Prime Code"/>
      <w:color w:val="FFC000" w:themeColor="accent4"/>
      <w:sz w:val="48"/>
      <w:szCs w:val="48"/>
    </w:rPr>
  </w:style>
  <w:style w:type="paragraph" w:customStyle="1" w:styleId="Cobra-Normal">
    <w:name w:val="Cobra - Normal"/>
    <w:basedOn w:val="Normal"/>
    <w:link w:val="Cobra-NormalCar"/>
    <w:qFormat/>
    <w:rsid w:val="009E58E1"/>
    <w:pPr>
      <w:spacing w:line="240" w:lineRule="auto"/>
      <w:jc w:val="both"/>
    </w:pPr>
    <w:rPr>
      <w:rFonts w:ascii="Clear Sans Light" w:hAnsi="Clear Sans Light" w:cs="Clear Sans Light"/>
    </w:rPr>
  </w:style>
  <w:style w:type="character" w:customStyle="1" w:styleId="ParagraphedelisteCar">
    <w:name w:val="Paragraphe de liste Car"/>
    <w:basedOn w:val="Policepardfaut"/>
    <w:link w:val="Paragraphedeliste"/>
    <w:uiPriority w:val="34"/>
    <w:rsid w:val="009E58E1"/>
  </w:style>
  <w:style w:type="character" w:customStyle="1" w:styleId="Cobra-Title1Car">
    <w:name w:val="Cobra - Title 1 Car"/>
    <w:basedOn w:val="ParagraphedelisteCar"/>
    <w:link w:val="Cobra-Title1"/>
    <w:rsid w:val="009E58E1"/>
    <w:rPr>
      <w:rFonts w:ascii="Bitter" w:hAnsi="Bitter" w:cs="Clear Sans"/>
      <w:sz w:val="24"/>
      <w:szCs w:val="24"/>
      <w:u w:val="thick"/>
    </w:rPr>
  </w:style>
  <w:style w:type="paragraph" w:customStyle="1" w:styleId="Cobra-Titre2">
    <w:name w:val="Cobra - Titre 2"/>
    <w:basedOn w:val="Paragraphedeliste"/>
    <w:link w:val="Cobra-Titre2Car"/>
    <w:qFormat/>
    <w:rsid w:val="009E58E1"/>
    <w:pPr>
      <w:numPr>
        <w:ilvl w:val="1"/>
        <w:numId w:val="4"/>
      </w:numPr>
      <w:spacing w:line="240" w:lineRule="auto"/>
      <w:jc w:val="both"/>
    </w:pPr>
    <w:rPr>
      <w:rFonts w:ascii="Bitter" w:hAnsi="Bitter" w:cs="Clear Sans Light"/>
    </w:rPr>
  </w:style>
  <w:style w:type="character" w:customStyle="1" w:styleId="Cobra-NormalCar">
    <w:name w:val="Cobra - Normal Car"/>
    <w:basedOn w:val="Policepardfaut"/>
    <w:link w:val="Cobra-Normal"/>
    <w:rsid w:val="009E58E1"/>
    <w:rPr>
      <w:rFonts w:ascii="Clear Sans Light" w:hAnsi="Clear Sans Light" w:cs="Clear Sans Light"/>
    </w:rPr>
  </w:style>
  <w:style w:type="paragraph" w:customStyle="1" w:styleId="Cobra-Code">
    <w:name w:val="Cobra - Code"/>
    <w:basedOn w:val="Cobra-Normal"/>
    <w:link w:val="Cobra-CodeCar"/>
    <w:autoRedefine/>
    <w:qFormat/>
    <w:rsid w:val="00FB2492"/>
    <w:pPr>
      <w:shd w:val="solid" w:color="auto" w:fill="auto"/>
      <w:spacing w:before="240" w:after="280"/>
      <w:contextualSpacing/>
      <w:jc w:val="left"/>
    </w:pPr>
    <w:rPr>
      <w:rFonts w:ascii="Courier Prime Code" w:hAnsi="Courier Prime Code"/>
      <w:color w:val="D9E2F3" w:themeColor="accent1" w:themeTint="33"/>
    </w:rPr>
  </w:style>
  <w:style w:type="character" w:customStyle="1" w:styleId="Cobra-Titre2Car">
    <w:name w:val="Cobra - Titre 2 Car"/>
    <w:basedOn w:val="ParagraphedelisteCar"/>
    <w:link w:val="Cobra-Titre2"/>
    <w:rsid w:val="009E58E1"/>
    <w:rPr>
      <w:rFonts w:ascii="Bitter" w:hAnsi="Bitter" w:cs="Clear Sans Light"/>
    </w:rPr>
  </w:style>
  <w:style w:type="paragraph" w:customStyle="1" w:styleId="Cobra-NormalTick">
    <w:name w:val="Cobra - Normal Tick"/>
    <w:basedOn w:val="Cobra-Normal"/>
    <w:link w:val="Cobra-NormalTickCar"/>
    <w:qFormat/>
    <w:rsid w:val="00DA08D0"/>
    <w:pPr>
      <w:numPr>
        <w:numId w:val="14"/>
      </w:numPr>
    </w:pPr>
  </w:style>
  <w:style w:type="character" w:customStyle="1" w:styleId="Cobra-CodeCar">
    <w:name w:val="Cobra - Code Car"/>
    <w:basedOn w:val="Policepardfaut"/>
    <w:link w:val="Cobra-Code"/>
    <w:rsid w:val="00FB2492"/>
    <w:rPr>
      <w:rFonts w:ascii="Courier Prime Code" w:hAnsi="Courier Prime Code" w:cs="Clear Sans Light"/>
      <w:color w:val="D9E2F3" w:themeColor="accent1" w:themeTint="33"/>
      <w:shd w:val="solid" w:color="auto" w:fill="auto"/>
      <w:lang w:val="en-US"/>
    </w:rPr>
  </w:style>
  <w:style w:type="paragraph" w:customStyle="1" w:styleId="Cobra-Annotation">
    <w:name w:val="Cobra - Annotation"/>
    <w:basedOn w:val="Normal"/>
    <w:link w:val="Cobra-AnnotationCar"/>
    <w:autoRedefine/>
    <w:qFormat/>
    <w:rsid w:val="00DF02D4"/>
    <w:pPr>
      <w:spacing w:line="240" w:lineRule="auto"/>
      <w:jc w:val="center"/>
    </w:pPr>
    <w:rPr>
      <w:rFonts w:ascii="Clear Sans Light" w:hAnsi="Clear Sans Light" w:cs="Clear Sans Light"/>
      <w:i/>
      <w:color w:val="383838"/>
      <w:sz w:val="18"/>
      <w:szCs w:val="18"/>
      <w:shd w:val="clear" w:color="auto" w:fill="FFFFFF"/>
    </w:rPr>
  </w:style>
  <w:style w:type="character" w:customStyle="1" w:styleId="Cobra-NormalTickCar">
    <w:name w:val="Cobra - Normal Tick Car"/>
    <w:basedOn w:val="Cobra-NormalCar"/>
    <w:link w:val="Cobra-NormalTick"/>
    <w:rsid w:val="00DA08D0"/>
    <w:rPr>
      <w:rFonts w:ascii="Clear Sans Light" w:hAnsi="Clear Sans Light" w:cs="Clear Sans Light"/>
    </w:rPr>
  </w:style>
  <w:style w:type="character" w:customStyle="1" w:styleId="Cobra-AnnotationCar">
    <w:name w:val="Cobra - Annotation Car"/>
    <w:basedOn w:val="Policepardfaut"/>
    <w:link w:val="Cobra-Annotation"/>
    <w:rsid w:val="00DF02D4"/>
    <w:rPr>
      <w:rFonts w:ascii="Clear Sans Light" w:hAnsi="Clear Sans Light" w:cs="Clear Sans Light"/>
      <w:i/>
      <w:color w:val="383838"/>
      <w:sz w:val="18"/>
      <w:szCs w:val="18"/>
      <w:lang w:val="en-US"/>
    </w:rPr>
  </w:style>
  <w:style w:type="character" w:customStyle="1" w:styleId="normaltextrun">
    <w:name w:val="normaltextrun"/>
    <w:basedOn w:val="Policepardfaut"/>
    <w:rsid w:val="0043459F"/>
  </w:style>
  <w:style w:type="character" w:styleId="Mentionnonrsolue">
    <w:name w:val="Unresolved Mention"/>
    <w:basedOn w:val="Policepardfaut"/>
    <w:uiPriority w:val="99"/>
    <w:semiHidden/>
    <w:unhideWhenUsed/>
    <w:rsid w:val="00393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w3schools.com/jsref/jsref_isnan.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fr.wikipedia.org/wiki/American_Standard_Code_for_Information_Interchang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itech-Matthieu\Desktop\Stage\Files\SUBJECT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A92E9494FB074FA70740238B36DC04" ma:contentTypeVersion="13" ma:contentTypeDescription="Crée un document." ma:contentTypeScope="" ma:versionID="49d3aac3f999397b306b58a1f2cd70c5">
  <xsd:schema xmlns:xsd="http://www.w3.org/2001/XMLSchema" xmlns:xs="http://www.w3.org/2001/XMLSchema" xmlns:p="http://schemas.microsoft.com/office/2006/metadata/properties" xmlns:ns2="66b3f1f0-7b2c-4aa7-93d3-b6b8ac0717bf" xmlns:ns3="d95fd534-4c54-4d0d-8912-e74ddc1547df" targetNamespace="http://schemas.microsoft.com/office/2006/metadata/properties" ma:root="true" ma:fieldsID="10ac93b37047d510c31d6cc0ab8fe715" ns2:_="" ns3:_="">
    <xsd:import namespace="66b3f1f0-7b2c-4aa7-93d3-b6b8ac0717bf"/>
    <xsd:import namespace="d95fd534-4c54-4d0d-8912-e74ddc1547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3f1f0-7b2c-4aa7-93d3-b6b8ac0717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fd534-4c54-4d0d-8912-e74ddc1547d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E3735F-F5F6-4845-95F9-A17EC9D9AAC4}">
  <ds:schemaRefs>
    <ds:schemaRef ds:uri="http://schemas.microsoft.com/sharepoint/v3/contenttype/forms"/>
  </ds:schemaRefs>
</ds:datastoreItem>
</file>

<file path=customXml/itemProps2.xml><?xml version="1.0" encoding="utf-8"?>
<ds:datastoreItem xmlns:ds="http://schemas.openxmlformats.org/officeDocument/2006/customXml" ds:itemID="{87D02BBD-28D7-4B2F-BCFC-0002A39F74D5}"/>
</file>

<file path=customXml/itemProps3.xml><?xml version="1.0" encoding="utf-8"?>
<ds:datastoreItem xmlns:ds="http://schemas.openxmlformats.org/officeDocument/2006/customXml" ds:itemID="{3E7CD1FF-0012-4B28-A2FC-0405E16C812A}">
  <ds:schemaRefs>
    <ds:schemaRef ds:uri="http://schemas.openxmlformats.org/officeDocument/2006/bibliography"/>
  </ds:schemaRefs>
</ds:datastoreItem>
</file>

<file path=customXml/itemProps4.xml><?xml version="1.0" encoding="utf-8"?>
<ds:datastoreItem xmlns:ds="http://schemas.openxmlformats.org/officeDocument/2006/customXml" ds:itemID="{122B16D9-7225-46AC-8B4B-A5C33985A8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SUBJECTTEMPLATE</Template>
  <TotalTime>89</TotalTime>
  <Pages>10</Pages>
  <Words>1729</Words>
  <Characters>9513</Characters>
  <Application>Microsoft Office Word</Application>
  <DocSecurity>0</DocSecurity>
  <Lines>79</Lines>
  <Paragraphs>22</Paragraphs>
  <ScaleCrop>false</ScaleCrop>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Epitech-Matthieu</dc:creator>
  <cp:keywords/>
  <dc:description/>
  <cp:lastModifiedBy>Morgane Heudelot</cp:lastModifiedBy>
  <cp:revision>160</cp:revision>
  <cp:lastPrinted>2019-12-31T05:04:00Z</cp:lastPrinted>
  <dcterms:created xsi:type="dcterms:W3CDTF">2021-04-05T23:16:00Z</dcterms:created>
  <dcterms:modified xsi:type="dcterms:W3CDTF">2021-04-08T15:24:00Z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0x01010082A92E9494FB074FA70740238B36DC04</vt:lpwstr>
  </property>
</Properties>
</file>